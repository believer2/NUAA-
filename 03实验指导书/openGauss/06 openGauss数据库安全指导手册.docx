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36CD7" w14:textId="77777777" w:rsidR="00F87F3A" w:rsidRPr="00883F13" w:rsidRDefault="00F87F3A" w:rsidP="00F87F3A">
      <w:pPr>
        <w:pStyle w:val="5a"/>
        <w:rPr>
          <w:rFonts w:cs="Huawei Sans"/>
        </w:rPr>
      </w:pPr>
    </w:p>
    <w:p w14:paraId="41A3379E" w14:textId="77777777" w:rsidR="00F87F3A" w:rsidRPr="00883F13" w:rsidRDefault="00F87F3A" w:rsidP="00F87F3A">
      <w:pPr>
        <w:rPr>
          <w:rFonts w:ascii="Huawei Sans" w:eastAsia="方正兰亭黑简体" w:hAnsi="Huawei Sans" w:cs="Huawei Sans"/>
        </w:rPr>
      </w:pPr>
    </w:p>
    <w:p w14:paraId="2D997520" w14:textId="77777777" w:rsidR="00F87F3A" w:rsidRPr="00883F13" w:rsidRDefault="00F87F3A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732F2676" w14:textId="77777777" w:rsidR="00F87F3A" w:rsidRPr="00883F13" w:rsidRDefault="00F87F3A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3440B3BE" w14:textId="77777777" w:rsidR="00F87F3A" w:rsidRPr="00883F13" w:rsidRDefault="00F87F3A" w:rsidP="00F87F3A">
      <w:pPr>
        <w:ind w:left="0"/>
        <w:rPr>
          <w:rFonts w:ascii="Huawei Sans" w:eastAsia="方正兰亭黑简体" w:hAnsi="Huawei Sans" w:cs="Huawei Sans"/>
        </w:rPr>
      </w:pPr>
    </w:p>
    <w:p w14:paraId="313C4A81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102FF77" w14:textId="79B7F619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1B0F78CF" w14:textId="586A2D21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openGauss</w:t>
      </w: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数据库</w:t>
      </w:r>
      <w:r w:rsidR="005C7099"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安全</w:t>
      </w:r>
      <w:r w:rsidR="00D93762"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指导</w:t>
      </w:r>
      <w:r w:rsidRPr="00883F13">
        <w:rPr>
          <w:rFonts w:ascii="Huawei Sans" w:eastAsia="方正兰亭黑简体" w:hAnsi="Huawei Sans" w:cs="Huawei Sans"/>
          <w:sz w:val="72"/>
          <w:szCs w:val="72"/>
          <w:lang w:eastAsia="zh-CN"/>
        </w:rPr>
        <w:t>手册</w:t>
      </w:r>
    </w:p>
    <w:p w14:paraId="3B9A6B5A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E15207B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B8BDEC7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F42BBDB" w14:textId="77777777" w:rsidR="00F87F3A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9C94026" w14:textId="77777777" w:rsidR="00883F13" w:rsidRPr="00883F13" w:rsidRDefault="00883F13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2DB020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9CAA739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7E0940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435CA65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EA25F21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628580C" w14:textId="77777777" w:rsidR="00F87F3A" w:rsidRPr="00883F13" w:rsidRDefault="00F87F3A" w:rsidP="00F87F3A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24C67CC8" w14:textId="77777777" w:rsidR="00F87F3A" w:rsidRPr="00883F13" w:rsidRDefault="00F87F3A" w:rsidP="00F87F3A">
      <w:pPr>
        <w:pStyle w:val="cover--"/>
        <w:rPr>
          <w:rFonts w:ascii="Huawei Sans" w:eastAsia="方正兰亭黑简体" w:hAnsi="Huawei Sans" w:cs="Huawei Sans"/>
          <w:noProof/>
        </w:rPr>
      </w:pPr>
      <w:r w:rsidRPr="00883F13">
        <w:rPr>
          <w:rFonts w:ascii="Huawei Sans" w:eastAsia="方正兰亭黑简体" w:hAnsi="Huawei Sans" w:cs="Huawei Sans"/>
          <w:noProof/>
        </w:rPr>
        <w:drawing>
          <wp:inline distT="0" distB="0" distL="0" distR="0" wp14:anchorId="0B31B7D7" wp14:editId="0D66768B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D5E0" w14:textId="77777777" w:rsidR="00F87F3A" w:rsidRPr="00883F13" w:rsidRDefault="00F87F3A" w:rsidP="00F87F3A">
      <w:pPr>
        <w:rPr>
          <w:rFonts w:ascii="Huawei Sans" w:eastAsia="方正兰亭黑简体" w:hAnsi="Huawei Sans" w:cs="Huawei Sans"/>
        </w:rPr>
      </w:pPr>
      <w:r w:rsidRPr="00883F13">
        <w:rPr>
          <w:rFonts w:ascii="Huawei Sans" w:eastAsia="方正兰亭黑简体" w:hAnsi="Huawei Sans" w:cs="Huawei Sans"/>
          <w:caps/>
        </w:rPr>
        <w:fldChar w:fldCharType="begin"/>
      </w:r>
      <w:r w:rsidRPr="00883F13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883F13">
        <w:rPr>
          <w:rFonts w:ascii="Huawei Sans" w:eastAsia="方正兰亭黑简体" w:hAnsi="Huawei Sans" w:cs="Huawei Sans"/>
          <w:caps/>
        </w:rPr>
        <w:fldChar w:fldCharType="end"/>
      </w:r>
    </w:p>
    <w:p w14:paraId="40F2EEAE" w14:textId="77777777" w:rsidR="00F87F3A" w:rsidRPr="00883F13" w:rsidRDefault="00F87F3A" w:rsidP="00F87F3A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83F13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83F13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83F13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83F13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83F13" w:rsidRDefault="0020153C" w:rsidP="00FD6CD0">
          <w:pPr>
            <w:pStyle w:val="Contents"/>
            <w:rPr>
              <w:rFonts w:ascii="Huawei Sans" w:cs="Huawei Sans"/>
            </w:rPr>
          </w:pPr>
          <w:r w:rsidRPr="00883F13">
            <w:rPr>
              <w:rFonts w:ascii="Huawei Sans" w:cs="Huawei Sans"/>
              <w:lang w:val="zh-CN"/>
            </w:rPr>
            <w:t>目录</w:t>
          </w:r>
        </w:p>
        <w:p w14:paraId="285FE43C" w14:textId="77777777" w:rsidR="001E3D64" w:rsidRDefault="001B148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83F13">
            <w:rPr>
              <w:rFonts w:cs="Huawei Sans"/>
              <w:b w:val="0"/>
              <w:bCs w:val="0"/>
              <w:noProof/>
            </w:rPr>
            <w:fldChar w:fldCharType="begin"/>
          </w:r>
          <w:r w:rsidRPr="00883F13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883F13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53423566" w:history="1">
            <w:r w:rsidR="001E3D64" w:rsidRPr="001953CF">
              <w:rPr>
                <w:rStyle w:val="ad"/>
                <w:rFonts w:hint="eastAsia"/>
                <w:noProof/>
              </w:rPr>
              <w:t>前</w:t>
            </w:r>
            <w:r w:rsidR="001E3D64" w:rsidRPr="001953CF">
              <w:rPr>
                <w:rStyle w:val="ad"/>
                <w:noProof/>
              </w:rPr>
              <w:t xml:space="preserve">  </w:t>
            </w:r>
            <w:r w:rsidR="001E3D64" w:rsidRPr="001953CF">
              <w:rPr>
                <w:rStyle w:val="ad"/>
                <w:rFonts w:hint="eastAsia"/>
                <w:noProof/>
              </w:rPr>
              <w:t>言</w:t>
            </w:r>
            <w:r w:rsidR="001E3D64">
              <w:rPr>
                <w:noProof/>
                <w:webHidden/>
              </w:rPr>
              <w:tab/>
            </w:r>
            <w:r w:rsidR="001E3D64">
              <w:rPr>
                <w:noProof/>
                <w:webHidden/>
              </w:rPr>
              <w:fldChar w:fldCharType="begin"/>
            </w:r>
            <w:r w:rsidR="001E3D64">
              <w:rPr>
                <w:noProof/>
                <w:webHidden/>
              </w:rPr>
              <w:instrText xml:space="preserve"> PAGEREF _Toc53423566 \h </w:instrText>
            </w:r>
            <w:r w:rsidR="001E3D64">
              <w:rPr>
                <w:noProof/>
                <w:webHidden/>
              </w:rPr>
            </w:r>
            <w:r w:rsidR="001E3D64">
              <w:rPr>
                <w:noProof/>
                <w:webHidden/>
              </w:rPr>
              <w:fldChar w:fldCharType="separate"/>
            </w:r>
            <w:r w:rsidR="00CE4B45">
              <w:rPr>
                <w:noProof/>
                <w:webHidden/>
              </w:rPr>
              <w:t>3</w:t>
            </w:r>
            <w:r w:rsidR="001E3D64">
              <w:rPr>
                <w:noProof/>
                <w:webHidden/>
              </w:rPr>
              <w:fldChar w:fldCharType="end"/>
            </w:r>
          </w:hyperlink>
        </w:p>
        <w:p w14:paraId="01C3A067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67" w:history="1">
            <w:r w:rsidR="001E3D64" w:rsidRPr="001953CF">
              <w:rPr>
                <w:rStyle w:val="ad"/>
                <w:rFonts w:hint="eastAsia"/>
              </w:rPr>
              <w:t>简介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_Toc53423567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3</w:t>
            </w:r>
            <w:r w:rsidR="001E3D64">
              <w:rPr>
                <w:webHidden/>
              </w:rPr>
              <w:fldChar w:fldCharType="end"/>
            </w:r>
          </w:hyperlink>
        </w:p>
        <w:p w14:paraId="48ED3149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68" w:history="1">
            <w:r w:rsidR="001E3D64" w:rsidRPr="001953CF">
              <w:rPr>
                <w:rStyle w:val="ad"/>
                <w:rFonts w:hint="eastAsia"/>
              </w:rPr>
              <w:t>内容描述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_Toc53423568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3</w:t>
            </w:r>
            <w:r w:rsidR="001E3D64">
              <w:rPr>
                <w:webHidden/>
              </w:rPr>
              <w:fldChar w:fldCharType="end"/>
            </w:r>
          </w:hyperlink>
        </w:p>
        <w:p w14:paraId="4E889B42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69" w:history="1">
            <w:r w:rsidR="001E3D64" w:rsidRPr="001953CF">
              <w:rPr>
                <w:rStyle w:val="ad"/>
                <w:rFonts w:hint="eastAsia"/>
              </w:rPr>
              <w:t>前置条件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_Toc53423569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3</w:t>
            </w:r>
            <w:r w:rsidR="001E3D64">
              <w:rPr>
                <w:webHidden/>
              </w:rPr>
              <w:fldChar w:fldCharType="end"/>
            </w:r>
          </w:hyperlink>
        </w:p>
        <w:p w14:paraId="69B9065F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0" w:history="1">
            <w:r w:rsidR="001E3D64" w:rsidRPr="001953CF">
              <w:rPr>
                <w:rStyle w:val="ad"/>
                <w:rFonts w:hint="eastAsia"/>
              </w:rPr>
              <w:t>实验环境说明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_Toc53423570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3</w:t>
            </w:r>
            <w:r w:rsidR="001E3D64">
              <w:rPr>
                <w:webHidden/>
              </w:rPr>
              <w:fldChar w:fldCharType="end"/>
            </w:r>
          </w:hyperlink>
        </w:p>
        <w:p w14:paraId="7A364AB7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1" w:history="1">
            <w:r w:rsidR="001E3D64" w:rsidRPr="001953CF">
              <w:rPr>
                <w:rStyle w:val="ad"/>
                <w:rFonts w:hint="eastAsia"/>
              </w:rPr>
              <w:t>实验概览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_Toc53423571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4</w:t>
            </w:r>
            <w:r w:rsidR="001E3D64">
              <w:rPr>
                <w:webHidden/>
              </w:rPr>
              <w:fldChar w:fldCharType="end"/>
            </w:r>
          </w:hyperlink>
        </w:p>
        <w:p w14:paraId="0FDD5761" w14:textId="77777777" w:rsidR="001E3D64" w:rsidRDefault="007F4B4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423572" w:history="1">
            <w:r w:rsidR="001E3D64" w:rsidRPr="001953CF">
              <w:rPr>
                <w:rStyle w:val="ad"/>
                <w:rFonts w:cs="Huawei Sans"/>
                <w:noProof/>
              </w:rPr>
              <w:t>1</w:t>
            </w:r>
            <w:r w:rsidR="001E3D64" w:rsidRPr="001953CF">
              <w:rPr>
                <w:rStyle w:val="ad"/>
                <w:rFonts w:cs="Huawei Sans" w:hint="eastAsia"/>
                <w:noProof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  <w:noProof/>
              </w:rPr>
              <w:t>用户权限控制</w:t>
            </w:r>
            <w:r w:rsidR="001E3D64">
              <w:rPr>
                <w:noProof/>
                <w:webHidden/>
              </w:rPr>
              <w:tab/>
            </w:r>
            <w:r w:rsidR="001E3D64">
              <w:rPr>
                <w:noProof/>
                <w:webHidden/>
              </w:rPr>
              <w:fldChar w:fldCharType="begin"/>
            </w:r>
            <w:r w:rsidR="001E3D64">
              <w:rPr>
                <w:noProof/>
                <w:webHidden/>
              </w:rPr>
              <w:instrText xml:space="preserve"> PAGEREF _Toc53423572 \h </w:instrText>
            </w:r>
            <w:r w:rsidR="001E3D64">
              <w:rPr>
                <w:noProof/>
                <w:webHidden/>
              </w:rPr>
            </w:r>
            <w:r w:rsidR="001E3D64">
              <w:rPr>
                <w:noProof/>
                <w:webHidden/>
              </w:rPr>
              <w:fldChar w:fldCharType="separate"/>
            </w:r>
            <w:r w:rsidR="00CE4B45">
              <w:rPr>
                <w:noProof/>
                <w:webHidden/>
              </w:rPr>
              <w:t>5</w:t>
            </w:r>
            <w:r w:rsidR="001E3D64">
              <w:rPr>
                <w:noProof/>
                <w:webHidden/>
              </w:rPr>
              <w:fldChar w:fldCharType="end"/>
            </w:r>
          </w:hyperlink>
        </w:p>
        <w:p w14:paraId="396DD252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3" w:history="1">
            <w:r w:rsidR="001E3D64" w:rsidRPr="001953CF">
              <w:rPr>
                <w:rStyle w:val="ad"/>
                <w:rFonts w:cs="Huawei Sans"/>
                <w:snapToGrid w:val="0"/>
              </w:rPr>
              <w:t>1.1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实验介绍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_Toc53423573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5</w:t>
            </w:r>
            <w:r w:rsidR="001E3D64">
              <w:rPr>
                <w:webHidden/>
              </w:rPr>
              <w:fldChar w:fldCharType="end"/>
            </w:r>
          </w:hyperlink>
        </w:p>
        <w:p w14:paraId="452A6277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4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1.1.1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关于本实验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_Toc53423574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5</w:t>
            </w:r>
            <w:r w:rsidR="001E3D64">
              <w:rPr>
                <w:webHidden/>
              </w:rPr>
              <w:fldChar w:fldCharType="end"/>
            </w:r>
          </w:hyperlink>
        </w:p>
        <w:p w14:paraId="06103E6F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5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1.1.2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实验目的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_Toc53423575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5</w:t>
            </w:r>
            <w:r w:rsidR="001E3D64">
              <w:rPr>
                <w:webHidden/>
              </w:rPr>
              <w:fldChar w:fldCharType="end"/>
            </w:r>
          </w:hyperlink>
        </w:p>
        <w:p w14:paraId="3837DB93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6" w:history="1">
            <w:r w:rsidR="001E3D64" w:rsidRPr="001953CF">
              <w:rPr>
                <w:rStyle w:val="ad"/>
                <w:rFonts w:cs="Huawei Sans"/>
                <w:snapToGrid w:val="0"/>
              </w:rPr>
              <w:t>1.2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用户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_Toc53423576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5</w:t>
            </w:r>
            <w:r w:rsidR="001E3D64">
              <w:rPr>
                <w:webHidden/>
              </w:rPr>
              <w:fldChar w:fldCharType="end"/>
            </w:r>
          </w:hyperlink>
        </w:p>
        <w:p w14:paraId="51EF7988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7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1.2.1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创建、修改、删除用户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_Toc53423577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5</w:t>
            </w:r>
            <w:r w:rsidR="001E3D64">
              <w:rPr>
                <w:webHidden/>
              </w:rPr>
              <w:fldChar w:fldCharType="end"/>
            </w:r>
          </w:hyperlink>
        </w:p>
        <w:p w14:paraId="6B163C28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8" w:history="1">
            <w:r w:rsidR="001E3D64" w:rsidRPr="001953CF">
              <w:rPr>
                <w:rStyle w:val="ad"/>
                <w:rFonts w:cs="Huawei Sans"/>
                <w:snapToGrid w:val="0"/>
              </w:rPr>
              <w:t>1.3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角色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_Toc53423578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7</w:t>
            </w:r>
            <w:r w:rsidR="001E3D64">
              <w:rPr>
                <w:webHidden/>
              </w:rPr>
              <w:fldChar w:fldCharType="end"/>
            </w:r>
          </w:hyperlink>
        </w:p>
        <w:p w14:paraId="4F0EBDFF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79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1.3.1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创建、修改、删除角色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_Toc53423579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7</w:t>
            </w:r>
            <w:r w:rsidR="001E3D64">
              <w:rPr>
                <w:webHidden/>
              </w:rPr>
              <w:fldChar w:fldCharType="end"/>
            </w:r>
          </w:hyperlink>
        </w:p>
        <w:p w14:paraId="039BB608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0" w:history="1">
            <w:r w:rsidR="001E3D64" w:rsidRPr="001953CF">
              <w:rPr>
                <w:rStyle w:val="ad"/>
                <w:rFonts w:cs="Huawei Sans"/>
                <w:snapToGrid w:val="0"/>
              </w:rPr>
              <w:t>1.4</w:t>
            </w:r>
            <w:r w:rsidR="001E3D64" w:rsidRPr="001953CF">
              <w:rPr>
                <w:rStyle w:val="ad"/>
                <w:rFonts w:cs="Huawei Sans"/>
              </w:rPr>
              <w:t xml:space="preserve"> Schema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_Toc53423580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8</w:t>
            </w:r>
            <w:r w:rsidR="001E3D64">
              <w:rPr>
                <w:webHidden/>
              </w:rPr>
              <w:fldChar w:fldCharType="end"/>
            </w:r>
          </w:hyperlink>
        </w:p>
        <w:p w14:paraId="07A314F2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1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1.4.1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创建、修改、删除</w:t>
            </w:r>
            <w:r w:rsidR="001E3D64" w:rsidRPr="001953CF">
              <w:rPr>
                <w:rStyle w:val="ad"/>
                <w:rFonts w:cs="Huawei Sans"/>
              </w:rPr>
              <w:t>Schema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_Toc53423581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8</w:t>
            </w:r>
            <w:r w:rsidR="001E3D64">
              <w:rPr>
                <w:webHidden/>
              </w:rPr>
              <w:fldChar w:fldCharType="end"/>
            </w:r>
          </w:hyperlink>
        </w:p>
        <w:p w14:paraId="166738B2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2" w:history="1">
            <w:r w:rsidR="001E3D64" w:rsidRPr="001953CF">
              <w:rPr>
                <w:rStyle w:val="ad"/>
                <w:rFonts w:cs="Huawei Sans"/>
                <w:snapToGrid w:val="0"/>
              </w:rPr>
              <w:t>1.5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用户权限设置及回收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_Toc53423582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9</w:t>
            </w:r>
            <w:r w:rsidR="001E3D64">
              <w:rPr>
                <w:webHidden/>
              </w:rPr>
              <w:fldChar w:fldCharType="end"/>
            </w:r>
          </w:hyperlink>
        </w:p>
        <w:p w14:paraId="10F6C1A9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3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1.5.1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将系统权限授权给用户或者角色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_Toc53423583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10</w:t>
            </w:r>
            <w:r w:rsidR="001E3D64">
              <w:rPr>
                <w:webHidden/>
              </w:rPr>
              <w:fldChar w:fldCharType="end"/>
            </w:r>
          </w:hyperlink>
        </w:p>
        <w:p w14:paraId="65701E53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4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1.5.2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将数据库对象授权给角色或用户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_Toc53423584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10</w:t>
            </w:r>
            <w:r w:rsidR="001E3D64">
              <w:rPr>
                <w:webHidden/>
              </w:rPr>
              <w:fldChar w:fldCharType="end"/>
            </w:r>
          </w:hyperlink>
        </w:p>
        <w:p w14:paraId="19483D42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5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1.5.3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将用户或者角色的权限授权给其他用户或角色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_Toc53423585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11</w:t>
            </w:r>
            <w:r w:rsidR="001E3D64">
              <w:rPr>
                <w:webHidden/>
              </w:rPr>
              <w:fldChar w:fldCharType="end"/>
            </w:r>
          </w:hyperlink>
        </w:p>
        <w:p w14:paraId="0362BE0F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6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1.5.4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权限回收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_Toc53423586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11</w:t>
            </w:r>
            <w:r w:rsidR="001E3D64">
              <w:rPr>
                <w:webHidden/>
              </w:rPr>
              <w:fldChar w:fldCharType="end"/>
            </w:r>
          </w:hyperlink>
        </w:p>
        <w:p w14:paraId="7E21F7F3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7" w:history="1">
            <w:r w:rsidR="001E3D64" w:rsidRPr="001953CF">
              <w:rPr>
                <w:rStyle w:val="ad"/>
                <w:rFonts w:cs="Huawei Sans"/>
                <w:snapToGrid w:val="0"/>
              </w:rPr>
              <w:t>1.6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安全策略设置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_Toc53423587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12</w:t>
            </w:r>
            <w:r w:rsidR="001E3D64">
              <w:rPr>
                <w:webHidden/>
              </w:rPr>
              <w:fldChar w:fldCharType="end"/>
            </w:r>
          </w:hyperlink>
        </w:p>
        <w:p w14:paraId="78320F73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8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1.6.1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设置账户安全策略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_Toc53423588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12</w:t>
            </w:r>
            <w:r w:rsidR="001E3D64">
              <w:rPr>
                <w:webHidden/>
              </w:rPr>
              <w:fldChar w:fldCharType="end"/>
            </w:r>
          </w:hyperlink>
        </w:p>
        <w:p w14:paraId="33879774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89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1.6.2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设置账号有效期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_Toc53423589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13</w:t>
            </w:r>
            <w:r w:rsidR="001E3D64">
              <w:rPr>
                <w:webHidden/>
              </w:rPr>
              <w:fldChar w:fldCharType="end"/>
            </w:r>
          </w:hyperlink>
        </w:p>
        <w:p w14:paraId="73CA0D89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0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1.6.3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设置密码安全策略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_Toc53423590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14</w:t>
            </w:r>
            <w:r w:rsidR="001E3D64">
              <w:rPr>
                <w:webHidden/>
              </w:rPr>
              <w:fldChar w:fldCharType="end"/>
            </w:r>
          </w:hyperlink>
        </w:p>
        <w:p w14:paraId="29763D27" w14:textId="77777777" w:rsidR="001E3D64" w:rsidRDefault="007F4B4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423591" w:history="1">
            <w:r w:rsidR="001E3D64" w:rsidRPr="001953CF">
              <w:rPr>
                <w:rStyle w:val="ad"/>
                <w:rFonts w:cs="Huawei Sans"/>
                <w:noProof/>
              </w:rPr>
              <w:t>2</w:t>
            </w:r>
            <w:r w:rsidR="001E3D64" w:rsidRPr="001953CF">
              <w:rPr>
                <w:rStyle w:val="ad"/>
                <w:rFonts w:cs="Huawei Sans" w:hint="eastAsia"/>
                <w:noProof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  <w:noProof/>
              </w:rPr>
              <w:t>审计</w:t>
            </w:r>
            <w:r w:rsidR="001E3D64">
              <w:rPr>
                <w:noProof/>
                <w:webHidden/>
              </w:rPr>
              <w:tab/>
            </w:r>
            <w:r w:rsidR="001E3D64">
              <w:rPr>
                <w:noProof/>
                <w:webHidden/>
              </w:rPr>
              <w:fldChar w:fldCharType="begin"/>
            </w:r>
            <w:r w:rsidR="001E3D64">
              <w:rPr>
                <w:noProof/>
                <w:webHidden/>
              </w:rPr>
              <w:instrText xml:space="preserve"> PAGEREF _Toc53423591 \h </w:instrText>
            </w:r>
            <w:r w:rsidR="001E3D64">
              <w:rPr>
                <w:noProof/>
                <w:webHidden/>
              </w:rPr>
            </w:r>
            <w:r w:rsidR="001E3D64">
              <w:rPr>
                <w:noProof/>
                <w:webHidden/>
              </w:rPr>
              <w:fldChar w:fldCharType="separate"/>
            </w:r>
            <w:r w:rsidR="00CE4B45">
              <w:rPr>
                <w:noProof/>
                <w:webHidden/>
              </w:rPr>
              <w:t>17</w:t>
            </w:r>
            <w:r w:rsidR="001E3D64">
              <w:rPr>
                <w:noProof/>
                <w:webHidden/>
              </w:rPr>
              <w:fldChar w:fldCharType="end"/>
            </w:r>
          </w:hyperlink>
        </w:p>
        <w:p w14:paraId="3814C8BA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2" w:history="1">
            <w:r w:rsidR="001E3D64" w:rsidRPr="001953CF">
              <w:rPr>
                <w:rStyle w:val="ad"/>
                <w:rFonts w:cs="Huawei Sans"/>
                <w:snapToGrid w:val="0"/>
              </w:rPr>
              <w:t>2.1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实验介绍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_Toc53423592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17</w:t>
            </w:r>
            <w:r w:rsidR="001E3D64">
              <w:rPr>
                <w:webHidden/>
              </w:rPr>
              <w:fldChar w:fldCharType="end"/>
            </w:r>
          </w:hyperlink>
        </w:p>
        <w:p w14:paraId="10654CF5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3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2.1.1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关于本实验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_Toc53423593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17</w:t>
            </w:r>
            <w:r w:rsidR="001E3D64">
              <w:rPr>
                <w:webHidden/>
              </w:rPr>
              <w:fldChar w:fldCharType="end"/>
            </w:r>
          </w:hyperlink>
        </w:p>
        <w:p w14:paraId="19460E20" w14:textId="77777777" w:rsidR="001E3D64" w:rsidRDefault="007F4B4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4" w:history="1">
            <w:r w:rsidR="001E3D64" w:rsidRPr="001953CF">
              <w:rPr>
                <w:rStyle w:val="ad"/>
                <w:rFonts w:cs="Huawei Sans"/>
                <w:bCs/>
                <w:snapToGrid w:val="0"/>
              </w:rPr>
              <w:t>2.1.2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实验目的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_Toc53423594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17</w:t>
            </w:r>
            <w:r w:rsidR="001E3D64">
              <w:rPr>
                <w:webHidden/>
              </w:rPr>
              <w:fldChar w:fldCharType="end"/>
            </w:r>
          </w:hyperlink>
        </w:p>
        <w:p w14:paraId="2F98A12A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5" w:history="1">
            <w:r w:rsidR="001E3D64" w:rsidRPr="001953CF">
              <w:rPr>
                <w:rStyle w:val="ad"/>
                <w:rFonts w:cs="Huawei Sans"/>
                <w:snapToGrid w:val="0"/>
              </w:rPr>
              <w:t>2.2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审计开、关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_Toc53423595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17</w:t>
            </w:r>
            <w:r w:rsidR="001E3D64">
              <w:rPr>
                <w:webHidden/>
              </w:rPr>
              <w:fldChar w:fldCharType="end"/>
            </w:r>
          </w:hyperlink>
        </w:p>
        <w:p w14:paraId="0D6BA34D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6" w:history="1">
            <w:r w:rsidR="001E3D64" w:rsidRPr="001953CF">
              <w:rPr>
                <w:rStyle w:val="ad"/>
                <w:rFonts w:cs="Huawei Sans"/>
                <w:snapToGrid w:val="0"/>
              </w:rPr>
              <w:t>2.3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查看审计结果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_Toc53423596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19</w:t>
            </w:r>
            <w:r w:rsidR="001E3D64">
              <w:rPr>
                <w:webHidden/>
              </w:rPr>
              <w:fldChar w:fldCharType="end"/>
            </w:r>
          </w:hyperlink>
        </w:p>
        <w:p w14:paraId="756468AF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7" w:history="1">
            <w:r w:rsidR="001E3D64" w:rsidRPr="001953CF">
              <w:rPr>
                <w:rStyle w:val="ad"/>
                <w:rFonts w:cs="Huawei Sans"/>
                <w:snapToGrid w:val="0"/>
              </w:rPr>
              <w:t>2.4</w:t>
            </w:r>
            <w:r w:rsidR="001E3D64" w:rsidRPr="001953CF">
              <w:rPr>
                <w:rStyle w:val="ad"/>
                <w:rFonts w:cs="Huawei Sans" w:hint="eastAsia"/>
              </w:rPr>
              <w:t xml:space="preserve"> </w:t>
            </w:r>
            <w:r w:rsidR="001E3D64" w:rsidRPr="001953CF">
              <w:rPr>
                <w:rStyle w:val="ad"/>
                <w:rFonts w:cs="Huawei Sans" w:hint="eastAsia"/>
              </w:rPr>
              <w:t>维护审计日志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_Toc53423597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20</w:t>
            </w:r>
            <w:r w:rsidR="001E3D64">
              <w:rPr>
                <w:webHidden/>
              </w:rPr>
              <w:fldChar w:fldCharType="end"/>
            </w:r>
          </w:hyperlink>
        </w:p>
        <w:p w14:paraId="2810E5C1" w14:textId="77777777" w:rsidR="001E3D64" w:rsidRDefault="007F4B4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423598" w:history="1">
            <w:r w:rsidR="001E3D64" w:rsidRPr="001953CF">
              <w:rPr>
                <w:rStyle w:val="ad"/>
                <w:rFonts w:cs="Huawei Sans"/>
                <w:noProof/>
              </w:rPr>
              <w:t>3</w:t>
            </w:r>
            <w:r w:rsidR="001E3D64" w:rsidRPr="001953CF">
              <w:rPr>
                <w:rStyle w:val="ad"/>
                <w:rFonts w:hint="eastAsia"/>
                <w:noProof/>
              </w:rPr>
              <w:t xml:space="preserve"> </w:t>
            </w:r>
            <w:r w:rsidR="001E3D64" w:rsidRPr="001953CF">
              <w:rPr>
                <w:rStyle w:val="ad"/>
                <w:rFonts w:hint="eastAsia"/>
                <w:noProof/>
              </w:rPr>
              <w:t>附录一：</w:t>
            </w:r>
            <w:r w:rsidR="001E3D64" w:rsidRPr="001953CF">
              <w:rPr>
                <w:rStyle w:val="ad"/>
                <w:noProof/>
              </w:rPr>
              <w:t>openGauss</w:t>
            </w:r>
            <w:r w:rsidR="001E3D64" w:rsidRPr="001953CF">
              <w:rPr>
                <w:rStyle w:val="ad"/>
                <w:rFonts w:hint="eastAsia"/>
                <w:noProof/>
              </w:rPr>
              <w:t>数据库基本操作</w:t>
            </w:r>
            <w:r w:rsidR="001E3D64">
              <w:rPr>
                <w:noProof/>
                <w:webHidden/>
              </w:rPr>
              <w:tab/>
            </w:r>
            <w:r w:rsidR="001E3D64">
              <w:rPr>
                <w:noProof/>
                <w:webHidden/>
              </w:rPr>
              <w:fldChar w:fldCharType="begin"/>
            </w:r>
            <w:r w:rsidR="001E3D64">
              <w:rPr>
                <w:noProof/>
                <w:webHidden/>
              </w:rPr>
              <w:instrText xml:space="preserve"> PAGEREF _Toc53423598 \h </w:instrText>
            </w:r>
            <w:r w:rsidR="001E3D64">
              <w:rPr>
                <w:noProof/>
                <w:webHidden/>
              </w:rPr>
            </w:r>
            <w:r w:rsidR="001E3D64">
              <w:rPr>
                <w:noProof/>
                <w:webHidden/>
              </w:rPr>
              <w:fldChar w:fldCharType="separate"/>
            </w:r>
            <w:r w:rsidR="00CE4B45">
              <w:rPr>
                <w:noProof/>
                <w:webHidden/>
              </w:rPr>
              <w:t>22</w:t>
            </w:r>
            <w:r w:rsidR="001E3D64">
              <w:rPr>
                <w:noProof/>
                <w:webHidden/>
              </w:rPr>
              <w:fldChar w:fldCharType="end"/>
            </w:r>
          </w:hyperlink>
        </w:p>
        <w:p w14:paraId="2B4AF169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599" w:history="1">
            <w:r w:rsidR="001E3D64" w:rsidRPr="001953CF">
              <w:rPr>
                <w:rStyle w:val="ad"/>
                <w:rFonts w:cs="Huawei Sans"/>
                <w:snapToGrid w:val="0"/>
              </w:rPr>
              <w:t>3.1</w:t>
            </w:r>
            <w:r w:rsidR="001E3D64" w:rsidRPr="001953CF">
              <w:rPr>
                <w:rStyle w:val="ad"/>
                <w:rFonts w:hint="eastAsia"/>
              </w:rPr>
              <w:t xml:space="preserve"> </w:t>
            </w:r>
            <w:r w:rsidR="001E3D64" w:rsidRPr="001953CF">
              <w:rPr>
                <w:rStyle w:val="ad"/>
                <w:rFonts w:hint="eastAsia"/>
              </w:rPr>
              <w:t>查看数据库对象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_Toc53423599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22</w:t>
            </w:r>
            <w:r w:rsidR="001E3D64">
              <w:rPr>
                <w:webHidden/>
              </w:rPr>
              <w:fldChar w:fldCharType="end"/>
            </w:r>
          </w:hyperlink>
        </w:p>
        <w:p w14:paraId="751C09E1" w14:textId="77777777" w:rsidR="001E3D64" w:rsidRDefault="007F4B4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600" w:history="1">
            <w:r w:rsidR="001E3D64" w:rsidRPr="001953CF">
              <w:rPr>
                <w:rStyle w:val="ad"/>
                <w:rFonts w:cs="Huawei Sans"/>
                <w:snapToGrid w:val="0"/>
              </w:rPr>
              <w:t>3.2</w:t>
            </w:r>
            <w:r w:rsidR="001E3D64" w:rsidRPr="001953CF">
              <w:rPr>
                <w:rStyle w:val="ad"/>
                <w:rFonts w:hint="eastAsia"/>
              </w:rPr>
              <w:t xml:space="preserve"> </w:t>
            </w:r>
            <w:r w:rsidR="001E3D64" w:rsidRPr="001953CF">
              <w:rPr>
                <w:rStyle w:val="ad"/>
                <w:rFonts w:hint="eastAsia"/>
              </w:rPr>
              <w:t>其他操作</w:t>
            </w:r>
            <w:r w:rsidR="001E3D64">
              <w:rPr>
                <w:webHidden/>
              </w:rPr>
              <w:tab/>
            </w:r>
            <w:r w:rsidR="001E3D64">
              <w:rPr>
                <w:webHidden/>
              </w:rPr>
              <w:fldChar w:fldCharType="begin"/>
            </w:r>
            <w:r w:rsidR="001E3D64">
              <w:rPr>
                <w:webHidden/>
              </w:rPr>
              <w:instrText xml:space="preserve"> PAGEREF _Toc53423600 \h </w:instrText>
            </w:r>
            <w:r w:rsidR="001E3D64">
              <w:rPr>
                <w:webHidden/>
              </w:rPr>
            </w:r>
            <w:r w:rsidR="001E3D64">
              <w:rPr>
                <w:webHidden/>
              </w:rPr>
              <w:fldChar w:fldCharType="separate"/>
            </w:r>
            <w:r w:rsidR="00CE4B45">
              <w:rPr>
                <w:webHidden/>
              </w:rPr>
              <w:t>23</w:t>
            </w:r>
            <w:r w:rsidR="001E3D64">
              <w:rPr>
                <w:webHidden/>
              </w:rPr>
              <w:fldChar w:fldCharType="end"/>
            </w:r>
          </w:hyperlink>
        </w:p>
        <w:p w14:paraId="1A1B1C95" w14:textId="6248EB1C" w:rsidR="00B81DEF" w:rsidRPr="00883F13" w:rsidRDefault="001B1484" w:rsidP="00C04B37">
          <w:pPr>
            <w:ind w:left="0"/>
            <w:rPr>
              <w:rFonts w:ascii="Huawei Sans" w:eastAsia="方正兰亭黑简体" w:hAnsi="Huawei Sans" w:cs="Huawei Sans"/>
              <w:lang w:val="zh-CN"/>
            </w:rPr>
          </w:pPr>
          <w:r w:rsidRPr="00883F13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D687DE" w14:textId="365C0FC6" w:rsidR="00F646D7" w:rsidRDefault="00F646D7" w:rsidP="00033CD9">
      <w:pPr>
        <w:pStyle w:val="1e"/>
      </w:pPr>
      <w:bookmarkStart w:id="10" w:name="_Toc437519530"/>
      <w:bookmarkStart w:id="11" w:name="_Toc7361460"/>
      <w:bookmarkStart w:id="12" w:name="_Toc47699752"/>
      <w:r>
        <w:br w:type="page"/>
      </w:r>
    </w:p>
    <w:p w14:paraId="7F7FE596" w14:textId="4A60267F" w:rsidR="00F87F3A" w:rsidRPr="00883F13" w:rsidRDefault="00F87F3A" w:rsidP="000B1FB7">
      <w:pPr>
        <w:pStyle w:val="1"/>
        <w:numPr>
          <w:ilvl w:val="0"/>
          <w:numId w:val="0"/>
        </w:numPr>
        <w:wordWrap/>
      </w:pPr>
      <w:bookmarkStart w:id="13" w:name="_Toc53423566"/>
      <w:r w:rsidRPr="00883F13">
        <w:lastRenderedPageBreak/>
        <w:t>前  言</w:t>
      </w:r>
      <w:bookmarkEnd w:id="10"/>
      <w:bookmarkEnd w:id="11"/>
      <w:bookmarkEnd w:id="12"/>
      <w:bookmarkEnd w:id="13"/>
    </w:p>
    <w:p w14:paraId="6897B5A8" w14:textId="77777777" w:rsidR="00F87F3A" w:rsidRPr="00883F13" w:rsidRDefault="00F87F3A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14" w:name="_Toc7361461"/>
      <w:bookmarkStart w:id="15" w:name="_Toc47699753"/>
      <w:bookmarkStart w:id="16" w:name="_Toc53423567"/>
      <w:r w:rsidRPr="00883F13">
        <w:rPr>
          <w:lang w:eastAsia="zh-CN"/>
        </w:rPr>
        <w:t>简介</w:t>
      </w:r>
      <w:bookmarkEnd w:id="14"/>
      <w:bookmarkEnd w:id="15"/>
      <w:bookmarkEnd w:id="16"/>
    </w:p>
    <w:p w14:paraId="1F20EC23" w14:textId="77777777" w:rsidR="00F87F3A" w:rsidRPr="00883F13" w:rsidRDefault="00F87F3A" w:rsidP="00033CD9">
      <w:pPr>
        <w:pStyle w:val="1e"/>
      </w:pPr>
      <w:r w:rsidRPr="00883F13">
        <w:t>本实验适用于</w:t>
      </w:r>
      <w:r w:rsidRPr="00883F13">
        <w:t xml:space="preserve"> openGauss</w:t>
      </w:r>
      <w:r w:rsidRPr="00883F13">
        <w:t>数据库，通过该实验可以顺利完成对数据库用户权限的控制及各种审计。</w:t>
      </w:r>
    </w:p>
    <w:p w14:paraId="4D0FC917" w14:textId="4C2C421A" w:rsidR="00F87F3A" w:rsidRPr="00883F13" w:rsidRDefault="00F87F3A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17" w:name="_Toc7361462"/>
      <w:bookmarkStart w:id="18" w:name="_Toc47699754"/>
      <w:bookmarkStart w:id="19" w:name="_Toc53423568"/>
      <w:r w:rsidRPr="00883F13">
        <w:rPr>
          <w:lang w:eastAsia="zh-CN"/>
        </w:rPr>
        <w:t>内容描述</w:t>
      </w:r>
      <w:bookmarkEnd w:id="17"/>
      <w:bookmarkEnd w:id="18"/>
      <w:bookmarkEnd w:id="19"/>
    </w:p>
    <w:p w14:paraId="71A2510B" w14:textId="77777777" w:rsidR="00F87F3A" w:rsidRDefault="00F87F3A" w:rsidP="00033CD9">
      <w:pPr>
        <w:pStyle w:val="1e"/>
      </w:pPr>
      <w:r w:rsidRPr="00883F13">
        <w:t>本实验主要内容为用户权限控制（包括用户、角色、权限的授予、权限的回收）和各审计。</w:t>
      </w:r>
    </w:p>
    <w:p w14:paraId="77F4B175" w14:textId="5332B244" w:rsidR="000C0292" w:rsidRDefault="000C0292" w:rsidP="000B1FB7">
      <w:pPr>
        <w:pStyle w:val="2"/>
        <w:numPr>
          <w:ilvl w:val="0"/>
          <w:numId w:val="0"/>
        </w:numPr>
        <w:rPr>
          <w:lang w:eastAsia="zh-CN"/>
        </w:rPr>
      </w:pPr>
      <w:bookmarkStart w:id="20" w:name="_Toc51141491"/>
      <w:bookmarkStart w:id="21" w:name="_Toc51148678"/>
      <w:bookmarkStart w:id="22" w:name="_Toc51162961"/>
      <w:bookmarkStart w:id="23" w:name="_Toc53423569"/>
      <w:r>
        <w:rPr>
          <w:rFonts w:hint="eastAsia"/>
          <w:lang w:eastAsia="zh-CN"/>
        </w:rPr>
        <w:t>前置条件</w:t>
      </w:r>
      <w:bookmarkEnd w:id="20"/>
      <w:bookmarkEnd w:id="21"/>
      <w:bookmarkEnd w:id="22"/>
      <w:bookmarkEnd w:id="23"/>
    </w:p>
    <w:p w14:paraId="50C67F5C" w14:textId="057F38B3" w:rsidR="000C0292" w:rsidRPr="000C0292" w:rsidRDefault="000C0292" w:rsidP="00033CD9">
      <w:pPr>
        <w:pStyle w:val="1e"/>
        <w:rPr>
          <w:rFonts w:cs="Huawei Sans"/>
        </w:rPr>
      </w:pPr>
      <w:r w:rsidRPr="00D90A89">
        <w:t>openGauss</w:t>
      </w:r>
      <w:r w:rsidRPr="00D90A89">
        <w:t>数据库</w:t>
      </w:r>
      <w:r>
        <w:rPr>
          <w:rFonts w:hint="eastAsia"/>
        </w:rPr>
        <w:t>安全</w:t>
      </w:r>
      <w:r>
        <w:t>实验</w:t>
      </w:r>
      <w:r w:rsidRPr="00D90A89">
        <w:t>需要掌握</w:t>
      </w:r>
      <w:r w:rsidRPr="00D90A89">
        <w:t>openGauss</w:t>
      </w:r>
      <w:r w:rsidRPr="00D90A89">
        <w:t>数据库的基本操作和</w:t>
      </w:r>
      <w:r w:rsidRPr="00D90A89">
        <w:t>SQL</w:t>
      </w:r>
      <w:r w:rsidRPr="00D90A89">
        <w:t>语法，</w:t>
      </w:r>
      <w:r w:rsidRPr="00D90A89">
        <w:t>openGauss</w:t>
      </w:r>
      <w:r w:rsidRPr="00D90A89">
        <w:t>数据库支持</w:t>
      </w:r>
      <w:r w:rsidRPr="00D90A89">
        <w:t>SQL2003</w:t>
      </w:r>
      <w:r w:rsidRPr="00D90A89">
        <w:t>标准语法，数据库基本操作参见</w:t>
      </w:r>
      <w:r w:rsidRPr="0076282D">
        <w:rPr>
          <w:b/>
        </w:rPr>
        <w:t>附录一</w:t>
      </w:r>
      <w:r w:rsidRPr="00D90A89">
        <w:t>。</w:t>
      </w:r>
    </w:p>
    <w:p w14:paraId="7B0BFD17" w14:textId="63194E2A" w:rsidR="00F87F3A" w:rsidRPr="00883F13" w:rsidRDefault="00F87F3A" w:rsidP="000B1FB7">
      <w:pPr>
        <w:pStyle w:val="2"/>
        <w:numPr>
          <w:ilvl w:val="0"/>
          <w:numId w:val="0"/>
        </w:numPr>
      </w:pPr>
      <w:bookmarkStart w:id="24" w:name="_Toc7361465"/>
      <w:bookmarkStart w:id="25" w:name="_Toc47699755"/>
      <w:bookmarkStart w:id="26" w:name="_Toc53423570"/>
      <w:r w:rsidRPr="00883F13">
        <w:t>实验环境说明</w:t>
      </w:r>
      <w:bookmarkEnd w:id="24"/>
      <w:bookmarkEnd w:id="25"/>
      <w:bookmarkEnd w:id="26"/>
    </w:p>
    <w:p w14:paraId="15F9635A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组网说明</w:t>
      </w:r>
    </w:p>
    <w:p w14:paraId="1B654140" w14:textId="77777777" w:rsidR="00F87F3A" w:rsidRPr="00883F13" w:rsidRDefault="00F87F3A" w:rsidP="00033CD9">
      <w:pPr>
        <w:pStyle w:val="1e"/>
      </w:pPr>
      <w:r w:rsidRPr="00883F13">
        <w:t>本实验环境为华为云</w:t>
      </w:r>
      <w:r w:rsidRPr="00883F13">
        <w:t xml:space="preserve"> ECS </w:t>
      </w:r>
      <w:r w:rsidRPr="00883F13">
        <w:t>服务器</w:t>
      </w:r>
      <w:r w:rsidRPr="00883F13">
        <w:t xml:space="preserve"> + openGauss</w:t>
      </w:r>
      <w:r w:rsidRPr="00883F13">
        <w:t>数据库。</w:t>
      </w:r>
    </w:p>
    <w:p w14:paraId="1684E7A7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设备介绍</w:t>
      </w:r>
    </w:p>
    <w:p w14:paraId="03B7BC60" w14:textId="77777777" w:rsidR="00F87F3A" w:rsidRPr="00883F13" w:rsidRDefault="00F87F3A" w:rsidP="00033CD9">
      <w:pPr>
        <w:pStyle w:val="1e"/>
      </w:pPr>
      <w:r w:rsidRPr="00883F13">
        <w:t>为了满足数据库原理与实践课程实验需要，建议每套实验环境采用以下配置：</w:t>
      </w:r>
    </w:p>
    <w:p w14:paraId="3AC26606" w14:textId="77777777" w:rsidR="00F87F3A" w:rsidRDefault="00F87F3A" w:rsidP="00033CD9">
      <w:pPr>
        <w:pStyle w:val="1e"/>
      </w:pPr>
      <w:r w:rsidRPr="00883F13">
        <w:t>设备名称、型号与版本的对应关系如下：</w:t>
      </w:r>
    </w:p>
    <w:p w14:paraId="7DA1F5E6" w14:textId="16A1198E" w:rsidR="006E4058" w:rsidRPr="00883F13" w:rsidRDefault="006E4058" w:rsidP="000B1FB7">
      <w:pPr>
        <w:pStyle w:val="50"/>
        <w:numPr>
          <w:ilvl w:val="0"/>
          <w:numId w:val="0"/>
        </w:numPr>
        <w:ind w:left="1021"/>
      </w:pPr>
      <w:r>
        <w:rPr>
          <w:rFonts w:hint="eastAsia"/>
        </w:rPr>
        <w:t>设备明细</w:t>
      </w:r>
      <w:r w:rsidR="009A676E">
        <w:rPr>
          <w:rFonts w:hint="eastAsia"/>
        </w:rPr>
        <w:t>表</w:t>
      </w:r>
    </w:p>
    <w:tbl>
      <w:tblPr>
        <w:tblStyle w:val="V30"/>
        <w:tblW w:w="8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9"/>
        <w:gridCol w:w="2454"/>
        <w:gridCol w:w="4617"/>
      </w:tblGrid>
      <w:tr w:rsidR="00F87F3A" w:rsidRPr="00883F13" w14:paraId="7BA20940" w14:textId="77777777" w:rsidTr="00B47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ED0C208" w14:textId="77777777" w:rsidR="00F87F3A" w:rsidRPr="00883F13" w:rsidRDefault="00F87F3A" w:rsidP="00E134E3">
            <w:pPr>
              <w:pStyle w:val="5a"/>
              <w:rPr>
                <w:rFonts w:cs="Huawei Sans"/>
              </w:rPr>
            </w:pPr>
            <w:r w:rsidRPr="00883F13">
              <w:rPr>
                <w:rFonts w:cs="Huawei Sans"/>
              </w:rPr>
              <w:t>设备名称</w:t>
            </w:r>
          </w:p>
        </w:tc>
        <w:tc>
          <w:tcPr>
            <w:tcW w:w="2454" w:type="dxa"/>
          </w:tcPr>
          <w:p w14:paraId="39B07C2E" w14:textId="77777777" w:rsidR="00F87F3A" w:rsidRPr="00883F13" w:rsidRDefault="00F87F3A" w:rsidP="00E134E3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设备型号</w:t>
            </w:r>
          </w:p>
        </w:tc>
        <w:tc>
          <w:tcPr>
            <w:tcW w:w="4617" w:type="dxa"/>
          </w:tcPr>
          <w:p w14:paraId="4298D14B" w14:textId="77777777" w:rsidR="00F87F3A" w:rsidRPr="00883F13" w:rsidRDefault="00F87F3A" w:rsidP="00E134E3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软件版本</w:t>
            </w:r>
          </w:p>
        </w:tc>
      </w:tr>
      <w:tr w:rsidR="00F87F3A" w:rsidRPr="00883F13" w14:paraId="149EF503" w14:textId="77777777" w:rsidTr="00B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249E8BE" w14:textId="77777777" w:rsidR="00F87F3A" w:rsidRPr="00883F13" w:rsidRDefault="00F87F3A" w:rsidP="00E134E3">
            <w:pPr>
              <w:pStyle w:val="5a"/>
              <w:jc w:val="left"/>
              <w:rPr>
                <w:rFonts w:cs="Huawei Sans"/>
              </w:rPr>
            </w:pPr>
            <w:r w:rsidRPr="00883F13">
              <w:rPr>
                <w:rFonts w:cs="Huawei Sans"/>
              </w:rPr>
              <w:t>数据库</w:t>
            </w:r>
          </w:p>
        </w:tc>
        <w:tc>
          <w:tcPr>
            <w:tcW w:w="2454" w:type="dxa"/>
          </w:tcPr>
          <w:p w14:paraId="38728AAE" w14:textId="77777777" w:rsidR="00F87F3A" w:rsidRPr="00883F13" w:rsidRDefault="00F87F3A" w:rsidP="00E134E3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openGauss</w:t>
            </w:r>
          </w:p>
        </w:tc>
        <w:tc>
          <w:tcPr>
            <w:tcW w:w="4617" w:type="dxa"/>
          </w:tcPr>
          <w:p w14:paraId="1D3EFDE5" w14:textId="1480E27F" w:rsidR="00F87F3A" w:rsidRPr="00883F13" w:rsidRDefault="00E81958" w:rsidP="00E134E3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>
              <w:rPr>
                <w:rFonts w:cs="Huawei Sans"/>
              </w:rPr>
              <w:t>openGauss 1.1</w:t>
            </w:r>
            <w:r w:rsidR="005C4B96" w:rsidRPr="00883F13">
              <w:rPr>
                <w:rFonts w:cs="Huawei Sans"/>
              </w:rPr>
              <w:t>.0</w:t>
            </w:r>
          </w:p>
        </w:tc>
      </w:tr>
      <w:tr w:rsidR="00F87F3A" w:rsidRPr="00883F13" w14:paraId="04269678" w14:textId="77777777" w:rsidTr="00B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12A3E1F" w14:textId="77777777" w:rsidR="00F87F3A" w:rsidRPr="00883F13" w:rsidRDefault="00F87F3A" w:rsidP="00E134E3">
            <w:pPr>
              <w:pStyle w:val="5a"/>
              <w:jc w:val="left"/>
              <w:rPr>
                <w:rFonts w:cs="Huawei Sans"/>
              </w:rPr>
            </w:pPr>
            <w:r w:rsidRPr="00883F13">
              <w:rPr>
                <w:rFonts w:cs="Huawei Sans"/>
              </w:rPr>
              <w:t>操作系统</w:t>
            </w:r>
          </w:p>
        </w:tc>
        <w:tc>
          <w:tcPr>
            <w:tcW w:w="2454" w:type="dxa"/>
          </w:tcPr>
          <w:p w14:paraId="3C9DF06C" w14:textId="77777777" w:rsidR="00F87F3A" w:rsidRPr="00883F13" w:rsidRDefault="00F87F3A" w:rsidP="00E134E3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openEuler</w:t>
            </w:r>
          </w:p>
        </w:tc>
        <w:tc>
          <w:tcPr>
            <w:tcW w:w="4617" w:type="dxa"/>
          </w:tcPr>
          <w:p w14:paraId="121D2BD0" w14:textId="77777777" w:rsidR="00F87F3A" w:rsidRPr="00883F13" w:rsidRDefault="00F87F3A" w:rsidP="00E134E3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</w:rPr>
            </w:pPr>
            <w:r w:rsidRPr="00883F13">
              <w:rPr>
                <w:rFonts w:cs="Huawei Sans"/>
              </w:rPr>
              <w:t>openEuler 20.3LTS</w:t>
            </w:r>
          </w:p>
        </w:tc>
      </w:tr>
    </w:tbl>
    <w:p w14:paraId="57672D25" w14:textId="3F659909" w:rsidR="00883F13" w:rsidRDefault="006E4058" w:rsidP="000B1FB7">
      <w:pPr>
        <w:pStyle w:val="2"/>
        <w:numPr>
          <w:ilvl w:val="0"/>
          <w:numId w:val="0"/>
        </w:numPr>
      </w:pPr>
      <w:bookmarkStart w:id="27" w:name="_Toc53423571"/>
      <w:r>
        <w:lastRenderedPageBreak/>
        <w:t>实验</w:t>
      </w:r>
      <w:r w:rsidR="00140B49">
        <w:t>概览</w:t>
      </w:r>
      <w:bookmarkEnd w:id="27"/>
    </w:p>
    <w:p w14:paraId="3BBCCF33" w14:textId="7F4074B9" w:rsidR="006E4058" w:rsidRDefault="00FF00F2" w:rsidP="00033CD9">
      <w:pPr>
        <w:pStyle w:val="1e"/>
        <w:rPr>
          <w:lang w:eastAsia="en-US"/>
        </w:rPr>
      </w:pPr>
      <w:r>
        <w:rPr>
          <w:noProof/>
        </w:rPr>
        <w:drawing>
          <wp:inline distT="0" distB="0" distL="0" distR="0" wp14:anchorId="2FDCCF0B" wp14:editId="1BC06625">
            <wp:extent cx="5395220" cy="3144741"/>
            <wp:effectExtent l="19050" t="19050" r="15240" b="17780"/>
            <wp:docPr id="1" name="图片 1" descr="C:\Users\swx941157\AppData\Roaming\eSpace_Desktop\UserData\swx941157\imagefiles\originalImgfiles\36A4D976-156B-498C-85AA-6029554F7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A4D976-156B-498C-85AA-6029554F7765" descr="C:\Users\swx941157\AppData\Roaming\eSpace_Desktop\UserData\swx941157\imagefiles\originalImgfiles\36A4D976-156B-498C-85AA-6029554F776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10" cy="31535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887E7" w14:textId="56EAFE96" w:rsidR="006E4058" w:rsidRPr="006E4058" w:rsidRDefault="00140B49" w:rsidP="000B1FB7">
      <w:pPr>
        <w:pStyle w:val="9"/>
        <w:numPr>
          <w:ilvl w:val="0"/>
          <w:numId w:val="0"/>
        </w:numPr>
        <w:ind w:left="1021"/>
        <w:rPr>
          <w:lang w:eastAsia="en-US"/>
        </w:rPr>
      </w:pPr>
      <w:r>
        <w:rPr>
          <w:lang w:eastAsia="en-US"/>
        </w:rPr>
        <w:t>本实验概览</w:t>
      </w:r>
      <w:r w:rsidR="006E4058">
        <w:rPr>
          <w:lang w:eastAsia="en-US"/>
        </w:rPr>
        <w:t>图</w:t>
      </w:r>
    </w:p>
    <w:p w14:paraId="27897D28" w14:textId="6D45A987" w:rsidR="00F87F3A" w:rsidRPr="00883F13" w:rsidRDefault="00883F13" w:rsidP="00F87F3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</w:rPr>
        <w:br w:type="page"/>
      </w:r>
    </w:p>
    <w:p w14:paraId="125F1ACF" w14:textId="77777777" w:rsidR="00F87F3A" w:rsidRPr="00883F13" w:rsidRDefault="00F87F3A" w:rsidP="00F87F3A">
      <w:pPr>
        <w:pStyle w:val="1"/>
        <w:ind w:right="442"/>
        <w:rPr>
          <w:rFonts w:ascii="Huawei Sans" w:cs="Huawei Sans"/>
        </w:rPr>
      </w:pPr>
      <w:bookmarkStart w:id="28" w:name="_Toc47699756"/>
      <w:bookmarkStart w:id="29" w:name="_Toc53423572"/>
      <w:r w:rsidRPr="00883F13">
        <w:rPr>
          <w:rFonts w:ascii="Huawei Sans" w:cs="Huawei Sans"/>
        </w:rPr>
        <w:lastRenderedPageBreak/>
        <w:t>用户权限控制</w:t>
      </w:r>
      <w:bookmarkEnd w:id="28"/>
      <w:bookmarkEnd w:id="29"/>
      <w:r w:rsidRPr="00883F13">
        <w:rPr>
          <w:rFonts w:ascii="Huawei Sans" w:cs="Huawei Sans"/>
        </w:rPr>
        <w:t xml:space="preserve"> </w:t>
      </w:r>
    </w:p>
    <w:p w14:paraId="6594328A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30" w:name="_Toc466755572"/>
      <w:bookmarkStart w:id="31" w:name="_Toc7361468"/>
      <w:bookmarkStart w:id="32" w:name="_Toc47699757"/>
      <w:bookmarkStart w:id="33" w:name="_Toc53423573"/>
      <w:r w:rsidRPr="00883F13">
        <w:rPr>
          <w:rFonts w:cs="Huawei Sans"/>
        </w:rPr>
        <w:t>实验介绍</w:t>
      </w:r>
      <w:bookmarkEnd w:id="30"/>
      <w:bookmarkEnd w:id="31"/>
      <w:bookmarkEnd w:id="32"/>
      <w:bookmarkEnd w:id="33"/>
    </w:p>
    <w:p w14:paraId="0163D2F2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i/>
          <w:iCs/>
          <w:color w:val="0000FF"/>
          <w:kern w:val="2"/>
          <w:sz w:val="21"/>
        </w:rPr>
      </w:pPr>
      <w:bookmarkStart w:id="34" w:name="_Toc466755573"/>
      <w:bookmarkStart w:id="35" w:name="_Toc7361469"/>
      <w:bookmarkStart w:id="36" w:name="_Toc47699758"/>
      <w:bookmarkStart w:id="37" w:name="_Toc53423574"/>
      <w:r w:rsidRPr="00883F13">
        <w:rPr>
          <w:rFonts w:cs="Huawei Sans"/>
        </w:rPr>
        <w:t>关于本实验</w:t>
      </w:r>
      <w:bookmarkEnd w:id="34"/>
      <w:bookmarkEnd w:id="35"/>
      <w:bookmarkEnd w:id="36"/>
      <w:bookmarkEnd w:id="37"/>
    </w:p>
    <w:p w14:paraId="6DA03639" w14:textId="77777777" w:rsidR="00F87F3A" w:rsidRPr="00883F13" w:rsidRDefault="00F87F3A" w:rsidP="00033CD9">
      <w:pPr>
        <w:pStyle w:val="1e"/>
      </w:pPr>
      <w:r w:rsidRPr="00883F13">
        <w:t>本实验主要描述用户的创建管理、角色的创建管理、</w:t>
      </w:r>
      <w:r w:rsidRPr="00883F13">
        <w:t>Schema</w:t>
      </w:r>
      <w:r w:rsidRPr="00883F13">
        <w:t>的创建管理、用户权限设置、用户安全策略设置。</w:t>
      </w:r>
    </w:p>
    <w:p w14:paraId="364D1E46" w14:textId="44D0B759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38" w:name="_Toc466755574"/>
      <w:bookmarkStart w:id="39" w:name="_Toc7361470"/>
      <w:bookmarkStart w:id="40" w:name="_Toc47699759"/>
      <w:bookmarkStart w:id="41" w:name="_Toc53423575"/>
      <w:r w:rsidRPr="00883F13">
        <w:rPr>
          <w:rFonts w:cs="Huawei Sans"/>
        </w:rPr>
        <w:t>实验目的</w:t>
      </w:r>
      <w:bookmarkEnd w:id="38"/>
      <w:bookmarkEnd w:id="39"/>
      <w:bookmarkEnd w:id="40"/>
      <w:bookmarkEnd w:id="41"/>
    </w:p>
    <w:p w14:paraId="478F224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掌握用户、角色、</w:t>
      </w:r>
      <w:r w:rsidRPr="00883F13">
        <w:rPr>
          <w:rFonts w:cs="Huawei Sans"/>
        </w:rPr>
        <w:t>Schema</w:t>
      </w:r>
      <w:r w:rsidRPr="00883F13">
        <w:rPr>
          <w:rFonts w:cs="Huawei Sans"/>
        </w:rPr>
        <w:t>的创建及管理；</w:t>
      </w:r>
    </w:p>
    <w:p w14:paraId="5923804B" w14:textId="6521D27E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掌握用户权限的授予各回收</w:t>
      </w:r>
      <w:r w:rsidR="00C04B37" w:rsidRPr="00883F13">
        <w:rPr>
          <w:rFonts w:cs="Huawei Sans"/>
        </w:rPr>
        <w:t>；</w:t>
      </w:r>
    </w:p>
    <w:p w14:paraId="41FDB069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掌握用户安全策略如何设置。</w:t>
      </w:r>
    </w:p>
    <w:p w14:paraId="3C658CF4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42" w:name="_Toc47699760"/>
      <w:bookmarkStart w:id="43" w:name="_Toc53423576"/>
      <w:r w:rsidRPr="00883F13">
        <w:rPr>
          <w:rFonts w:cs="Huawei Sans"/>
        </w:rPr>
        <w:t>用户</w:t>
      </w:r>
      <w:bookmarkEnd w:id="42"/>
      <w:bookmarkEnd w:id="43"/>
    </w:p>
    <w:p w14:paraId="1EDD3A32" w14:textId="77777777" w:rsidR="00F87F3A" w:rsidRPr="00883F13" w:rsidRDefault="00F87F3A" w:rsidP="00033CD9">
      <w:pPr>
        <w:pStyle w:val="1e"/>
      </w:pPr>
      <w:r w:rsidRPr="00883F13">
        <w:t>通过</w:t>
      </w:r>
      <w:r w:rsidRPr="00883F13">
        <w:t>CREATE USER</w:t>
      </w:r>
      <w:r w:rsidRPr="00883F13">
        <w:t>创建的用户，默认具有</w:t>
      </w:r>
      <w:r w:rsidRPr="00883F13">
        <w:t>LOGIN</w:t>
      </w:r>
      <w:r w:rsidRPr="00883F13">
        <w:t>权限；</w:t>
      </w:r>
    </w:p>
    <w:p w14:paraId="280E4391" w14:textId="77777777" w:rsidR="00F87F3A" w:rsidRPr="00883F13" w:rsidRDefault="00F87F3A" w:rsidP="00033CD9">
      <w:pPr>
        <w:pStyle w:val="1e"/>
      </w:pPr>
      <w:r w:rsidRPr="00883F13">
        <w:t>通过</w:t>
      </w:r>
      <w:r w:rsidRPr="00883F13">
        <w:t>CREATE USER</w:t>
      </w:r>
      <w:r w:rsidRPr="00883F13">
        <w:t>创建用户的同时系统会在执行该命令的数据库中，为该用户创建一个同名的</w:t>
      </w:r>
      <w:r w:rsidRPr="00883F13">
        <w:t>SCHEMA</w:t>
      </w:r>
      <w:r w:rsidRPr="00883F13">
        <w:t>；其他数据库中，则不自动创建同名的</w:t>
      </w:r>
      <w:r w:rsidRPr="00883F13">
        <w:t>SCHEMA</w:t>
      </w:r>
      <w:r w:rsidRPr="00883F13">
        <w:t>；用户可使用</w:t>
      </w:r>
      <w:r w:rsidRPr="00883F13">
        <w:t>CREATE SCHEMA</w:t>
      </w:r>
      <w:r w:rsidRPr="00883F13">
        <w:t>命令，分别在其他数据库中，为该用户创建同名</w:t>
      </w:r>
      <w:r w:rsidRPr="00883F13">
        <w:t>SCHEMA</w:t>
      </w:r>
      <w:r w:rsidRPr="00883F13">
        <w:t>。</w:t>
      </w:r>
    </w:p>
    <w:p w14:paraId="4642DC61" w14:textId="3C0B5578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44" w:name="_Toc47699761"/>
      <w:bookmarkStart w:id="45" w:name="_Toc53423577"/>
      <w:r w:rsidRPr="00883F13">
        <w:rPr>
          <w:rFonts w:cs="Huawei Sans"/>
        </w:rPr>
        <w:t>创建、修改、删除用户</w:t>
      </w:r>
      <w:bookmarkEnd w:id="44"/>
      <w:bookmarkEnd w:id="45"/>
    </w:p>
    <w:p w14:paraId="0E0D52C1" w14:textId="39E36ABA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302C5D9A" w14:textId="21441919" w:rsidR="00F87F3A" w:rsidRPr="00474A72" w:rsidRDefault="00F87F3A" w:rsidP="00033CD9">
      <w:pPr>
        <w:pStyle w:val="affffc"/>
        <w:rPr>
          <w:b/>
          <w:color w:val="C7000B"/>
        </w:rPr>
      </w:pPr>
      <w:r w:rsidRPr="00474A72">
        <w:rPr>
          <w:b/>
          <w:color w:val="C7000B"/>
        </w:rPr>
        <w:t>gsql -d postgres -p 26000</w:t>
      </w:r>
      <w:r w:rsidR="00854F0C" w:rsidRPr="00474A72">
        <w:rPr>
          <w:b/>
          <w:color w:val="C7000B"/>
        </w:rPr>
        <w:t xml:space="preserve"> -r</w:t>
      </w:r>
    </w:p>
    <w:p w14:paraId="310FAC38" w14:textId="7A1B512E" w:rsidR="00F87F3A" w:rsidRPr="00883F13" w:rsidRDefault="00F87F3A" w:rsidP="00015AF1">
      <w:pPr>
        <w:pStyle w:val="30"/>
      </w:pPr>
      <w:r w:rsidRPr="00883F13">
        <w:t>连接数据库后，进入</w:t>
      </w:r>
      <w:r w:rsidRPr="00883F13">
        <w:t>SQL</w:t>
      </w:r>
      <w:r w:rsidRPr="00883F13">
        <w:t>命令界面。创建用户</w:t>
      </w:r>
      <w:r w:rsidRPr="00883F13">
        <w:t>jim</w:t>
      </w:r>
      <w:r w:rsidRPr="00883F13">
        <w:t>，登录密码为</w:t>
      </w:r>
      <w:r w:rsidRPr="00883F13">
        <w:t>Bigdata@123</w:t>
      </w:r>
      <w:r w:rsidR="00D93762" w:rsidRPr="00883F13">
        <w:t>。</w:t>
      </w:r>
    </w:p>
    <w:p w14:paraId="414EC0ED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B10D80">
        <w:t xml:space="preserve">postgres=# </w:t>
      </w:r>
      <w:r w:rsidRPr="00474A72">
        <w:rPr>
          <w:b/>
          <w:color w:val="C7000B"/>
        </w:rPr>
        <w:t>CREATE USER jim PASSWORD 'Bigdata@123';</w:t>
      </w:r>
    </w:p>
    <w:p w14:paraId="054C231C" w14:textId="77777777" w:rsidR="00F87F3A" w:rsidRPr="00B10D80" w:rsidRDefault="00F87F3A" w:rsidP="00033CD9">
      <w:pPr>
        <w:pStyle w:val="affffc"/>
      </w:pPr>
      <w:r w:rsidRPr="00B10D80">
        <w:t>CREATE ROLE</w:t>
      </w:r>
    </w:p>
    <w:p w14:paraId="6FBCC8C4" w14:textId="143E4A86" w:rsidR="00F87F3A" w:rsidRPr="00883F13" w:rsidRDefault="00D93762" w:rsidP="00033CD9">
      <w:pPr>
        <w:pStyle w:val="1e"/>
      </w:pPr>
      <w:r w:rsidRPr="00883F13">
        <w:t>说明：</w:t>
      </w:r>
      <w:r w:rsidR="00F87F3A" w:rsidRPr="00883F13">
        <w:t>密码规则如下：</w:t>
      </w:r>
    </w:p>
    <w:p w14:paraId="386EEF48" w14:textId="3D017B2B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密码默认不少于</w:t>
      </w:r>
      <w:r w:rsidRPr="00883F13">
        <w:rPr>
          <w:rFonts w:cs="Huawei Sans"/>
        </w:rPr>
        <w:t>8</w:t>
      </w:r>
      <w:r w:rsidR="00C04B37" w:rsidRPr="00883F13">
        <w:rPr>
          <w:rFonts w:cs="Huawei Sans"/>
        </w:rPr>
        <w:t>个字符；</w:t>
      </w:r>
    </w:p>
    <w:p w14:paraId="12DE5C2D" w14:textId="1002B590" w:rsidR="00F87F3A" w:rsidRPr="00883F13" w:rsidRDefault="00C04B37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不能与用户名及用户名倒序相同；</w:t>
      </w:r>
    </w:p>
    <w:p w14:paraId="7782D49B" w14:textId="343EA49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至少包含大写字母（</w:t>
      </w:r>
      <w:r w:rsidRPr="00883F13">
        <w:rPr>
          <w:rFonts w:cs="Huawei Sans"/>
        </w:rPr>
        <w:t>A-Z</w:t>
      </w:r>
      <w:r w:rsidRPr="00883F13">
        <w:rPr>
          <w:rFonts w:cs="Huawei Sans"/>
        </w:rPr>
        <w:t>），小写字母（</w:t>
      </w:r>
      <w:r w:rsidRPr="00883F13">
        <w:rPr>
          <w:rFonts w:cs="Huawei Sans"/>
        </w:rPr>
        <w:t>a-z</w:t>
      </w:r>
      <w:r w:rsidRPr="00883F13">
        <w:rPr>
          <w:rFonts w:cs="Huawei Sans"/>
        </w:rPr>
        <w:t>），数字（</w:t>
      </w:r>
      <w:r w:rsidRPr="00883F13">
        <w:rPr>
          <w:rFonts w:cs="Huawei Sans"/>
        </w:rPr>
        <w:t>0-9</w:t>
      </w:r>
      <w:r w:rsidRPr="00883F13">
        <w:rPr>
          <w:rFonts w:cs="Huawei Sans"/>
        </w:rPr>
        <w:t>），非字母数字字符（限定为</w:t>
      </w:r>
      <w:r w:rsidRPr="00883F13">
        <w:rPr>
          <w:rFonts w:cs="Huawei Sans"/>
        </w:rPr>
        <w:t>~!@#$%^&amp;*()-_=+\|[{}];:,&lt;.&gt;/?</w:t>
      </w:r>
      <w:r w:rsidR="00C04B37" w:rsidRPr="00883F13">
        <w:rPr>
          <w:rFonts w:cs="Huawei Sans"/>
        </w:rPr>
        <w:t>）四类字符中的三类字符；</w:t>
      </w:r>
    </w:p>
    <w:p w14:paraId="7123293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创建用户时，应当使用双引号或单引号将用户密码括起来。</w:t>
      </w:r>
    </w:p>
    <w:p w14:paraId="6CF19E10" w14:textId="53934C3E" w:rsidR="00F87F3A" w:rsidRPr="00883F13" w:rsidRDefault="00F87F3A" w:rsidP="00015AF1">
      <w:pPr>
        <w:pStyle w:val="30"/>
      </w:pPr>
      <w:r w:rsidRPr="00883F13">
        <w:t>查看用户列表</w:t>
      </w:r>
      <w:r w:rsidR="00D93762" w:rsidRPr="00883F13">
        <w:t>。</w:t>
      </w:r>
    </w:p>
    <w:p w14:paraId="0C49BFBB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 xml:space="preserve">SELECT * FROM pg_user; </w:t>
      </w:r>
    </w:p>
    <w:p w14:paraId="044D1C6A" w14:textId="77777777" w:rsidR="00F87F3A" w:rsidRPr="00883F13" w:rsidRDefault="00F87F3A" w:rsidP="00033CD9">
      <w:pPr>
        <w:pStyle w:val="affffc"/>
      </w:pPr>
      <w:r w:rsidRPr="00883F13">
        <w:t xml:space="preserve"> usename | usesysid | usecreatedb | usesuper | usecatupd | userepl |  passwd  | valbegin | valuntil |   respool    | parent | spacelimit | useconfig | nodegroup |</w:t>
      </w:r>
    </w:p>
    <w:p w14:paraId="1D47B9D2" w14:textId="77777777" w:rsidR="00F87F3A" w:rsidRPr="00883F13" w:rsidRDefault="00F87F3A" w:rsidP="00033CD9">
      <w:pPr>
        <w:pStyle w:val="affffc"/>
      </w:pPr>
      <w:r w:rsidRPr="00883F13">
        <w:t xml:space="preserve"> tempspacelimit | spillspacelimit </w:t>
      </w:r>
    </w:p>
    <w:p w14:paraId="006BD1A8" w14:textId="623CF451" w:rsidR="00F87F3A" w:rsidRPr="00883F13" w:rsidRDefault="00F87F3A" w:rsidP="00033CD9">
      <w:pPr>
        <w:pStyle w:val="affffc"/>
      </w:pPr>
      <w:r w:rsidRPr="00883F13">
        <w:t>---------+----------+-------------+----------+-----------+---------+----------+---</w:t>
      </w:r>
    </w:p>
    <w:p w14:paraId="4356BF6C" w14:textId="77777777" w:rsidR="00F87F3A" w:rsidRPr="00883F13" w:rsidRDefault="00F87F3A" w:rsidP="00033CD9">
      <w:pPr>
        <w:pStyle w:val="affffc"/>
      </w:pPr>
      <w:r w:rsidRPr="00883F13">
        <w:t xml:space="preserve"> omm     |       10 | t           | t        | t         | t       | ******** |          |          | default_pool |      0 |            |           |           |</w:t>
      </w:r>
    </w:p>
    <w:p w14:paraId="71FA5E36" w14:textId="77777777" w:rsidR="00F87F3A" w:rsidRPr="00883F13" w:rsidRDefault="00F87F3A" w:rsidP="00033CD9">
      <w:pPr>
        <w:pStyle w:val="affffc"/>
      </w:pPr>
      <w:r w:rsidRPr="00883F13">
        <w:t xml:space="preserve">                | </w:t>
      </w:r>
    </w:p>
    <w:p w14:paraId="2CFD29F7" w14:textId="77777777" w:rsidR="00F87F3A" w:rsidRPr="00883F13" w:rsidRDefault="00F87F3A" w:rsidP="00033CD9">
      <w:pPr>
        <w:pStyle w:val="affffc"/>
      </w:pPr>
      <w:r w:rsidRPr="00883F13">
        <w:t xml:space="preserve"> </w:t>
      </w:r>
      <w:r w:rsidRPr="008E14B3">
        <w:rPr>
          <w:b/>
          <w:color w:val="C7000B"/>
        </w:rPr>
        <w:t xml:space="preserve">jim </w:t>
      </w:r>
      <w:r w:rsidRPr="00883F13">
        <w:t xml:space="preserve">    |    16389 | f           | f        | f         | f       | ******** |          |          | default_pool |      0 |            |           |           |</w:t>
      </w:r>
    </w:p>
    <w:p w14:paraId="073FB563" w14:textId="77777777" w:rsidR="00F87F3A" w:rsidRPr="00883F13" w:rsidRDefault="00F87F3A" w:rsidP="00033CD9">
      <w:pPr>
        <w:pStyle w:val="affffc"/>
      </w:pPr>
      <w:r w:rsidRPr="00883F13">
        <w:t xml:space="preserve">                | </w:t>
      </w:r>
    </w:p>
    <w:p w14:paraId="321E4379" w14:textId="77777777" w:rsidR="00F87F3A" w:rsidRPr="00883F13" w:rsidRDefault="00F87F3A" w:rsidP="00033CD9">
      <w:pPr>
        <w:pStyle w:val="affffc"/>
      </w:pPr>
      <w:r w:rsidRPr="00883F13">
        <w:t>(2 rows)</w:t>
      </w:r>
    </w:p>
    <w:p w14:paraId="4E0F4EC0" w14:textId="77777777" w:rsidR="00F87F3A" w:rsidRPr="00883F13" w:rsidRDefault="00F87F3A" w:rsidP="00015AF1">
      <w:pPr>
        <w:pStyle w:val="30"/>
      </w:pPr>
      <w:r w:rsidRPr="00883F13">
        <w:t>创建有</w:t>
      </w:r>
      <w:r w:rsidRPr="00883F13">
        <w:t>“</w:t>
      </w:r>
      <w:r w:rsidRPr="00883F13">
        <w:t>创建数据库</w:t>
      </w:r>
      <w:r w:rsidRPr="00883F13">
        <w:t>”</w:t>
      </w:r>
      <w:r w:rsidRPr="00883F13">
        <w:t>权限的用户，则需要加</w:t>
      </w:r>
      <w:r w:rsidRPr="00883F13">
        <w:t>CREATEDB</w:t>
      </w:r>
      <w:r w:rsidRPr="00883F13">
        <w:t>关键字。</w:t>
      </w:r>
    </w:p>
    <w:p w14:paraId="3C4CF4C4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CREATE USER dim CREATEDB PASSWORD 'Bigdata@123';</w:t>
      </w:r>
    </w:p>
    <w:p w14:paraId="6F56D4F3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71344EA2" w14:textId="5865BC94" w:rsidR="00F87F3A" w:rsidRPr="00883F13" w:rsidRDefault="00F87F3A" w:rsidP="00015AF1">
      <w:pPr>
        <w:pStyle w:val="30"/>
      </w:pPr>
      <w:r w:rsidRPr="00883F13">
        <w:t>将用户</w:t>
      </w:r>
      <w:r w:rsidRPr="00883F13">
        <w:t>jim</w:t>
      </w:r>
      <w:r w:rsidRPr="00883F13">
        <w:t>的登录密码由</w:t>
      </w:r>
      <w:r w:rsidRPr="00883F13">
        <w:t>Bigdata@123</w:t>
      </w:r>
      <w:r w:rsidRPr="00883F13">
        <w:t>修改为</w:t>
      </w:r>
      <w:r w:rsidRPr="00883F13">
        <w:t>Abcd@123</w:t>
      </w:r>
      <w:r w:rsidR="00D93762" w:rsidRPr="00883F13">
        <w:t>。</w:t>
      </w:r>
    </w:p>
    <w:p w14:paraId="7EB98D77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ALTER USER jim IDENTIFIED BY 'Abcd@123' REPLACE 'Bigdata@123';</w:t>
      </w:r>
    </w:p>
    <w:p w14:paraId="2F750EBC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38C3098E" w14:textId="2622BFF8" w:rsidR="00F87F3A" w:rsidRPr="00883F13" w:rsidRDefault="00F87F3A" w:rsidP="00015AF1">
      <w:pPr>
        <w:pStyle w:val="30"/>
      </w:pPr>
      <w:r w:rsidRPr="00883F13">
        <w:t>为用户</w:t>
      </w:r>
      <w:r w:rsidRPr="00883F13">
        <w:t>jim</w:t>
      </w:r>
      <w:r w:rsidRPr="00883F13">
        <w:t>追加有创建角色的</w:t>
      </w:r>
      <w:r w:rsidRPr="00883F13">
        <w:t>CREATEROLE</w:t>
      </w:r>
      <w:r w:rsidRPr="00883F13">
        <w:t>权限</w:t>
      </w:r>
      <w:r w:rsidR="00D93762" w:rsidRPr="00883F13">
        <w:t>。</w:t>
      </w:r>
    </w:p>
    <w:p w14:paraId="2D525C76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ALTER USER jim CREATEROLE;</w:t>
      </w:r>
    </w:p>
    <w:p w14:paraId="4BB1E678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02E36E00" w14:textId="7EB55D34" w:rsidR="00F87F3A" w:rsidRPr="00883F13" w:rsidRDefault="00F87F3A" w:rsidP="00015AF1">
      <w:pPr>
        <w:pStyle w:val="30"/>
      </w:pPr>
      <w:r w:rsidRPr="00883F13">
        <w:t>锁定</w:t>
      </w:r>
      <w:r w:rsidRPr="00883F13">
        <w:t>jim</w:t>
      </w:r>
      <w:r w:rsidRPr="00883F13">
        <w:t>帐户</w:t>
      </w:r>
      <w:r w:rsidR="00D93762" w:rsidRPr="00883F13">
        <w:t>。</w:t>
      </w:r>
    </w:p>
    <w:p w14:paraId="69FFB8C2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ALTER USER jim ACCOUNT LOCK;</w:t>
      </w:r>
    </w:p>
    <w:p w14:paraId="125FE49D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03D2285D" w14:textId="6ABDA14F" w:rsidR="00F87F3A" w:rsidRPr="00883F13" w:rsidRDefault="00F87F3A" w:rsidP="00015AF1">
      <w:pPr>
        <w:pStyle w:val="30"/>
      </w:pPr>
      <w:r w:rsidRPr="00883F13">
        <w:t>解锁</w:t>
      </w:r>
      <w:r w:rsidRPr="00883F13">
        <w:t>jim</w:t>
      </w:r>
      <w:r w:rsidRPr="00883F13">
        <w:t>帐户</w:t>
      </w:r>
      <w:r w:rsidR="00D93762" w:rsidRPr="00883F13">
        <w:t>。</w:t>
      </w:r>
    </w:p>
    <w:p w14:paraId="30633CA5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ALTER USER jim ACCOUNT UNLOCK;</w:t>
      </w:r>
    </w:p>
    <w:p w14:paraId="6A1A5D01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106EF21E" w14:textId="62906104" w:rsidR="00F87F3A" w:rsidRPr="00883F13" w:rsidRDefault="00F87F3A" w:rsidP="00015AF1">
      <w:pPr>
        <w:pStyle w:val="30"/>
      </w:pPr>
      <w:r w:rsidRPr="00883F13">
        <w:t>删除用户</w:t>
      </w:r>
      <w:r w:rsidR="00D93762" w:rsidRPr="00883F13">
        <w:t>。</w:t>
      </w:r>
    </w:p>
    <w:p w14:paraId="0B4B1AF4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DROP USER jim CASCADE;</w:t>
      </w:r>
    </w:p>
    <w:p w14:paraId="5B55C301" w14:textId="77777777" w:rsidR="00F87F3A" w:rsidRDefault="00F87F3A" w:rsidP="00033CD9">
      <w:pPr>
        <w:pStyle w:val="affffc"/>
      </w:pPr>
      <w:r w:rsidRPr="00883F13">
        <w:t>DROP ROLE</w:t>
      </w:r>
    </w:p>
    <w:p w14:paraId="69FF0221" w14:textId="3648A23E" w:rsidR="00033CD9" w:rsidRDefault="00033CD9" w:rsidP="00033CD9">
      <w:pPr>
        <w:pStyle w:val="30"/>
      </w:pPr>
      <w:r>
        <w:t>退出数据库</w:t>
      </w:r>
    </w:p>
    <w:p w14:paraId="1B84F5C0" w14:textId="11265D30" w:rsidR="00033CD9" w:rsidRPr="00474A72" w:rsidRDefault="00033CD9" w:rsidP="00033CD9">
      <w:pPr>
        <w:pStyle w:val="affffc"/>
        <w:rPr>
          <w:b/>
          <w:color w:val="C7000B"/>
        </w:rPr>
      </w:pPr>
      <w:r w:rsidRPr="00883F13">
        <w:lastRenderedPageBreak/>
        <w:t>postgres=#</w:t>
      </w:r>
      <w:r w:rsidRPr="00682C56">
        <w:t xml:space="preserve"> </w:t>
      </w:r>
      <w:r w:rsidRPr="00474A72">
        <w:rPr>
          <w:rFonts w:hint="eastAsia"/>
          <w:b/>
          <w:color w:val="C7000B"/>
        </w:rPr>
        <w:t>\</w:t>
      </w:r>
      <w:r w:rsidRPr="00474A72">
        <w:rPr>
          <w:b/>
          <w:color w:val="C7000B"/>
        </w:rPr>
        <w:t>q</w:t>
      </w:r>
    </w:p>
    <w:p w14:paraId="0426D855" w14:textId="0F653053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46" w:name="_Toc47699762"/>
      <w:bookmarkStart w:id="47" w:name="_Toc53423578"/>
      <w:r w:rsidRPr="00883F13">
        <w:rPr>
          <w:rFonts w:cs="Huawei Sans"/>
        </w:rPr>
        <w:t>角色</w:t>
      </w:r>
      <w:bookmarkEnd w:id="46"/>
      <w:bookmarkEnd w:id="47"/>
    </w:p>
    <w:p w14:paraId="6145D59F" w14:textId="26B54C76" w:rsidR="00F87F3A" w:rsidRPr="00883F13" w:rsidRDefault="00F87F3A" w:rsidP="00033CD9">
      <w:pPr>
        <w:pStyle w:val="1e"/>
      </w:pPr>
      <w:r w:rsidRPr="00883F13">
        <w:t>角色是拥有数据库对象和权限的实体。在不同的环境中角色可以认为是一个用户，一个组或者兼顾两者</w:t>
      </w:r>
      <w:r w:rsidR="00D93762" w:rsidRPr="00883F13">
        <w:t>。</w:t>
      </w:r>
    </w:p>
    <w:p w14:paraId="4F211D10" w14:textId="4827EA6A" w:rsidR="00F87F3A" w:rsidRPr="00883F13" w:rsidRDefault="00F87F3A" w:rsidP="00033CD9">
      <w:pPr>
        <w:pStyle w:val="1e"/>
      </w:pPr>
      <w:r w:rsidRPr="00883F13">
        <w:t>在数据库中添加一个新角色，角色无登录权限</w:t>
      </w:r>
      <w:r w:rsidR="00D93762" w:rsidRPr="00883F13">
        <w:t>。</w:t>
      </w:r>
    </w:p>
    <w:p w14:paraId="4464C2A8" w14:textId="77777777" w:rsidR="00F87F3A" w:rsidRPr="00883F13" w:rsidRDefault="00F87F3A" w:rsidP="00033CD9">
      <w:pPr>
        <w:pStyle w:val="1e"/>
      </w:pPr>
      <w:r w:rsidRPr="00883F13">
        <w:t>创建角色的用户必须具备</w:t>
      </w:r>
      <w:r w:rsidRPr="00883F13">
        <w:t>CREATE ROLE</w:t>
      </w:r>
      <w:r w:rsidRPr="00883F13">
        <w:t>的权限或者是系统管理员。</w:t>
      </w:r>
    </w:p>
    <w:p w14:paraId="688C8AAF" w14:textId="79A2E9D1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48" w:name="_Toc47699763"/>
      <w:bookmarkStart w:id="49" w:name="_Toc53423579"/>
      <w:r w:rsidRPr="00883F13">
        <w:rPr>
          <w:rFonts w:cs="Huawei Sans"/>
        </w:rPr>
        <w:t>创建、修改、删除角色</w:t>
      </w:r>
      <w:bookmarkEnd w:id="48"/>
      <w:bookmarkEnd w:id="49"/>
    </w:p>
    <w:p w14:paraId="72B14BBD" w14:textId="2C93A43F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16B38EA5" w14:textId="4519196F" w:rsidR="00F87F3A" w:rsidRPr="00474A72" w:rsidRDefault="00F87F3A" w:rsidP="00033CD9">
      <w:pPr>
        <w:pStyle w:val="affffc"/>
        <w:rPr>
          <w:b/>
          <w:color w:val="C7000B"/>
        </w:rPr>
      </w:pPr>
      <w:r w:rsidRPr="00474A72">
        <w:rPr>
          <w:b/>
          <w:color w:val="C7000B"/>
        </w:rPr>
        <w:t>gsql -d postgres -p 26000</w:t>
      </w:r>
      <w:r w:rsidR="00854F0C" w:rsidRPr="00474A72">
        <w:rPr>
          <w:b/>
          <w:color w:val="C7000B"/>
        </w:rPr>
        <w:t xml:space="preserve"> -r</w:t>
      </w:r>
    </w:p>
    <w:p w14:paraId="01740286" w14:textId="08ADBA4A" w:rsidR="00F87F3A" w:rsidRPr="00883F13" w:rsidRDefault="00F87F3A" w:rsidP="00015AF1">
      <w:pPr>
        <w:pStyle w:val="30"/>
      </w:pPr>
      <w:r w:rsidRPr="00883F13">
        <w:t>创建一个角色，名为</w:t>
      </w:r>
      <w:r w:rsidRPr="00883F13">
        <w:t>manager</w:t>
      </w:r>
      <w:r w:rsidRPr="00883F13">
        <w:t>，密码为</w:t>
      </w:r>
      <w:r w:rsidRPr="00883F13">
        <w:t>Bigdata@123</w:t>
      </w:r>
      <w:r w:rsidR="00D93762" w:rsidRPr="00883F13">
        <w:t>。</w:t>
      </w:r>
    </w:p>
    <w:p w14:paraId="5A917318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CREATE ROLE manager IDENTIFIED BY 'Bigdata@123';</w:t>
      </w:r>
    </w:p>
    <w:p w14:paraId="18F94434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2DBA2DB9" w14:textId="5C6BB979" w:rsidR="00F87F3A" w:rsidRPr="00883F13" w:rsidRDefault="00F87F3A" w:rsidP="00015AF1">
      <w:pPr>
        <w:pStyle w:val="30"/>
      </w:pPr>
      <w:r w:rsidRPr="00883F13">
        <w:t>创建一个角色，从</w:t>
      </w:r>
      <w:r w:rsidRPr="00883F13">
        <w:t>202</w:t>
      </w:r>
      <w:r w:rsidR="00033CD9">
        <w:t>1</w:t>
      </w:r>
      <w:r w:rsidRPr="00883F13">
        <w:t>年</w:t>
      </w:r>
      <w:r w:rsidR="00033CD9">
        <w:t>1</w:t>
      </w:r>
      <w:r w:rsidRPr="00883F13">
        <w:t>月</w:t>
      </w:r>
      <w:r w:rsidRPr="00883F13">
        <w:t>1</w:t>
      </w:r>
      <w:r w:rsidRPr="00883F13">
        <w:t>日开始生效，到</w:t>
      </w:r>
      <w:r w:rsidRPr="00883F13">
        <w:t>202</w:t>
      </w:r>
      <w:r w:rsidR="00033CD9">
        <w:t>1</w:t>
      </w:r>
      <w:r w:rsidRPr="00883F13">
        <w:t>年</w:t>
      </w:r>
      <w:r w:rsidR="00033CD9">
        <w:t>6</w:t>
      </w:r>
      <w:r w:rsidRPr="00883F13">
        <w:t>月</w:t>
      </w:r>
      <w:r w:rsidRPr="00883F13">
        <w:t>1</w:t>
      </w:r>
      <w:r w:rsidRPr="00883F13">
        <w:t>日失效</w:t>
      </w:r>
      <w:r w:rsidR="00D93762" w:rsidRPr="00883F13">
        <w:t>。</w:t>
      </w:r>
    </w:p>
    <w:p w14:paraId="5A78D9D6" w14:textId="23BDD8CF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CREATE ROLE miriam WITH LOGIN PASSWORD 'Bigdata@123' VALID BEGIN '202</w:t>
      </w:r>
      <w:r w:rsidR="00033CD9" w:rsidRPr="00474A72">
        <w:rPr>
          <w:b/>
          <w:color w:val="C7000B"/>
        </w:rPr>
        <w:t>1</w:t>
      </w:r>
      <w:r w:rsidRPr="00474A72">
        <w:rPr>
          <w:b/>
          <w:color w:val="C7000B"/>
        </w:rPr>
        <w:t>-0</w:t>
      </w:r>
      <w:r w:rsidR="00033CD9" w:rsidRPr="00474A72">
        <w:rPr>
          <w:b/>
          <w:color w:val="C7000B"/>
        </w:rPr>
        <w:t>1</w:t>
      </w:r>
      <w:r w:rsidRPr="00474A72">
        <w:rPr>
          <w:b/>
          <w:color w:val="C7000B"/>
        </w:rPr>
        <w:t>-01' VALID UNTIL '202</w:t>
      </w:r>
      <w:r w:rsidR="00033CD9" w:rsidRPr="00474A72">
        <w:rPr>
          <w:b/>
          <w:color w:val="C7000B"/>
        </w:rPr>
        <w:t>1</w:t>
      </w:r>
      <w:r w:rsidRPr="00474A72">
        <w:rPr>
          <w:b/>
          <w:color w:val="C7000B"/>
        </w:rPr>
        <w:t>-</w:t>
      </w:r>
      <w:r w:rsidR="00033CD9" w:rsidRPr="00474A72">
        <w:rPr>
          <w:b/>
          <w:color w:val="C7000B"/>
        </w:rPr>
        <w:t>06</w:t>
      </w:r>
      <w:r w:rsidRPr="00474A72">
        <w:rPr>
          <w:b/>
          <w:color w:val="C7000B"/>
        </w:rPr>
        <w:t>-01';</w:t>
      </w:r>
    </w:p>
    <w:p w14:paraId="6949D975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51283ADD" w14:textId="5A834C4C" w:rsidR="00F87F3A" w:rsidRPr="00883F13" w:rsidRDefault="00F87F3A" w:rsidP="00015AF1">
      <w:pPr>
        <w:pStyle w:val="30"/>
      </w:pPr>
      <w:r w:rsidRPr="00883F13">
        <w:t>修改角色</w:t>
      </w:r>
      <w:r w:rsidRPr="00883F13">
        <w:t>manager</w:t>
      </w:r>
      <w:r w:rsidRPr="00883F13">
        <w:t>的密码为</w:t>
      </w:r>
      <w:r w:rsidRPr="00883F13">
        <w:t>abcd@123</w:t>
      </w:r>
      <w:r w:rsidR="00D93762" w:rsidRPr="00883F13">
        <w:t>。</w:t>
      </w:r>
    </w:p>
    <w:p w14:paraId="0F671691" w14:textId="77777777" w:rsidR="00F87F3A" w:rsidRPr="00883F13" w:rsidRDefault="00F87F3A" w:rsidP="00033CD9">
      <w:pPr>
        <w:pStyle w:val="affffc"/>
      </w:pPr>
      <w:r w:rsidRPr="00883F13">
        <w:t>postgres=#</w:t>
      </w:r>
      <w:r w:rsidRPr="00474A72">
        <w:rPr>
          <w:b/>
          <w:color w:val="C7000B"/>
        </w:rPr>
        <w:t xml:space="preserve"> ALTER ROLE manager IDENTIFIED BY 'abcd@123' REPLACE 'Bigdata@123';</w:t>
      </w:r>
    </w:p>
    <w:p w14:paraId="00D969D5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2FBDC9DA" w14:textId="6D7900C1" w:rsidR="00F87F3A" w:rsidRPr="00883F13" w:rsidRDefault="00F87F3A" w:rsidP="00015AF1">
      <w:pPr>
        <w:pStyle w:val="30"/>
      </w:pPr>
      <w:r w:rsidRPr="00883F13">
        <w:t>修改角色</w:t>
      </w:r>
      <w:r w:rsidRPr="00883F13">
        <w:t>manager</w:t>
      </w:r>
      <w:r w:rsidRPr="00883F13">
        <w:t>为系统管理员</w:t>
      </w:r>
      <w:r w:rsidR="00D93762" w:rsidRPr="00883F13">
        <w:t>。</w:t>
      </w:r>
    </w:p>
    <w:p w14:paraId="1EF56FE3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ALTER ROLE manager SYSADMIN;</w:t>
      </w:r>
    </w:p>
    <w:p w14:paraId="48D22594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166A1D31" w14:textId="363FC701" w:rsidR="00F87F3A" w:rsidRPr="00883F13" w:rsidRDefault="00F87F3A" w:rsidP="00015AF1">
      <w:pPr>
        <w:pStyle w:val="30"/>
      </w:pPr>
      <w:r w:rsidRPr="00883F13">
        <w:t>删除角色</w:t>
      </w:r>
      <w:r w:rsidRPr="00883F13">
        <w:t>manager</w:t>
      </w:r>
      <w:r w:rsidR="00D93762" w:rsidRPr="00883F13">
        <w:t>。</w:t>
      </w:r>
    </w:p>
    <w:p w14:paraId="7FEEAA74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474A72">
        <w:rPr>
          <w:b/>
          <w:color w:val="C7000B"/>
        </w:rPr>
        <w:t>DROP ROLE manager;</w:t>
      </w:r>
    </w:p>
    <w:p w14:paraId="020E1330" w14:textId="77777777" w:rsidR="00F87F3A" w:rsidRPr="00883F13" w:rsidRDefault="00F87F3A" w:rsidP="00033CD9">
      <w:pPr>
        <w:pStyle w:val="affffc"/>
      </w:pPr>
      <w:r w:rsidRPr="00883F13">
        <w:t>DROP ROLE</w:t>
      </w:r>
    </w:p>
    <w:p w14:paraId="7102D367" w14:textId="37176C73" w:rsidR="00F87F3A" w:rsidRPr="00883F13" w:rsidRDefault="00F87F3A" w:rsidP="00015AF1">
      <w:pPr>
        <w:pStyle w:val="30"/>
      </w:pPr>
      <w:r w:rsidRPr="00883F13">
        <w:t>查看角色</w:t>
      </w:r>
      <w:r w:rsidR="00D93762" w:rsidRPr="00883F13">
        <w:t>。</w:t>
      </w:r>
    </w:p>
    <w:p w14:paraId="147514C1" w14:textId="77777777" w:rsidR="00F87F3A" w:rsidRPr="00474A72" w:rsidRDefault="00F87F3A" w:rsidP="00033CD9">
      <w:pPr>
        <w:pStyle w:val="affffc"/>
        <w:rPr>
          <w:b/>
          <w:color w:val="C7000B"/>
        </w:rPr>
      </w:pPr>
      <w:r w:rsidRPr="00883F13">
        <w:t>postgres=#</w:t>
      </w:r>
      <w:r w:rsidRPr="00474A72">
        <w:rPr>
          <w:b/>
          <w:color w:val="C7000B"/>
        </w:rPr>
        <w:t xml:space="preserve"> SELECT * FROM PG_ROLES;</w:t>
      </w:r>
    </w:p>
    <w:p w14:paraId="6AA9DDBE" w14:textId="77777777" w:rsidR="00F87F3A" w:rsidRPr="00883F13" w:rsidRDefault="00F87F3A" w:rsidP="00033CD9">
      <w:pPr>
        <w:pStyle w:val="affffc"/>
      </w:pPr>
      <w:r w:rsidRPr="00883F13">
        <w:t xml:space="preserve"> rolname | rolsuper | rolinherit | rolcreaterole | rolcreatedb | rolcatupdate | rolcanlogin | rolreplication | rolauditadmin | rolsystemadmin | rolconnlimit | rol</w:t>
      </w:r>
    </w:p>
    <w:p w14:paraId="11ACB39E" w14:textId="77777777" w:rsidR="00F87F3A" w:rsidRPr="00883F13" w:rsidRDefault="00F87F3A" w:rsidP="00033CD9">
      <w:pPr>
        <w:pStyle w:val="affffc"/>
      </w:pPr>
      <w:r w:rsidRPr="00883F13">
        <w:lastRenderedPageBreak/>
        <w:t>password |     rolvalidbegin      |     rolvaliduntil      |  rolrespool  | rolparentid | roltabspace | rolconfig |  oid  | roluseft | rolkind | nodegroup | rolte</w:t>
      </w:r>
    </w:p>
    <w:p w14:paraId="297375F6" w14:textId="77777777" w:rsidR="00F87F3A" w:rsidRPr="00883F13" w:rsidRDefault="00F87F3A" w:rsidP="00033CD9">
      <w:pPr>
        <w:pStyle w:val="affffc"/>
      </w:pPr>
      <w:r w:rsidRPr="00883F13">
        <w:t xml:space="preserve">mpspace | rolspillspace </w:t>
      </w:r>
    </w:p>
    <w:p w14:paraId="58402918" w14:textId="5775C1DC" w:rsidR="00F87F3A" w:rsidRPr="00883F13" w:rsidRDefault="00F87F3A" w:rsidP="00033CD9">
      <w:pPr>
        <w:pStyle w:val="affffc"/>
      </w:pPr>
      <w:r w:rsidRPr="00883F13">
        <w:t>---------+----------+------------+---------------+-------------+--------------+-------------+----------------+---------------</w:t>
      </w:r>
    </w:p>
    <w:p w14:paraId="307565F2" w14:textId="77777777" w:rsidR="00F87F3A" w:rsidRPr="00883F13" w:rsidRDefault="00F87F3A" w:rsidP="00033CD9">
      <w:pPr>
        <w:pStyle w:val="affffc"/>
      </w:pPr>
      <w:r w:rsidRPr="00883F13">
        <w:t xml:space="preserve"> omm     | t        | t          | t             | t           | t            | t           | t              | t             | t              |           -1 | ***</w:t>
      </w:r>
    </w:p>
    <w:p w14:paraId="22D4C1CB" w14:textId="77777777" w:rsidR="00F87F3A" w:rsidRPr="00883F13" w:rsidRDefault="00F87F3A" w:rsidP="00033CD9">
      <w:pPr>
        <w:pStyle w:val="affffc"/>
      </w:pPr>
      <w:r w:rsidRPr="00883F13">
        <w:t xml:space="preserve">*****    |                        |                        | default_pool |           0 |             |           |    10 | t        | n       |           |      </w:t>
      </w:r>
    </w:p>
    <w:p w14:paraId="571B4A28" w14:textId="77777777" w:rsidR="00F87F3A" w:rsidRPr="00883F13" w:rsidRDefault="00F87F3A" w:rsidP="00033CD9">
      <w:pPr>
        <w:pStyle w:val="affffc"/>
      </w:pPr>
      <w:r w:rsidRPr="00883F13">
        <w:t xml:space="preserve">        | </w:t>
      </w:r>
    </w:p>
    <w:p w14:paraId="4CF8D053" w14:textId="77777777" w:rsidR="00F87F3A" w:rsidRPr="00883F13" w:rsidRDefault="00F87F3A" w:rsidP="00033CD9">
      <w:pPr>
        <w:pStyle w:val="affffc"/>
      </w:pPr>
      <w:r w:rsidRPr="00883F13">
        <w:t xml:space="preserve"> dim     | f        | t          | f             | t           | f            | t           | f              | f             | f              |           -1 | ***</w:t>
      </w:r>
    </w:p>
    <w:p w14:paraId="005CDA4C" w14:textId="77777777" w:rsidR="00F87F3A" w:rsidRPr="00883F13" w:rsidRDefault="00F87F3A" w:rsidP="00033CD9">
      <w:pPr>
        <w:pStyle w:val="affffc"/>
      </w:pPr>
      <w:r w:rsidRPr="00883F13">
        <w:t xml:space="preserve">*****    |                        |                        | default_pool |           0 |             |           | 16393 | f        | n       |           |      </w:t>
      </w:r>
    </w:p>
    <w:p w14:paraId="052F366F" w14:textId="77777777" w:rsidR="00F87F3A" w:rsidRPr="00883F13" w:rsidRDefault="00F87F3A" w:rsidP="00033CD9">
      <w:pPr>
        <w:pStyle w:val="affffc"/>
      </w:pPr>
      <w:r w:rsidRPr="00883F13">
        <w:t xml:space="preserve">        | </w:t>
      </w:r>
    </w:p>
    <w:p w14:paraId="7F47E2DD" w14:textId="77777777" w:rsidR="00F87F3A" w:rsidRPr="00883F13" w:rsidRDefault="00F87F3A" w:rsidP="00033CD9">
      <w:pPr>
        <w:pStyle w:val="affffc"/>
      </w:pPr>
      <w:r w:rsidRPr="00883F13">
        <w:t xml:space="preserve"> miriam  | f        | t          | f             | f           | f            | t           | f              | f             | f              |           -1 | ***</w:t>
      </w:r>
    </w:p>
    <w:p w14:paraId="03D73CC0" w14:textId="77777777" w:rsidR="00F87F3A" w:rsidRPr="00883F13" w:rsidRDefault="00F87F3A" w:rsidP="00033CD9">
      <w:pPr>
        <w:pStyle w:val="affffc"/>
      </w:pPr>
      <w:r w:rsidRPr="00883F13">
        <w:t xml:space="preserve">*****    | 2020-07-01 00:00:00+08 | 2020-12-01 00:00:00+08 | default_pool |           0 |             |           | 16401 | f        | n       |           |      </w:t>
      </w:r>
    </w:p>
    <w:p w14:paraId="734233D7" w14:textId="77777777" w:rsidR="00F87F3A" w:rsidRPr="00883F13" w:rsidRDefault="00F87F3A" w:rsidP="00033CD9">
      <w:pPr>
        <w:pStyle w:val="affffc"/>
      </w:pPr>
      <w:r w:rsidRPr="00883F13">
        <w:t xml:space="preserve">        | </w:t>
      </w:r>
    </w:p>
    <w:p w14:paraId="4DCBB1BF" w14:textId="77777777" w:rsidR="00F87F3A" w:rsidRDefault="00F87F3A" w:rsidP="00033CD9">
      <w:pPr>
        <w:pStyle w:val="affffc"/>
      </w:pPr>
      <w:r w:rsidRPr="00883F13">
        <w:t>(3 rows)</w:t>
      </w:r>
    </w:p>
    <w:p w14:paraId="23C3EDC5" w14:textId="77777777" w:rsidR="00033CD9" w:rsidRDefault="00033CD9" w:rsidP="00033CD9">
      <w:pPr>
        <w:pStyle w:val="affffc"/>
      </w:pPr>
    </w:p>
    <w:p w14:paraId="71BBE23B" w14:textId="77777777" w:rsidR="00033CD9" w:rsidRDefault="00033CD9" w:rsidP="00033CD9">
      <w:pPr>
        <w:pStyle w:val="30"/>
      </w:pPr>
      <w:r>
        <w:t>退出数据库</w:t>
      </w:r>
    </w:p>
    <w:p w14:paraId="4FE2E400" w14:textId="77777777" w:rsidR="00033CD9" w:rsidRPr="00474A72" w:rsidRDefault="00033CD9" w:rsidP="00033CD9">
      <w:pPr>
        <w:pStyle w:val="affffc"/>
        <w:rPr>
          <w:b/>
          <w:color w:val="C7000B"/>
        </w:rPr>
      </w:pPr>
      <w:r w:rsidRPr="00883F13">
        <w:t>postgres=#</w:t>
      </w:r>
      <w:r>
        <w:t xml:space="preserve"> </w:t>
      </w:r>
      <w:r w:rsidRPr="00474A72">
        <w:rPr>
          <w:rFonts w:hint="eastAsia"/>
          <w:b/>
          <w:color w:val="C7000B"/>
        </w:rPr>
        <w:t>\</w:t>
      </w:r>
      <w:r w:rsidRPr="00474A72">
        <w:rPr>
          <w:b/>
          <w:color w:val="C7000B"/>
        </w:rPr>
        <w:t>q</w:t>
      </w:r>
    </w:p>
    <w:p w14:paraId="2E8556FD" w14:textId="77777777" w:rsidR="00033CD9" w:rsidRPr="00883F13" w:rsidRDefault="00033CD9" w:rsidP="00033CD9">
      <w:pPr>
        <w:pStyle w:val="1e"/>
      </w:pPr>
    </w:p>
    <w:p w14:paraId="1A6EC2EE" w14:textId="264771F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50" w:name="_Toc47699764"/>
      <w:bookmarkStart w:id="51" w:name="_Toc53423580"/>
      <w:r w:rsidRPr="00883F13">
        <w:rPr>
          <w:rFonts w:cs="Huawei Sans"/>
        </w:rPr>
        <w:t>Schema</w:t>
      </w:r>
      <w:bookmarkEnd w:id="50"/>
      <w:bookmarkEnd w:id="51"/>
    </w:p>
    <w:p w14:paraId="2638F66F" w14:textId="06CF5CE5" w:rsidR="00F87F3A" w:rsidRPr="00883F13" w:rsidRDefault="00F87F3A" w:rsidP="00033CD9">
      <w:pPr>
        <w:pStyle w:val="1e"/>
      </w:pPr>
      <w:r w:rsidRPr="00883F13">
        <w:t>Schema</w:t>
      </w:r>
      <w:r w:rsidRPr="00883F13">
        <w:t>又称作模式。通过管理</w:t>
      </w:r>
      <w:r w:rsidRPr="00883F13">
        <w:t>Schema</w:t>
      </w:r>
      <w:r w:rsidRPr="00883F13">
        <w:t>，允许多个用户使用同一数据库而不相互干扰</w:t>
      </w:r>
      <w:r w:rsidR="00D93762" w:rsidRPr="00883F13">
        <w:t>。</w:t>
      </w:r>
    </w:p>
    <w:p w14:paraId="7252CF39" w14:textId="11BCBF84" w:rsidR="00F87F3A" w:rsidRPr="00883F13" w:rsidRDefault="00F87F3A" w:rsidP="00033CD9">
      <w:pPr>
        <w:pStyle w:val="1e"/>
      </w:pPr>
      <w:r w:rsidRPr="00883F13">
        <w:t>每个数据库包含一个或多个</w:t>
      </w:r>
      <w:r w:rsidRPr="00883F13">
        <w:t>Schema</w:t>
      </w:r>
      <w:r w:rsidR="00D93762" w:rsidRPr="00883F13">
        <w:t>。</w:t>
      </w:r>
    </w:p>
    <w:p w14:paraId="6DE4A1CF" w14:textId="77777777" w:rsidR="00F87F3A" w:rsidRPr="00883F13" w:rsidRDefault="00F87F3A" w:rsidP="00033CD9">
      <w:pPr>
        <w:pStyle w:val="1e"/>
      </w:pPr>
      <w:r w:rsidRPr="00883F13">
        <w:t>在数据库创建用户时，系统会自动帮助用户创建一个同名</w:t>
      </w:r>
      <w:r w:rsidRPr="00883F13">
        <w:t>Schema</w:t>
      </w:r>
      <w:r w:rsidRPr="00883F13">
        <w:t>。</w:t>
      </w:r>
    </w:p>
    <w:p w14:paraId="772075CF" w14:textId="4DBDEF1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52" w:name="_Toc47699765"/>
      <w:bookmarkStart w:id="53" w:name="_Toc53423581"/>
      <w:r w:rsidRPr="00883F13">
        <w:rPr>
          <w:rFonts w:cs="Huawei Sans"/>
        </w:rPr>
        <w:t>创建、修改、删除</w:t>
      </w:r>
      <w:r w:rsidRPr="00883F13">
        <w:rPr>
          <w:rFonts w:cs="Huawei Sans"/>
        </w:rPr>
        <w:t>Schema</w:t>
      </w:r>
      <w:bookmarkEnd w:id="52"/>
      <w:bookmarkEnd w:id="53"/>
    </w:p>
    <w:p w14:paraId="335490E5" w14:textId="4FE83424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4E475D0F" w14:textId="21536988" w:rsidR="00F87F3A" w:rsidRPr="00474A72" w:rsidRDefault="00F87F3A" w:rsidP="00033CD9">
      <w:pPr>
        <w:pStyle w:val="affffc"/>
        <w:rPr>
          <w:b/>
          <w:color w:val="C7000B"/>
        </w:rPr>
      </w:pPr>
      <w:r w:rsidRPr="00474A72">
        <w:rPr>
          <w:b/>
          <w:color w:val="C7000B"/>
        </w:rPr>
        <w:t>gsql -d postgres -p 26000</w:t>
      </w:r>
      <w:r w:rsidR="00854F0C" w:rsidRPr="00474A72">
        <w:rPr>
          <w:b/>
          <w:color w:val="C7000B"/>
        </w:rPr>
        <w:t xml:space="preserve"> -r</w:t>
      </w:r>
    </w:p>
    <w:p w14:paraId="22C9E74F" w14:textId="4AAC4B56" w:rsidR="00F87F3A" w:rsidRPr="00883F13" w:rsidRDefault="00F87F3A" w:rsidP="00015AF1">
      <w:pPr>
        <w:pStyle w:val="30"/>
      </w:pPr>
      <w:r w:rsidRPr="00883F13">
        <w:t>创建模式</w:t>
      </w:r>
      <w:r w:rsidRPr="00883F13">
        <w:t>ds</w:t>
      </w:r>
      <w:r w:rsidR="00D93762" w:rsidRPr="00883F13">
        <w:t>。</w:t>
      </w:r>
    </w:p>
    <w:p w14:paraId="36BB99E4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>postgres=#</w:t>
      </w:r>
      <w:r w:rsidRPr="002D4010">
        <w:t xml:space="preserve"> </w:t>
      </w:r>
      <w:r w:rsidRPr="00AF4508">
        <w:rPr>
          <w:b/>
          <w:color w:val="C7000B"/>
        </w:rPr>
        <w:t>CREATE SCHEMA ds;</w:t>
      </w:r>
    </w:p>
    <w:p w14:paraId="560B91A6" w14:textId="77777777" w:rsidR="00F87F3A" w:rsidRPr="00883F13" w:rsidRDefault="00F87F3A" w:rsidP="00033CD9">
      <w:pPr>
        <w:pStyle w:val="affffc"/>
      </w:pPr>
      <w:r w:rsidRPr="00883F13">
        <w:t>CREATE SCHEMA</w:t>
      </w:r>
    </w:p>
    <w:p w14:paraId="14DF74A2" w14:textId="1B52CE18" w:rsidR="00F87F3A" w:rsidRPr="00883F13" w:rsidRDefault="00F87F3A" w:rsidP="00015AF1">
      <w:pPr>
        <w:pStyle w:val="30"/>
      </w:pPr>
      <w:r w:rsidRPr="00883F13">
        <w:t>将当前模式</w:t>
      </w:r>
      <w:r w:rsidRPr="00883F13">
        <w:t>ds</w:t>
      </w:r>
      <w:r w:rsidRPr="00883F13">
        <w:t>更名为</w:t>
      </w:r>
      <w:r w:rsidRPr="00883F13">
        <w:t>ds_new</w:t>
      </w:r>
      <w:r w:rsidR="00D93762" w:rsidRPr="00883F13">
        <w:t>。</w:t>
      </w:r>
    </w:p>
    <w:p w14:paraId="5B8A30D5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ALTER SCHEMA ds RENAME TO ds_new;</w:t>
      </w:r>
    </w:p>
    <w:p w14:paraId="5F804E3E" w14:textId="77777777" w:rsidR="00F87F3A" w:rsidRPr="00883F13" w:rsidRDefault="00F87F3A" w:rsidP="00033CD9">
      <w:pPr>
        <w:pStyle w:val="affffc"/>
      </w:pPr>
      <w:r w:rsidRPr="00883F13">
        <w:lastRenderedPageBreak/>
        <w:t>ALTER SCHEMA</w:t>
      </w:r>
    </w:p>
    <w:p w14:paraId="58468BD2" w14:textId="3BC2C5AD" w:rsidR="00F87F3A" w:rsidRPr="00883F13" w:rsidRDefault="00F87F3A" w:rsidP="00015AF1">
      <w:pPr>
        <w:pStyle w:val="30"/>
      </w:pPr>
      <w:r w:rsidRPr="00883F13">
        <w:t>创建用户</w:t>
      </w:r>
      <w:r w:rsidRPr="00883F13">
        <w:t>jack</w:t>
      </w:r>
      <w:r w:rsidR="00D93762" w:rsidRPr="00883F13">
        <w:t>。</w:t>
      </w:r>
    </w:p>
    <w:p w14:paraId="256ED55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USER jack PASSWORD 'Bigdata@123';</w:t>
      </w:r>
    </w:p>
    <w:p w14:paraId="27FAA96B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564246A9" w14:textId="54494CC0" w:rsidR="00F87F3A" w:rsidRPr="00883F13" w:rsidRDefault="00F87F3A" w:rsidP="00015AF1">
      <w:pPr>
        <w:pStyle w:val="30"/>
      </w:pPr>
      <w:r w:rsidRPr="00883F13">
        <w:t>将</w:t>
      </w:r>
      <w:r w:rsidRPr="00883F13">
        <w:t>DS_NEW</w:t>
      </w:r>
      <w:r w:rsidRPr="00883F13">
        <w:t>的所有者修改为</w:t>
      </w:r>
      <w:r w:rsidRPr="00883F13">
        <w:t>jack</w:t>
      </w:r>
      <w:r w:rsidR="00D93762" w:rsidRPr="00883F13">
        <w:t>。</w:t>
      </w:r>
    </w:p>
    <w:p w14:paraId="479DA499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ALTER SCHEMA ds_new OWNER TO jack;</w:t>
      </w:r>
    </w:p>
    <w:p w14:paraId="05C06E4F" w14:textId="77777777" w:rsidR="00F87F3A" w:rsidRPr="00883F13" w:rsidRDefault="00F87F3A" w:rsidP="00033CD9">
      <w:pPr>
        <w:pStyle w:val="affffc"/>
      </w:pPr>
      <w:r w:rsidRPr="00883F13">
        <w:t>ALTER SCHEMA</w:t>
      </w:r>
    </w:p>
    <w:p w14:paraId="42546F51" w14:textId="77F1EFB5" w:rsidR="00F87F3A" w:rsidRPr="00883F13" w:rsidRDefault="00F87F3A" w:rsidP="00015AF1">
      <w:pPr>
        <w:pStyle w:val="30"/>
      </w:pPr>
      <w:r w:rsidRPr="00883F13">
        <w:t>查看</w:t>
      </w:r>
      <w:r w:rsidRPr="00883F13">
        <w:rPr>
          <w:shd w:val="clear" w:color="auto" w:fill="FFFFFF"/>
        </w:rPr>
        <w:t>Schema</w:t>
      </w:r>
      <w:r w:rsidRPr="00883F13">
        <w:rPr>
          <w:shd w:val="clear" w:color="auto" w:fill="FFFFFF"/>
        </w:rPr>
        <w:t>所有者</w:t>
      </w:r>
      <w:r w:rsidR="00D93762" w:rsidRPr="00883F13">
        <w:rPr>
          <w:shd w:val="clear" w:color="auto" w:fill="FFFFFF"/>
        </w:rPr>
        <w:t>。</w:t>
      </w:r>
    </w:p>
    <w:p w14:paraId="3C3F4D1E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SELECT s.nspname,u.usename AS nspowner FROM pg_namespace s, pg_user u WHERE s.nspowner = u.usesysid;</w:t>
      </w:r>
    </w:p>
    <w:p w14:paraId="637E57CE" w14:textId="77777777" w:rsidR="00F87F3A" w:rsidRPr="00883F13" w:rsidRDefault="00F87F3A" w:rsidP="00033CD9">
      <w:pPr>
        <w:pStyle w:val="affffc"/>
      </w:pPr>
      <w:r w:rsidRPr="00883F13">
        <w:t xml:space="preserve">      nspname       | nspowner </w:t>
      </w:r>
    </w:p>
    <w:p w14:paraId="00FB66DC" w14:textId="77777777" w:rsidR="00F87F3A" w:rsidRPr="00883F13" w:rsidRDefault="00F87F3A" w:rsidP="00033CD9">
      <w:pPr>
        <w:pStyle w:val="affffc"/>
      </w:pPr>
      <w:r w:rsidRPr="00883F13">
        <w:t>--------------------+----------</w:t>
      </w:r>
    </w:p>
    <w:p w14:paraId="47A5C469" w14:textId="77777777" w:rsidR="00F87F3A" w:rsidRPr="00883F13" w:rsidRDefault="00F87F3A" w:rsidP="00033CD9">
      <w:pPr>
        <w:pStyle w:val="affffc"/>
      </w:pPr>
      <w:r w:rsidRPr="00883F13">
        <w:t xml:space="preserve"> pg_toast           | omm</w:t>
      </w:r>
    </w:p>
    <w:p w14:paraId="3D6CDCB8" w14:textId="77777777" w:rsidR="00F87F3A" w:rsidRPr="00883F13" w:rsidRDefault="00F87F3A" w:rsidP="00033CD9">
      <w:pPr>
        <w:pStyle w:val="affffc"/>
      </w:pPr>
      <w:r w:rsidRPr="00883F13">
        <w:t xml:space="preserve"> cstore             | omm</w:t>
      </w:r>
    </w:p>
    <w:p w14:paraId="145C455B" w14:textId="77777777" w:rsidR="00F87F3A" w:rsidRPr="00883F13" w:rsidRDefault="00F87F3A" w:rsidP="00033CD9">
      <w:pPr>
        <w:pStyle w:val="affffc"/>
      </w:pPr>
      <w:r w:rsidRPr="00883F13">
        <w:t xml:space="preserve"> dbe_perf           | omm</w:t>
      </w:r>
    </w:p>
    <w:p w14:paraId="32DD649D" w14:textId="77777777" w:rsidR="00F87F3A" w:rsidRPr="00883F13" w:rsidRDefault="00F87F3A" w:rsidP="00033CD9">
      <w:pPr>
        <w:pStyle w:val="affffc"/>
      </w:pPr>
      <w:r w:rsidRPr="00883F13">
        <w:t xml:space="preserve"> snapshot           | omm</w:t>
      </w:r>
    </w:p>
    <w:p w14:paraId="7269A97B" w14:textId="77777777" w:rsidR="00F87F3A" w:rsidRPr="00883F13" w:rsidRDefault="00F87F3A" w:rsidP="00033CD9">
      <w:pPr>
        <w:pStyle w:val="affffc"/>
      </w:pPr>
      <w:r w:rsidRPr="00883F13">
        <w:t xml:space="preserve"> pg_catalog         | omm</w:t>
      </w:r>
    </w:p>
    <w:p w14:paraId="5A97DAB4" w14:textId="77777777" w:rsidR="00F87F3A" w:rsidRPr="00883F13" w:rsidRDefault="00F87F3A" w:rsidP="00033CD9">
      <w:pPr>
        <w:pStyle w:val="affffc"/>
      </w:pPr>
      <w:r w:rsidRPr="00883F13">
        <w:t xml:space="preserve"> public             | omm</w:t>
      </w:r>
    </w:p>
    <w:p w14:paraId="0EAE1185" w14:textId="77777777" w:rsidR="00F87F3A" w:rsidRPr="00883F13" w:rsidRDefault="00F87F3A" w:rsidP="00033CD9">
      <w:pPr>
        <w:pStyle w:val="affffc"/>
      </w:pPr>
      <w:r w:rsidRPr="00883F13">
        <w:t xml:space="preserve"> information_schema | omm</w:t>
      </w:r>
    </w:p>
    <w:p w14:paraId="46E2E4E5" w14:textId="77777777" w:rsidR="00F87F3A" w:rsidRPr="00883F13" w:rsidRDefault="00F87F3A" w:rsidP="00033CD9">
      <w:pPr>
        <w:pStyle w:val="affffc"/>
      </w:pPr>
      <w:r w:rsidRPr="00883F13">
        <w:t xml:space="preserve"> dim                | dim</w:t>
      </w:r>
    </w:p>
    <w:p w14:paraId="09740D45" w14:textId="77777777" w:rsidR="00F87F3A" w:rsidRPr="00883F13" w:rsidRDefault="00F87F3A" w:rsidP="00033CD9">
      <w:pPr>
        <w:pStyle w:val="affffc"/>
      </w:pPr>
      <w:r w:rsidRPr="00883F13">
        <w:t xml:space="preserve"> jack               | jack</w:t>
      </w:r>
    </w:p>
    <w:p w14:paraId="442DCF02" w14:textId="77777777" w:rsidR="00F87F3A" w:rsidRPr="00883F13" w:rsidRDefault="00F87F3A" w:rsidP="00033CD9">
      <w:pPr>
        <w:pStyle w:val="affffc"/>
      </w:pPr>
      <w:r w:rsidRPr="00883F13">
        <w:t xml:space="preserve"> ds_new             | jack</w:t>
      </w:r>
    </w:p>
    <w:p w14:paraId="2C6B4962" w14:textId="77777777" w:rsidR="00F87F3A" w:rsidRPr="00883F13" w:rsidRDefault="00F87F3A" w:rsidP="00033CD9">
      <w:pPr>
        <w:pStyle w:val="affffc"/>
      </w:pPr>
      <w:r w:rsidRPr="00883F13">
        <w:t>(10 rows)</w:t>
      </w:r>
    </w:p>
    <w:p w14:paraId="2AEAFD49" w14:textId="131B3256" w:rsidR="00F87F3A" w:rsidRPr="00883F13" w:rsidRDefault="00F87F3A" w:rsidP="00015AF1">
      <w:pPr>
        <w:pStyle w:val="30"/>
      </w:pPr>
      <w:r w:rsidRPr="00883F13">
        <w:t>删除用户</w:t>
      </w:r>
      <w:r w:rsidRPr="00883F13">
        <w:t>jack</w:t>
      </w:r>
      <w:r w:rsidRPr="00883F13">
        <w:t>和模式</w:t>
      </w:r>
      <w:r w:rsidRPr="00883F13">
        <w:t>ds_new</w:t>
      </w:r>
      <w:r w:rsidR="00D93762" w:rsidRPr="00883F13">
        <w:t>。</w:t>
      </w:r>
    </w:p>
    <w:p w14:paraId="14039457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DROP SCHEMA ds_new;</w:t>
      </w:r>
    </w:p>
    <w:p w14:paraId="685E97A2" w14:textId="77777777" w:rsidR="00F87F3A" w:rsidRPr="00883F13" w:rsidRDefault="00F87F3A" w:rsidP="00033CD9">
      <w:pPr>
        <w:pStyle w:val="affffc"/>
      </w:pPr>
      <w:r w:rsidRPr="00883F13">
        <w:t>DROP SCHEMA</w:t>
      </w:r>
    </w:p>
    <w:p w14:paraId="0FEC0D60" w14:textId="77777777" w:rsidR="00F87F3A" w:rsidRPr="00883F1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>DROP USER jack;</w:t>
      </w:r>
    </w:p>
    <w:p w14:paraId="6DC9E873" w14:textId="77777777" w:rsidR="00F87F3A" w:rsidRDefault="00F87F3A" w:rsidP="00033CD9">
      <w:pPr>
        <w:pStyle w:val="affffc"/>
      </w:pPr>
      <w:r w:rsidRPr="00883F13">
        <w:t>DROP ROLE</w:t>
      </w:r>
    </w:p>
    <w:p w14:paraId="273799E4" w14:textId="77777777" w:rsidR="00682C56" w:rsidRDefault="00682C56" w:rsidP="00682C56">
      <w:pPr>
        <w:pStyle w:val="30"/>
      </w:pPr>
      <w:r>
        <w:t>退出数据库</w:t>
      </w:r>
    </w:p>
    <w:p w14:paraId="1B17800B" w14:textId="77777777" w:rsidR="00682C56" w:rsidRPr="00AF4508" w:rsidRDefault="00682C56" w:rsidP="00682C56">
      <w:pPr>
        <w:pStyle w:val="affffc"/>
        <w:rPr>
          <w:b/>
          <w:color w:val="C7000B"/>
        </w:rPr>
      </w:pPr>
      <w:r w:rsidRPr="00883F13">
        <w:t>postgres=#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75E7760A" w14:textId="160A395E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54" w:name="_Toc47699766"/>
      <w:bookmarkStart w:id="55" w:name="_Toc53423582"/>
      <w:r w:rsidRPr="00883F13">
        <w:rPr>
          <w:rFonts w:cs="Huawei Sans"/>
        </w:rPr>
        <w:t>用户权限设置及回收</w:t>
      </w:r>
      <w:bookmarkEnd w:id="54"/>
      <w:bookmarkEnd w:id="55"/>
    </w:p>
    <w:p w14:paraId="4BA85DFC" w14:textId="77777777" w:rsidR="00F87F3A" w:rsidRPr="00883F13" w:rsidRDefault="00F87F3A" w:rsidP="00033CD9">
      <w:pPr>
        <w:pStyle w:val="1e"/>
      </w:pPr>
      <w:r w:rsidRPr="00883F13">
        <w:t>使用</w:t>
      </w:r>
      <w:r w:rsidRPr="00883F13">
        <w:t>GRANT</w:t>
      </w:r>
      <w:r w:rsidRPr="00883F13">
        <w:t>命令进行用户授权包括以下三种场景：</w:t>
      </w:r>
    </w:p>
    <w:p w14:paraId="152A6C3C" w14:textId="29A4E2A7" w:rsidR="00F87F3A" w:rsidRPr="00883F13" w:rsidRDefault="00D93762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将系统权限授权给角色或用户。</w:t>
      </w:r>
    </w:p>
    <w:p w14:paraId="1786EB8D" w14:textId="1BEB6739" w:rsidR="00F87F3A" w:rsidRPr="00883F13" w:rsidRDefault="00883F13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>
        <w:rPr>
          <w:rFonts w:cs="Huawei Sans"/>
        </w:rPr>
        <w:t>将数据库对象授权给角色或用户</w:t>
      </w:r>
      <w:r w:rsidR="00D93762" w:rsidRPr="00883F13">
        <w:rPr>
          <w:rFonts w:cs="Huawei Sans"/>
        </w:rPr>
        <w:t>。</w:t>
      </w:r>
    </w:p>
    <w:p w14:paraId="2E074B14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将角色或用户的权限授权给其他角色或用户。</w:t>
      </w:r>
    </w:p>
    <w:p w14:paraId="68D80359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56" w:name="_Toc47699767"/>
      <w:bookmarkStart w:id="57" w:name="_Toc53423583"/>
      <w:r w:rsidRPr="00883F13">
        <w:rPr>
          <w:rFonts w:cs="Huawei Sans"/>
        </w:rPr>
        <w:lastRenderedPageBreak/>
        <w:t>将系统权限授权给用户或者角色</w:t>
      </w:r>
      <w:bookmarkEnd w:id="56"/>
      <w:bookmarkEnd w:id="57"/>
    </w:p>
    <w:p w14:paraId="4205594E" w14:textId="2EE53C67" w:rsidR="00F87F3A" w:rsidRPr="00883F13" w:rsidRDefault="00F87F3A" w:rsidP="007B63F4">
      <w:pPr>
        <w:pStyle w:val="30"/>
        <w:numPr>
          <w:ilvl w:val="5"/>
          <w:numId w:val="15"/>
        </w:numPr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="00D93762" w:rsidRPr="00883F13">
        <w:t>。</w:t>
      </w:r>
    </w:p>
    <w:p w14:paraId="623FD55C" w14:textId="62B3272A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45E903F6" w14:textId="107621AA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创建名为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的用户，并将</w:t>
      </w:r>
      <w:r w:rsidRPr="00883F13">
        <w:rPr>
          <w:shd w:val="clear" w:color="auto" w:fill="FFFFFF"/>
        </w:rPr>
        <w:t>sysadmin</w:t>
      </w:r>
      <w:r w:rsidRPr="00883F13">
        <w:rPr>
          <w:shd w:val="clear" w:color="auto" w:fill="FFFFFF"/>
        </w:rPr>
        <w:t>权限授权给</w:t>
      </w:r>
      <w:r w:rsidR="00D93762" w:rsidRPr="00883F13">
        <w:rPr>
          <w:shd w:val="clear" w:color="auto" w:fill="FFFFFF"/>
        </w:rPr>
        <w:t>joe</w:t>
      </w:r>
      <w:r w:rsidR="00D93762" w:rsidRPr="00883F13">
        <w:rPr>
          <w:shd w:val="clear" w:color="auto" w:fill="FFFFFF"/>
        </w:rPr>
        <w:t>。</w:t>
      </w:r>
    </w:p>
    <w:p w14:paraId="1749D088" w14:textId="77777777" w:rsidR="00F87F3A" w:rsidRPr="00883F1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>CREATE USER joe PASSWORD 'Bigdata@123';</w:t>
      </w:r>
    </w:p>
    <w:p w14:paraId="05D1B4EC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59166819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ALL PRIVILEGES TO joe;</w:t>
      </w:r>
    </w:p>
    <w:p w14:paraId="4BA460EC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0186E22D" w14:textId="41C584F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58" w:name="_Toc47699768"/>
      <w:bookmarkStart w:id="59" w:name="_Toc53423584"/>
      <w:r w:rsidRPr="00883F13">
        <w:rPr>
          <w:rFonts w:cs="Huawei Sans"/>
        </w:rPr>
        <w:t>将数据库对象授权给角色或用户</w:t>
      </w:r>
      <w:bookmarkEnd w:id="58"/>
      <w:bookmarkEnd w:id="59"/>
    </w:p>
    <w:p w14:paraId="3809433E" w14:textId="77777777" w:rsidR="00F87F3A" w:rsidRPr="00883F13" w:rsidRDefault="00F87F3A" w:rsidP="00015AF1">
      <w:pPr>
        <w:pStyle w:val="30"/>
      </w:pPr>
      <w:r w:rsidRPr="00883F13">
        <w:t>撤销</w:t>
      </w:r>
      <w:r w:rsidRPr="00883F13">
        <w:t>joe</w:t>
      </w:r>
      <w:r w:rsidRPr="00883F13">
        <w:t>用户的</w:t>
      </w:r>
      <w:r w:rsidRPr="00883F13">
        <w:t>sysadmin</w:t>
      </w:r>
      <w:r w:rsidRPr="00883F13">
        <w:t>权限，然后创建</w:t>
      </w:r>
      <w:r w:rsidRPr="00883F13">
        <w:t>tpcds</w:t>
      </w:r>
      <w:r w:rsidRPr="00883F13">
        <w:t>模式，并给</w:t>
      </w:r>
      <w:r w:rsidRPr="00883F13">
        <w:t>tpcds</w:t>
      </w:r>
      <w:r w:rsidRPr="00883F13">
        <w:t>模式下创建一张</w:t>
      </w:r>
      <w:r w:rsidRPr="00883F13">
        <w:t>reason</w:t>
      </w:r>
      <w:r w:rsidRPr="00883F13">
        <w:t>表。</w:t>
      </w:r>
    </w:p>
    <w:p w14:paraId="566574E1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REVOKE ALL PRIVILEGES FROM joe;</w:t>
      </w:r>
    </w:p>
    <w:p w14:paraId="0D41CBAF" w14:textId="77777777" w:rsidR="00F87F3A" w:rsidRPr="00883F13" w:rsidRDefault="00F87F3A" w:rsidP="00033CD9">
      <w:pPr>
        <w:pStyle w:val="affffc"/>
      </w:pPr>
      <w:r w:rsidRPr="00883F13">
        <w:t>ALTER ROLE</w:t>
      </w:r>
    </w:p>
    <w:p w14:paraId="302FBA4A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SCHEMA tpcds;</w:t>
      </w:r>
    </w:p>
    <w:p w14:paraId="320A67D3" w14:textId="77777777" w:rsidR="00F87F3A" w:rsidRPr="00883F13" w:rsidRDefault="00F87F3A" w:rsidP="00033CD9">
      <w:pPr>
        <w:pStyle w:val="affffc"/>
      </w:pPr>
      <w:r w:rsidRPr="00883F13">
        <w:t>CREATE SCHEMA</w:t>
      </w:r>
    </w:p>
    <w:p w14:paraId="543DD34E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TABLE tpcds.reason</w:t>
      </w:r>
    </w:p>
    <w:p w14:paraId="62E04661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(</w:t>
      </w:r>
    </w:p>
    <w:p w14:paraId="50F8D86B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 xml:space="preserve">    r_reason_sk            INTEGER               NOT NULL,</w:t>
      </w:r>
    </w:p>
    <w:p w14:paraId="7593714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 xml:space="preserve">    r_reason_id            CHAR(16)              NOT NULL,</w:t>
      </w:r>
    </w:p>
    <w:p w14:paraId="346D02DD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 xml:space="preserve">    r_reason_desc                VARCHAR(20)                  </w:t>
      </w:r>
    </w:p>
    <w:p w14:paraId="5513A4F0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);</w:t>
      </w:r>
    </w:p>
    <w:p w14:paraId="6DAB5E0E" w14:textId="77777777" w:rsidR="00F87F3A" w:rsidRPr="00883F13" w:rsidRDefault="00F87F3A" w:rsidP="00033CD9">
      <w:pPr>
        <w:pStyle w:val="affffc"/>
      </w:pPr>
      <w:r w:rsidRPr="00883F13">
        <w:t>CREATE TABLE</w:t>
      </w:r>
    </w:p>
    <w:p w14:paraId="62443B3E" w14:textId="1AB4EE30" w:rsidR="00F87F3A" w:rsidRPr="00883F13" w:rsidRDefault="00F87F3A" w:rsidP="00015AF1">
      <w:pPr>
        <w:pStyle w:val="30"/>
      </w:pPr>
      <w:r w:rsidRPr="00883F13">
        <w:t>将模式</w:t>
      </w:r>
      <w:r w:rsidRPr="00883F13">
        <w:t>tpcds</w:t>
      </w:r>
      <w:r w:rsidRPr="00883F13">
        <w:t>的使用权限和表</w:t>
      </w:r>
      <w:r w:rsidRPr="00883F13">
        <w:t>tpcds.reason</w:t>
      </w:r>
      <w:r w:rsidRPr="00883F13">
        <w:t>的所有权限授权给用户</w:t>
      </w:r>
      <w:r w:rsidRPr="00883F13">
        <w:t>joe</w:t>
      </w:r>
      <w:r w:rsidR="00883F13">
        <w:rPr>
          <w:rFonts w:hint="eastAsia"/>
        </w:rPr>
        <w:t>。</w:t>
      </w:r>
    </w:p>
    <w:p w14:paraId="6EA1929C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USAGE ON SCHEMA tpcds TO joe;</w:t>
      </w:r>
    </w:p>
    <w:p w14:paraId="478269C0" w14:textId="77777777" w:rsidR="00F87F3A" w:rsidRPr="00883F13" w:rsidRDefault="00F87F3A" w:rsidP="00033CD9">
      <w:pPr>
        <w:pStyle w:val="affffc"/>
      </w:pPr>
      <w:r w:rsidRPr="00883F13">
        <w:t>GRANT</w:t>
      </w:r>
    </w:p>
    <w:p w14:paraId="711FC6FC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ALL PRIVILEGES ON tpcds.reason TO joe;</w:t>
      </w:r>
    </w:p>
    <w:p w14:paraId="6B21A263" w14:textId="77777777" w:rsidR="00F87F3A" w:rsidRPr="00883F13" w:rsidRDefault="00F87F3A" w:rsidP="00033CD9">
      <w:pPr>
        <w:pStyle w:val="affffc"/>
      </w:pPr>
      <w:r w:rsidRPr="00883F13">
        <w:t>GRANT</w:t>
      </w:r>
    </w:p>
    <w:p w14:paraId="045F9F16" w14:textId="77777777" w:rsidR="00F87F3A" w:rsidRPr="00883F13" w:rsidRDefault="00F87F3A" w:rsidP="00033CD9">
      <w:pPr>
        <w:pStyle w:val="1e"/>
      </w:pPr>
      <w:r w:rsidRPr="00883F13">
        <w:t>授权成功后，</w:t>
      </w:r>
      <w:r w:rsidRPr="00883F13">
        <w:t>joe</w:t>
      </w:r>
      <w:r w:rsidRPr="00883F13">
        <w:t>用户就拥有了</w:t>
      </w:r>
      <w:r w:rsidRPr="00883F13">
        <w:t>tpcds.reason</w:t>
      </w:r>
      <w:r w:rsidRPr="00883F13">
        <w:t>表的所有权限，包括增删改查等权限。</w:t>
      </w:r>
    </w:p>
    <w:p w14:paraId="6366D0DA" w14:textId="77777777" w:rsidR="00F87F3A" w:rsidRPr="00883F13" w:rsidRDefault="00F87F3A" w:rsidP="00015AF1">
      <w:pPr>
        <w:pStyle w:val="30"/>
      </w:pPr>
      <w:r w:rsidRPr="00883F13">
        <w:t>将</w:t>
      </w:r>
      <w:r w:rsidRPr="00883F13">
        <w:t>tpcds.reason</w:t>
      </w:r>
      <w:r w:rsidRPr="00883F13">
        <w:t>表中</w:t>
      </w:r>
      <w:r w:rsidRPr="00883F13">
        <w:t>r_reason_sk</w:t>
      </w:r>
      <w:r w:rsidRPr="00883F13">
        <w:t>、</w:t>
      </w:r>
      <w:r w:rsidRPr="00883F13">
        <w:t>r_reason_id</w:t>
      </w:r>
      <w:r w:rsidRPr="00883F13">
        <w:t>、</w:t>
      </w:r>
      <w:r w:rsidRPr="00883F13">
        <w:t>r_reason_desc</w:t>
      </w:r>
      <w:r w:rsidRPr="00883F13">
        <w:t>列的查询权限，</w:t>
      </w:r>
      <w:r w:rsidRPr="00883F13">
        <w:t>r_reason_desc</w:t>
      </w:r>
      <w:r w:rsidRPr="00883F13">
        <w:t>的更新权限授权给</w:t>
      </w:r>
      <w:r w:rsidRPr="00883F13">
        <w:t>joe</w:t>
      </w:r>
      <w:r w:rsidRPr="00883F13">
        <w:t>。</w:t>
      </w:r>
    </w:p>
    <w:p w14:paraId="7A672E6F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select (r_reason_sk,r_reason_id,r_reason_desc),update (r_reason_desc) ON tpcds.reason TO joe;</w:t>
      </w:r>
    </w:p>
    <w:p w14:paraId="636D4019" w14:textId="77777777" w:rsidR="00F87F3A" w:rsidRPr="00883F13" w:rsidRDefault="00F87F3A" w:rsidP="00033CD9">
      <w:pPr>
        <w:pStyle w:val="affffc"/>
      </w:pPr>
      <w:r w:rsidRPr="00883F13">
        <w:t>GRANT</w:t>
      </w:r>
    </w:p>
    <w:p w14:paraId="7140EEF3" w14:textId="77777777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将数据库</w:t>
      </w:r>
      <w:r w:rsidRPr="00883F13">
        <w:rPr>
          <w:shd w:val="clear" w:color="auto" w:fill="FFFFFF"/>
        </w:rPr>
        <w:t>postgres</w:t>
      </w:r>
      <w:r w:rsidRPr="00883F13">
        <w:rPr>
          <w:shd w:val="clear" w:color="auto" w:fill="FFFFFF"/>
        </w:rPr>
        <w:t>的连接权限授权给用户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，并给予其在</w:t>
      </w:r>
      <w:r w:rsidRPr="00883F13">
        <w:rPr>
          <w:shd w:val="clear" w:color="auto" w:fill="FFFFFF"/>
        </w:rPr>
        <w:t>postgres</w:t>
      </w:r>
      <w:r w:rsidRPr="00883F13">
        <w:rPr>
          <w:shd w:val="clear" w:color="auto" w:fill="FFFFFF"/>
        </w:rPr>
        <w:t>中创建</w:t>
      </w:r>
      <w:r w:rsidRPr="00883F13">
        <w:rPr>
          <w:shd w:val="clear" w:color="auto" w:fill="FFFFFF"/>
        </w:rPr>
        <w:t>schema</w:t>
      </w:r>
      <w:r w:rsidRPr="00883F13">
        <w:rPr>
          <w:shd w:val="clear" w:color="auto" w:fill="FFFFFF"/>
        </w:rPr>
        <w:t>的权限，而且允许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将此权限授权给其他用户。</w:t>
      </w:r>
    </w:p>
    <w:p w14:paraId="631BC162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lastRenderedPageBreak/>
        <w:t xml:space="preserve">postgres=# </w:t>
      </w:r>
      <w:r w:rsidRPr="00AF4508">
        <w:rPr>
          <w:b/>
          <w:color w:val="C7000B"/>
        </w:rPr>
        <w:t>GRANT create,connect on database postgres TO joe WITH GRANT OPTION;</w:t>
      </w:r>
    </w:p>
    <w:p w14:paraId="3AD6B607" w14:textId="77777777" w:rsidR="00F87F3A" w:rsidRPr="00883F13" w:rsidRDefault="00F87F3A" w:rsidP="00033CD9">
      <w:pPr>
        <w:pStyle w:val="affffc"/>
      </w:pPr>
      <w:r w:rsidRPr="00883F13">
        <w:t>GRANT</w:t>
      </w:r>
    </w:p>
    <w:p w14:paraId="5A11F3D2" w14:textId="60A14DB4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创建角色</w:t>
      </w:r>
      <w:r w:rsidRPr="00883F13">
        <w:rPr>
          <w:shd w:val="clear" w:color="auto" w:fill="FFFFFF"/>
        </w:rPr>
        <w:t>tpcds_manager</w:t>
      </w:r>
      <w:r w:rsidRPr="00883F13">
        <w:rPr>
          <w:shd w:val="clear" w:color="auto" w:fill="FFFFFF"/>
        </w:rPr>
        <w:t>，将模式</w:t>
      </w:r>
      <w:r w:rsidRPr="00883F13">
        <w:rPr>
          <w:shd w:val="clear" w:color="auto" w:fill="FFFFFF"/>
        </w:rPr>
        <w:t>tpcds</w:t>
      </w:r>
      <w:r w:rsidRPr="00883F13">
        <w:rPr>
          <w:shd w:val="clear" w:color="auto" w:fill="FFFFFF"/>
        </w:rPr>
        <w:t>的访问权限授权给角色</w:t>
      </w:r>
      <w:r w:rsidRPr="00883F13">
        <w:rPr>
          <w:shd w:val="clear" w:color="auto" w:fill="FFFFFF"/>
        </w:rPr>
        <w:t>tpcds_manager</w:t>
      </w:r>
      <w:r w:rsidRPr="00883F13">
        <w:rPr>
          <w:shd w:val="clear" w:color="auto" w:fill="FFFFFF"/>
        </w:rPr>
        <w:t>，并授予该角色在</w:t>
      </w:r>
      <w:r w:rsidRPr="00883F13">
        <w:rPr>
          <w:shd w:val="clear" w:color="auto" w:fill="FFFFFF"/>
        </w:rPr>
        <w:t>tpcds</w:t>
      </w:r>
      <w:r w:rsidR="00C04B37" w:rsidRPr="00883F13">
        <w:rPr>
          <w:shd w:val="clear" w:color="auto" w:fill="FFFFFF"/>
        </w:rPr>
        <w:t>下创建对象的权限，不允许该角色中的用户将权限授权给其</w:t>
      </w:r>
      <w:r w:rsidRPr="00883F13">
        <w:rPr>
          <w:shd w:val="clear" w:color="auto" w:fill="FFFFFF"/>
        </w:rPr>
        <w:t>人。</w:t>
      </w:r>
    </w:p>
    <w:p w14:paraId="7DC3B1DA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ROLE tpcds_manager PASSWORD 'Bigdata@123';</w:t>
      </w:r>
    </w:p>
    <w:p w14:paraId="578AEDFB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07D8A4B5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USAGE,CREATE ON SCHEMA tpcds TO tpcds_manager;</w:t>
      </w:r>
    </w:p>
    <w:p w14:paraId="1D336429" w14:textId="77777777" w:rsidR="00F87F3A" w:rsidRPr="00883F13" w:rsidRDefault="00F87F3A" w:rsidP="00033CD9">
      <w:pPr>
        <w:pStyle w:val="affffc"/>
      </w:pPr>
      <w:r w:rsidRPr="00883F13">
        <w:t>GRANT</w:t>
      </w:r>
    </w:p>
    <w:p w14:paraId="57963968" w14:textId="339D574E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0" w:name="_Toc47699769"/>
      <w:bookmarkStart w:id="61" w:name="_Toc53423585"/>
      <w:r w:rsidRPr="00883F13">
        <w:rPr>
          <w:rFonts w:cs="Huawei Sans"/>
        </w:rPr>
        <w:t>将用户或者角色的权限授权给其他用户或角色</w:t>
      </w:r>
      <w:bookmarkEnd w:id="60"/>
      <w:bookmarkEnd w:id="61"/>
    </w:p>
    <w:p w14:paraId="633C7F70" w14:textId="37A7CD9A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创建角色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，将</w:t>
      </w:r>
      <w:r w:rsidRPr="00883F13">
        <w:rPr>
          <w:shd w:val="clear" w:color="auto" w:fill="FFFFFF"/>
        </w:rPr>
        <w:t>joe</w:t>
      </w:r>
      <w:r w:rsidRPr="00883F13">
        <w:rPr>
          <w:shd w:val="clear" w:color="auto" w:fill="FFFFFF"/>
        </w:rPr>
        <w:t>的权限授权给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，并允许该角色将权限授权给其他人</w:t>
      </w:r>
      <w:r w:rsidR="00883F13">
        <w:rPr>
          <w:rFonts w:hint="eastAsia"/>
          <w:shd w:val="clear" w:color="auto" w:fill="FFFFFF"/>
        </w:rPr>
        <w:t>。</w:t>
      </w:r>
    </w:p>
    <w:p w14:paraId="22F1D4BD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ROLE manager PASSWORD 'Bigdata@123';</w:t>
      </w:r>
    </w:p>
    <w:p w14:paraId="327B2376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390C46AD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joe TO manager WITH ADMIN OPTION;</w:t>
      </w:r>
    </w:p>
    <w:p w14:paraId="27002866" w14:textId="77777777" w:rsidR="00F87F3A" w:rsidRPr="00883F13" w:rsidRDefault="00F87F3A" w:rsidP="00033CD9">
      <w:pPr>
        <w:pStyle w:val="affffc"/>
      </w:pPr>
      <w:r w:rsidRPr="00883F13">
        <w:t>GRANT ROLE</w:t>
      </w:r>
    </w:p>
    <w:p w14:paraId="4C1AAAD2" w14:textId="5CC5F98D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创建用户</w:t>
      </w:r>
      <w:r w:rsidRPr="00883F13">
        <w:rPr>
          <w:shd w:val="clear" w:color="auto" w:fill="FFFFFF"/>
        </w:rPr>
        <w:t>senior_manager</w:t>
      </w:r>
      <w:r w:rsidRPr="00883F13">
        <w:rPr>
          <w:shd w:val="clear" w:color="auto" w:fill="FFFFFF"/>
        </w:rPr>
        <w:t>，将用户</w:t>
      </w:r>
      <w:r w:rsidRPr="00883F13">
        <w:rPr>
          <w:shd w:val="clear" w:color="auto" w:fill="FFFFFF"/>
        </w:rPr>
        <w:t>manager</w:t>
      </w:r>
      <w:r w:rsidRPr="00883F13">
        <w:rPr>
          <w:shd w:val="clear" w:color="auto" w:fill="FFFFFF"/>
        </w:rPr>
        <w:t>的权限授权给该用户</w:t>
      </w:r>
      <w:r w:rsidR="00883F13">
        <w:rPr>
          <w:rFonts w:hint="eastAsia"/>
          <w:shd w:val="clear" w:color="auto" w:fill="FFFFFF"/>
        </w:rPr>
        <w:t>。</w:t>
      </w:r>
    </w:p>
    <w:p w14:paraId="361804FE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ROLE senior_manager PASSWORD 'Bigdata@123';</w:t>
      </w:r>
    </w:p>
    <w:p w14:paraId="528461C8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3BA829DF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GRANT manager TO senior_manager;</w:t>
      </w:r>
    </w:p>
    <w:p w14:paraId="3D5B1F49" w14:textId="77777777" w:rsidR="00F87F3A" w:rsidRPr="00883F13" w:rsidRDefault="00F87F3A" w:rsidP="00033CD9">
      <w:pPr>
        <w:pStyle w:val="affffc"/>
      </w:pPr>
      <w:r w:rsidRPr="00883F13">
        <w:t>GRANT ROLE</w:t>
      </w:r>
    </w:p>
    <w:p w14:paraId="0F2C0875" w14:textId="1E2941EC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2" w:name="_Toc47699770"/>
      <w:bookmarkStart w:id="63" w:name="_Toc53423586"/>
      <w:r w:rsidRPr="00883F13">
        <w:rPr>
          <w:rFonts w:cs="Huawei Sans"/>
        </w:rPr>
        <w:t>权限回收</w:t>
      </w:r>
      <w:bookmarkEnd w:id="62"/>
      <w:bookmarkEnd w:id="63"/>
    </w:p>
    <w:p w14:paraId="574190A5" w14:textId="0BC9FFC7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撤销权限，并清理用户</w:t>
      </w:r>
      <w:r w:rsidR="00883F13">
        <w:rPr>
          <w:rFonts w:hint="eastAsia"/>
          <w:shd w:val="clear" w:color="auto" w:fill="FFFFFF"/>
        </w:rPr>
        <w:t>。</w:t>
      </w:r>
    </w:p>
    <w:p w14:paraId="03B2A423" w14:textId="37A76A74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 xml:space="preserve">REVOKE </w:t>
      </w:r>
      <w:r w:rsidR="00150FF5" w:rsidRPr="00AF4508">
        <w:rPr>
          <w:b/>
          <w:color w:val="C7000B"/>
        </w:rPr>
        <w:t xml:space="preserve">joe </w:t>
      </w:r>
      <w:r w:rsidRPr="00AF4508">
        <w:rPr>
          <w:b/>
          <w:color w:val="C7000B"/>
        </w:rPr>
        <w:t>FROM</w:t>
      </w:r>
      <w:r w:rsidR="00150FF5" w:rsidRPr="00AF4508">
        <w:rPr>
          <w:b/>
          <w:color w:val="C7000B"/>
        </w:rPr>
        <w:t xml:space="preserve"> manager</w:t>
      </w:r>
      <w:r w:rsidRPr="00AF4508">
        <w:rPr>
          <w:b/>
          <w:color w:val="C7000B"/>
        </w:rPr>
        <w:t>;</w:t>
      </w:r>
    </w:p>
    <w:p w14:paraId="774F7507" w14:textId="77777777" w:rsidR="00F87F3A" w:rsidRPr="00883F13" w:rsidRDefault="00F87F3A" w:rsidP="00033CD9">
      <w:pPr>
        <w:pStyle w:val="affffc"/>
      </w:pPr>
      <w:r w:rsidRPr="00883F13">
        <w:t>REVOKE ROLE</w:t>
      </w:r>
    </w:p>
    <w:p w14:paraId="3E499517" w14:textId="48016DF9" w:rsidR="00F87F3A" w:rsidRPr="00883F1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 xml:space="preserve">REVOKE </w:t>
      </w:r>
      <w:r w:rsidR="00150FF5" w:rsidRPr="00AF4508">
        <w:rPr>
          <w:b/>
          <w:color w:val="C7000B"/>
        </w:rPr>
        <w:t xml:space="preserve">manager </w:t>
      </w:r>
      <w:r w:rsidRPr="00AF4508">
        <w:rPr>
          <w:b/>
          <w:color w:val="C7000B"/>
        </w:rPr>
        <w:t xml:space="preserve">FROM </w:t>
      </w:r>
      <w:r w:rsidR="00150FF5" w:rsidRPr="00AF4508">
        <w:rPr>
          <w:b/>
          <w:color w:val="C7000B"/>
        </w:rPr>
        <w:t>senior_manager</w:t>
      </w:r>
      <w:r w:rsidRPr="00AF4508">
        <w:rPr>
          <w:b/>
          <w:color w:val="C7000B"/>
        </w:rPr>
        <w:t>;</w:t>
      </w:r>
    </w:p>
    <w:p w14:paraId="27E95D76" w14:textId="77777777" w:rsidR="00F87F3A" w:rsidRPr="00883F13" w:rsidRDefault="00F87F3A" w:rsidP="00033CD9">
      <w:pPr>
        <w:pStyle w:val="affffc"/>
      </w:pPr>
      <w:r w:rsidRPr="00883F13">
        <w:t>REVOKE ROLE</w:t>
      </w:r>
    </w:p>
    <w:p w14:paraId="3EB343FF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DROP USER manager;</w:t>
      </w:r>
    </w:p>
    <w:p w14:paraId="7E445617" w14:textId="77777777" w:rsidR="00F87F3A" w:rsidRPr="00883F13" w:rsidRDefault="00F87F3A" w:rsidP="00033CD9">
      <w:pPr>
        <w:pStyle w:val="affffc"/>
      </w:pPr>
      <w:r w:rsidRPr="00883F13">
        <w:t>DROP ROLE</w:t>
      </w:r>
    </w:p>
    <w:p w14:paraId="1EA7A300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REVOKE ALL PRIVILEGES ON tpcds.reason FROM joe;</w:t>
      </w:r>
    </w:p>
    <w:p w14:paraId="2024E72E" w14:textId="77777777" w:rsidR="00F87F3A" w:rsidRPr="00883F13" w:rsidRDefault="00F87F3A" w:rsidP="00033CD9">
      <w:pPr>
        <w:pStyle w:val="affffc"/>
      </w:pPr>
      <w:r w:rsidRPr="00883F13">
        <w:t>REVOKE</w:t>
      </w:r>
    </w:p>
    <w:p w14:paraId="42C5A1AF" w14:textId="77777777" w:rsidR="00F87F3A" w:rsidRPr="00883F13" w:rsidRDefault="00F87F3A" w:rsidP="00033CD9">
      <w:pPr>
        <w:pStyle w:val="affffc"/>
      </w:pPr>
      <w:r w:rsidRPr="00883F13">
        <w:t>postgres=#</w:t>
      </w:r>
      <w:r w:rsidRPr="002D4010">
        <w:t xml:space="preserve"> </w:t>
      </w:r>
      <w:r w:rsidRPr="00AF4508">
        <w:rPr>
          <w:b/>
          <w:color w:val="C7000B"/>
        </w:rPr>
        <w:t>REVOKE ALL PRIVILEGES ON SCHEMA tpcds FROM joe;</w:t>
      </w:r>
    </w:p>
    <w:p w14:paraId="32D8857A" w14:textId="77777777" w:rsidR="00F87F3A" w:rsidRPr="00883F13" w:rsidRDefault="00F87F3A" w:rsidP="00033CD9">
      <w:pPr>
        <w:pStyle w:val="affffc"/>
      </w:pPr>
      <w:r w:rsidRPr="00883F13">
        <w:t>REVOKE</w:t>
      </w:r>
    </w:p>
    <w:p w14:paraId="37855710" w14:textId="77777777" w:rsidR="00F87F3A" w:rsidRPr="00883F1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>REVOKE USAGE,CREATE ON SCHEMA tpcds FROM tpcds_manager;</w:t>
      </w:r>
    </w:p>
    <w:p w14:paraId="1169CE11" w14:textId="77777777" w:rsidR="00F87F3A" w:rsidRPr="00883F13" w:rsidRDefault="00F87F3A" w:rsidP="00033CD9">
      <w:pPr>
        <w:pStyle w:val="affffc"/>
      </w:pPr>
      <w:r w:rsidRPr="00883F13">
        <w:t>REVOKE</w:t>
      </w:r>
    </w:p>
    <w:p w14:paraId="23132012" w14:textId="77777777" w:rsidR="00F87F3A" w:rsidRPr="00883F1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>DROP ROLE tpcds_manager;</w:t>
      </w:r>
    </w:p>
    <w:p w14:paraId="25ABDAAE" w14:textId="77777777" w:rsidR="00E32CAD" w:rsidRPr="00883F13" w:rsidRDefault="00E32CAD" w:rsidP="00033CD9">
      <w:pPr>
        <w:pStyle w:val="affffc"/>
      </w:pPr>
      <w:r w:rsidRPr="00883F13">
        <w:t>DROP ROLE</w:t>
      </w:r>
    </w:p>
    <w:p w14:paraId="4CF115AF" w14:textId="77777777" w:rsidR="00E32CAD" w:rsidRPr="00AF4508" w:rsidRDefault="00E32CAD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DROP ROLE senior_manager;</w:t>
      </w:r>
    </w:p>
    <w:p w14:paraId="57D9B78F" w14:textId="77777777" w:rsidR="00E32CAD" w:rsidRPr="00883F13" w:rsidRDefault="00E32CAD" w:rsidP="00033CD9">
      <w:pPr>
        <w:pStyle w:val="affffc"/>
      </w:pPr>
      <w:r w:rsidRPr="00883F13">
        <w:t>DROP ROLE</w:t>
      </w:r>
    </w:p>
    <w:p w14:paraId="5663D2BF" w14:textId="77777777" w:rsidR="00E32CAD" w:rsidRPr="00AF4508" w:rsidRDefault="00E32CAD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DROP USER joe CASCADE;</w:t>
      </w:r>
    </w:p>
    <w:p w14:paraId="4E98D582" w14:textId="77777777" w:rsidR="00E32CAD" w:rsidRDefault="00E32CAD" w:rsidP="00033CD9">
      <w:pPr>
        <w:pStyle w:val="affffc"/>
      </w:pPr>
      <w:r w:rsidRPr="00883F13">
        <w:t>DROP ROLE</w:t>
      </w:r>
    </w:p>
    <w:p w14:paraId="01E0AF14" w14:textId="77777777" w:rsidR="00682C56" w:rsidRDefault="00682C56" w:rsidP="00682C56">
      <w:pPr>
        <w:pStyle w:val="30"/>
      </w:pPr>
      <w:r>
        <w:lastRenderedPageBreak/>
        <w:t>退出数据库</w:t>
      </w:r>
    </w:p>
    <w:p w14:paraId="23A954F4" w14:textId="77777777" w:rsidR="00682C56" w:rsidRPr="00AF4508" w:rsidRDefault="00682C56" w:rsidP="00682C56">
      <w:pPr>
        <w:pStyle w:val="affffc"/>
        <w:rPr>
          <w:b/>
          <w:color w:val="C7000B"/>
        </w:rPr>
      </w:pPr>
      <w:r w:rsidRPr="00883F13">
        <w:t>postgres=#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424F2B06" w14:textId="78C69325" w:rsidR="00F87F3A" w:rsidRPr="00883F13" w:rsidRDefault="00F87F3A" w:rsidP="00033CD9">
      <w:pPr>
        <w:pStyle w:val="1e"/>
      </w:pPr>
      <w:r w:rsidRPr="00883F13">
        <w:t>注意：实验完成后请尽量清理本实验的对象，以免影响与其它实验产生冲突</w:t>
      </w:r>
      <w:r w:rsidR="00883F13">
        <w:rPr>
          <w:rFonts w:hint="eastAsia"/>
        </w:rPr>
        <w:t>。</w:t>
      </w:r>
    </w:p>
    <w:p w14:paraId="7232616A" w14:textId="30F59C7B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64" w:name="_Toc47699771"/>
      <w:bookmarkStart w:id="65" w:name="_Toc53423587"/>
      <w:r w:rsidRPr="00883F13">
        <w:rPr>
          <w:rFonts w:cs="Huawei Sans"/>
        </w:rPr>
        <w:t>安全策略设置</w:t>
      </w:r>
      <w:bookmarkEnd w:id="64"/>
      <w:bookmarkEnd w:id="65"/>
    </w:p>
    <w:p w14:paraId="11D0105A" w14:textId="0FC37579" w:rsidR="00F87F3A" w:rsidRPr="00883F13" w:rsidRDefault="00F87F3A" w:rsidP="00033CD9">
      <w:pPr>
        <w:pStyle w:val="1e"/>
      </w:pPr>
      <w:r w:rsidRPr="00883F13">
        <w:t>为了保证帐户安全，如果用户输入密码次数超过一定次数（</w:t>
      </w:r>
      <w:r w:rsidRPr="00883F13">
        <w:t>failed_login_attempts</w:t>
      </w:r>
      <w:r w:rsidRPr="00883F13">
        <w:t>），系统将自动锁定该帐户，默认值为</w:t>
      </w:r>
      <w:r w:rsidRPr="00883F13">
        <w:t>10</w:t>
      </w:r>
      <w:r w:rsidR="00D93762" w:rsidRPr="00883F13">
        <w:t>。次数设置越小越安全，但是在使用过程中会带来不便。</w:t>
      </w:r>
    </w:p>
    <w:p w14:paraId="76101573" w14:textId="77777777" w:rsidR="00F87F3A" w:rsidRPr="00883F13" w:rsidRDefault="00F87F3A" w:rsidP="00033CD9">
      <w:pPr>
        <w:pStyle w:val="1e"/>
      </w:pPr>
      <w:r w:rsidRPr="00883F13">
        <w:t>当帐户被锁定时间超过设定值（</w:t>
      </w:r>
      <w:r w:rsidRPr="00883F13">
        <w:t>password_lock_time</w:t>
      </w:r>
      <w:r w:rsidRPr="00883F13">
        <w:t>），则当前帐户自动解锁，默认值为</w:t>
      </w:r>
      <w:r w:rsidRPr="00883F13">
        <w:t>1</w:t>
      </w:r>
      <w:r w:rsidRPr="00883F13">
        <w:t>天。时间设置越长越安全，但是在使用过程中会带来不便。</w:t>
      </w:r>
    </w:p>
    <w:p w14:paraId="6213C4ED" w14:textId="6F1B5EC5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color w:val="FF0000"/>
        </w:rPr>
      </w:pPr>
      <w:bookmarkStart w:id="66" w:name="_Toc47699772"/>
      <w:bookmarkStart w:id="67" w:name="_Toc53423588"/>
      <w:r w:rsidRPr="00883F13">
        <w:rPr>
          <w:rFonts w:cs="Huawei Sans"/>
        </w:rPr>
        <w:t>设置账户安全策略</w:t>
      </w:r>
      <w:bookmarkEnd w:id="66"/>
      <w:bookmarkEnd w:id="67"/>
    </w:p>
    <w:p w14:paraId="2B76A485" w14:textId="77777777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019255CA" w14:textId="307B0163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65F1E732" w14:textId="7B6FAF9B" w:rsidR="00F87F3A" w:rsidRPr="00883F13" w:rsidRDefault="00F87F3A" w:rsidP="00015AF1">
      <w:pPr>
        <w:pStyle w:val="30"/>
      </w:pPr>
      <w:r w:rsidRPr="00883F13">
        <w:t>配置</w:t>
      </w:r>
      <w:r w:rsidRPr="00883F13">
        <w:t>failed_login_attempts</w:t>
      </w:r>
      <w:r w:rsidRPr="00883F13">
        <w:t>参数</w:t>
      </w:r>
      <w:r w:rsidR="00D93762" w:rsidRPr="00883F13">
        <w:t>。</w:t>
      </w:r>
    </w:p>
    <w:p w14:paraId="0C3F4794" w14:textId="60933772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72A9B29C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failed_login_attempts;</w:t>
      </w:r>
    </w:p>
    <w:p w14:paraId="7335ED33" w14:textId="77777777" w:rsidR="00F87F3A" w:rsidRPr="00883F13" w:rsidRDefault="00F87F3A" w:rsidP="00033CD9">
      <w:pPr>
        <w:pStyle w:val="affffc"/>
      </w:pPr>
      <w:r w:rsidRPr="00883F13">
        <w:t xml:space="preserve"> failed_login_attempts </w:t>
      </w:r>
    </w:p>
    <w:p w14:paraId="76D9B855" w14:textId="77777777" w:rsidR="00F87F3A" w:rsidRPr="00883F13" w:rsidRDefault="00F87F3A" w:rsidP="00033CD9">
      <w:pPr>
        <w:pStyle w:val="affffc"/>
      </w:pPr>
      <w:r w:rsidRPr="00883F13">
        <w:t>-----------------------</w:t>
      </w:r>
    </w:p>
    <w:p w14:paraId="198189FF" w14:textId="77777777" w:rsidR="00F87F3A" w:rsidRPr="00883F13" w:rsidRDefault="00F87F3A" w:rsidP="00033CD9">
      <w:pPr>
        <w:pStyle w:val="affffc"/>
      </w:pPr>
      <w:r w:rsidRPr="00883F13">
        <w:t xml:space="preserve"> 10</w:t>
      </w:r>
    </w:p>
    <w:p w14:paraId="1997AB85" w14:textId="77777777" w:rsidR="00F87F3A" w:rsidRPr="00883F13" w:rsidRDefault="00F87F3A" w:rsidP="00033CD9">
      <w:pPr>
        <w:pStyle w:val="affffc"/>
      </w:pPr>
      <w:r w:rsidRPr="00883F13">
        <w:t>(1 row)</w:t>
      </w:r>
    </w:p>
    <w:p w14:paraId="6A9BC36A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10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74A498E3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 </w:t>
      </w:r>
      <w:r w:rsidRPr="00883F13">
        <w:t>用户下执行如下命令设置成默认值</w:t>
      </w:r>
      <w:r w:rsidRPr="00883F13">
        <w:t>10</w:t>
      </w:r>
      <w:r w:rsidRPr="00883F13">
        <w:t>。</w:t>
      </w:r>
    </w:p>
    <w:p w14:paraId="698A456E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-D /gaussdb/data/dbnode -c "failed_login_attempts=10"</w:t>
      </w:r>
    </w:p>
    <w:p w14:paraId="78968EA9" w14:textId="774DBEF0" w:rsidR="00F87F3A" w:rsidRPr="00883F13" w:rsidRDefault="00F87F3A" w:rsidP="00033CD9">
      <w:pPr>
        <w:pStyle w:val="1e"/>
      </w:pPr>
      <w:r w:rsidRPr="00883F13">
        <w:t>注意：</w:t>
      </w:r>
      <w:r w:rsidRPr="00883F13">
        <w:t xml:space="preserve">/gaussdb/data/dbnode </w:t>
      </w:r>
      <w:r w:rsidRPr="00883F13">
        <w:t>指的是数据目录，要根据自己实际情况调整</w:t>
      </w:r>
      <w:r w:rsidR="00D93762" w:rsidRPr="00883F13">
        <w:t>。</w:t>
      </w:r>
    </w:p>
    <w:p w14:paraId="42EBD358" w14:textId="645D5771" w:rsidR="00F87F3A" w:rsidRPr="00883F13" w:rsidRDefault="00F87F3A" w:rsidP="00033CD9">
      <w:pPr>
        <w:pStyle w:val="1e"/>
      </w:pPr>
      <w:r w:rsidRPr="00883F13">
        <w:t>比如数据目录</w:t>
      </w:r>
      <w:r w:rsidRPr="00883F13">
        <w:t>/gaussdb/data/</w:t>
      </w:r>
      <w:r w:rsidR="00682C56">
        <w:t>db1</w:t>
      </w:r>
      <w:r w:rsidRPr="00883F13">
        <w:t>，执行结果如下</w:t>
      </w:r>
      <w:r w:rsidR="00D93762" w:rsidRPr="00883F13">
        <w:t>。</w:t>
      </w:r>
    </w:p>
    <w:p w14:paraId="6C17AAD0" w14:textId="4DB8BC7E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[omm@ecs-700c ~]$ </w:t>
      </w:r>
      <w:r w:rsidRPr="00AF4508">
        <w:rPr>
          <w:b/>
          <w:color w:val="C7000B"/>
        </w:rPr>
        <w:t xml:space="preserve">gs_guc </w:t>
      </w:r>
      <w:r w:rsidR="006E20E0" w:rsidRPr="00AF4508">
        <w:rPr>
          <w:b/>
          <w:color w:val="C7000B"/>
        </w:rPr>
        <w:t>reload -D /gaussdb/data/db1</w:t>
      </w:r>
      <w:r w:rsidRPr="00AF4508">
        <w:rPr>
          <w:b/>
          <w:color w:val="C7000B"/>
        </w:rPr>
        <w:t xml:space="preserve"> -c "failed_login_attempts=9"</w:t>
      </w:r>
    </w:p>
    <w:p w14:paraId="6300D137" w14:textId="2CA189C2" w:rsidR="00F87F3A" w:rsidRPr="00883F13" w:rsidRDefault="00F87F3A" w:rsidP="00033CD9">
      <w:pPr>
        <w:pStyle w:val="affffc"/>
      </w:pPr>
      <w:r w:rsidRPr="00883F13">
        <w:t>expected instance path: [/gaussdb/data/</w:t>
      </w:r>
      <w:r w:rsidR="006E20E0">
        <w:t>db1</w:t>
      </w:r>
      <w:r w:rsidRPr="00883F13">
        <w:t>/postgresql.conf]</w:t>
      </w:r>
    </w:p>
    <w:p w14:paraId="31671B4D" w14:textId="77777777" w:rsidR="00F87F3A" w:rsidRPr="00883F13" w:rsidRDefault="00F87F3A" w:rsidP="00033CD9">
      <w:pPr>
        <w:pStyle w:val="affffc"/>
      </w:pPr>
      <w:r w:rsidRPr="00883F13">
        <w:t>gs_guc reload: failed_login_attempts=9: [/gaussdb/data/ecs-700c/postgresql.conf]</w:t>
      </w:r>
    </w:p>
    <w:p w14:paraId="5B8F1729" w14:textId="77777777" w:rsidR="00F87F3A" w:rsidRPr="00883F13" w:rsidRDefault="00F87F3A" w:rsidP="00033CD9">
      <w:pPr>
        <w:pStyle w:val="affffc"/>
      </w:pPr>
      <w:r w:rsidRPr="00883F13">
        <w:t>server signaled</w:t>
      </w:r>
    </w:p>
    <w:p w14:paraId="1B7876F5" w14:textId="77777777" w:rsidR="00F87F3A" w:rsidRPr="00883F13" w:rsidRDefault="00F87F3A" w:rsidP="00033CD9">
      <w:pPr>
        <w:pStyle w:val="affffc"/>
      </w:pPr>
    </w:p>
    <w:p w14:paraId="77786087" w14:textId="77777777" w:rsidR="00F87F3A" w:rsidRPr="00883F13" w:rsidRDefault="00F87F3A" w:rsidP="00033CD9">
      <w:pPr>
        <w:pStyle w:val="affffc"/>
      </w:pPr>
      <w:r w:rsidRPr="00883F13">
        <w:t>Total instances: 1. Failed instances: 0.</w:t>
      </w:r>
    </w:p>
    <w:p w14:paraId="601C1ED7" w14:textId="77777777" w:rsidR="00F87F3A" w:rsidRPr="00883F13" w:rsidRDefault="00F87F3A" w:rsidP="00033CD9">
      <w:pPr>
        <w:pStyle w:val="affffc"/>
      </w:pPr>
      <w:r w:rsidRPr="00883F13">
        <w:t>Success to perform gs_guc!</w:t>
      </w:r>
    </w:p>
    <w:p w14:paraId="31D80B6D" w14:textId="5909FE11" w:rsidR="00F87F3A" w:rsidRPr="00883F13" w:rsidRDefault="00F87F3A" w:rsidP="00015AF1">
      <w:pPr>
        <w:pStyle w:val="30"/>
      </w:pPr>
      <w:r w:rsidRPr="00883F13">
        <w:t>配置</w:t>
      </w:r>
      <w:r w:rsidRPr="00883F13">
        <w:t>password_lock_time</w:t>
      </w:r>
      <w:r w:rsidRPr="00883F13">
        <w:t>参数</w:t>
      </w:r>
      <w:r w:rsidR="00D93762" w:rsidRPr="00883F13">
        <w:t>。</w:t>
      </w:r>
    </w:p>
    <w:p w14:paraId="483B2EF6" w14:textId="0532FC38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2EBDD536" w14:textId="0D008F03" w:rsidR="000022AC" w:rsidRPr="00AF4508" w:rsidRDefault="000022AC" w:rsidP="00033CD9">
      <w:pPr>
        <w:pStyle w:val="affffc"/>
        <w:rPr>
          <w:b/>
          <w:color w:val="C7000B"/>
        </w:rPr>
      </w:pPr>
      <w:r w:rsidRPr="00883F13">
        <w:lastRenderedPageBreak/>
        <w:t xml:space="preserve">[omm@ecs-c2f0 ~]$ </w:t>
      </w: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43A93C47" w14:textId="77777777" w:rsidR="000022AC" w:rsidRPr="00883F13" w:rsidRDefault="000022AC" w:rsidP="00033CD9">
      <w:pPr>
        <w:pStyle w:val="affffc"/>
      </w:pPr>
      <w:r w:rsidRPr="00883F13">
        <w:t>gsql ((openGauss 1.0.0 build 0bd0ce80) compiled at 2020-06-30 18:19:23 commit 0 last mr  )</w:t>
      </w:r>
    </w:p>
    <w:p w14:paraId="4E7A4A75" w14:textId="77777777" w:rsidR="000022AC" w:rsidRPr="00883F13" w:rsidRDefault="000022AC" w:rsidP="00033CD9">
      <w:pPr>
        <w:pStyle w:val="affffc"/>
      </w:pPr>
      <w:r w:rsidRPr="00883F13">
        <w:t>Non-SSL connection (SSL connection is recommended when requiring high-security)</w:t>
      </w:r>
    </w:p>
    <w:p w14:paraId="558237F7" w14:textId="44873C1A" w:rsidR="000022AC" w:rsidRPr="00883F13" w:rsidRDefault="000022AC" w:rsidP="00033CD9">
      <w:pPr>
        <w:pStyle w:val="affffc"/>
      </w:pPr>
      <w:r w:rsidRPr="00883F13">
        <w:t>Type "help" for help.</w:t>
      </w:r>
    </w:p>
    <w:p w14:paraId="21856F75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password_lock_time;</w:t>
      </w:r>
    </w:p>
    <w:p w14:paraId="1711980C" w14:textId="77777777" w:rsidR="00F87F3A" w:rsidRPr="00883F13" w:rsidRDefault="00F87F3A" w:rsidP="00033CD9">
      <w:pPr>
        <w:pStyle w:val="affffc"/>
      </w:pPr>
      <w:r w:rsidRPr="00883F13">
        <w:t xml:space="preserve"> password_lock_time </w:t>
      </w:r>
    </w:p>
    <w:p w14:paraId="1902D536" w14:textId="77777777" w:rsidR="00F87F3A" w:rsidRPr="00883F13" w:rsidRDefault="00F87F3A" w:rsidP="00033CD9">
      <w:pPr>
        <w:pStyle w:val="affffc"/>
      </w:pPr>
      <w:r w:rsidRPr="00883F13">
        <w:t>--------------------</w:t>
      </w:r>
    </w:p>
    <w:p w14:paraId="1CBA2BB9" w14:textId="77777777" w:rsidR="00F87F3A" w:rsidRPr="00883F13" w:rsidRDefault="00F87F3A" w:rsidP="00033CD9">
      <w:pPr>
        <w:pStyle w:val="affffc"/>
      </w:pPr>
      <w:r w:rsidRPr="00883F13">
        <w:t xml:space="preserve"> 1</w:t>
      </w:r>
    </w:p>
    <w:p w14:paraId="2D2C070A" w14:textId="77777777" w:rsidR="00F87F3A" w:rsidRPr="00883F13" w:rsidRDefault="00F87F3A" w:rsidP="00033CD9">
      <w:pPr>
        <w:pStyle w:val="affffc"/>
      </w:pPr>
      <w:r w:rsidRPr="00883F13">
        <w:t>(1 row)</w:t>
      </w:r>
    </w:p>
    <w:p w14:paraId="0D16D245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3F8D470E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 </w:t>
      </w:r>
      <w:r w:rsidRPr="00883F13">
        <w:t>用户下执行如下命令设置成默认值</w:t>
      </w:r>
      <w:r w:rsidRPr="00883F13">
        <w:t>1</w:t>
      </w:r>
      <w:r w:rsidRPr="00883F13">
        <w:t>。</w:t>
      </w:r>
    </w:p>
    <w:p w14:paraId="29EBC17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"password_lock_time=1"</w:t>
      </w:r>
    </w:p>
    <w:p w14:paraId="546918B1" w14:textId="2EE48E14" w:rsidR="00F87F3A" w:rsidRPr="00883F13" w:rsidRDefault="00F87F3A" w:rsidP="00033CD9">
      <w:pPr>
        <w:pStyle w:val="1e"/>
      </w:pPr>
      <w:r w:rsidRPr="00883F13">
        <w:t>执行结果如下</w:t>
      </w:r>
      <w:r w:rsidR="00D93762" w:rsidRPr="00883F13">
        <w:t>：</w:t>
      </w:r>
    </w:p>
    <w:p w14:paraId="5EE515D1" w14:textId="24D99AEF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>[omm@ecs-700c ~]$</w:t>
      </w:r>
      <w:r w:rsidRPr="002D4010">
        <w:t xml:space="preserve"> </w:t>
      </w:r>
      <w:r w:rsidRPr="00AF4508">
        <w:rPr>
          <w:b/>
          <w:color w:val="C7000B"/>
        </w:rPr>
        <w:t>gs_guc reload -N all -</w:t>
      </w:r>
      <w:r w:rsidR="00213EBC">
        <w:rPr>
          <w:b/>
          <w:color w:val="C7000B"/>
        </w:rPr>
        <w:t>I all -c "password_lock_time=1"</w:t>
      </w:r>
    </w:p>
    <w:p w14:paraId="1582D2C3" w14:textId="77777777" w:rsidR="00F87F3A" w:rsidRPr="00883F13" w:rsidRDefault="00F87F3A" w:rsidP="00033CD9">
      <w:pPr>
        <w:pStyle w:val="affffc"/>
      </w:pPr>
      <w:r w:rsidRPr="00883F13">
        <w:t>NOTICE: password_lock_time and failed_login_attempts must have positive for lock and unlock functions to work as.</w:t>
      </w:r>
    </w:p>
    <w:p w14:paraId="56DC4287" w14:textId="77777777" w:rsidR="00F87F3A" w:rsidRPr="00883F13" w:rsidRDefault="00F87F3A" w:rsidP="00033CD9">
      <w:pPr>
        <w:pStyle w:val="affffc"/>
      </w:pPr>
      <w:r w:rsidRPr="00883F13">
        <w:t>Begin to perform gs_guc for all datanodes.</w:t>
      </w:r>
    </w:p>
    <w:p w14:paraId="5AF11E04" w14:textId="77777777" w:rsidR="00F87F3A" w:rsidRPr="00883F13" w:rsidRDefault="00F87F3A" w:rsidP="00033CD9">
      <w:pPr>
        <w:pStyle w:val="affffc"/>
      </w:pPr>
    </w:p>
    <w:p w14:paraId="6F196BA6" w14:textId="77777777" w:rsidR="00F87F3A" w:rsidRPr="00883F13" w:rsidRDefault="00F87F3A" w:rsidP="00033CD9">
      <w:pPr>
        <w:pStyle w:val="affffc"/>
      </w:pPr>
      <w:r w:rsidRPr="00883F13">
        <w:t>Total instances: 1. Failed instances: 0.</w:t>
      </w:r>
    </w:p>
    <w:p w14:paraId="3D43A43C" w14:textId="77777777" w:rsidR="00F87F3A" w:rsidRPr="00883F13" w:rsidRDefault="00F87F3A" w:rsidP="00033CD9">
      <w:pPr>
        <w:pStyle w:val="affffc"/>
      </w:pPr>
      <w:r w:rsidRPr="00883F13">
        <w:t>Success to perform gs_guc!</w:t>
      </w:r>
    </w:p>
    <w:p w14:paraId="67005F0C" w14:textId="167BEE7D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68" w:name="_Toc47699773"/>
      <w:bookmarkStart w:id="69" w:name="_Toc53423589"/>
      <w:r w:rsidRPr="00883F13">
        <w:rPr>
          <w:rFonts w:cs="Huawei Sans"/>
        </w:rPr>
        <w:t>设置账号有效期</w:t>
      </w:r>
      <w:bookmarkEnd w:id="68"/>
      <w:bookmarkEnd w:id="69"/>
    </w:p>
    <w:p w14:paraId="144B339E" w14:textId="77777777" w:rsidR="00F87F3A" w:rsidRPr="00883F13" w:rsidRDefault="00F87F3A" w:rsidP="00033CD9">
      <w:pPr>
        <w:pStyle w:val="1e"/>
      </w:pPr>
      <w:r w:rsidRPr="00883F13">
        <w:t>创建新用户时，需要限制用户的操作期限（有效开始时间和有效结束时间）。</w:t>
      </w:r>
    </w:p>
    <w:p w14:paraId="2407E93A" w14:textId="77777777" w:rsidR="00F87F3A" w:rsidRPr="00883F13" w:rsidRDefault="00F87F3A" w:rsidP="00033CD9">
      <w:pPr>
        <w:pStyle w:val="1e"/>
      </w:pPr>
      <w:r w:rsidRPr="00883F13">
        <w:t>不在有效操作期内的用户需要重新设定帐号的有效操作期。</w:t>
      </w:r>
    </w:p>
    <w:p w14:paraId="5E8B0BB8" w14:textId="77777777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174D6DC9" w14:textId="0CC6B72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107966A1" w14:textId="24F2DFAA" w:rsidR="00F87F3A" w:rsidRPr="00883F13" w:rsidRDefault="00F87F3A" w:rsidP="00015AF1">
      <w:pPr>
        <w:pStyle w:val="30"/>
      </w:pPr>
      <w:r w:rsidRPr="00883F13">
        <w:t>创建用户并制定用户的有效开始时间和有效结束时间</w:t>
      </w:r>
      <w:r w:rsidR="00D93762" w:rsidRPr="00883F13">
        <w:t>。</w:t>
      </w:r>
    </w:p>
    <w:p w14:paraId="1C62E138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CREATE USER joe WITH PASSWORD 'Bigdata@123' VALID BEGIN '2020-07-10 08:00:00' VALID UNTIL '2022-10-10 08:00:00';</w:t>
      </w:r>
    </w:p>
    <w:p w14:paraId="1866D3B3" w14:textId="77777777" w:rsidR="00F87F3A" w:rsidRPr="00883F13" w:rsidRDefault="00F87F3A" w:rsidP="00033CD9">
      <w:pPr>
        <w:pStyle w:val="affffc"/>
      </w:pPr>
      <w:r w:rsidRPr="00883F13">
        <w:t>CREATE ROLE</w:t>
      </w:r>
    </w:p>
    <w:p w14:paraId="3BD42FE7" w14:textId="0D2BF0EC" w:rsidR="00F87F3A" w:rsidRPr="00883F13" w:rsidRDefault="00F87F3A" w:rsidP="00015AF1">
      <w:pPr>
        <w:pStyle w:val="30"/>
      </w:pPr>
      <w:r w:rsidRPr="00883F13">
        <w:t>重新设定帐号的有效期</w:t>
      </w:r>
      <w:r w:rsidR="00D93762" w:rsidRPr="00883F13">
        <w:t>。</w:t>
      </w:r>
    </w:p>
    <w:p w14:paraId="563E7B65" w14:textId="77777777" w:rsidR="00F87F3A" w:rsidRPr="008E14B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>ALTER USER joe WITH VALID BEGIN '2020-11-10 08:00:00' VALID UNTIL '2021-11-10 08:00:00';</w:t>
      </w:r>
    </w:p>
    <w:p w14:paraId="3610C0A9" w14:textId="77777777" w:rsidR="00F87F3A" w:rsidRDefault="00F87F3A" w:rsidP="00033CD9">
      <w:pPr>
        <w:pStyle w:val="affffc"/>
      </w:pPr>
      <w:r w:rsidRPr="00883F13">
        <w:t>ALTER ROLE</w:t>
      </w:r>
    </w:p>
    <w:p w14:paraId="41F46863" w14:textId="77777777" w:rsidR="000A0A1E" w:rsidRDefault="000A0A1E" w:rsidP="000A0A1E">
      <w:pPr>
        <w:pStyle w:val="30"/>
      </w:pPr>
      <w:r>
        <w:t>退出数据库</w:t>
      </w:r>
    </w:p>
    <w:p w14:paraId="58556FC9" w14:textId="77777777" w:rsidR="000A0A1E" w:rsidRPr="00AF4508" w:rsidRDefault="000A0A1E" w:rsidP="000A0A1E">
      <w:pPr>
        <w:pStyle w:val="affffc"/>
        <w:rPr>
          <w:b/>
          <w:color w:val="C7000B"/>
        </w:rPr>
      </w:pPr>
      <w:r w:rsidRPr="00883F13">
        <w:t>postgres=#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402A2897" w14:textId="77777777" w:rsidR="000A0A1E" w:rsidRPr="00883F13" w:rsidRDefault="000A0A1E" w:rsidP="000A0A1E">
      <w:pPr>
        <w:pStyle w:val="1e"/>
      </w:pPr>
    </w:p>
    <w:p w14:paraId="3BBBED9C" w14:textId="269A96A3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70" w:name="_Toc47699774"/>
      <w:bookmarkStart w:id="71" w:name="_Toc53423590"/>
      <w:r w:rsidRPr="00883F13">
        <w:rPr>
          <w:rFonts w:cs="Huawei Sans"/>
        </w:rPr>
        <w:lastRenderedPageBreak/>
        <w:t>设置密码安全策略</w:t>
      </w:r>
      <w:bookmarkEnd w:id="70"/>
      <w:bookmarkEnd w:id="71"/>
    </w:p>
    <w:p w14:paraId="339747D3" w14:textId="306A232D" w:rsidR="00F87F3A" w:rsidRPr="00883F13" w:rsidRDefault="00F87F3A" w:rsidP="00033CD9">
      <w:pPr>
        <w:pStyle w:val="1e"/>
      </w:pPr>
      <w:r w:rsidRPr="00883F13">
        <w:t>用户密码存储在系统表</w:t>
      </w:r>
      <w:r w:rsidRPr="00883F13">
        <w:t>pg_authid</w:t>
      </w:r>
      <w:r w:rsidRPr="00883F13">
        <w:t>中，为防止用户密码泄露，</w:t>
      </w:r>
      <w:r w:rsidRPr="00883F13">
        <w:t>openGauss</w:t>
      </w:r>
      <w:r w:rsidRPr="00883F13">
        <w:t>对用户密码可进行加密存储、密码复杂度设置、密码重用天数设置、密码有效期限设置等</w:t>
      </w:r>
      <w:r w:rsidR="00883F13">
        <w:rPr>
          <w:rFonts w:hint="eastAsia"/>
        </w:rPr>
        <w:t>。</w:t>
      </w:r>
    </w:p>
    <w:p w14:paraId="4DAB2E70" w14:textId="77777777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3B214EC9" w14:textId="54DCE841" w:rsidR="00F87F3A" w:rsidRPr="002D4010" w:rsidRDefault="00F87F3A" w:rsidP="00AF4508">
      <w:pPr>
        <w:pStyle w:val="affffc"/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  <w:r w:rsidR="000A0A1E">
        <w:tab/>
      </w:r>
    </w:p>
    <w:p w14:paraId="07D85588" w14:textId="2F0645D6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配置的加密算法</w:t>
      </w:r>
      <w:r w:rsidR="00D93762" w:rsidRPr="00883F13">
        <w:rPr>
          <w:shd w:val="clear" w:color="auto" w:fill="FFFFFF"/>
        </w:rPr>
        <w:t>。</w:t>
      </w:r>
    </w:p>
    <w:p w14:paraId="1155F416" w14:textId="7A5D7183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2981B3E1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password_encryption_type;</w:t>
      </w:r>
    </w:p>
    <w:p w14:paraId="6FDE87F1" w14:textId="77777777" w:rsidR="00F87F3A" w:rsidRPr="00883F13" w:rsidRDefault="00F87F3A" w:rsidP="00033CD9">
      <w:pPr>
        <w:pStyle w:val="affffc"/>
      </w:pPr>
      <w:r w:rsidRPr="00883F13">
        <w:t xml:space="preserve"> password_encryption_type</w:t>
      </w:r>
    </w:p>
    <w:p w14:paraId="47121426" w14:textId="77777777" w:rsidR="00F87F3A" w:rsidRPr="00883F13" w:rsidRDefault="00F87F3A" w:rsidP="00033CD9">
      <w:pPr>
        <w:pStyle w:val="affffc"/>
      </w:pPr>
      <w:r w:rsidRPr="00883F13">
        <w:t>--------------------------</w:t>
      </w:r>
    </w:p>
    <w:p w14:paraId="1B9BC95A" w14:textId="77777777" w:rsidR="00F87F3A" w:rsidRPr="00883F13" w:rsidRDefault="00F87F3A" w:rsidP="00033CD9">
      <w:pPr>
        <w:pStyle w:val="affffc"/>
      </w:pPr>
      <w:r w:rsidRPr="00883F13">
        <w:t xml:space="preserve"> 2</w:t>
      </w:r>
    </w:p>
    <w:p w14:paraId="4288497A" w14:textId="77777777" w:rsidR="00F87F3A" w:rsidRPr="00883F13" w:rsidRDefault="00F87F3A" w:rsidP="00033CD9">
      <w:pPr>
        <w:pStyle w:val="affffc"/>
      </w:pPr>
      <w:r w:rsidRPr="00883F13">
        <w:t>(1 row)</w:t>
      </w:r>
    </w:p>
    <w:p w14:paraId="0177A79D" w14:textId="77777777" w:rsidR="00F87F3A" w:rsidRPr="00883F13" w:rsidRDefault="00F87F3A" w:rsidP="00033CD9">
      <w:pPr>
        <w:pStyle w:val="1e"/>
      </w:pPr>
      <w:r w:rsidRPr="00883F13">
        <w:t>如果显示结果为</w:t>
      </w:r>
      <w:r w:rsidRPr="00883F13">
        <w:t>0</w:t>
      </w:r>
      <w:r w:rsidRPr="00883F13">
        <w:t>或</w:t>
      </w:r>
      <w:r w:rsidRPr="00883F13">
        <w:t>1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6665E0CA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 </w:t>
      </w:r>
      <w:r w:rsidRPr="00883F13">
        <w:t>用户下执行如下命令将其设置为安全的加密算法。</w:t>
      </w:r>
    </w:p>
    <w:p w14:paraId="6D6D8C68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"password_encryption_type=2"</w:t>
      </w:r>
    </w:p>
    <w:p w14:paraId="1EB07415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72621EA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r w:rsidRPr="00883F13">
        <w:rPr>
          <w:rFonts w:cs="Huawei Sans"/>
        </w:rPr>
        <w:t>password_encryption_type</w:t>
      </w:r>
      <w:r w:rsidRPr="00883F13">
        <w:rPr>
          <w:rFonts w:cs="Huawei Sans"/>
        </w:rPr>
        <w:t>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方式对密码加密。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为不安全的加密算法，不建议使用。</w:t>
      </w:r>
    </w:p>
    <w:p w14:paraId="393F8C8B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r w:rsidRPr="00883F13">
        <w:rPr>
          <w:rFonts w:cs="Huawei Sans"/>
        </w:rPr>
        <w:t>password_encryption_type</w:t>
      </w:r>
      <w:r w:rsidRPr="00883F13">
        <w:rPr>
          <w:rFonts w:cs="Huawei Sans"/>
        </w:rPr>
        <w:t>设置为</w:t>
      </w:r>
      <w:r w:rsidRPr="00883F13">
        <w:rPr>
          <w:rFonts w:cs="Huawei Sans"/>
        </w:rPr>
        <w:t>1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sha256</w:t>
      </w:r>
      <w:r w:rsidRPr="00883F13">
        <w:rPr>
          <w:rFonts w:cs="Huawei Sans"/>
        </w:rPr>
        <w:t>和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方式对密码加密。其中包含</w:t>
      </w:r>
      <w:r w:rsidRPr="00883F13">
        <w:rPr>
          <w:rFonts w:cs="Huawei Sans"/>
        </w:rPr>
        <w:t>md5</w:t>
      </w:r>
      <w:r w:rsidRPr="00883F13">
        <w:rPr>
          <w:rFonts w:cs="Huawei Sans"/>
        </w:rPr>
        <w:t>为不安全的加密算法，不建议使用。</w:t>
      </w:r>
    </w:p>
    <w:p w14:paraId="55FF853D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当参数</w:t>
      </w:r>
      <w:r w:rsidRPr="00883F13">
        <w:rPr>
          <w:rFonts w:cs="Huawei Sans"/>
        </w:rPr>
        <w:t>password_encryption_type</w:t>
      </w:r>
      <w:r w:rsidRPr="00883F13">
        <w:rPr>
          <w:rFonts w:cs="Huawei Sans"/>
        </w:rPr>
        <w:t>设置为</w:t>
      </w:r>
      <w:r w:rsidRPr="00883F13">
        <w:rPr>
          <w:rFonts w:cs="Huawei Sans"/>
        </w:rPr>
        <w:t>2</w:t>
      </w:r>
      <w:r w:rsidRPr="00883F13">
        <w:rPr>
          <w:rFonts w:cs="Huawei Sans"/>
        </w:rPr>
        <w:t>时，表示采用</w:t>
      </w:r>
      <w:r w:rsidRPr="00883F13">
        <w:rPr>
          <w:rFonts w:cs="Huawei Sans"/>
        </w:rPr>
        <w:t>sha256</w:t>
      </w:r>
      <w:r w:rsidRPr="00883F13">
        <w:rPr>
          <w:rFonts w:cs="Huawei Sans"/>
        </w:rPr>
        <w:t>方式对密码加密，为默认配置。</w:t>
      </w:r>
    </w:p>
    <w:p w14:paraId="46A75FB5" w14:textId="11189484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配置密码安全参数</w:t>
      </w:r>
      <w:r w:rsidR="00D93762" w:rsidRPr="00883F13">
        <w:rPr>
          <w:shd w:val="clear" w:color="auto" w:fill="FFFFFF"/>
        </w:rPr>
        <w:t>。</w:t>
      </w:r>
    </w:p>
    <w:p w14:paraId="1E0F87D6" w14:textId="02994809" w:rsidR="00F87F3A" w:rsidRPr="00883F13" w:rsidRDefault="00F87F3A" w:rsidP="00033CD9">
      <w:pPr>
        <w:pStyle w:val="1e"/>
      </w:pPr>
      <w:r w:rsidRPr="00883F13">
        <w:t>查看已配置的参数</w:t>
      </w:r>
      <w:r w:rsidR="00D93762" w:rsidRPr="00883F13">
        <w:t>。</w:t>
      </w:r>
    </w:p>
    <w:p w14:paraId="54DAD17E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password_policy;</w:t>
      </w:r>
    </w:p>
    <w:p w14:paraId="69A3A3D1" w14:textId="77777777" w:rsidR="00F87F3A" w:rsidRPr="00883F13" w:rsidRDefault="00F87F3A" w:rsidP="00033CD9">
      <w:pPr>
        <w:pStyle w:val="affffc"/>
      </w:pPr>
      <w:r w:rsidRPr="00883F13">
        <w:t xml:space="preserve"> password_policy </w:t>
      </w:r>
    </w:p>
    <w:p w14:paraId="45D068FC" w14:textId="77777777" w:rsidR="00F87F3A" w:rsidRPr="00883F13" w:rsidRDefault="00F87F3A" w:rsidP="00033CD9">
      <w:pPr>
        <w:pStyle w:val="affffc"/>
      </w:pPr>
      <w:r w:rsidRPr="00883F13">
        <w:t>-----------------</w:t>
      </w:r>
    </w:p>
    <w:p w14:paraId="67586024" w14:textId="77777777" w:rsidR="00F87F3A" w:rsidRPr="00883F13" w:rsidRDefault="00F87F3A" w:rsidP="00033CD9">
      <w:pPr>
        <w:pStyle w:val="affffc"/>
      </w:pPr>
      <w:r w:rsidRPr="00883F13">
        <w:t xml:space="preserve"> 1</w:t>
      </w:r>
    </w:p>
    <w:p w14:paraId="446D21B1" w14:textId="77777777" w:rsidR="00F87F3A" w:rsidRPr="00883F13" w:rsidRDefault="00F87F3A" w:rsidP="00033CD9">
      <w:pPr>
        <w:pStyle w:val="affffc"/>
      </w:pPr>
      <w:r w:rsidRPr="00883F13">
        <w:t>(1 row)</w:t>
      </w:r>
    </w:p>
    <w:p w14:paraId="29B24A42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37D7A057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1</w:t>
      </w:r>
      <w:r w:rsidRPr="00883F13">
        <w:t>。</w:t>
      </w:r>
    </w:p>
    <w:p w14:paraId="662F05B1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"password_policy=1"</w:t>
      </w:r>
    </w:p>
    <w:p w14:paraId="34FA3A35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7E97D419" w14:textId="490D48BA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参数</w:t>
      </w:r>
      <w:r w:rsidRPr="00883F13">
        <w:rPr>
          <w:rFonts w:cs="Huawei Sans"/>
        </w:rPr>
        <w:t>password_policy</w:t>
      </w:r>
      <w:r w:rsidRPr="00883F13">
        <w:rPr>
          <w:rFonts w:cs="Huawei Sans"/>
        </w:rPr>
        <w:t>设置为</w:t>
      </w:r>
      <w:r w:rsidRPr="00883F13">
        <w:rPr>
          <w:rFonts w:cs="Huawei Sans"/>
        </w:rPr>
        <w:t>1</w:t>
      </w:r>
      <w:r w:rsidRPr="00883F13">
        <w:rPr>
          <w:rFonts w:cs="Huawei Sans"/>
        </w:rPr>
        <w:t>时表示采用密码复杂度校验，默认值</w:t>
      </w:r>
      <w:r w:rsidR="00C04B37" w:rsidRPr="00883F13">
        <w:rPr>
          <w:rFonts w:cs="Huawei Sans"/>
        </w:rPr>
        <w:t>；</w:t>
      </w:r>
    </w:p>
    <w:p w14:paraId="21B0C2E9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lastRenderedPageBreak/>
        <w:t>参数</w:t>
      </w:r>
      <w:r w:rsidRPr="00883F13">
        <w:rPr>
          <w:rFonts w:cs="Huawei Sans"/>
        </w:rPr>
        <w:t>password_policy</w:t>
      </w:r>
      <w:r w:rsidRPr="00883F13">
        <w:rPr>
          <w:rFonts w:cs="Huawei Sans"/>
        </w:rPr>
        <w:t>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时表示不采用任何密码复杂度校验，设置为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会存在安全风险，不建议设置为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，即使需要设置也要将所有</w:t>
      </w:r>
      <w:r w:rsidRPr="00883F13">
        <w:rPr>
          <w:rFonts w:cs="Huawei Sans"/>
        </w:rPr>
        <w:t>openGauss</w:t>
      </w:r>
      <w:r w:rsidRPr="00883F13">
        <w:rPr>
          <w:rFonts w:cs="Huawei Sans"/>
        </w:rPr>
        <w:t>节点中的</w:t>
      </w:r>
      <w:r w:rsidRPr="00883F13">
        <w:rPr>
          <w:rFonts w:cs="Huawei Sans"/>
        </w:rPr>
        <w:t>password_policy</w:t>
      </w:r>
      <w:r w:rsidRPr="00883F13">
        <w:rPr>
          <w:rFonts w:cs="Huawei Sans"/>
        </w:rPr>
        <w:t>都设置为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才能生效。</w:t>
      </w:r>
    </w:p>
    <w:p w14:paraId="153239FE" w14:textId="66EF7B42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配置密码重用</w:t>
      </w:r>
      <w:r w:rsidR="00883F13">
        <w:rPr>
          <w:rFonts w:hint="eastAsia"/>
          <w:shd w:val="clear" w:color="auto" w:fill="FFFFFF"/>
        </w:rPr>
        <w:t>。</w:t>
      </w:r>
    </w:p>
    <w:p w14:paraId="42E7747A" w14:textId="28B63D7D" w:rsidR="00F87F3A" w:rsidRPr="00883F13" w:rsidRDefault="00F87F3A" w:rsidP="00033CD9">
      <w:pPr>
        <w:pStyle w:val="1e"/>
      </w:pPr>
      <w:r w:rsidRPr="00883F13">
        <w:t>查看不可重用天数已配置的参数</w:t>
      </w:r>
      <w:r w:rsidR="00883F13">
        <w:rPr>
          <w:rFonts w:hint="eastAsia"/>
        </w:rPr>
        <w:t>。</w:t>
      </w:r>
    </w:p>
    <w:p w14:paraId="446C56CB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password_reuse_time;</w:t>
      </w:r>
    </w:p>
    <w:p w14:paraId="0B4A87DC" w14:textId="77777777" w:rsidR="00F87F3A" w:rsidRPr="00883F13" w:rsidRDefault="00F87F3A" w:rsidP="00033CD9">
      <w:pPr>
        <w:pStyle w:val="affffc"/>
      </w:pPr>
      <w:r w:rsidRPr="00883F13">
        <w:t xml:space="preserve"> password_reuse_time </w:t>
      </w:r>
    </w:p>
    <w:p w14:paraId="454ABBCB" w14:textId="77777777" w:rsidR="00F87F3A" w:rsidRPr="00883F13" w:rsidRDefault="00F87F3A" w:rsidP="00033CD9">
      <w:pPr>
        <w:pStyle w:val="affffc"/>
      </w:pPr>
      <w:r w:rsidRPr="00883F13">
        <w:t>---------------------</w:t>
      </w:r>
    </w:p>
    <w:p w14:paraId="5F132F6A" w14:textId="77777777" w:rsidR="00F87F3A" w:rsidRPr="00883F13" w:rsidRDefault="00F87F3A" w:rsidP="00033CD9">
      <w:pPr>
        <w:pStyle w:val="affffc"/>
      </w:pPr>
      <w:r w:rsidRPr="00883F13">
        <w:t xml:space="preserve"> 60</w:t>
      </w:r>
    </w:p>
    <w:p w14:paraId="7E0ED916" w14:textId="77777777" w:rsidR="00F87F3A" w:rsidRPr="00883F13" w:rsidRDefault="00F87F3A" w:rsidP="00033CD9">
      <w:pPr>
        <w:pStyle w:val="affffc"/>
      </w:pPr>
      <w:r w:rsidRPr="00883F13">
        <w:t>(1 row)</w:t>
      </w:r>
    </w:p>
    <w:p w14:paraId="1AAB0A32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60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2EB2D48A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60</w:t>
      </w:r>
      <w:r w:rsidRPr="00883F13">
        <w:t>。</w:t>
      </w:r>
    </w:p>
    <w:p w14:paraId="1D908AB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"password_reuse_time=60"</w:t>
      </w:r>
    </w:p>
    <w:p w14:paraId="4D25C354" w14:textId="2361132A" w:rsidR="00F87F3A" w:rsidRPr="00883F13" w:rsidRDefault="00F87F3A" w:rsidP="00033CD9">
      <w:pPr>
        <w:pStyle w:val="1e"/>
      </w:pPr>
      <w:r w:rsidRPr="00883F13">
        <w:t>查看不可重用次数已配置的参数</w:t>
      </w:r>
      <w:r w:rsidR="00883F13">
        <w:rPr>
          <w:rFonts w:hint="eastAsia"/>
        </w:rPr>
        <w:t>。</w:t>
      </w:r>
    </w:p>
    <w:p w14:paraId="3CC3403D" w14:textId="77777777" w:rsidR="00F87F3A" w:rsidRPr="00883F13" w:rsidRDefault="00F87F3A" w:rsidP="00033CD9">
      <w:pPr>
        <w:pStyle w:val="affffc"/>
      </w:pPr>
      <w:r w:rsidRPr="00883F13">
        <w:t xml:space="preserve">postgres=# </w:t>
      </w:r>
      <w:r w:rsidRPr="00AF4508">
        <w:rPr>
          <w:b/>
          <w:color w:val="C7000B"/>
        </w:rPr>
        <w:t>SHOW password_reuse_max;</w:t>
      </w:r>
    </w:p>
    <w:p w14:paraId="29842C05" w14:textId="77777777" w:rsidR="00F87F3A" w:rsidRPr="00883F13" w:rsidRDefault="00F87F3A" w:rsidP="00033CD9">
      <w:pPr>
        <w:pStyle w:val="affffc"/>
      </w:pPr>
      <w:r w:rsidRPr="00883F13">
        <w:t xml:space="preserve"> password_reuse_max</w:t>
      </w:r>
    </w:p>
    <w:p w14:paraId="706BF51D" w14:textId="77777777" w:rsidR="00F87F3A" w:rsidRPr="00883F13" w:rsidRDefault="00F87F3A" w:rsidP="00033CD9">
      <w:pPr>
        <w:pStyle w:val="affffc"/>
      </w:pPr>
      <w:r w:rsidRPr="00883F13">
        <w:t xml:space="preserve"> 0</w:t>
      </w:r>
    </w:p>
    <w:p w14:paraId="78A740EF" w14:textId="77777777" w:rsidR="00F87F3A" w:rsidRPr="00883F13" w:rsidRDefault="00F87F3A" w:rsidP="00033CD9">
      <w:pPr>
        <w:pStyle w:val="affffc"/>
      </w:pPr>
      <w:r w:rsidRPr="00883F13">
        <w:t>(1 row)</w:t>
      </w:r>
    </w:p>
    <w:p w14:paraId="43730424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0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2E72A189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0</w:t>
      </w:r>
      <w:r w:rsidRPr="00883F13">
        <w:t>。</w:t>
      </w:r>
    </w:p>
    <w:p w14:paraId="7EABD10B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"password_reuse_max = 0"</w:t>
      </w:r>
    </w:p>
    <w:p w14:paraId="207F8FC1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58BAA339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不可重用天数默认值为</w:t>
      </w:r>
      <w:r w:rsidRPr="00883F13">
        <w:rPr>
          <w:rFonts w:cs="Huawei Sans"/>
        </w:rPr>
        <w:t>60</w:t>
      </w:r>
      <w:r w:rsidRPr="00883F13">
        <w:rPr>
          <w:rFonts w:cs="Huawei Sans"/>
        </w:rPr>
        <w:t>天，不可重用次数默认值是</w:t>
      </w:r>
      <w:r w:rsidRPr="00883F13">
        <w:rPr>
          <w:rFonts w:cs="Huawei Sans"/>
        </w:rPr>
        <w:t>0</w:t>
      </w:r>
      <w:r w:rsidRPr="00883F13">
        <w:rPr>
          <w:rFonts w:cs="Huawei Sans"/>
        </w:rPr>
        <w:t>；</w:t>
      </w:r>
    </w:p>
    <w:p w14:paraId="0B149FD2" w14:textId="7777777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这两个参数值越大越安全，但是在使用过程中会带来不便，其默认值符合安全标准，用户可以根据需要重新设置参数，提高安全等级。</w:t>
      </w:r>
    </w:p>
    <w:p w14:paraId="3143F429" w14:textId="5B206A4D" w:rsidR="00F87F3A" w:rsidRPr="00883F13" w:rsidRDefault="00F87F3A" w:rsidP="00015AF1">
      <w:pPr>
        <w:pStyle w:val="30"/>
        <w:rPr>
          <w:shd w:val="clear" w:color="auto" w:fill="FFFFFF"/>
        </w:rPr>
      </w:pPr>
      <w:r w:rsidRPr="00883F13">
        <w:rPr>
          <w:shd w:val="clear" w:color="auto" w:fill="FFFFFF"/>
        </w:rPr>
        <w:t>配置密码有效期限</w:t>
      </w:r>
      <w:r w:rsidR="00883F13">
        <w:rPr>
          <w:rFonts w:hint="eastAsia"/>
          <w:shd w:val="clear" w:color="auto" w:fill="FFFFFF"/>
        </w:rPr>
        <w:t>。</w:t>
      </w:r>
    </w:p>
    <w:p w14:paraId="16FA9D91" w14:textId="77777777" w:rsidR="00F87F3A" w:rsidRPr="00883F13" w:rsidRDefault="00F87F3A" w:rsidP="00033CD9">
      <w:pPr>
        <w:pStyle w:val="1e"/>
      </w:pPr>
      <w:r w:rsidRPr="00883F13">
        <w:t>数据库用户的密码都有密码有效期（</w:t>
      </w:r>
      <w:hyperlink r:id="rId14" w:anchor="zh-cn_topic_0237124696_zh-cn_topic_0059778664_sfcc6124115734728917a548a8bd8f0d4" w:history="1">
        <w:r w:rsidRPr="00883F13">
          <w:rPr>
            <w:rStyle w:val="ad"/>
            <w:rFonts w:cs="Huawei Sans"/>
            <w:color w:val="000000" w:themeColor="text1"/>
          </w:rPr>
          <w:t>password_effect_time</w:t>
        </w:r>
      </w:hyperlink>
      <w:r w:rsidRPr="00883F13">
        <w:t>），当达到密码到期提醒天数（</w:t>
      </w:r>
      <w:hyperlink r:id="rId15" w:anchor="zh-cn_topic_0237124696_zh-cn_topic_0059778664_s1beab889ab8d49848ef28bf60c10d8f7" w:history="1">
        <w:r w:rsidRPr="00883F13">
          <w:rPr>
            <w:rStyle w:val="ad"/>
            <w:rFonts w:cs="Huawei Sans"/>
            <w:color w:val="000000" w:themeColor="text1"/>
          </w:rPr>
          <w:t>password_notify_time</w:t>
        </w:r>
      </w:hyperlink>
      <w:r w:rsidRPr="00883F13">
        <w:t>）时，系统会在用户登录数据库时提示用户修改密码。</w:t>
      </w:r>
    </w:p>
    <w:p w14:paraId="277B80E5" w14:textId="268CFAB5" w:rsidR="00F87F3A" w:rsidRPr="00883F13" w:rsidRDefault="00F87F3A" w:rsidP="00033CD9">
      <w:pPr>
        <w:pStyle w:val="1e"/>
      </w:pPr>
      <w:r w:rsidRPr="00883F13">
        <w:t>配置</w:t>
      </w:r>
      <w:r w:rsidRPr="00883F13">
        <w:t>password_effect_time</w:t>
      </w:r>
      <w:r w:rsidRPr="00883F13">
        <w:t>参数</w:t>
      </w:r>
      <w:r w:rsidR="00D93762" w:rsidRPr="00883F13">
        <w:t>。</w:t>
      </w:r>
    </w:p>
    <w:p w14:paraId="480C9407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2597AB48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password_effect_time;</w:t>
      </w:r>
    </w:p>
    <w:p w14:paraId="4692C1B9" w14:textId="77777777" w:rsidR="00F87F3A" w:rsidRPr="00883F13" w:rsidRDefault="00F87F3A" w:rsidP="00033CD9">
      <w:pPr>
        <w:pStyle w:val="affffc"/>
      </w:pPr>
      <w:r w:rsidRPr="00883F13">
        <w:t xml:space="preserve"> password_effect_time</w:t>
      </w:r>
    </w:p>
    <w:p w14:paraId="071EA483" w14:textId="77777777" w:rsidR="00F87F3A" w:rsidRPr="00883F13" w:rsidRDefault="00F87F3A" w:rsidP="00033CD9">
      <w:pPr>
        <w:pStyle w:val="affffc"/>
      </w:pPr>
      <w:r w:rsidRPr="00883F13">
        <w:t>----------------------</w:t>
      </w:r>
    </w:p>
    <w:p w14:paraId="3D99E1F3" w14:textId="77777777" w:rsidR="00F87F3A" w:rsidRPr="00883F13" w:rsidRDefault="00F87F3A" w:rsidP="00033CD9">
      <w:pPr>
        <w:pStyle w:val="affffc"/>
      </w:pPr>
      <w:r w:rsidRPr="00883F13">
        <w:t xml:space="preserve"> 90</w:t>
      </w:r>
    </w:p>
    <w:p w14:paraId="537DEF22" w14:textId="77777777" w:rsidR="00F87F3A" w:rsidRPr="00883F13" w:rsidRDefault="00F87F3A" w:rsidP="00033CD9">
      <w:pPr>
        <w:pStyle w:val="affffc"/>
      </w:pPr>
      <w:r w:rsidRPr="00883F13">
        <w:t>(1 row)</w:t>
      </w:r>
    </w:p>
    <w:p w14:paraId="214BCC9C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90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73F54DAB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90</w:t>
      </w:r>
      <w:r w:rsidRPr="00883F13">
        <w:t>（不建议设置为</w:t>
      </w:r>
      <w:r w:rsidRPr="00883F13">
        <w:t>0</w:t>
      </w:r>
      <w:r w:rsidRPr="00883F13">
        <w:t>）。</w:t>
      </w:r>
    </w:p>
    <w:p w14:paraId="24B18086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lastRenderedPageBreak/>
        <w:t>gs_guc reload -N all -I all -c "password_effect_time = 90"</w:t>
      </w:r>
    </w:p>
    <w:p w14:paraId="325A4C3C" w14:textId="5E25A895" w:rsidR="00F87F3A" w:rsidRPr="00883F13" w:rsidRDefault="00F87F3A" w:rsidP="00C04B37">
      <w:pPr>
        <w:pStyle w:val="4a"/>
        <w:rPr>
          <w:rFonts w:cs="Huawei Sans"/>
        </w:rPr>
      </w:pPr>
      <w:r w:rsidRPr="00883F13">
        <w:rPr>
          <w:rFonts w:cs="Huawei Sans"/>
        </w:rPr>
        <w:t>配置</w:t>
      </w:r>
      <w:r w:rsidRPr="00883F13">
        <w:rPr>
          <w:rFonts w:cs="Huawei Sans"/>
        </w:rPr>
        <w:t>password_notify_time</w:t>
      </w:r>
      <w:r w:rsidRPr="00883F13">
        <w:rPr>
          <w:rFonts w:cs="Huawei Sans"/>
        </w:rPr>
        <w:t>参数</w:t>
      </w:r>
      <w:r w:rsidR="00D93762" w:rsidRPr="00883F13">
        <w:rPr>
          <w:rFonts w:cs="Huawei Sans"/>
        </w:rPr>
        <w:t>。</w:t>
      </w:r>
    </w:p>
    <w:p w14:paraId="4D2B5F1B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3EC695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>postgres=#</w:t>
      </w:r>
      <w:r w:rsidRPr="002D4010">
        <w:t xml:space="preserve"> </w:t>
      </w:r>
      <w:r w:rsidRPr="00AF4508">
        <w:rPr>
          <w:b/>
          <w:color w:val="C7000B"/>
        </w:rPr>
        <w:t>SHOW password_notify_time;</w:t>
      </w:r>
    </w:p>
    <w:p w14:paraId="6F9158CF" w14:textId="77777777" w:rsidR="00F87F3A" w:rsidRPr="00883F13" w:rsidRDefault="00F87F3A" w:rsidP="00033CD9">
      <w:pPr>
        <w:pStyle w:val="affffc"/>
      </w:pPr>
      <w:r w:rsidRPr="00883F13">
        <w:t xml:space="preserve"> password_notify_time</w:t>
      </w:r>
    </w:p>
    <w:p w14:paraId="3608FE3A" w14:textId="77777777" w:rsidR="00F87F3A" w:rsidRPr="00883F13" w:rsidRDefault="00F87F3A" w:rsidP="00033CD9">
      <w:pPr>
        <w:pStyle w:val="affffc"/>
      </w:pPr>
      <w:r w:rsidRPr="00883F13">
        <w:t>----------------------</w:t>
      </w:r>
    </w:p>
    <w:p w14:paraId="120DC8D2" w14:textId="77777777" w:rsidR="00F87F3A" w:rsidRPr="00883F13" w:rsidRDefault="00F87F3A" w:rsidP="00033CD9">
      <w:pPr>
        <w:pStyle w:val="affffc"/>
      </w:pPr>
      <w:r w:rsidRPr="00883F13">
        <w:t xml:space="preserve"> 7</w:t>
      </w:r>
    </w:p>
    <w:p w14:paraId="35DDDA49" w14:textId="77777777" w:rsidR="00F87F3A" w:rsidRPr="00883F13" w:rsidRDefault="00F87F3A" w:rsidP="00033CD9">
      <w:pPr>
        <w:pStyle w:val="affffc"/>
      </w:pPr>
      <w:r w:rsidRPr="00883F13">
        <w:t>(1 row)</w:t>
      </w:r>
    </w:p>
    <w:p w14:paraId="1B0BECA0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7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33818241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7</w:t>
      </w:r>
      <w:r w:rsidRPr="00883F13">
        <w:t>（不建议设置为</w:t>
      </w:r>
      <w:r w:rsidRPr="00883F13">
        <w:t>0</w:t>
      </w:r>
      <w:r w:rsidRPr="00883F13">
        <w:t>）。</w:t>
      </w:r>
    </w:p>
    <w:p w14:paraId="0A6EC013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"password_notify_time = 7"</w:t>
      </w:r>
    </w:p>
    <w:p w14:paraId="55CB3ED1" w14:textId="45D93168" w:rsidR="00FD388A" w:rsidRDefault="00C04B37" w:rsidP="00033CD9">
      <w:pPr>
        <w:pStyle w:val="1e"/>
      </w:pPr>
      <w:r w:rsidRPr="00883F13">
        <w:t>用户权限控制实验结束。</w:t>
      </w:r>
    </w:p>
    <w:p w14:paraId="23DC7512" w14:textId="5B840A28" w:rsidR="00C905F9" w:rsidRDefault="00C905F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2F7588C4" w14:textId="42AF37CE" w:rsidR="00F87F3A" w:rsidRPr="00883F13" w:rsidRDefault="00F87F3A" w:rsidP="00FD388A">
      <w:pPr>
        <w:pStyle w:val="1"/>
        <w:rPr>
          <w:rFonts w:ascii="Huawei Sans" w:cs="Huawei Sans"/>
        </w:rPr>
      </w:pPr>
      <w:bookmarkStart w:id="72" w:name="_Toc47699775"/>
      <w:bookmarkStart w:id="73" w:name="_Toc53423591"/>
      <w:r w:rsidRPr="00883F13">
        <w:rPr>
          <w:rFonts w:ascii="Huawei Sans" w:cs="Huawei Sans"/>
        </w:rPr>
        <w:lastRenderedPageBreak/>
        <w:t>审计</w:t>
      </w:r>
      <w:bookmarkEnd w:id="72"/>
      <w:bookmarkEnd w:id="73"/>
      <w:r w:rsidRPr="00883F13">
        <w:rPr>
          <w:rFonts w:ascii="Huawei Sans" w:cs="Huawei Sans"/>
        </w:rPr>
        <w:t xml:space="preserve"> </w:t>
      </w:r>
    </w:p>
    <w:p w14:paraId="4B0C95A7" w14:textId="77777777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74" w:name="_Toc47699776"/>
      <w:bookmarkStart w:id="75" w:name="_Toc53423592"/>
      <w:r w:rsidRPr="00883F13">
        <w:rPr>
          <w:rFonts w:cs="Huawei Sans"/>
        </w:rPr>
        <w:t>实验介绍</w:t>
      </w:r>
      <w:bookmarkEnd w:id="74"/>
      <w:bookmarkEnd w:id="75"/>
    </w:p>
    <w:p w14:paraId="3CD60853" w14:textId="77777777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  <w:i/>
          <w:iCs/>
          <w:color w:val="0000FF"/>
          <w:kern w:val="2"/>
          <w:sz w:val="21"/>
        </w:rPr>
      </w:pPr>
      <w:bookmarkStart w:id="76" w:name="_Toc47699777"/>
      <w:bookmarkStart w:id="77" w:name="_Toc53423593"/>
      <w:r w:rsidRPr="00883F13">
        <w:rPr>
          <w:rFonts w:cs="Huawei Sans"/>
        </w:rPr>
        <w:t>关于本实验</w:t>
      </w:r>
      <w:bookmarkEnd w:id="76"/>
      <w:bookmarkEnd w:id="77"/>
    </w:p>
    <w:p w14:paraId="7A0A3E20" w14:textId="77777777" w:rsidR="00F87F3A" w:rsidRPr="00883F13" w:rsidRDefault="00F87F3A" w:rsidP="00033CD9">
      <w:pPr>
        <w:pStyle w:val="1e"/>
      </w:pPr>
      <w:r w:rsidRPr="00883F13">
        <w:t>数据库安全对数据库系统来说至关重要，</w:t>
      </w:r>
      <w:r w:rsidRPr="00883F13">
        <w:t>openGauss</w:t>
      </w:r>
      <w:r w:rsidRPr="00883F13">
        <w:t>将用户对数据库的所有操作写入审计日志，数据库安全管理员可以利用这些日志信息，重现导致数据库现状的一系列事件，找出非法操作的用户、时间和内容等。</w:t>
      </w:r>
    </w:p>
    <w:p w14:paraId="75FE59FE" w14:textId="77777777" w:rsidR="00F87F3A" w:rsidRPr="00883F13" w:rsidRDefault="00F87F3A" w:rsidP="00033CD9">
      <w:pPr>
        <w:pStyle w:val="1e"/>
      </w:pPr>
      <w:r w:rsidRPr="00883F13">
        <w:t>本实验主要描述如何来设置数据库审计，主要包括审计开关、查看审计结果、维护审计日志。</w:t>
      </w:r>
    </w:p>
    <w:p w14:paraId="39CF5597" w14:textId="20999DDA" w:rsidR="00F87F3A" w:rsidRPr="00883F13" w:rsidRDefault="00F87F3A" w:rsidP="007B63F4">
      <w:pPr>
        <w:pStyle w:val="3"/>
        <w:numPr>
          <w:ilvl w:val="2"/>
          <w:numId w:val="4"/>
        </w:numPr>
        <w:rPr>
          <w:rFonts w:cs="Huawei Sans"/>
        </w:rPr>
      </w:pPr>
      <w:bookmarkStart w:id="78" w:name="_Toc47699778"/>
      <w:bookmarkStart w:id="79" w:name="_Toc53423594"/>
      <w:r w:rsidRPr="00883F13">
        <w:rPr>
          <w:rFonts w:cs="Huawei Sans"/>
        </w:rPr>
        <w:t>实验目的</w:t>
      </w:r>
      <w:bookmarkEnd w:id="78"/>
      <w:bookmarkEnd w:id="79"/>
    </w:p>
    <w:p w14:paraId="6213667B" w14:textId="77777777" w:rsidR="00F87F3A" w:rsidRPr="00883F13" w:rsidRDefault="00F87F3A" w:rsidP="00033CD9">
      <w:pPr>
        <w:pStyle w:val="1e"/>
      </w:pPr>
      <w:r w:rsidRPr="00883F13">
        <w:t>掌握如何设置数据库审计及审计日志的查看。</w:t>
      </w:r>
    </w:p>
    <w:p w14:paraId="1D4F7AB7" w14:textId="1F53EBC0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0" w:name="_Toc47699779"/>
      <w:bookmarkStart w:id="81" w:name="_Toc53423595"/>
      <w:r w:rsidRPr="00883F13">
        <w:rPr>
          <w:rFonts w:cs="Huawei Sans"/>
        </w:rPr>
        <w:t>审计开、关</w:t>
      </w:r>
      <w:bookmarkEnd w:id="80"/>
      <w:bookmarkEnd w:id="81"/>
    </w:p>
    <w:p w14:paraId="0D2385E4" w14:textId="77777777" w:rsidR="00F87F3A" w:rsidRPr="00883F13" w:rsidRDefault="00F87F3A" w:rsidP="00033CD9">
      <w:pPr>
        <w:pStyle w:val="1e"/>
      </w:pPr>
      <w:r w:rsidRPr="00883F13">
        <w:t>审计总开关</w:t>
      </w:r>
      <w:hyperlink r:id="rId16" w:anchor="zh-cn_topic_0237124745_zh-cn_topic_0059777744_sb3d1b703f24c49f096b36087a60fdfcd" w:history="1">
        <w:r w:rsidRPr="00883F13">
          <w:rPr>
            <w:rStyle w:val="ad"/>
            <w:rFonts w:cs="Huawei Sans"/>
            <w:color w:val="000000" w:themeColor="text1"/>
          </w:rPr>
          <w:t>audit_enabled</w:t>
        </w:r>
      </w:hyperlink>
      <w:r w:rsidRPr="00883F13">
        <w:t>支持动态加载。在数据库运行期间修改该配置项的值会立即生效，无需重启数据库。默认值为</w:t>
      </w:r>
      <w:r w:rsidRPr="00883F13">
        <w:t>on</w:t>
      </w:r>
      <w:r w:rsidRPr="00883F13">
        <w:t>，表示开启审计功能。</w:t>
      </w:r>
    </w:p>
    <w:p w14:paraId="26D43347" w14:textId="77777777" w:rsidR="00F87F3A" w:rsidRPr="00883F13" w:rsidRDefault="00F87F3A" w:rsidP="00033CD9">
      <w:pPr>
        <w:pStyle w:val="1e"/>
      </w:pPr>
      <w:r w:rsidRPr="00883F13">
        <w:t>除了审计总开关，各个审计项也有对应的开关。只有开关开启，对应的审计功能才能生效。</w:t>
      </w:r>
    </w:p>
    <w:p w14:paraId="35BFEE28" w14:textId="77777777" w:rsidR="00F87F3A" w:rsidRPr="00883F13" w:rsidRDefault="00F87F3A" w:rsidP="00033CD9">
      <w:pPr>
        <w:pStyle w:val="1e"/>
      </w:pPr>
      <w:r w:rsidRPr="00883F13">
        <w:t>各审计项的开关支持动态加载。在数据库运行期间修改审计开关的值，不需要重启数据库便可生效。</w:t>
      </w:r>
    </w:p>
    <w:p w14:paraId="1F203353" w14:textId="2E316E6E" w:rsidR="00F87F3A" w:rsidRPr="00883F13" w:rsidRDefault="00F87F3A" w:rsidP="00015AF1">
      <w:pPr>
        <w:pStyle w:val="30"/>
        <w:rPr>
          <w:color w:val="FF0000"/>
        </w:rPr>
      </w:pPr>
      <w:r w:rsidRPr="00883F13">
        <w:t>审计总开关设置</w:t>
      </w:r>
      <w:r w:rsidR="00D93762" w:rsidRPr="00883F13">
        <w:t>。</w:t>
      </w:r>
    </w:p>
    <w:p w14:paraId="315DB2DF" w14:textId="77777777" w:rsidR="00F87F3A" w:rsidRPr="00883F13" w:rsidRDefault="00F87F3A" w:rsidP="00033CD9">
      <w:pPr>
        <w:pStyle w:val="1e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72A3E5EE" w14:textId="0BAC4852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14B8E243" w14:textId="1BB4CDED" w:rsidR="00F87F3A" w:rsidRPr="00883F13" w:rsidRDefault="00F87F3A" w:rsidP="00033CD9">
      <w:pPr>
        <w:pStyle w:val="1e"/>
      </w:pPr>
      <w:r w:rsidRPr="00883F13">
        <w:t>查看已配置审计总开关参数</w:t>
      </w:r>
      <w:r w:rsidR="00D93762" w:rsidRPr="00883F13">
        <w:t>。</w:t>
      </w:r>
    </w:p>
    <w:p w14:paraId="13CCCF20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audit_enabled;</w:t>
      </w:r>
    </w:p>
    <w:p w14:paraId="3332CD9A" w14:textId="77777777" w:rsidR="00F87F3A" w:rsidRPr="00883F13" w:rsidRDefault="00F87F3A" w:rsidP="00033CD9">
      <w:pPr>
        <w:pStyle w:val="affffc"/>
      </w:pPr>
      <w:r w:rsidRPr="00883F13">
        <w:t xml:space="preserve"> audit_enabled </w:t>
      </w:r>
    </w:p>
    <w:p w14:paraId="3F0651A8" w14:textId="77777777" w:rsidR="00F87F3A" w:rsidRPr="00883F13" w:rsidRDefault="00F87F3A" w:rsidP="00033CD9">
      <w:pPr>
        <w:pStyle w:val="affffc"/>
      </w:pPr>
      <w:r w:rsidRPr="00883F13">
        <w:t>---------------</w:t>
      </w:r>
    </w:p>
    <w:p w14:paraId="70776329" w14:textId="77777777" w:rsidR="00F87F3A" w:rsidRPr="00883F13" w:rsidRDefault="00F87F3A" w:rsidP="00033CD9">
      <w:pPr>
        <w:pStyle w:val="affffc"/>
      </w:pPr>
      <w:r w:rsidRPr="00883F13">
        <w:t xml:space="preserve"> on</w:t>
      </w:r>
    </w:p>
    <w:p w14:paraId="2F240086" w14:textId="77777777" w:rsidR="00F87F3A" w:rsidRPr="00883F13" w:rsidRDefault="00F87F3A" w:rsidP="00033CD9">
      <w:pPr>
        <w:pStyle w:val="affffc"/>
      </w:pPr>
      <w:r w:rsidRPr="00883F13">
        <w:t>(1 row)</w:t>
      </w:r>
    </w:p>
    <w:p w14:paraId="1334EC6C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on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705EB99B" w14:textId="77777777" w:rsidR="00F87F3A" w:rsidRPr="00883F13" w:rsidRDefault="00F87F3A" w:rsidP="00033CD9">
      <w:pPr>
        <w:pStyle w:val="1e"/>
      </w:pPr>
      <w:r w:rsidRPr="00883F13">
        <w:lastRenderedPageBreak/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on</w:t>
      </w:r>
      <w:r w:rsidRPr="00883F13">
        <w:t>（不建议设置为</w:t>
      </w:r>
      <w:r w:rsidRPr="00883F13">
        <w:t>off</w:t>
      </w:r>
      <w:r w:rsidRPr="00883F13">
        <w:t>）。</w:t>
      </w:r>
    </w:p>
    <w:p w14:paraId="07D40699" w14:textId="498CDC11" w:rsidR="00F87F3A" w:rsidRPr="00AF4508" w:rsidRDefault="00F87F3A" w:rsidP="00FD2D55">
      <w:pPr>
        <w:pStyle w:val="affffc"/>
        <w:pBdr>
          <w:top w:val="single" w:sz="8" w:space="2" w:color="auto"/>
        </w:pBdr>
        <w:rPr>
          <w:b/>
          <w:color w:val="C7000B"/>
        </w:rPr>
      </w:pPr>
      <w:r w:rsidRPr="00AF4508">
        <w:rPr>
          <w:b/>
          <w:color w:val="C7000B"/>
        </w:rPr>
        <w:t>gs_guc reload -N all -I all -c "audit_enabled = on"</w:t>
      </w:r>
    </w:p>
    <w:p w14:paraId="6C0DDDE4" w14:textId="458156B7" w:rsidR="00F87F3A" w:rsidRPr="00883F13" w:rsidRDefault="00F87F3A" w:rsidP="00015AF1">
      <w:pPr>
        <w:pStyle w:val="30"/>
      </w:pPr>
      <w:r w:rsidRPr="00883F13">
        <w:t>审计项开关设置</w:t>
      </w:r>
      <w:r w:rsidR="00D93762" w:rsidRPr="00883F13">
        <w:t>。</w:t>
      </w:r>
    </w:p>
    <w:p w14:paraId="6B066A83" w14:textId="3830F7BF" w:rsidR="00F87F3A" w:rsidRPr="00883F13" w:rsidRDefault="00F87F3A" w:rsidP="00033CD9">
      <w:pPr>
        <w:pStyle w:val="1e"/>
      </w:pPr>
      <w:r w:rsidRPr="00883F13">
        <w:t>查看已配置审计项参数</w:t>
      </w:r>
      <w:r w:rsidR="00D93762" w:rsidRPr="00883F13">
        <w:t>。</w:t>
      </w:r>
    </w:p>
    <w:p w14:paraId="70311900" w14:textId="667D2C6B" w:rsidR="00F87F3A" w:rsidRPr="00883F13" w:rsidRDefault="00F87F3A" w:rsidP="00033CD9">
      <w:pPr>
        <w:pStyle w:val="1e"/>
      </w:pPr>
      <w:r w:rsidRPr="00883F13">
        <w:t>以下以数据库启动、停止、恢复和切换审计项为例</w:t>
      </w:r>
      <w:r w:rsidR="0033378C" w:rsidRPr="00883F13">
        <w:t>。</w:t>
      </w:r>
    </w:p>
    <w:p w14:paraId="2699071E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audit_database_process;</w:t>
      </w:r>
    </w:p>
    <w:p w14:paraId="57B2D5F3" w14:textId="77777777" w:rsidR="00F87F3A" w:rsidRPr="00883F13" w:rsidRDefault="00F87F3A" w:rsidP="00033CD9">
      <w:pPr>
        <w:pStyle w:val="affffc"/>
      </w:pPr>
      <w:r w:rsidRPr="00883F13">
        <w:t xml:space="preserve"> audit_database_process </w:t>
      </w:r>
    </w:p>
    <w:p w14:paraId="02C6B322" w14:textId="77777777" w:rsidR="00F87F3A" w:rsidRPr="00883F13" w:rsidRDefault="00F87F3A" w:rsidP="00033CD9">
      <w:pPr>
        <w:pStyle w:val="affffc"/>
      </w:pPr>
      <w:r w:rsidRPr="00883F13">
        <w:t>------------------------</w:t>
      </w:r>
    </w:p>
    <w:p w14:paraId="1BD2C964" w14:textId="77777777" w:rsidR="00F87F3A" w:rsidRPr="00883F13" w:rsidRDefault="00F87F3A" w:rsidP="00033CD9">
      <w:pPr>
        <w:pStyle w:val="affffc"/>
      </w:pPr>
      <w:r w:rsidRPr="00883F13">
        <w:t xml:space="preserve"> 1</w:t>
      </w:r>
    </w:p>
    <w:p w14:paraId="0084B0FD" w14:textId="77777777" w:rsidR="00F87F3A" w:rsidRPr="00883F13" w:rsidRDefault="00F87F3A" w:rsidP="00033CD9">
      <w:pPr>
        <w:pStyle w:val="affffc"/>
      </w:pPr>
      <w:r w:rsidRPr="00883F13">
        <w:t>(1 row)</w:t>
      </w:r>
    </w:p>
    <w:p w14:paraId="7D86921A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2E9FF87E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下执行如下命令设置成默认值</w:t>
      </w:r>
      <w:r w:rsidRPr="00883F13">
        <w:t>1</w:t>
      </w:r>
      <w:r w:rsidRPr="00883F13">
        <w:t>。</w:t>
      </w:r>
    </w:p>
    <w:p w14:paraId="4A0CC154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 audit_database_process = 1"</w:t>
      </w:r>
    </w:p>
    <w:p w14:paraId="66619F43" w14:textId="77777777" w:rsidR="00F87F3A" w:rsidRPr="00883F13" w:rsidRDefault="00F87F3A" w:rsidP="00033CD9">
      <w:pPr>
        <w:pStyle w:val="1e"/>
      </w:pPr>
      <w:r w:rsidRPr="00883F13">
        <w:t>注意说明：</w:t>
      </w:r>
    </w:p>
    <w:p w14:paraId="4A27AED2" w14:textId="5B4769C7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用户登录、注销审计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6F6A9430" w14:textId="12FF4469" w:rsidR="00F87F3A" w:rsidRPr="00883F13" w:rsidRDefault="00F87F3A" w:rsidP="00033CD9">
      <w:pPr>
        <w:pStyle w:val="1e"/>
      </w:pPr>
      <w:r w:rsidRPr="00883F13">
        <w:t>参数：</w:t>
      </w:r>
      <w:r w:rsidRPr="00883F13">
        <w:t>audit_login_logout</w:t>
      </w:r>
      <w:r w:rsidR="00D93762" w:rsidRPr="00883F13">
        <w:t>。</w:t>
      </w:r>
    </w:p>
    <w:p w14:paraId="66C3F6D6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7</w:t>
      </w:r>
      <w:r w:rsidRPr="00883F13">
        <w:t>，表示开启用户登录、退出的审计功能。设置为</w:t>
      </w:r>
      <w:r w:rsidRPr="00883F13">
        <w:t>0</w:t>
      </w:r>
      <w:r w:rsidRPr="00883F13">
        <w:t>表示关闭用户登录、退出的审计功能。不推荐设置除</w:t>
      </w:r>
      <w:r w:rsidRPr="00883F13">
        <w:t>0</w:t>
      </w:r>
      <w:r w:rsidRPr="00883F13">
        <w:t>和</w:t>
      </w:r>
      <w:r w:rsidRPr="00883F13">
        <w:t>7</w:t>
      </w:r>
      <w:r w:rsidRPr="00883F13">
        <w:t>之外的值。</w:t>
      </w:r>
    </w:p>
    <w:p w14:paraId="0FCFFCC4" w14:textId="77F34BCD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数据库启动、停止、恢复和切换审计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392094F0" w14:textId="3E5E1BDE" w:rsidR="00F87F3A" w:rsidRPr="00883F13" w:rsidRDefault="00F87F3A" w:rsidP="00033CD9">
      <w:pPr>
        <w:pStyle w:val="1e"/>
      </w:pPr>
      <w:r w:rsidRPr="00883F13">
        <w:t>参数：</w:t>
      </w:r>
      <w:r w:rsidRPr="00883F13">
        <w:t>audit_database_process</w:t>
      </w:r>
      <w:r w:rsidR="00D93762" w:rsidRPr="00883F13">
        <w:t>。</w:t>
      </w:r>
    </w:p>
    <w:p w14:paraId="31FE9BB2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，表示开启数据库启动、停止、恢复和切换的审计功能。</w:t>
      </w:r>
    </w:p>
    <w:p w14:paraId="34718AA4" w14:textId="4DCD951E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用户锁定和解锁审计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02E07ECA" w14:textId="56829897" w:rsidR="00F87F3A" w:rsidRPr="00883F13" w:rsidRDefault="00F87F3A" w:rsidP="00033CD9">
      <w:pPr>
        <w:pStyle w:val="1e"/>
      </w:pPr>
      <w:r w:rsidRPr="00883F13">
        <w:t>参数：</w:t>
      </w:r>
      <w:r w:rsidRPr="00883F13">
        <w:t>audit_user_locked</w:t>
      </w:r>
      <w:r w:rsidR="00D93762" w:rsidRPr="00883F13">
        <w:t>。</w:t>
      </w:r>
    </w:p>
    <w:p w14:paraId="796CAA40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，表示开启审计用户锁定和解锁功能。</w:t>
      </w:r>
    </w:p>
    <w:p w14:paraId="319F2AAE" w14:textId="03A73A3A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用户访问越权审计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4235266F" w14:textId="327F8D0D" w:rsidR="00F87F3A" w:rsidRPr="00883F13" w:rsidRDefault="00F87F3A" w:rsidP="00033CD9">
      <w:pPr>
        <w:pStyle w:val="1e"/>
      </w:pPr>
      <w:r w:rsidRPr="00883F13">
        <w:t>参数：</w:t>
      </w:r>
      <w:r w:rsidRPr="00883F13">
        <w:t>audit_user_violation</w:t>
      </w:r>
      <w:r w:rsidR="00D93762" w:rsidRPr="00883F13">
        <w:t>。</w:t>
      </w:r>
    </w:p>
    <w:p w14:paraId="0C104645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，表示关闭用户越权操作审计功能。</w:t>
      </w:r>
    </w:p>
    <w:p w14:paraId="1668478A" w14:textId="1F232725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授权和回收权限审计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398D33E1" w14:textId="3159B55C" w:rsidR="00F87F3A" w:rsidRPr="00883F13" w:rsidRDefault="00F87F3A" w:rsidP="00033CD9">
      <w:pPr>
        <w:pStyle w:val="1e"/>
      </w:pPr>
      <w:r w:rsidRPr="00883F13">
        <w:t>参数：</w:t>
      </w:r>
      <w:r w:rsidRPr="00883F13">
        <w:t>audit_grant_revoke</w:t>
      </w:r>
      <w:r w:rsidR="00D93762" w:rsidRPr="00883F13">
        <w:t>。</w:t>
      </w:r>
    </w:p>
    <w:p w14:paraId="790C01CC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，表示开启审计用户权限授予和回收功能。</w:t>
      </w:r>
    </w:p>
    <w:p w14:paraId="15475E78" w14:textId="3B3E5746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数据库对象的</w:t>
      </w:r>
      <w:r w:rsidRPr="00883F13">
        <w:rPr>
          <w:rFonts w:cs="Huawei Sans"/>
        </w:rPr>
        <w:t>CREATE</w:t>
      </w:r>
      <w:r w:rsidRPr="00883F13">
        <w:rPr>
          <w:rFonts w:cs="Huawei Sans"/>
        </w:rPr>
        <w:t>，</w:t>
      </w:r>
      <w:r w:rsidRPr="00883F13">
        <w:rPr>
          <w:rFonts w:cs="Huawei Sans"/>
        </w:rPr>
        <w:t>ALTER</w:t>
      </w:r>
      <w:r w:rsidRPr="00883F13">
        <w:rPr>
          <w:rFonts w:cs="Huawei Sans"/>
        </w:rPr>
        <w:t>，</w:t>
      </w:r>
      <w:r w:rsidRPr="00883F13">
        <w:rPr>
          <w:rFonts w:cs="Huawei Sans"/>
        </w:rPr>
        <w:t>DROP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6DFFD897" w14:textId="268A66FB" w:rsidR="00F87F3A" w:rsidRPr="00883F13" w:rsidRDefault="00F87F3A" w:rsidP="00033CD9">
      <w:pPr>
        <w:pStyle w:val="1e"/>
      </w:pPr>
      <w:r w:rsidRPr="00883F13">
        <w:t>参数：</w:t>
      </w:r>
      <w:r w:rsidRPr="00883F13">
        <w:t>audit_system_object</w:t>
      </w:r>
      <w:r w:rsidR="00D93762" w:rsidRPr="00883F13">
        <w:t>。</w:t>
      </w:r>
    </w:p>
    <w:p w14:paraId="0B24FF23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12295</w:t>
      </w:r>
      <w:r w:rsidRPr="00883F13">
        <w:t>，表示只对</w:t>
      </w:r>
      <w:r w:rsidRPr="00883F13">
        <w:t>DATABASE</w:t>
      </w:r>
      <w:r w:rsidRPr="00883F13">
        <w:t>、</w:t>
      </w:r>
      <w:r w:rsidRPr="00883F13">
        <w:t>SCHEMA</w:t>
      </w:r>
      <w:r w:rsidRPr="00883F13">
        <w:t>、</w:t>
      </w:r>
      <w:r w:rsidRPr="00883F13">
        <w:t>USER</w:t>
      </w:r>
      <w:r w:rsidRPr="00883F13">
        <w:t>、</w:t>
      </w:r>
      <w:r w:rsidRPr="00883F13">
        <w:t>DATA SOURCE</w:t>
      </w:r>
      <w:r w:rsidRPr="00883F13">
        <w:t>这四类数据库对象的</w:t>
      </w:r>
      <w:r w:rsidRPr="00883F13">
        <w:t>CREATE</w:t>
      </w:r>
      <w:r w:rsidRPr="00883F13">
        <w:t>、</w:t>
      </w:r>
      <w:r w:rsidRPr="00883F13">
        <w:t>ALTER</w:t>
      </w:r>
      <w:r w:rsidRPr="00883F13">
        <w:t>、</w:t>
      </w:r>
      <w:r w:rsidRPr="00883F13">
        <w:t>DROP</w:t>
      </w:r>
      <w:r w:rsidRPr="00883F13">
        <w:t>操作进行审计。</w:t>
      </w:r>
    </w:p>
    <w:p w14:paraId="6B7E0E5A" w14:textId="13A75438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具体表的</w:t>
      </w:r>
      <w:r w:rsidRPr="00883F13">
        <w:rPr>
          <w:rFonts w:cs="Huawei Sans"/>
        </w:rPr>
        <w:t>INSERT</w:t>
      </w:r>
      <w:r w:rsidRPr="00883F13">
        <w:rPr>
          <w:rFonts w:cs="Huawei Sans"/>
        </w:rPr>
        <w:t>、</w:t>
      </w:r>
      <w:r w:rsidRPr="00883F13">
        <w:rPr>
          <w:rFonts w:cs="Huawei Sans"/>
        </w:rPr>
        <w:t>UPDATE</w:t>
      </w:r>
      <w:r w:rsidRPr="00883F13">
        <w:rPr>
          <w:rFonts w:cs="Huawei Sans"/>
        </w:rPr>
        <w:t>和</w:t>
      </w:r>
      <w:r w:rsidRPr="00883F13">
        <w:rPr>
          <w:rFonts w:cs="Huawei Sans"/>
        </w:rPr>
        <w:t>DELETE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5DF974A0" w14:textId="186CEC11" w:rsidR="00F87F3A" w:rsidRPr="00883F13" w:rsidRDefault="00F87F3A" w:rsidP="00033CD9">
      <w:pPr>
        <w:pStyle w:val="1e"/>
      </w:pPr>
      <w:r w:rsidRPr="00883F13">
        <w:lastRenderedPageBreak/>
        <w:t>参数：</w:t>
      </w:r>
      <w:r w:rsidRPr="00883F13">
        <w:t>audit_dml_state</w:t>
      </w:r>
      <w:r w:rsidR="00D93762" w:rsidRPr="00883F13">
        <w:t>。</w:t>
      </w:r>
    </w:p>
    <w:p w14:paraId="45FC078D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，表示关闭具体表的</w:t>
      </w:r>
      <w:r w:rsidRPr="00883F13">
        <w:t>DML</w:t>
      </w:r>
      <w:r w:rsidRPr="00883F13">
        <w:t>操作（</w:t>
      </w:r>
      <w:r w:rsidRPr="00883F13">
        <w:t>SELECT</w:t>
      </w:r>
      <w:r w:rsidRPr="00883F13">
        <w:t>除外）审计功能。</w:t>
      </w:r>
    </w:p>
    <w:p w14:paraId="3C3AA211" w14:textId="7EAB9212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SELECT</w:t>
      </w:r>
      <w:r w:rsidRPr="00883F13">
        <w:rPr>
          <w:rFonts w:cs="Huawei Sans"/>
        </w:rPr>
        <w:t>操作审计</w:t>
      </w:r>
      <w:r w:rsidR="00D93762" w:rsidRPr="00883F13">
        <w:rPr>
          <w:rFonts w:cs="Huawei Sans"/>
        </w:rPr>
        <w:t>。</w:t>
      </w:r>
      <w:r w:rsidRPr="00883F13">
        <w:rPr>
          <w:rFonts w:cs="Huawei Sans"/>
        </w:rPr>
        <w:tab/>
      </w:r>
    </w:p>
    <w:p w14:paraId="306835AD" w14:textId="66897B42" w:rsidR="00F87F3A" w:rsidRPr="00883F13" w:rsidRDefault="00F87F3A" w:rsidP="00033CD9">
      <w:pPr>
        <w:pStyle w:val="1e"/>
      </w:pPr>
      <w:r w:rsidRPr="00883F13">
        <w:t>参数：</w:t>
      </w:r>
      <w:r w:rsidRPr="00883F13">
        <w:t>audit_dml_state_select</w:t>
      </w:r>
      <w:r w:rsidR="00D93762" w:rsidRPr="00883F13">
        <w:t>。</w:t>
      </w:r>
    </w:p>
    <w:p w14:paraId="28DFFCF9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</w:t>
      </w:r>
      <w:r w:rsidRPr="00883F13">
        <w:t>SELECT</w:t>
      </w:r>
      <w:r w:rsidRPr="00883F13">
        <w:t>操作审计功能。</w:t>
      </w:r>
    </w:p>
    <w:p w14:paraId="66625FB2" w14:textId="553F8465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COPY</w:t>
      </w:r>
      <w:r w:rsidRPr="00883F13">
        <w:rPr>
          <w:rFonts w:cs="Huawei Sans"/>
        </w:rPr>
        <w:t>审计</w:t>
      </w:r>
      <w:r w:rsidR="00D93762" w:rsidRPr="00883F13">
        <w:rPr>
          <w:rFonts w:cs="Huawei Sans"/>
        </w:rPr>
        <w:t>。</w:t>
      </w:r>
    </w:p>
    <w:p w14:paraId="66FE150A" w14:textId="56960B62" w:rsidR="00F87F3A" w:rsidRPr="00883F13" w:rsidRDefault="00F87F3A" w:rsidP="00033CD9">
      <w:pPr>
        <w:pStyle w:val="1e"/>
      </w:pPr>
      <w:r w:rsidRPr="00883F13">
        <w:t>参数：</w:t>
      </w:r>
      <w:r w:rsidRPr="00883F13">
        <w:t>audit_copy_exec</w:t>
      </w:r>
      <w:r w:rsidR="00D93762" w:rsidRPr="00883F13">
        <w:t>。</w:t>
      </w:r>
    </w:p>
    <w:p w14:paraId="3C7A179F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，表示关闭</w:t>
      </w:r>
      <w:r w:rsidRPr="00883F13">
        <w:t>copy</w:t>
      </w:r>
      <w:r w:rsidRPr="00883F13">
        <w:t>操作审计功能。</w:t>
      </w:r>
    </w:p>
    <w:p w14:paraId="2DCB7259" w14:textId="320D42DC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存储过程和自定义函数的执行审计</w:t>
      </w:r>
      <w:r w:rsidRPr="00883F13">
        <w:rPr>
          <w:rFonts w:cs="Huawei Sans"/>
        </w:rPr>
        <w:tab/>
      </w:r>
      <w:r w:rsidR="00D93762" w:rsidRPr="00883F13">
        <w:rPr>
          <w:rFonts w:cs="Huawei Sans"/>
        </w:rPr>
        <w:t>。</w:t>
      </w:r>
    </w:p>
    <w:p w14:paraId="70EE86D6" w14:textId="6C93561A" w:rsidR="00F87F3A" w:rsidRPr="00883F13" w:rsidRDefault="00F87F3A" w:rsidP="00033CD9">
      <w:pPr>
        <w:pStyle w:val="1e"/>
      </w:pPr>
      <w:r w:rsidRPr="00883F13">
        <w:t>参数：</w:t>
      </w:r>
      <w:r w:rsidRPr="00883F13">
        <w:t>audit_function_exec</w:t>
      </w:r>
      <w:r w:rsidR="00D93762" w:rsidRPr="00883F13">
        <w:t>。</w:t>
      </w:r>
    </w:p>
    <w:p w14:paraId="09B7BD07" w14:textId="77777777" w:rsidR="00F87F3A" w:rsidRPr="00883F13" w:rsidRDefault="00F87F3A" w:rsidP="00033CD9">
      <w:pPr>
        <w:pStyle w:val="1e"/>
      </w:pPr>
      <w:r w:rsidRPr="00883F13">
        <w:t>默认值为</w:t>
      </w:r>
      <w:r w:rsidRPr="00883F13">
        <w:t>0</w:t>
      </w:r>
      <w:r w:rsidRPr="00883F13">
        <w:t>，表示不记录存储过程和自定义函数的执行审计日志。</w:t>
      </w:r>
    </w:p>
    <w:p w14:paraId="42A3CA25" w14:textId="5EE929D8" w:rsidR="00F87F3A" w:rsidRPr="00883F13" w:rsidRDefault="00F87F3A" w:rsidP="007B63F4">
      <w:pPr>
        <w:pStyle w:val="4a"/>
        <w:numPr>
          <w:ilvl w:val="0"/>
          <w:numId w:val="18"/>
        </w:numPr>
        <w:tabs>
          <w:tab w:val="num" w:pos="2126"/>
        </w:tabs>
        <w:ind w:left="1446" w:hanging="425"/>
        <w:rPr>
          <w:rFonts w:cs="Huawei Sans"/>
        </w:rPr>
      </w:pPr>
      <w:r w:rsidRPr="00883F13">
        <w:rPr>
          <w:rFonts w:cs="Huawei Sans"/>
        </w:rPr>
        <w:t>SET</w:t>
      </w:r>
      <w:r w:rsidRPr="00883F13">
        <w:rPr>
          <w:rFonts w:cs="Huawei Sans"/>
        </w:rPr>
        <w:t>审计</w:t>
      </w:r>
      <w:r w:rsidRPr="00883F13">
        <w:rPr>
          <w:rFonts w:cs="Huawei Sans"/>
        </w:rPr>
        <w:tab/>
      </w:r>
      <w:r w:rsidRPr="00883F13">
        <w:rPr>
          <w:rFonts w:cs="Huawei Sans"/>
        </w:rPr>
        <w:t>参数：</w:t>
      </w:r>
      <w:r w:rsidRPr="00883F13">
        <w:rPr>
          <w:rFonts w:cs="Huawei Sans"/>
        </w:rPr>
        <w:t>audit_set_parameter</w:t>
      </w:r>
      <w:r w:rsidR="00D93762" w:rsidRPr="00883F13">
        <w:rPr>
          <w:rFonts w:cs="Huawei Sans"/>
        </w:rPr>
        <w:t>。</w:t>
      </w:r>
    </w:p>
    <w:p w14:paraId="208ED36C" w14:textId="0D467D97" w:rsidR="00F87F3A" w:rsidRPr="00883F13" w:rsidRDefault="00F87F3A" w:rsidP="00033CD9">
      <w:pPr>
        <w:pStyle w:val="1e"/>
      </w:pPr>
      <w:r w:rsidRPr="00883F13">
        <w:t>默认值为</w:t>
      </w:r>
      <w:r w:rsidRPr="00883F13">
        <w:t>1</w:t>
      </w:r>
      <w:r w:rsidRPr="00883F13">
        <w:t>，表示记录</w:t>
      </w:r>
      <w:r w:rsidRPr="00883F13">
        <w:t>set</w:t>
      </w:r>
      <w:r w:rsidRPr="00883F13">
        <w:t>操作审计日志</w:t>
      </w:r>
      <w:r w:rsidR="00D93762" w:rsidRPr="00883F13">
        <w:t>。</w:t>
      </w:r>
    </w:p>
    <w:p w14:paraId="225191E1" w14:textId="3CB395CE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2" w:name="_Toc47699780"/>
      <w:bookmarkStart w:id="83" w:name="_Toc53423596"/>
      <w:r w:rsidRPr="00883F13">
        <w:rPr>
          <w:rFonts w:cs="Huawei Sans"/>
        </w:rPr>
        <w:t>查看审计结果</w:t>
      </w:r>
      <w:bookmarkEnd w:id="82"/>
      <w:bookmarkEnd w:id="83"/>
    </w:p>
    <w:p w14:paraId="2E562EB2" w14:textId="77777777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3B4A20DB" w14:textId="61FD810B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25DB4242" w14:textId="6C6085EB" w:rsidR="00F87F3A" w:rsidRPr="00883F13" w:rsidRDefault="00F87F3A" w:rsidP="00015AF1">
      <w:pPr>
        <w:pStyle w:val="30"/>
      </w:pPr>
      <w:r w:rsidRPr="00883F13">
        <w:rPr>
          <w:shd w:val="clear" w:color="auto" w:fill="FFFFFF"/>
        </w:rPr>
        <w:t>查询审计记录</w:t>
      </w:r>
      <w:r w:rsidR="00D93762" w:rsidRPr="00883F13">
        <w:rPr>
          <w:shd w:val="clear" w:color="auto" w:fill="FFFFFF"/>
        </w:rPr>
        <w:t>。</w:t>
      </w:r>
    </w:p>
    <w:p w14:paraId="6789A981" w14:textId="526A3AB9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SELECT time,type,result,username,object_name  FROM pg_query_audit('202</w:t>
      </w:r>
      <w:r w:rsidR="00C905F9" w:rsidRPr="00AF4508">
        <w:rPr>
          <w:b/>
          <w:color w:val="C7000B"/>
        </w:rPr>
        <w:t>1-01-01</w:t>
      </w:r>
      <w:r w:rsidRPr="00AF4508">
        <w:rPr>
          <w:b/>
          <w:color w:val="C7000B"/>
        </w:rPr>
        <w:t xml:space="preserve"> 10:00:00','202</w:t>
      </w:r>
      <w:r w:rsidR="00C905F9" w:rsidRPr="00AF4508">
        <w:rPr>
          <w:b/>
          <w:color w:val="C7000B"/>
        </w:rPr>
        <w:t>1</w:t>
      </w:r>
      <w:r w:rsidRPr="00AF4508">
        <w:rPr>
          <w:b/>
          <w:color w:val="C7000B"/>
        </w:rPr>
        <w:t>-08-15 09:47:33');</w:t>
      </w:r>
    </w:p>
    <w:p w14:paraId="2738974D" w14:textId="77777777" w:rsidR="00F87F3A" w:rsidRPr="00883F13" w:rsidRDefault="00F87F3A" w:rsidP="00033CD9">
      <w:pPr>
        <w:pStyle w:val="affffc"/>
      </w:pPr>
      <w:r w:rsidRPr="00883F13">
        <w:t xml:space="preserve">          time          |     type      | result | username |   object_name   </w:t>
      </w:r>
    </w:p>
    <w:p w14:paraId="41112BDB" w14:textId="77777777" w:rsidR="00F87F3A" w:rsidRPr="00883F13" w:rsidRDefault="00F87F3A" w:rsidP="00033CD9">
      <w:pPr>
        <w:pStyle w:val="affffc"/>
      </w:pPr>
      <w:r w:rsidRPr="00883F13">
        <w:t>------------------------+---------------+--------+----------+-----------------</w:t>
      </w:r>
    </w:p>
    <w:p w14:paraId="4ACC43F4" w14:textId="77777777" w:rsidR="00F87F3A" w:rsidRPr="00883F13" w:rsidRDefault="00F87F3A" w:rsidP="00033CD9">
      <w:pPr>
        <w:pStyle w:val="affffc"/>
      </w:pPr>
      <w:r w:rsidRPr="00883F13">
        <w:t xml:space="preserve"> 2020-07-10 10:00:59+08 | user_logout   | ok     | omm      | postgres</w:t>
      </w:r>
    </w:p>
    <w:p w14:paraId="1957C7DA" w14:textId="77777777" w:rsidR="00F87F3A" w:rsidRPr="00883F13" w:rsidRDefault="00F87F3A" w:rsidP="00033CD9">
      <w:pPr>
        <w:pStyle w:val="affffc"/>
      </w:pPr>
      <w:r w:rsidRPr="00883F13">
        <w:t xml:space="preserve"> 2020-07-10 10:02:39+08 | user_logout   | ok     | omm      | postgres</w:t>
      </w:r>
    </w:p>
    <w:p w14:paraId="579AB25D" w14:textId="77777777" w:rsidR="00F87F3A" w:rsidRPr="00883F13" w:rsidRDefault="00F87F3A" w:rsidP="00033CD9">
      <w:pPr>
        <w:pStyle w:val="affffc"/>
      </w:pPr>
      <w:r w:rsidRPr="00883F13">
        <w:t xml:space="preserve"> 2020-07-10 10:08:35+08 | login_success | ok     | omm      | postgres</w:t>
      </w:r>
    </w:p>
    <w:p w14:paraId="64B96E27" w14:textId="77777777" w:rsidR="00F87F3A" w:rsidRPr="00883F13" w:rsidRDefault="00F87F3A" w:rsidP="00033CD9">
      <w:pPr>
        <w:pStyle w:val="affffc"/>
      </w:pPr>
      <w:r w:rsidRPr="00883F13">
        <w:t xml:space="preserve"> 2020-07-10 10:08:35+08 | set_parameter | ok     | omm      | connection_info</w:t>
      </w:r>
    </w:p>
    <w:p w14:paraId="38C3BC3D" w14:textId="77777777" w:rsidR="00F87F3A" w:rsidRPr="00883F13" w:rsidRDefault="00F87F3A" w:rsidP="00033CD9">
      <w:pPr>
        <w:pStyle w:val="affffc"/>
      </w:pPr>
      <w:r w:rsidRPr="00883F13">
        <w:t xml:space="preserve"> 2020-07-10 10:08:40+08 | user_logout   | ok     | omm      | postgres</w:t>
      </w:r>
    </w:p>
    <w:p w14:paraId="4819437B" w14:textId="77777777" w:rsidR="00F87F3A" w:rsidRPr="00883F13" w:rsidRDefault="00F87F3A" w:rsidP="00033CD9">
      <w:pPr>
        <w:pStyle w:val="affffc"/>
      </w:pPr>
      <w:r w:rsidRPr="00883F13">
        <w:t xml:space="preserve"> 2020-07-10 10:08:42+08 | login_success | ok     | omm      | postgres</w:t>
      </w:r>
    </w:p>
    <w:p w14:paraId="0C3E9EED" w14:textId="77777777" w:rsidR="00F87F3A" w:rsidRPr="00883F13" w:rsidRDefault="00F87F3A" w:rsidP="00033CD9">
      <w:pPr>
        <w:pStyle w:val="affffc"/>
      </w:pPr>
      <w:r w:rsidRPr="00883F13">
        <w:t xml:space="preserve"> 2020-07-10 10:08:42+08 | set_parameter | ok     | omm      | connection_info</w:t>
      </w:r>
    </w:p>
    <w:p w14:paraId="5963AA63" w14:textId="77777777" w:rsidR="00F87F3A" w:rsidRPr="00883F13" w:rsidRDefault="00F87F3A" w:rsidP="00033CD9">
      <w:pPr>
        <w:pStyle w:val="affffc"/>
      </w:pPr>
      <w:r w:rsidRPr="00883F13">
        <w:t xml:space="preserve"> 2020-07-10 10:14:56+08 | login_success | ok     | omm      | postgres</w:t>
      </w:r>
    </w:p>
    <w:p w14:paraId="5F8C6BF5" w14:textId="77777777" w:rsidR="00F87F3A" w:rsidRPr="00883F13" w:rsidRDefault="00F87F3A" w:rsidP="00033CD9">
      <w:pPr>
        <w:pStyle w:val="affffc"/>
      </w:pPr>
      <w:r w:rsidRPr="00883F13">
        <w:t xml:space="preserve"> 2020-07-10 10:14:56+08 | set_parameter | ok     | omm      | connection_info</w:t>
      </w:r>
    </w:p>
    <w:p w14:paraId="29168799" w14:textId="77777777" w:rsidR="00F87F3A" w:rsidRPr="00883F13" w:rsidRDefault="00F87F3A" w:rsidP="00033CD9">
      <w:pPr>
        <w:pStyle w:val="affffc"/>
      </w:pPr>
      <w:r w:rsidRPr="00883F13">
        <w:t xml:space="preserve"> 2020-07-10 10:16:33+08 | ddl_database  | ok     | omm      | mydb</w:t>
      </w:r>
    </w:p>
    <w:p w14:paraId="605CBA25" w14:textId="77777777" w:rsidR="00F87F3A" w:rsidRPr="00883F13" w:rsidRDefault="00F87F3A" w:rsidP="00033CD9">
      <w:pPr>
        <w:pStyle w:val="affffc"/>
      </w:pPr>
      <w:r w:rsidRPr="00883F13">
        <w:t xml:space="preserve"> 2020-07-10 10:22:42+08 | user_logout   | ok     | omm      | postgres</w:t>
      </w:r>
    </w:p>
    <w:p w14:paraId="605DF4CE" w14:textId="77777777" w:rsidR="00F87F3A" w:rsidRPr="00883F13" w:rsidRDefault="00F87F3A" w:rsidP="00033CD9">
      <w:pPr>
        <w:pStyle w:val="affffc"/>
      </w:pPr>
      <w:r w:rsidRPr="00883F13">
        <w:t xml:space="preserve"> 2020-07-10 10:26:51+08 | user_logout   | ok     | omm      | postgres</w:t>
      </w:r>
    </w:p>
    <w:p w14:paraId="0F857B19" w14:textId="77777777" w:rsidR="00F87F3A" w:rsidRPr="00883F13" w:rsidRDefault="00F87F3A" w:rsidP="00033CD9">
      <w:pPr>
        <w:pStyle w:val="affffc"/>
      </w:pPr>
      <w:r w:rsidRPr="00883F13">
        <w:t xml:space="preserve"> 2020-07-10 10:29:08+08 | login_success | ok     | omm      | postgres</w:t>
      </w:r>
    </w:p>
    <w:p w14:paraId="0ED03604" w14:textId="77777777" w:rsidR="00F87F3A" w:rsidRPr="00883F13" w:rsidRDefault="00F87F3A" w:rsidP="00033CD9">
      <w:pPr>
        <w:pStyle w:val="affffc"/>
      </w:pPr>
      <w:r w:rsidRPr="00883F13">
        <w:t xml:space="preserve"> 2020-07-10 10:29:08+08 | set_parameter | ok     | omm      | connection_info</w:t>
      </w:r>
    </w:p>
    <w:p w14:paraId="64B4F950" w14:textId="77777777" w:rsidR="00F87F3A" w:rsidRPr="00883F13" w:rsidRDefault="00F87F3A" w:rsidP="00033CD9">
      <w:pPr>
        <w:pStyle w:val="affffc"/>
      </w:pPr>
      <w:r w:rsidRPr="00883F13">
        <w:t xml:space="preserve"> 2020-07-10 10:48:23+08 | user_logout   | ok     | omm      | postgres</w:t>
      </w:r>
    </w:p>
    <w:p w14:paraId="0DCD654E" w14:textId="77777777" w:rsidR="00F87F3A" w:rsidRPr="00883F13" w:rsidRDefault="00F87F3A" w:rsidP="00033CD9">
      <w:pPr>
        <w:pStyle w:val="affffc"/>
      </w:pPr>
      <w:r w:rsidRPr="00883F13">
        <w:lastRenderedPageBreak/>
        <w:t xml:space="preserve"> 2020-07-10 10:55:02+08 | login_success | ok     | omm      | postgres</w:t>
      </w:r>
    </w:p>
    <w:p w14:paraId="1BB422C0" w14:textId="77777777" w:rsidR="00F87F3A" w:rsidRPr="00883F13" w:rsidRDefault="00F87F3A" w:rsidP="00033CD9">
      <w:pPr>
        <w:pStyle w:val="affffc"/>
      </w:pPr>
      <w:r w:rsidRPr="00883F13">
        <w:t xml:space="preserve"> 2020-07-10 10:55:02+08 | set_parameter | ok     | omm      | connection_info</w:t>
      </w:r>
    </w:p>
    <w:p w14:paraId="68A5E92D" w14:textId="77777777" w:rsidR="00F87F3A" w:rsidRPr="00883F13" w:rsidRDefault="00F87F3A" w:rsidP="00033CD9">
      <w:pPr>
        <w:pStyle w:val="affffc"/>
      </w:pPr>
      <w:r w:rsidRPr="00883F13">
        <w:t xml:space="preserve"> 2020-07-10 10:55:48+08 | login_success | ok     | omm      | postgres</w:t>
      </w:r>
    </w:p>
    <w:p w14:paraId="3FEF63DA" w14:textId="77777777" w:rsidR="00F87F3A" w:rsidRPr="00883F13" w:rsidRDefault="00F87F3A" w:rsidP="00033CD9">
      <w:pPr>
        <w:pStyle w:val="affffc"/>
      </w:pPr>
      <w:r w:rsidRPr="00883F13">
        <w:t xml:space="preserve"> 2020-07-10 10:55:48+08 | set_parameter | ok     | omm      | connection_info</w:t>
      </w:r>
    </w:p>
    <w:p w14:paraId="5DD66960" w14:textId="77777777" w:rsidR="00F87F3A" w:rsidRPr="00883F13" w:rsidRDefault="00F87F3A" w:rsidP="00033CD9">
      <w:pPr>
        <w:pStyle w:val="affffc"/>
      </w:pPr>
      <w:r w:rsidRPr="00883F13">
        <w:t xml:space="preserve"> 2020-07-10 11:17:25+08 | login_success | ok     | omm      | postgres</w:t>
      </w:r>
    </w:p>
    <w:p w14:paraId="05957726" w14:textId="77777777" w:rsidR="00F87F3A" w:rsidRPr="00883F13" w:rsidRDefault="00F87F3A" w:rsidP="00033CD9">
      <w:pPr>
        <w:pStyle w:val="affffc"/>
      </w:pPr>
      <w:r w:rsidRPr="00883F13">
        <w:t xml:space="preserve"> 2020-07-10 11:17:25+08 | set_parameter | ok     | omm      | connection_info</w:t>
      </w:r>
    </w:p>
    <w:p w14:paraId="5208962A" w14:textId="77777777" w:rsidR="00F87F3A" w:rsidRPr="00883F13" w:rsidRDefault="00F87F3A" w:rsidP="00033CD9">
      <w:pPr>
        <w:pStyle w:val="affffc"/>
      </w:pPr>
      <w:r w:rsidRPr="00883F13">
        <w:t xml:space="preserve"> 2020-07-10 11:31:06+08 | user_logout   | ok     | omm      | postgres</w:t>
      </w:r>
    </w:p>
    <w:p w14:paraId="2E75AD4A" w14:textId="77777777" w:rsidR="00F87F3A" w:rsidRPr="00883F13" w:rsidRDefault="00F87F3A" w:rsidP="00033CD9">
      <w:pPr>
        <w:pStyle w:val="affffc"/>
      </w:pPr>
      <w:r w:rsidRPr="00883F13">
        <w:t xml:space="preserve"> 2020-07-10 11:34:05+08 | login_success | ok     | omm      | postgres</w:t>
      </w:r>
    </w:p>
    <w:p w14:paraId="7385B62A" w14:textId="77777777" w:rsidR="00F87F3A" w:rsidRPr="00883F13" w:rsidRDefault="00F87F3A" w:rsidP="00033CD9">
      <w:pPr>
        <w:pStyle w:val="affffc"/>
      </w:pPr>
      <w:r w:rsidRPr="00883F13">
        <w:t xml:space="preserve"> 2020-07-10 11:34:05+08 | set_parameter | ok     | omm      | connection_info</w:t>
      </w:r>
    </w:p>
    <w:p w14:paraId="6BAA51A1" w14:textId="77777777" w:rsidR="00F87F3A" w:rsidRPr="00883F13" w:rsidRDefault="00F87F3A" w:rsidP="00033CD9">
      <w:pPr>
        <w:pStyle w:val="affffc"/>
      </w:pPr>
      <w:r w:rsidRPr="00883F13">
        <w:t xml:space="preserve"> 2020-07-10 11:40:11+08 | login_success | ok     | omm      | postgres</w:t>
      </w:r>
    </w:p>
    <w:p w14:paraId="21B53FFE" w14:textId="76A280AA" w:rsidR="00FF2D4A" w:rsidRDefault="00F87F3A" w:rsidP="00033CD9">
      <w:pPr>
        <w:pStyle w:val="affffc"/>
      </w:pPr>
      <w:r w:rsidRPr="00883F13">
        <w:t xml:space="preserve"> 2020-07-10 11:40:11+08 | </w:t>
      </w:r>
      <w:r w:rsidRPr="008E14B3">
        <w:rPr>
          <w:b/>
          <w:color w:val="C7000B"/>
        </w:rPr>
        <w:t>set_parameter</w:t>
      </w:r>
      <w:r w:rsidRPr="00883F13">
        <w:t xml:space="preserve"> | ok     | omm      | connection_info</w:t>
      </w:r>
    </w:p>
    <w:p w14:paraId="16CF6426" w14:textId="77777777" w:rsidR="00FF2D4A" w:rsidRDefault="00FF2D4A" w:rsidP="00FF2D4A">
      <w:pPr>
        <w:pStyle w:val="30"/>
      </w:pPr>
      <w:r>
        <w:t>退出数据库</w:t>
      </w:r>
    </w:p>
    <w:p w14:paraId="2D41C785" w14:textId="77777777" w:rsidR="00FF2D4A" w:rsidRPr="00AF4508" w:rsidRDefault="00FF2D4A" w:rsidP="00FF2D4A">
      <w:pPr>
        <w:pStyle w:val="affffc"/>
        <w:rPr>
          <w:b/>
          <w:color w:val="C7000B"/>
        </w:rPr>
      </w:pPr>
      <w:r w:rsidRPr="00883F13">
        <w:t>postgres=#</w:t>
      </w:r>
      <w:r w:rsidRPr="00682C56">
        <w:t xml:space="preserve"> </w:t>
      </w:r>
      <w:r w:rsidRPr="00AF4508">
        <w:rPr>
          <w:rFonts w:hint="eastAsia"/>
          <w:b/>
          <w:color w:val="C7000B"/>
        </w:rPr>
        <w:t>\</w:t>
      </w:r>
      <w:r w:rsidRPr="00AF4508">
        <w:rPr>
          <w:b/>
          <w:color w:val="C7000B"/>
        </w:rPr>
        <w:t>q</w:t>
      </w:r>
    </w:p>
    <w:p w14:paraId="3012CF3D" w14:textId="7838E7F5" w:rsidR="00F87F3A" w:rsidRPr="00883F13" w:rsidRDefault="00F87F3A" w:rsidP="007B63F4">
      <w:pPr>
        <w:pStyle w:val="2"/>
        <w:numPr>
          <w:ilvl w:val="1"/>
          <w:numId w:val="4"/>
        </w:numPr>
        <w:rPr>
          <w:rFonts w:cs="Huawei Sans"/>
        </w:rPr>
      </w:pPr>
      <w:bookmarkStart w:id="84" w:name="_Toc47699781"/>
      <w:bookmarkStart w:id="85" w:name="_Toc53423597"/>
      <w:r w:rsidRPr="00883F13">
        <w:rPr>
          <w:rFonts w:cs="Huawei Sans"/>
        </w:rPr>
        <w:t>维护审计日志</w:t>
      </w:r>
      <w:bookmarkEnd w:id="84"/>
      <w:bookmarkEnd w:id="85"/>
    </w:p>
    <w:p w14:paraId="5CA52430" w14:textId="68661C37" w:rsidR="00F87F3A" w:rsidRPr="00883F13" w:rsidRDefault="00F87F3A" w:rsidP="00033CD9">
      <w:pPr>
        <w:pStyle w:val="1e"/>
      </w:pPr>
      <w:r w:rsidRPr="00883F13">
        <w:rPr>
          <w:shd w:val="clear" w:color="auto" w:fill="FFFFFF"/>
        </w:rPr>
        <w:t>设置自动删除审计日志</w:t>
      </w:r>
      <w:r w:rsidR="00883F13">
        <w:rPr>
          <w:rFonts w:hint="eastAsia"/>
          <w:shd w:val="clear" w:color="auto" w:fill="FFFFFF"/>
        </w:rPr>
        <w:t>。</w:t>
      </w:r>
    </w:p>
    <w:p w14:paraId="466A226C" w14:textId="77777777" w:rsidR="00F87F3A" w:rsidRPr="00883F13" w:rsidRDefault="00F87F3A" w:rsidP="00015AF1">
      <w:pPr>
        <w:pStyle w:val="30"/>
      </w:pPr>
      <w:r w:rsidRPr="00883F13">
        <w:t>启动服务器，再使用</w:t>
      </w:r>
      <w:r w:rsidRPr="00883F13">
        <w:t>gsql</w:t>
      </w:r>
      <w:r w:rsidRPr="00883F13">
        <w:t>客户端以管理员用户身份连接</w:t>
      </w:r>
      <w:r w:rsidRPr="00883F13">
        <w:t>postgres</w:t>
      </w:r>
      <w:r w:rsidRPr="00883F13">
        <w:t>数据库，假设端口号为</w:t>
      </w:r>
      <w:r w:rsidRPr="00883F13">
        <w:t>26000</w:t>
      </w:r>
      <w:r w:rsidRPr="00883F13">
        <w:t>。</w:t>
      </w:r>
    </w:p>
    <w:p w14:paraId="70B77308" w14:textId="45BBEDA5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gsql -d postgres -p 26000</w:t>
      </w:r>
      <w:r w:rsidR="00854F0C" w:rsidRPr="00AF4508">
        <w:rPr>
          <w:b/>
          <w:color w:val="C7000B"/>
        </w:rPr>
        <w:t xml:space="preserve"> -r</w:t>
      </w:r>
    </w:p>
    <w:p w14:paraId="48C4E607" w14:textId="76E42CCC" w:rsidR="00F87F3A" w:rsidRPr="00883F13" w:rsidRDefault="00F87F3A" w:rsidP="00015AF1">
      <w:pPr>
        <w:pStyle w:val="30"/>
      </w:pPr>
      <w:r w:rsidRPr="00883F13">
        <w:t>配置审计文件占用磁盘空间的大小（</w:t>
      </w:r>
      <w:r w:rsidRPr="00883F13">
        <w:t>audit_space_limit</w:t>
      </w:r>
      <w:r w:rsidRPr="00883F13">
        <w:t>）</w:t>
      </w:r>
      <w:r w:rsidR="00883F13">
        <w:rPr>
          <w:rFonts w:hint="eastAsia"/>
        </w:rPr>
        <w:t>。</w:t>
      </w:r>
    </w:p>
    <w:p w14:paraId="44B97894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A539E09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r w:rsidRPr="00AF4508">
        <w:rPr>
          <w:b/>
          <w:color w:val="C7000B"/>
        </w:rPr>
        <w:t>SHOW audit_space_limit;</w:t>
      </w:r>
    </w:p>
    <w:p w14:paraId="14E271B3" w14:textId="77777777" w:rsidR="00F87F3A" w:rsidRPr="00883F13" w:rsidRDefault="00F87F3A" w:rsidP="00033CD9">
      <w:pPr>
        <w:pStyle w:val="affffc"/>
      </w:pPr>
      <w:r w:rsidRPr="00883F13">
        <w:t xml:space="preserve"> audit_space_limit</w:t>
      </w:r>
    </w:p>
    <w:p w14:paraId="4E309CDE" w14:textId="77777777" w:rsidR="00F87F3A" w:rsidRPr="00883F13" w:rsidRDefault="00F87F3A" w:rsidP="00033CD9">
      <w:pPr>
        <w:pStyle w:val="affffc"/>
      </w:pPr>
      <w:r w:rsidRPr="00883F13">
        <w:t>-------------------</w:t>
      </w:r>
    </w:p>
    <w:p w14:paraId="39FEDD5F" w14:textId="77777777" w:rsidR="00F87F3A" w:rsidRPr="00883F13" w:rsidRDefault="00F87F3A" w:rsidP="00033CD9">
      <w:pPr>
        <w:pStyle w:val="affffc"/>
      </w:pPr>
      <w:r w:rsidRPr="00883F13">
        <w:t xml:space="preserve"> 1GB</w:t>
      </w:r>
    </w:p>
    <w:p w14:paraId="017F4E7F" w14:textId="77777777" w:rsidR="00F87F3A" w:rsidRPr="00883F13" w:rsidRDefault="00F87F3A" w:rsidP="00033CD9">
      <w:pPr>
        <w:pStyle w:val="affffc"/>
      </w:pPr>
      <w:r w:rsidRPr="00883F13">
        <w:t>(1 row)</w:t>
      </w:r>
    </w:p>
    <w:p w14:paraId="0BF30E78" w14:textId="77777777" w:rsidR="00F87F3A" w:rsidRPr="00883F13" w:rsidRDefault="00F87F3A" w:rsidP="00033CD9">
      <w:pPr>
        <w:pStyle w:val="1e"/>
      </w:pPr>
      <w:r w:rsidRPr="00883F13">
        <w:t>如果显示结果不为</w:t>
      </w:r>
      <w:r w:rsidRPr="00883F13">
        <w:t>1GB</w:t>
      </w:r>
      <w:r w:rsidRPr="00883F13">
        <w:t>（</w:t>
      </w:r>
      <w:r w:rsidRPr="00883F13">
        <w:t>1024MB</w:t>
      </w:r>
      <w:r w:rsidRPr="00883F13">
        <w:t>），执行</w:t>
      </w:r>
      <w:r w:rsidRPr="00883F13">
        <w:t>“\q”</w:t>
      </w:r>
      <w:r w:rsidRPr="00883F13">
        <w:t>命令退出数据库。</w:t>
      </w:r>
    </w:p>
    <w:p w14:paraId="067ECB25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用户下执行如下命令设置成默认值</w:t>
      </w:r>
      <w:r w:rsidRPr="00883F13">
        <w:t>1024MB</w:t>
      </w:r>
      <w:r w:rsidRPr="00883F13">
        <w:t>。</w:t>
      </w:r>
    </w:p>
    <w:p w14:paraId="4943F63D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"audit_space_limit=1024MB"</w:t>
      </w:r>
    </w:p>
    <w:p w14:paraId="4F4A4F4C" w14:textId="224F5287" w:rsidR="00F87F3A" w:rsidRPr="00883F13" w:rsidRDefault="00F87F3A" w:rsidP="00015AF1">
      <w:pPr>
        <w:pStyle w:val="30"/>
      </w:pPr>
      <w:r w:rsidRPr="00883F13">
        <w:t>配置审计文件个数的最大值（</w:t>
      </w:r>
      <w:r w:rsidRPr="00883F13">
        <w:t>audit_file_remain_threshold</w:t>
      </w:r>
      <w:r w:rsidRPr="00883F13">
        <w:t>）</w:t>
      </w:r>
      <w:r w:rsidR="00883F13">
        <w:rPr>
          <w:rFonts w:hint="eastAsia"/>
        </w:rPr>
        <w:t>。</w:t>
      </w:r>
    </w:p>
    <w:p w14:paraId="70D1038D" w14:textId="77777777" w:rsidR="00F87F3A" w:rsidRPr="00883F13" w:rsidRDefault="00F87F3A" w:rsidP="00033CD9">
      <w:pPr>
        <w:pStyle w:val="1e"/>
      </w:pPr>
      <w:r w:rsidRPr="00883F13">
        <w:t>查看已配置的参数。</w:t>
      </w:r>
    </w:p>
    <w:p w14:paraId="1D823C79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883F13">
        <w:t xml:space="preserve">postgres=# </w:t>
      </w:r>
      <w:bookmarkStart w:id="86" w:name="_GoBack"/>
      <w:r w:rsidRPr="00AF4508">
        <w:rPr>
          <w:b/>
          <w:color w:val="C7000B"/>
        </w:rPr>
        <w:t>SHOW audit_file_remain_threshold;</w:t>
      </w:r>
    </w:p>
    <w:bookmarkEnd w:id="86"/>
    <w:p w14:paraId="2856B85D" w14:textId="77777777" w:rsidR="00F87F3A" w:rsidRPr="00883F13" w:rsidRDefault="00F87F3A" w:rsidP="00033CD9">
      <w:pPr>
        <w:pStyle w:val="affffc"/>
      </w:pPr>
      <w:r w:rsidRPr="00883F13">
        <w:t xml:space="preserve"> audit_file_remain_threshold</w:t>
      </w:r>
    </w:p>
    <w:p w14:paraId="21EB896D" w14:textId="77777777" w:rsidR="00F87F3A" w:rsidRPr="00883F13" w:rsidRDefault="00F87F3A" w:rsidP="00033CD9">
      <w:pPr>
        <w:pStyle w:val="affffc"/>
      </w:pPr>
      <w:r w:rsidRPr="00883F13">
        <w:t>-----------------------------</w:t>
      </w:r>
    </w:p>
    <w:p w14:paraId="6403D291" w14:textId="77777777" w:rsidR="00F87F3A" w:rsidRPr="00883F13" w:rsidRDefault="00F87F3A" w:rsidP="00033CD9">
      <w:pPr>
        <w:pStyle w:val="affffc"/>
      </w:pPr>
      <w:r w:rsidRPr="00883F13">
        <w:t xml:space="preserve"> 1048576</w:t>
      </w:r>
    </w:p>
    <w:p w14:paraId="01B1F8D2" w14:textId="77777777" w:rsidR="00F87F3A" w:rsidRPr="00883F13" w:rsidRDefault="00F87F3A" w:rsidP="00033CD9">
      <w:pPr>
        <w:pStyle w:val="affffc"/>
      </w:pPr>
      <w:r w:rsidRPr="00883F13">
        <w:t>(1 row)</w:t>
      </w:r>
    </w:p>
    <w:p w14:paraId="23A3323C" w14:textId="77777777" w:rsidR="00F87F3A" w:rsidRPr="00883F13" w:rsidRDefault="00F87F3A" w:rsidP="00033CD9">
      <w:pPr>
        <w:pStyle w:val="1e"/>
      </w:pPr>
      <w:r w:rsidRPr="00883F13">
        <w:lastRenderedPageBreak/>
        <w:t>如果显示结果不为</w:t>
      </w:r>
      <w:r w:rsidRPr="00883F13">
        <w:t>1048576</w:t>
      </w:r>
      <w:r w:rsidRPr="00883F13">
        <w:t>，执行</w:t>
      </w:r>
      <w:r w:rsidRPr="00883F13">
        <w:t>“\q”</w:t>
      </w:r>
      <w:r w:rsidRPr="00883F13">
        <w:t>命令退出数据库。</w:t>
      </w:r>
    </w:p>
    <w:p w14:paraId="46CAE624" w14:textId="77777777" w:rsidR="00F87F3A" w:rsidRPr="00883F13" w:rsidRDefault="00F87F3A" w:rsidP="00033CD9">
      <w:pPr>
        <w:pStyle w:val="1e"/>
      </w:pPr>
      <w:r w:rsidRPr="00883F13">
        <w:t>然后在操作系统</w:t>
      </w:r>
      <w:r w:rsidRPr="00883F13">
        <w:t xml:space="preserve"> omm</w:t>
      </w:r>
      <w:r w:rsidRPr="00883F13">
        <w:t>用户执行如下命令设置成默认值</w:t>
      </w:r>
      <w:r w:rsidRPr="00883F13">
        <w:t>1048576</w:t>
      </w:r>
      <w:r w:rsidRPr="00883F13">
        <w:t>。</w:t>
      </w:r>
    </w:p>
    <w:p w14:paraId="70EBC259" w14:textId="77777777" w:rsidR="00F87F3A" w:rsidRPr="00AF4508" w:rsidRDefault="00F87F3A" w:rsidP="00033CD9">
      <w:pPr>
        <w:pStyle w:val="affffc"/>
        <w:rPr>
          <w:b/>
          <w:color w:val="C7000B"/>
        </w:rPr>
      </w:pPr>
      <w:r w:rsidRPr="00AF4508">
        <w:rPr>
          <w:b/>
          <w:color w:val="C7000B"/>
        </w:rPr>
        <w:t>gs_guc reload -N all -I all -c "audit_file_remain_threshold=1048576"</w:t>
      </w:r>
    </w:p>
    <w:p w14:paraId="0B048C6B" w14:textId="6FA8E859" w:rsidR="00002614" w:rsidRDefault="00C04B37" w:rsidP="00033CD9">
      <w:pPr>
        <w:pStyle w:val="1e"/>
      </w:pPr>
      <w:r w:rsidRPr="00883F13">
        <w:t>审计实验结束。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6528E8F1" w14:textId="6D7D6500" w:rsidR="00F646D7" w:rsidRDefault="00F646D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cs="Huawei Sans"/>
        </w:rPr>
        <w:br w:type="page"/>
      </w:r>
    </w:p>
    <w:p w14:paraId="29D5DF09" w14:textId="77777777" w:rsidR="00F646D7" w:rsidRDefault="00F646D7" w:rsidP="00F646D7">
      <w:pPr>
        <w:pStyle w:val="1"/>
        <w:wordWrap/>
      </w:pPr>
      <w:bookmarkStart w:id="87" w:name="_Toc51141528"/>
      <w:bookmarkStart w:id="88" w:name="_Toc51148705"/>
      <w:bookmarkStart w:id="89" w:name="_Toc51162990"/>
      <w:bookmarkStart w:id="90" w:name="_Toc53423598"/>
      <w:r>
        <w:lastRenderedPageBreak/>
        <w:t>附录一</w:t>
      </w:r>
      <w:r>
        <w:rPr>
          <w:rFonts w:hint="eastAsia"/>
        </w:rPr>
        <w:t>：</w:t>
      </w:r>
      <w:r>
        <w:t>openGauss数据库基本操作</w:t>
      </w:r>
      <w:bookmarkEnd w:id="87"/>
      <w:bookmarkEnd w:id="88"/>
      <w:bookmarkEnd w:id="89"/>
      <w:bookmarkEnd w:id="90"/>
    </w:p>
    <w:p w14:paraId="0CDA12D2" w14:textId="77777777" w:rsidR="00F646D7" w:rsidRDefault="00F646D7" w:rsidP="007B63F4">
      <w:pPr>
        <w:pStyle w:val="2"/>
        <w:numPr>
          <w:ilvl w:val="1"/>
          <w:numId w:val="4"/>
        </w:numPr>
      </w:pPr>
      <w:bookmarkStart w:id="91" w:name="_Toc51057498"/>
      <w:bookmarkStart w:id="92" w:name="_Toc51141529"/>
      <w:bookmarkStart w:id="93" w:name="_Toc51148706"/>
      <w:bookmarkStart w:id="94" w:name="_Toc51162991"/>
      <w:bookmarkStart w:id="95" w:name="_Toc51176336"/>
      <w:bookmarkStart w:id="96" w:name="_Toc51333840"/>
      <w:bookmarkStart w:id="97" w:name="_Toc53423599"/>
      <w:r>
        <w:t>查看数据库对象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2510BEC2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查看帮助信息：</w:t>
      </w:r>
    </w:p>
    <w:p w14:paraId="0E72E25C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68629AA4" w14:textId="77777777" w:rsidR="00F646D7" w:rsidRDefault="00F646D7" w:rsidP="007B63F4">
      <w:pPr>
        <w:pStyle w:val="4a"/>
        <w:numPr>
          <w:ilvl w:val="0"/>
          <w:numId w:val="19"/>
        </w:numPr>
      </w:pPr>
      <w:r>
        <w:t>切换数据库</w:t>
      </w:r>
      <w:r>
        <w:rPr>
          <w:rFonts w:hint="eastAsia"/>
        </w:rPr>
        <w:t>：</w:t>
      </w:r>
    </w:p>
    <w:p w14:paraId="29D380C3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31FF83FE" w14:textId="77777777" w:rsidR="00F646D7" w:rsidRDefault="00F646D7" w:rsidP="007B63F4">
      <w:pPr>
        <w:pStyle w:val="4a"/>
        <w:numPr>
          <w:ilvl w:val="0"/>
          <w:numId w:val="19"/>
        </w:numPr>
      </w:pPr>
      <w:r>
        <w:t>列举数据库</w:t>
      </w:r>
      <w:r>
        <w:rPr>
          <w:rFonts w:hint="eastAsia"/>
        </w:rPr>
        <w:t>：</w:t>
      </w:r>
    </w:p>
    <w:p w14:paraId="3277883B" w14:textId="77777777" w:rsidR="00F646D7" w:rsidRDefault="00F646D7" w:rsidP="00033CD9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r w:rsidRPr="00C57CF6">
        <w:t>元命令查看数据库系统的数据库列表</w:t>
      </w:r>
      <w:r>
        <w:rPr>
          <w:rFonts w:hint="eastAsia"/>
        </w:rPr>
        <w:t>。</w:t>
      </w:r>
    </w:p>
    <w:p w14:paraId="2EB21AEC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01BFA143" w14:textId="77777777" w:rsidR="00F646D7" w:rsidRDefault="00F646D7" w:rsidP="00033CD9">
      <w:pPr>
        <w:pStyle w:val="1e"/>
      </w:pPr>
      <w:r w:rsidRPr="00B67E29">
        <w:rPr>
          <w:rFonts w:hint="eastAsia"/>
        </w:rPr>
        <w:t>使用如下命令通过系统表</w:t>
      </w:r>
      <w:r w:rsidRPr="00B67E29">
        <w:t>pg_database</w:t>
      </w:r>
      <w:r w:rsidRPr="00B67E29">
        <w:t>查询数据库列表。</w:t>
      </w:r>
    </w:p>
    <w:p w14:paraId="2F9A2C6E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>SELECT datname FROM pg_database;</w:t>
      </w:r>
    </w:p>
    <w:p w14:paraId="48A74E6E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列举表：</w:t>
      </w:r>
    </w:p>
    <w:p w14:paraId="5578B3F7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\dt</w:t>
      </w:r>
    </w:p>
    <w:p w14:paraId="129CFB0D" w14:textId="77777777" w:rsidR="00F646D7" w:rsidRDefault="00F646D7" w:rsidP="007B63F4">
      <w:pPr>
        <w:pStyle w:val="4a"/>
        <w:numPr>
          <w:ilvl w:val="0"/>
          <w:numId w:val="19"/>
        </w:num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B57DFEA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6535E4B4" w14:textId="77777777" w:rsidR="00F646D7" w:rsidRDefault="00F646D7" w:rsidP="007B63F4">
      <w:pPr>
        <w:pStyle w:val="4a"/>
        <w:numPr>
          <w:ilvl w:val="0"/>
          <w:numId w:val="19"/>
        </w:numPr>
      </w:pPr>
      <w:r w:rsidRPr="005535B5">
        <w:rPr>
          <w:rFonts w:hint="eastAsia"/>
        </w:rPr>
        <w:t>使用</w:t>
      </w:r>
      <w:r w:rsidRPr="005535B5">
        <w:t>gsql</w:t>
      </w:r>
      <w:r w:rsidRPr="005535B5">
        <w:t>的</w:t>
      </w:r>
      <w:r w:rsidRPr="005535B5">
        <w:t>\d+</w:t>
      </w:r>
      <w:r w:rsidRPr="005535B5">
        <w:t>命令查询表的属性。</w:t>
      </w:r>
    </w:p>
    <w:p w14:paraId="5F93BF48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 tablename</w:t>
      </w:r>
    </w:p>
    <w:p w14:paraId="421E0A98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查看表结构：</w:t>
      </w:r>
    </w:p>
    <w:p w14:paraId="1589301B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 tablename</w:t>
      </w:r>
    </w:p>
    <w:p w14:paraId="4B0728D7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CB6A050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\dn</w:t>
      </w:r>
    </w:p>
    <w:p w14:paraId="3530FF98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查看索引：</w:t>
      </w:r>
    </w:p>
    <w:p w14:paraId="33CA3EAA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70D2CE6E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查询表空间：</w:t>
      </w:r>
    </w:p>
    <w:p w14:paraId="62464786" w14:textId="77777777" w:rsidR="00F646D7" w:rsidRDefault="00F646D7" w:rsidP="00033CD9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程序的元命令查询表空间。</w:t>
      </w:r>
    </w:p>
    <w:p w14:paraId="3D32B95F" w14:textId="77777777" w:rsidR="00F646D7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db</w:t>
      </w:r>
    </w:p>
    <w:p w14:paraId="5DFE353F" w14:textId="77777777" w:rsidR="00F646D7" w:rsidRDefault="00F646D7" w:rsidP="00033CD9">
      <w:pPr>
        <w:pStyle w:val="1e"/>
      </w:pPr>
      <w:r w:rsidRPr="005535B5">
        <w:rPr>
          <w:rFonts w:hint="eastAsia"/>
        </w:rPr>
        <w:t>检查</w:t>
      </w:r>
      <w:r w:rsidRPr="005535B5">
        <w:t>pg_tablespace</w:t>
      </w:r>
      <w:r w:rsidRPr="005535B5">
        <w:t>系统表。如下命令可查到系统和用户定义的全部表空间。</w:t>
      </w:r>
    </w:p>
    <w:p w14:paraId="7C4D9384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>SELECT spcname FROM pg_tablespace;</w:t>
      </w:r>
    </w:p>
    <w:p w14:paraId="472122CB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lastRenderedPageBreak/>
        <w:t>查看数据库用户</w:t>
      </w:r>
      <w:r>
        <w:t>列表</w:t>
      </w:r>
      <w:r>
        <w:rPr>
          <w:rFonts w:hint="eastAsia"/>
        </w:rPr>
        <w:t>：</w:t>
      </w:r>
    </w:p>
    <w:p w14:paraId="5D4098B1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>SELECT * FROM pg_user</w:t>
      </w:r>
      <w:r>
        <w:t>;</w:t>
      </w:r>
    </w:p>
    <w:p w14:paraId="122E9B11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要查看用户属性：</w:t>
      </w:r>
    </w:p>
    <w:p w14:paraId="20FF89B5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>SELECT * FROM pg_authid;</w:t>
      </w:r>
    </w:p>
    <w:p w14:paraId="0652B6E1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查看所有角色：</w:t>
      </w:r>
    </w:p>
    <w:p w14:paraId="2E3E8C36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3095CF7B" w14:textId="42E0C0CC" w:rsidR="00F646D7" w:rsidRDefault="00F646D7" w:rsidP="007B63F4">
      <w:pPr>
        <w:pStyle w:val="2"/>
        <w:numPr>
          <w:ilvl w:val="1"/>
          <w:numId w:val="4"/>
        </w:numPr>
      </w:pPr>
      <w:bookmarkStart w:id="98" w:name="_Toc51057499"/>
      <w:bookmarkStart w:id="99" w:name="_Toc51141530"/>
      <w:bookmarkStart w:id="100" w:name="_Toc51148707"/>
      <w:bookmarkStart w:id="101" w:name="_Toc51162992"/>
      <w:bookmarkStart w:id="102" w:name="_Toc51176337"/>
      <w:bookmarkStart w:id="103" w:name="_Toc51333841"/>
      <w:bookmarkStart w:id="104" w:name="_Toc53423600"/>
      <w:r>
        <w:rPr>
          <w:rFonts w:hint="eastAsia"/>
        </w:rPr>
        <w:t>其他操作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7E456FAE" w14:textId="77777777" w:rsidR="00F646D7" w:rsidRPr="006E6A1D" w:rsidRDefault="00F646D7" w:rsidP="007B63F4">
      <w:pPr>
        <w:pStyle w:val="4a"/>
        <w:numPr>
          <w:ilvl w:val="0"/>
          <w:numId w:val="19"/>
        </w:numPr>
      </w:pPr>
      <w:r w:rsidRPr="006E6A1D">
        <w:t>查看</w:t>
      </w:r>
      <w:r w:rsidRPr="006E6A1D">
        <w:t>openGauss</w:t>
      </w:r>
      <w:r w:rsidRPr="006E6A1D">
        <w:t>支持的所有</w:t>
      </w:r>
      <w:r w:rsidRPr="006E6A1D">
        <w:t>SQL</w:t>
      </w:r>
      <w:r w:rsidRPr="006E6A1D">
        <w:t>语句。</w:t>
      </w:r>
    </w:p>
    <w:p w14:paraId="48DA69C9" w14:textId="77777777" w:rsidR="00F646D7" w:rsidRPr="006E6A1D" w:rsidRDefault="00F646D7" w:rsidP="00033CD9">
      <w:pPr>
        <w:pStyle w:val="affffc"/>
        <w:rPr>
          <w:snapToGrid w:val="0"/>
        </w:rPr>
      </w:pPr>
      <w:r w:rsidRPr="006E6A1D">
        <w:rPr>
          <w:snapToGrid w:val="0"/>
        </w:rPr>
        <w:t>postgres=#</w:t>
      </w:r>
      <w:r w:rsidRPr="00420F0E">
        <w:rPr>
          <w:snapToGrid w:val="0"/>
        </w:rPr>
        <w:t>\h</w:t>
      </w:r>
    </w:p>
    <w:p w14:paraId="7E191C5B" w14:textId="77777777" w:rsidR="00F646D7" w:rsidRDefault="00F646D7" w:rsidP="007B63F4">
      <w:pPr>
        <w:pStyle w:val="4a"/>
        <w:numPr>
          <w:ilvl w:val="0"/>
          <w:numId w:val="19"/>
        </w:numPr>
      </w:pPr>
      <w:r>
        <w:t>切换数据库</w:t>
      </w:r>
      <w:r>
        <w:rPr>
          <w:rFonts w:hint="eastAsia"/>
        </w:rPr>
        <w:t>：</w:t>
      </w:r>
    </w:p>
    <w:p w14:paraId="2461D52F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583C24F2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切换用户：</w:t>
      </w:r>
    </w:p>
    <w:p w14:paraId="16622C96" w14:textId="77777777" w:rsidR="00F646D7" w:rsidRDefault="00F646D7" w:rsidP="00033CD9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4F5533B5" w14:textId="77777777" w:rsidR="00F646D7" w:rsidRDefault="00F646D7" w:rsidP="007B63F4">
      <w:pPr>
        <w:pStyle w:val="4a"/>
        <w:numPr>
          <w:ilvl w:val="0"/>
          <w:numId w:val="19"/>
        </w:numPr>
      </w:pPr>
      <w:r>
        <w:rPr>
          <w:rFonts w:hint="eastAsia"/>
        </w:rPr>
        <w:t>退出数据库：</w:t>
      </w:r>
    </w:p>
    <w:p w14:paraId="12AD8FF5" w14:textId="77777777" w:rsidR="00F646D7" w:rsidRPr="00C57CF6" w:rsidRDefault="00F646D7" w:rsidP="00033CD9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7785E61" w14:textId="77777777" w:rsidR="00F646D7" w:rsidRPr="00525181" w:rsidRDefault="00F646D7" w:rsidP="00033CD9">
      <w:pPr>
        <w:pStyle w:val="1e"/>
      </w:pPr>
    </w:p>
    <w:p w14:paraId="7E98B013" w14:textId="77777777" w:rsidR="00F646D7" w:rsidRPr="00883F13" w:rsidRDefault="00F646D7" w:rsidP="00033CD9">
      <w:pPr>
        <w:pStyle w:val="1e"/>
      </w:pPr>
    </w:p>
    <w:sectPr w:rsidR="00F646D7" w:rsidRPr="00883F13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8489E" w14:textId="77777777" w:rsidR="007F4B4F" w:rsidRDefault="007F4B4F" w:rsidP="00940D2A">
      <w:pPr>
        <w:spacing w:before="0" w:after="0" w:line="240" w:lineRule="auto"/>
      </w:pPr>
      <w:r>
        <w:separator/>
      </w:r>
    </w:p>
  </w:endnote>
  <w:endnote w:type="continuationSeparator" w:id="0">
    <w:p w14:paraId="3B6A6CE6" w14:textId="77777777" w:rsidR="007F4B4F" w:rsidRDefault="007F4B4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24A11" w14:textId="77777777" w:rsidR="007F4B4F" w:rsidRDefault="007F4B4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608E728" w14:textId="77777777" w:rsidR="007F4B4F" w:rsidRDefault="007F4B4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033CD9" w:rsidRPr="009D4127" w:rsidRDefault="00033CD9" w:rsidP="00033B54">
    <w:pPr>
      <w:pStyle w:val="a6"/>
      <w:rPr>
        <w:rFonts w:ascii="Huawei Sans" w:eastAsia="方正兰亭黑简体" w:hAnsi="Huawei Sans"/>
      </w:rPr>
    </w:pPr>
  </w:p>
  <w:p w14:paraId="6619D47F" w14:textId="77777777" w:rsidR="00033CD9" w:rsidRPr="009D4127" w:rsidRDefault="00033CD9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033CD9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033CD9" w:rsidRPr="009D4127" w:rsidRDefault="00033CD9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033CD9" w:rsidRPr="009D4127" w:rsidRDefault="00033CD9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2DBA8F4" w:rsidR="00033CD9" w:rsidRPr="009D4127" w:rsidRDefault="00033CD9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 xml:space="preserve">openGauss </w:t>
          </w:r>
          <w:r>
            <w:rPr>
              <w:rFonts w:ascii="Huawei Sans" w:eastAsia="方正兰亭黑简体" w:hAnsi="Huawei Sans" w:hint="eastAsia"/>
              <w:noProof/>
            </w:rPr>
            <w:t>数据库安全指导手册</w:t>
          </w:r>
        </w:p>
      </w:tc>
      <w:tc>
        <w:tcPr>
          <w:tcW w:w="1134" w:type="dxa"/>
          <w:vAlign w:val="bottom"/>
        </w:tcPr>
        <w:p w14:paraId="279C3BBC" w14:textId="1A924E70" w:rsidR="00033CD9" w:rsidRPr="009D4127" w:rsidRDefault="00033CD9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FD2D55">
            <w:rPr>
              <w:rFonts w:ascii="Huawei Sans" w:eastAsia="方正兰亭黑简体" w:hAnsi="Huawei Sans"/>
              <w:noProof/>
            </w:rPr>
            <w:t>22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033CD9" w:rsidRPr="009D4127" w:rsidRDefault="00033CD9" w:rsidP="00033B54">
    <w:pPr>
      <w:pStyle w:val="a6"/>
      <w:rPr>
        <w:rFonts w:ascii="Huawei Sans" w:eastAsia="方正兰亭黑简体" w:hAnsi="Huawei Sans"/>
      </w:rPr>
    </w:pPr>
  </w:p>
  <w:p w14:paraId="76432B8F" w14:textId="77777777" w:rsidR="00033CD9" w:rsidRPr="009D4127" w:rsidRDefault="00033CD9" w:rsidP="00033B54">
    <w:pPr>
      <w:pStyle w:val="a6"/>
      <w:rPr>
        <w:rFonts w:ascii="Huawei Sans" w:eastAsia="方正兰亭黑简体" w:hAnsi="Huawei Sans"/>
      </w:rPr>
    </w:pPr>
  </w:p>
  <w:p w14:paraId="2CCE42D9" w14:textId="77777777" w:rsidR="00033CD9" w:rsidRPr="009D4127" w:rsidRDefault="00033CD9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30AA4A3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2AC"/>
    <w:rsid w:val="00002614"/>
    <w:rsid w:val="00007325"/>
    <w:rsid w:val="00010C0A"/>
    <w:rsid w:val="00011630"/>
    <w:rsid w:val="00011962"/>
    <w:rsid w:val="00011B50"/>
    <w:rsid w:val="00013155"/>
    <w:rsid w:val="00014276"/>
    <w:rsid w:val="0001449D"/>
    <w:rsid w:val="000145D8"/>
    <w:rsid w:val="00014C0D"/>
    <w:rsid w:val="00015AF1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CD9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0A1E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1FB7"/>
    <w:rsid w:val="000B245B"/>
    <w:rsid w:val="000B279C"/>
    <w:rsid w:val="000B5918"/>
    <w:rsid w:val="000B5EE1"/>
    <w:rsid w:val="000B6384"/>
    <w:rsid w:val="000B7C6A"/>
    <w:rsid w:val="000B7EFF"/>
    <w:rsid w:val="000C0292"/>
    <w:rsid w:val="000C06CE"/>
    <w:rsid w:val="000C0963"/>
    <w:rsid w:val="000C0A74"/>
    <w:rsid w:val="000C0E51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58A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0B49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0FF5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39BC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3D64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3EBC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47EBF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65434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F99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170B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010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378C"/>
    <w:rsid w:val="003344D9"/>
    <w:rsid w:val="00335A83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1C1"/>
    <w:rsid w:val="003A3E26"/>
    <w:rsid w:val="003A3E7D"/>
    <w:rsid w:val="003A404C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9EA"/>
    <w:rsid w:val="003E3A83"/>
    <w:rsid w:val="003E5019"/>
    <w:rsid w:val="003E5313"/>
    <w:rsid w:val="003E63EC"/>
    <w:rsid w:val="003E7FEC"/>
    <w:rsid w:val="003F0B45"/>
    <w:rsid w:val="003F0F18"/>
    <w:rsid w:val="003F31C7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657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94E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4A72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047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17C8"/>
    <w:rsid w:val="00562548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CF1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B96"/>
    <w:rsid w:val="005C4E64"/>
    <w:rsid w:val="005C7099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5CE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17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6E6"/>
    <w:rsid w:val="00676C2A"/>
    <w:rsid w:val="00680302"/>
    <w:rsid w:val="00680585"/>
    <w:rsid w:val="00680B76"/>
    <w:rsid w:val="00681061"/>
    <w:rsid w:val="00682C56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3DCE"/>
    <w:rsid w:val="006A4315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0E0"/>
    <w:rsid w:val="006E2DF2"/>
    <w:rsid w:val="006E2F9F"/>
    <w:rsid w:val="006E4058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9D7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66BA"/>
    <w:rsid w:val="007A0830"/>
    <w:rsid w:val="007A0C9B"/>
    <w:rsid w:val="007A1649"/>
    <w:rsid w:val="007A2E34"/>
    <w:rsid w:val="007A40F2"/>
    <w:rsid w:val="007A4B89"/>
    <w:rsid w:val="007A4CDE"/>
    <w:rsid w:val="007B1662"/>
    <w:rsid w:val="007B1E9D"/>
    <w:rsid w:val="007B43DA"/>
    <w:rsid w:val="007B570C"/>
    <w:rsid w:val="007B5F15"/>
    <w:rsid w:val="007B63F4"/>
    <w:rsid w:val="007B656E"/>
    <w:rsid w:val="007B718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4B4F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08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4F0C"/>
    <w:rsid w:val="008558AA"/>
    <w:rsid w:val="00856EDA"/>
    <w:rsid w:val="0086134D"/>
    <w:rsid w:val="008619CD"/>
    <w:rsid w:val="00861AD4"/>
    <w:rsid w:val="00864F67"/>
    <w:rsid w:val="00865C51"/>
    <w:rsid w:val="00866A8F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3F13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14B3"/>
    <w:rsid w:val="008E322E"/>
    <w:rsid w:val="008E6235"/>
    <w:rsid w:val="008E68BA"/>
    <w:rsid w:val="008E72B4"/>
    <w:rsid w:val="008F2081"/>
    <w:rsid w:val="008F4F28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76E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A8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4508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D80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18BA"/>
    <w:rsid w:val="00B4225D"/>
    <w:rsid w:val="00B434B0"/>
    <w:rsid w:val="00B476CD"/>
    <w:rsid w:val="00B47855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BF7A0B"/>
    <w:rsid w:val="00C010B6"/>
    <w:rsid w:val="00C01CD5"/>
    <w:rsid w:val="00C03A93"/>
    <w:rsid w:val="00C04B37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05F9"/>
    <w:rsid w:val="00C919E6"/>
    <w:rsid w:val="00C91D8E"/>
    <w:rsid w:val="00C92BC4"/>
    <w:rsid w:val="00C95961"/>
    <w:rsid w:val="00CA29F8"/>
    <w:rsid w:val="00CA332F"/>
    <w:rsid w:val="00CA4AE1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45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058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0FF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C11"/>
    <w:rsid w:val="00D46064"/>
    <w:rsid w:val="00D500D3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47D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2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6B66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4E3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2CAD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1958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029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66D0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521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766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2169"/>
    <w:rsid w:val="00F646D7"/>
    <w:rsid w:val="00F64E13"/>
    <w:rsid w:val="00F65914"/>
    <w:rsid w:val="00F677ED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87F3A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2DA3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2D55"/>
    <w:rsid w:val="00FD3373"/>
    <w:rsid w:val="00FD388A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0F2"/>
    <w:rsid w:val="00FF08F9"/>
    <w:rsid w:val="00FF0D35"/>
    <w:rsid w:val="00FF2D4A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D388A"/>
    <w:pPr>
      <w:keepNext/>
      <w:numPr>
        <w:numId w:val="4"/>
      </w:numPr>
      <w:pBdr>
        <w:bottom w:val="single" w:sz="12" w:space="1" w:color="auto"/>
      </w:pBdr>
      <w:wordWrap w:val="0"/>
      <w:spacing w:before="0" w:after="800"/>
      <w:jc w:val="right"/>
      <w:outlineLvl w:val="0"/>
    </w:pPr>
    <w:rPr>
      <w:rFonts w:ascii="方正兰亭黑简体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"/>
    <w:uiPriority w:val="99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uiPriority w:val="20"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D388A"/>
    <w:rPr>
      <w:rFonts w:ascii="方正兰亭黑简体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033CD9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033CD9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015AF1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015AF1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4Char">
    <w:name w:val="4.任务 Char"/>
    <w:basedOn w:val="ItemList0"/>
    <w:rsid w:val="00F87F3A"/>
    <w:rPr>
      <w:rFonts w:ascii="Helvetica" w:eastAsia="方正兰亭黑简体" w:hAnsi="Helvetica" w:cs="Helvetica"/>
      <w:color w:val="000000" w:themeColor="text1"/>
      <w:kern w:val="2"/>
      <w:sz w:val="21"/>
      <w:szCs w:val="21"/>
    </w:rPr>
  </w:style>
  <w:style w:type="character" w:customStyle="1" w:styleId="HTMLChar">
    <w:name w:val="HTML 预设格式 Char"/>
    <w:basedOn w:val="a3"/>
    <w:link w:val="HTML8"/>
    <w:uiPriority w:val="99"/>
    <w:semiHidden/>
    <w:rsid w:val="00F87F3A"/>
    <w:rPr>
      <w:rFonts w:ascii="Courier New" w:eastAsia="微软雅黑" w:hAnsi="Courier New" w:cs="Courier New"/>
    </w:rPr>
  </w:style>
  <w:style w:type="paragraph" w:customStyle="1" w:styleId="affffc">
    <w:name w:val="边框代码"/>
    <w:basedOn w:val="1e"/>
    <w:link w:val="Char7"/>
    <w:qFormat/>
    <w:rsid w:val="00B10D8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rFonts w:cs="Huawei Sans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B10D80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https://opengauss.org/zh/docs/1.0.0/docs/Developerguide/%E5%AE%A1%E8%AE%A1%E5%BC%80%E5%85%B3.html" TargetMode="Externa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opengauss.org/zh/docs/1.0.0/docs/Developerguide/%E5%AE%89%E5%85%A8%E5%92%8C%E8%AE%A4%E8%AF%81%EF%BC%88postgresql-conf%EF%BC%89.html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opengauss.org/zh/docs/1.0.0/docs/Developerguide/%E5%AE%89%E5%85%A8%E5%92%8C%E8%AE%A4%E8%AF%81%EF%BC%88postgresql-conf%EF%BC%89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0FC9C-0A35-4C69-B682-D0F91525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1320</TotalTime>
  <Pages>24</Pages>
  <Words>3154</Words>
  <Characters>17980</Characters>
  <Application>Microsoft Office Word</Application>
  <DocSecurity>0</DocSecurity>
  <Lines>149</Lines>
  <Paragraphs>42</Paragraphs>
  <ScaleCrop>false</ScaleCrop>
  <Company>Huawei Technologies Co.,Ltd.</Company>
  <LinksUpToDate>false</LinksUpToDate>
  <CharactersWithSpaces>21092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112</cp:revision>
  <cp:lastPrinted>2016-11-21T02:33:00Z</cp:lastPrinted>
  <dcterms:created xsi:type="dcterms:W3CDTF">2018-07-11T01:34:00Z</dcterms:created>
  <dcterms:modified xsi:type="dcterms:W3CDTF">2021-02-07T06:28:00Z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(3)YScC65Y4zSj7qvTwOJxQaId4KMlE6VUS5z8AhLKX2ZeJk78D+fjVxT2iyCAWdo9JFRlrNc5j
ub0/w5W2/B6iYXchnwRCwaSotyCuKYIYkxV544umazvzkY3h2M0na0T/xgeHKt4dOlCPzGHq
JyHnwdwj3C0dIxH5p9Tw+kZzt80WhXwq0s9K1iFgMhSfaIqyvL1KkCpuOHfYSBcjThIObw6y
pU+lsxfUjGmYYd6U6i</vt:lpwstr>
  </property>
  <property fmtid="{D5CDD505-2E9C-101B-9397-08002B2CF9AE}" pid="15" name="_2015_ms_pID_7253431">
    <vt:lpwstr>dtybwqezAD3CyfYl5NeCSEz0J49d0obULGo0Tl2ttND0OgXmY2I/JE
ktImVKD5jXlJKYAxGvZgnMK07k2CRSBovwjCIYzUoZBjvmLFfnn3apCvoqctCtOpJLZABm9P
ALGdQXnyLNH+Uo8mBAiEZQxA4x0XaIfnK6pjIBYHZZ66daWwsQuEvy1JlfO17wulVoY+FKGw
shzbBsHerUdeQgmu5yEyTN3YIh4H0o1kmBqE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Yg==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1612667269</vt:lpwstr>
  </property>
</Properties>
</file>