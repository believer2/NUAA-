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8D5D64" w:rsidRDefault="00E75EA5" w:rsidP="00DE77BA">
      <w:pPr>
        <w:pStyle w:val="5a"/>
      </w:pPr>
    </w:p>
    <w:p w14:paraId="196A4D35" w14:textId="17E4ED32"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8D5D64" w:rsidRDefault="0020153C" w:rsidP="0020153C">
      <w:pPr>
        <w:ind w:left="0"/>
        <w:rPr>
          <w:rFonts w:ascii="Huawei Sans" w:eastAsia="方正兰亭黑简体" w:hAnsi="Huawei Sans" w:cs="Huawei Sans"/>
        </w:rPr>
      </w:pPr>
    </w:p>
    <w:p w14:paraId="1E20AA9F" w14:textId="77777777" w:rsidR="0020153C" w:rsidRPr="008D5D64" w:rsidRDefault="0020153C" w:rsidP="0020153C">
      <w:pPr>
        <w:pStyle w:val="Cover2"/>
        <w:rPr>
          <w:rFonts w:ascii="Huawei Sans" w:eastAsia="方正兰亭黑简体" w:hAnsi="Huawei Sans" w:cs="Huawei Sans"/>
          <w:lang w:eastAsia="zh-CN"/>
        </w:rPr>
      </w:pPr>
    </w:p>
    <w:p w14:paraId="4864AE92" w14:textId="58C9CF5B" w:rsidR="0070526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《数据库》</w:t>
      </w:r>
    </w:p>
    <w:p w14:paraId="45427A13" w14:textId="0BF7C8A1" w:rsidR="0020153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openGauss</w:t>
      </w:r>
      <w:r w:rsidRPr="008D5D64">
        <w:rPr>
          <w:rFonts w:ascii="Huawei Sans" w:eastAsia="方正兰亭黑简体" w:hAnsi="Huawei Sans" w:cs="Huawei Sans"/>
          <w:sz w:val="72"/>
          <w:szCs w:val="72"/>
          <w:lang w:eastAsia="zh-CN"/>
        </w:rPr>
        <w:t>数据库备份恢复</w:t>
      </w:r>
      <w:r w:rsidR="00FF6417" w:rsidRPr="008D5D64">
        <w:rPr>
          <w:rFonts w:ascii="Huawei Sans" w:eastAsia="方正兰亭黑简体" w:hAnsi="Huawei Sans" w:cs="Huawei Sans"/>
          <w:sz w:val="72"/>
          <w:szCs w:val="72"/>
          <w:lang w:eastAsia="zh-CN"/>
        </w:rPr>
        <w:t>指导</w:t>
      </w:r>
      <w:r w:rsidR="00E10EE7" w:rsidRPr="008D5D64">
        <w:rPr>
          <w:rFonts w:ascii="Huawei Sans" w:eastAsia="方正兰亭黑简体" w:hAnsi="Huawei Sans" w:cs="Huawei Sans"/>
          <w:sz w:val="72"/>
          <w:szCs w:val="72"/>
          <w:lang w:eastAsia="zh-CN"/>
        </w:rPr>
        <w:t>手册</w:t>
      </w:r>
    </w:p>
    <w:p w14:paraId="22520186" w14:textId="77777777" w:rsidR="0020153C" w:rsidRPr="008D5D64" w:rsidRDefault="0020153C" w:rsidP="0020153C">
      <w:pPr>
        <w:pStyle w:val="Cover2"/>
        <w:rPr>
          <w:rFonts w:ascii="Huawei Sans" w:eastAsia="方正兰亭黑简体" w:hAnsi="Huawei Sans" w:cs="Huawei Sans"/>
          <w:lang w:eastAsia="zh-CN"/>
        </w:rPr>
      </w:pPr>
    </w:p>
    <w:p w14:paraId="3F112442" w14:textId="77777777" w:rsidR="0020153C" w:rsidRPr="008D5D64" w:rsidRDefault="0020153C" w:rsidP="0020153C">
      <w:pPr>
        <w:pStyle w:val="Cover2"/>
        <w:rPr>
          <w:rFonts w:ascii="Huawei Sans" w:eastAsia="方正兰亭黑简体" w:hAnsi="Huawei Sans" w:cs="Huawei Sans"/>
          <w:lang w:eastAsia="zh-CN"/>
        </w:rPr>
      </w:pPr>
    </w:p>
    <w:p w14:paraId="0FA8C2C2" w14:textId="77777777" w:rsidR="0020153C" w:rsidRPr="008D5D64" w:rsidRDefault="0020153C" w:rsidP="0020153C">
      <w:pPr>
        <w:pStyle w:val="Cover2"/>
        <w:rPr>
          <w:rFonts w:ascii="Huawei Sans" w:eastAsia="方正兰亭黑简体" w:hAnsi="Huawei Sans" w:cs="Huawei Sans"/>
          <w:lang w:eastAsia="zh-CN"/>
        </w:rPr>
      </w:pPr>
    </w:p>
    <w:p w14:paraId="4EEE72F3" w14:textId="77777777" w:rsidR="0020153C" w:rsidRPr="0004017E" w:rsidRDefault="0020153C" w:rsidP="0020153C">
      <w:pPr>
        <w:pStyle w:val="Cover2"/>
        <w:rPr>
          <w:rFonts w:ascii="Huawei Sans" w:eastAsia="方正兰亭黑简体" w:hAnsi="Huawei Sans" w:cs="Huawei Sans"/>
          <w:lang w:eastAsia="zh-CN"/>
        </w:rPr>
      </w:pPr>
    </w:p>
    <w:p w14:paraId="2F5EACC8" w14:textId="5E174D38" w:rsidR="00213E96" w:rsidRPr="008D5D64" w:rsidRDefault="00213E96" w:rsidP="0020153C">
      <w:pPr>
        <w:pStyle w:val="Cover2"/>
        <w:rPr>
          <w:rFonts w:ascii="Huawei Sans" w:eastAsia="方正兰亭黑简体" w:hAnsi="Huawei Sans" w:cs="Huawei Sans"/>
          <w:lang w:eastAsia="zh-CN"/>
        </w:rPr>
      </w:pPr>
    </w:p>
    <w:p w14:paraId="3EFA5202" w14:textId="2428E973" w:rsidR="00213E96" w:rsidRPr="008D5D64" w:rsidRDefault="00213E96" w:rsidP="0020153C">
      <w:pPr>
        <w:pStyle w:val="Cover2"/>
        <w:rPr>
          <w:rFonts w:ascii="Huawei Sans" w:eastAsia="方正兰亭黑简体" w:hAnsi="Huawei Sans" w:cs="Huawei Sans"/>
          <w:lang w:eastAsia="zh-CN"/>
        </w:rPr>
      </w:pPr>
    </w:p>
    <w:p w14:paraId="5090A8A2" w14:textId="1B7B2006" w:rsidR="00213E96" w:rsidRPr="008D5D64" w:rsidRDefault="00213E96" w:rsidP="0020153C">
      <w:pPr>
        <w:pStyle w:val="Cover2"/>
        <w:rPr>
          <w:rFonts w:ascii="Huawei Sans" w:eastAsia="方正兰亭黑简体" w:hAnsi="Huawei Sans" w:cs="Huawei Sans"/>
          <w:lang w:eastAsia="zh-CN"/>
        </w:rPr>
      </w:pPr>
    </w:p>
    <w:p w14:paraId="5D885321" w14:textId="51EA07BB" w:rsidR="00213E96" w:rsidRPr="008D5D64" w:rsidRDefault="00213E96" w:rsidP="0020153C">
      <w:pPr>
        <w:pStyle w:val="Cover2"/>
        <w:rPr>
          <w:rFonts w:ascii="Huawei Sans" w:eastAsia="方正兰亭黑简体" w:hAnsi="Huawei Sans" w:cs="Huawei Sans"/>
          <w:lang w:eastAsia="zh-CN"/>
        </w:rPr>
      </w:pPr>
    </w:p>
    <w:p w14:paraId="48D05E2B" w14:textId="77777777" w:rsidR="00213E96" w:rsidRPr="008D5D64" w:rsidRDefault="00213E96" w:rsidP="00213E96">
      <w:pPr>
        <w:pStyle w:val="Cover2"/>
        <w:rPr>
          <w:rFonts w:ascii="Huawei Sans" w:eastAsia="方正兰亭黑简体" w:hAnsi="Huawei Sans" w:cs="Huawei Sans"/>
          <w:lang w:eastAsia="zh-CN"/>
        </w:rPr>
      </w:pPr>
    </w:p>
    <w:p w14:paraId="7CB96A1D" w14:textId="77777777" w:rsidR="00213E96" w:rsidRPr="008D5D64" w:rsidRDefault="00213E96" w:rsidP="00213E96">
      <w:pPr>
        <w:pStyle w:val="Cover2"/>
        <w:jc w:val="left"/>
        <w:rPr>
          <w:rFonts w:ascii="Huawei Sans" w:eastAsia="方正兰亭黑简体" w:hAnsi="Huawei Sans" w:cs="Huawei Sans"/>
          <w:lang w:eastAsia="zh-CN"/>
        </w:rPr>
      </w:pPr>
    </w:p>
    <w:p w14:paraId="7028DA36" w14:textId="14CA7C1E" w:rsidR="00213E96" w:rsidRPr="008D5D64" w:rsidRDefault="00342110" w:rsidP="00213E96">
      <w:pPr>
        <w:pStyle w:val="cover--"/>
        <w:rPr>
          <w:rFonts w:ascii="Huawei Sans" w:eastAsia="方正兰亭黑简体" w:hAnsi="Huawei Sans" w:cs="Huawei Sans"/>
          <w:noProof/>
        </w:rPr>
      </w:pPr>
      <w:r w:rsidRPr="008D5D64">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8D5D64" w:rsidRDefault="00213E96" w:rsidP="00213E96">
      <w:pPr>
        <w:rPr>
          <w:rFonts w:ascii="Huawei Sans" w:eastAsia="方正兰亭黑简体" w:hAnsi="Huawei Sans" w:cs="Huawei Sans"/>
        </w:rPr>
      </w:pPr>
      <w:r w:rsidRPr="008D5D64">
        <w:rPr>
          <w:rFonts w:ascii="Huawei Sans" w:eastAsia="方正兰亭黑简体" w:hAnsi="Huawei Sans" w:cs="Huawei Sans"/>
          <w:caps/>
        </w:rPr>
        <w:fldChar w:fldCharType="begin"/>
      </w:r>
      <w:r w:rsidRPr="008D5D64">
        <w:rPr>
          <w:rFonts w:ascii="Huawei Sans" w:eastAsia="方正兰亭黑简体" w:hAnsi="Huawei Sans" w:cs="Huawei Sans"/>
          <w:caps/>
        </w:rPr>
        <w:instrText xml:space="preserve"> DOCPROPERTY  Confidential </w:instrText>
      </w:r>
      <w:r w:rsidRPr="008D5D64">
        <w:rPr>
          <w:rFonts w:ascii="Huawei Sans" w:eastAsia="方正兰亭黑简体" w:hAnsi="Huawei Sans" w:cs="Huawei Sans"/>
          <w:caps/>
        </w:rPr>
        <w:fldChar w:fldCharType="end"/>
      </w:r>
    </w:p>
    <w:p w14:paraId="6F7BEF1B" w14:textId="77777777" w:rsidR="00213E96" w:rsidRPr="008D5D64" w:rsidRDefault="00213E96" w:rsidP="00213E96">
      <w:pPr>
        <w:pStyle w:val="Cover2"/>
        <w:rPr>
          <w:rFonts w:ascii="Huawei Sans" w:eastAsia="方正兰亭黑简体" w:hAnsi="Huawei Sans" w:cs="Huawei Sans"/>
          <w:lang w:eastAsia="zh-CN"/>
        </w:rPr>
      </w:pPr>
      <w:r w:rsidRPr="008D5D64">
        <w:rPr>
          <w:rFonts w:ascii="Huawei Sans" w:eastAsia="方正兰亭黑简体" w:hAnsi="Huawei Sans" w:cs="Huawei Sans"/>
          <w:lang w:eastAsia="zh-CN"/>
        </w:rPr>
        <w:t>华为技术有限公司</w:t>
      </w:r>
    </w:p>
    <w:p w14:paraId="4C0703B4" w14:textId="77777777" w:rsidR="00033B54" w:rsidRPr="008D5D64" w:rsidRDefault="00033B54">
      <w:pPr>
        <w:topLinePunct w:val="0"/>
        <w:adjustRightInd/>
        <w:snapToGrid/>
        <w:spacing w:before="0" w:after="0" w:line="240" w:lineRule="auto"/>
        <w:ind w:left="0"/>
        <w:rPr>
          <w:rFonts w:ascii="Huawei Sans" w:eastAsia="方正兰亭黑简体" w:hAnsi="Huawei Sans" w:cs="Huawei Sans"/>
        </w:rPr>
        <w:sectPr w:rsidR="00033B54" w:rsidRPr="008D5D64" w:rsidSect="00033B54">
          <w:pgSz w:w="11906" w:h="16838" w:code="9"/>
          <w:pgMar w:top="1701" w:right="1134" w:bottom="1701" w:left="1134" w:header="567" w:footer="567" w:gutter="0"/>
          <w:pgNumType w:start="1"/>
          <w:cols w:space="425"/>
          <w:docGrid w:linePitch="312"/>
        </w:sectPr>
      </w:pPr>
      <w:r w:rsidRPr="008D5D64">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8D5D64" w:rsidRDefault="0020153C" w:rsidP="00FD6CD0">
          <w:pPr>
            <w:pStyle w:val="Contents"/>
            <w:rPr>
              <w:rFonts w:ascii="Huawei Sans" w:hAnsi="Huawei Sans" w:cs="Huawei Sans"/>
            </w:rPr>
          </w:pPr>
          <w:r w:rsidRPr="008D5D64">
            <w:rPr>
              <w:rFonts w:ascii="Huawei Sans" w:hAnsi="Huawei Sans" w:cs="Huawei Sans"/>
              <w:lang w:val="zh-CN"/>
            </w:rPr>
            <w:t>目录</w:t>
          </w:r>
        </w:p>
        <w:p w14:paraId="5A0E16EA" w14:textId="77777777" w:rsidR="00B81A3E" w:rsidRDefault="001B3964">
          <w:pPr>
            <w:pStyle w:val="12"/>
            <w:tabs>
              <w:tab w:val="right" w:leader="dot" w:pos="9628"/>
            </w:tabs>
            <w:rPr>
              <w:rFonts w:asciiTheme="minorHAnsi" w:eastAsiaTheme="minorEastAsia" w:hAnsiTheme="minorHAnsi" w:cstheme="minorBidi"/>
              <w:b w:val="0"/>
              <w:bCs w:val="0"/>
              <w:noProof/>
              <w:kern w:val="2"/>
              <w:sz w:val="21"/>
              <w:szCs w:val="22"/>
            </w:rPr>
          </w:pPr>
          <w:r w:rsidRPr="008D5D64">
            <w:rPr>
              <w:rFonts w:ascii="Huawei Sans" w:hAnsi="Huawei Sans" w:cs="Huawei Sans"/>
              <w:noProof/>
            </w:rPr>
            <w:fldChar w:fldCharType="begin"/>
          </w:r>
          <w:r w:rsidRPr="008D5D64">
            <w:rPr>
              <w:rFonts w:ascii="Huawei Sans" w:hAnsi="Huawei Sans" w:cs="Huawei Sans"/>
              <w:noProof/>
            </w:rPr>
            <w:instrText xml:space="preserve"> TOC \o "1-3" \h \z \u </w:instrText>
          </w:r>
          <w:r w:rsidRPr="008D5D64">
            <w:rPr>
              <w:rFonts w:ascii="Huawei Sans" w:hAnsi="Huawei Sans" w:cs="Huawei Sans"/>
              <w:noProof/>
            </w:rPr>
            <w:fldChar w:fldCharType="separate"/>
          </w:r>
          <w:hyperlink w:anchor="_Toc51334545" w:history="1">
            <w:r w:rsidR="00B81A3E" w:rsidRPr="00173A13">
              <w:rPr>
                <w:rStyle w:val="ad"/>
                <w:rFonts w:hint="eastAsia"/>
                <w:noProof/>
              </w:rPr>
              <w:t>前</w:t>
            </w:r>
            <w:r w:rsidR="00B81A3E" w:rsidRPr="00173A13">
              <w:rPr>
                <w:rStyle w:val="ad"/>
                <w:noProof/>
              </w:rPr>
              <w:t xml:space="preserve">  </w:t>
            </w:r>
            <w:r w:rsidR="00B81A3E" w:rsidRPr="00173A13">
              <w:rPr>
                <w:rStyle w:val="ad"/>
                <w:rFonts w:hint="eastAsia"/>
                <w:noProof/>
              </w:rPr>
              <w:t>言</w:t>
            </w:r>
            <w:r w:rsidR="00B81A3E">
              <w:rPr>
                <w:noProof/>
                <w:webHidden/>
              </w:rPr>
              <w:tab/>
            </w:r>
            <w:r w:rsidR="00B81A3E">
              <w:rPr>
                <w:noProof/>
                <w:webHidden/>
              </w:rPr>
              <w:fldChar w:fldCharType="begin"/>
            </w:r>
            <w:r w:rsidR="00B81A3E">
              <w:rPr>
                <w:noProof/>
                <w:webHidden/>
              </w:rPr>
              <w:instrText xml:space="preserve"> PAGEREF _Toc51334545 \h </w:instrText>
            </w:r>
            <w:r w:rsidR="00B81A3E">
              <w:rPr>
                <w:noProof/>
                <w:webHidden/>
              </w:rPr>
            </w:r>
            <w:r w:rsidR="00B81A3E">
              <w:rPr>
                <w:noProof/>
                <w:webHidden/>
              </w:rPr>
              <w:fldChar w:fldCharType="separate"/>
            </w:r>
            <w:r w:rsidR="00A37726">
              <w:rPr>
                <w:rFonts w:hint="eastAsia"/>
                <w:noProof/>
                <w:webHidden/>
              </w:rPr>
              <w:t>2</w:t>
            </w:r>
            <w:r w:rsidR="00B81A3E">
              <w:rPr>
                <w:noProof/>
                <w:webHidden/>
              </w:rPr>
              <w:fldChar w:fldCharType="end"/>
            </w:r>
          </w:hyperlink>
        </w:p>
        <w:p w14:paraId="6991F522"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46" w:history="1">
            <w:r w:rsidR="00B81A3E" w:rsidRPr="00173A13">
              <w:rPr>
                <w:rStyle w:val="ad"/>
                <w:rFonts w:hint="eastAsia"/>
              </w:rPr>
              <w:t>简介</w:t>
            </w:r>
            <w:r w:rsidR="00B81A3E">
              <w:rPr>
                <w:webHidden/>
              </w:rPr>
              <w:tab/>
            </w:r>
            <w:r w:rsidR="00B81A3E">
              <w:rPr>
                <w:webHidden/>
              </w:rPr>
              <w:fldChar w:fldCharType="begin"/>
            </w:r>
            <w:r w:rsidR="00B81A3E">
              <w:rPr>
                <w:webHidden/>
              </w:rPr>
              <w:instrText xml:space="preserve"> PAGEREF _Toc51334546 \h </w:instrText>
            </w:r>
            <w:r w:rsidR="00B81A3E">
              <w:rPr>
                <w:webHidden/>
              </w:rPr>
            </w:r>
            <w:r w:rsidR="00B81A3E">
              <w:rPr>
                <w:webHidden/>
              </w:rPr>
              <w:fldChar w:fldCharType="separate"/>
            </w:r>
            <w:r w:rsidR="00A37726">
              <w:rPr>
                <w:rFonts w:hint="eastAsia"/>
                <w:webHidden/>
              </w:rPr>
              <w:t>2</w:t>
            </w:r>
            <w:r w:rsidR="00B81A3E">
              <w:rPr>
                <w:webHidden/>
              </w:rPr>
              <w:fldChar w:fldCharType="end"/>
            </w:r>
          </w:hyperlink>
        </w:p>
        <w:p w14:paraId="1F76094C"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47" w:history="1">
            <w:r w:rsidR="00B81A3E" w:rsidRPr="00173A13">
              <w:rPr>
                <w:rStyle w:val="ad"/>
                <w:rFonts w:hint="eastAsia"/>
              </w:rPr>
              <w:t>内容描述</w:t>
            </w:r>
            <w:r w:rsidR="00B81A3E">
              <w:rPr>
                <w:webHidden/>
              </w:rPr>
              <w:tab/>
            </w:r>
            <w:r w:rsidR="00B81A3E">
              <w:rPr>
                <w:webHidden/>
              </w:rPr>
              <w:fldChar w:fldCharType="begin"/>
            </w:r>
            <w:r w:rsidR="00B81A3E">
              <w:rPr>
                <w:webHidden/>
              </w:rPr>
              <w:instrText xml:space="preserve"> PAGEREF _Toc51334547 \h </w:instrText>
            </w:r>
            <w:r w:rsidR="00B81A3E">
              <w:rPr>
                <w:webHidden/>
              </w:rPr>
            </w:r>
            <w:r w:rsidR="00B81A3E">
              <w:rPr>
                <w:webHidden/>
              </w:rPr>
              <w:fldChar w:fldCharType="separate"/>
            </w:r>
            <w:r w:rsidR="00A37726">
              <w:rPr>
                <w:rFonts w:hint="eastAsia"/>
                <w:webHidden/>
              </w:rPr>
              <w:t>2</w:t>
            </w:r>
            <w:r w:rsidR="00B81A3E">
              <w:rPr>
                <w:webHidden/>
              </w:rPr>
              <w:fldChar w:fldCharType="end"/>
            </w:r>
          </w:hyperlink>
        </w:p>
        <w:p w14:paraId="0E4F6A53"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48" w:history="1">
            <w:r w:rsidR="00B81A3E" w:rsidRPr="00173A13">
              <w:rPr>
                <w:rStyle w:val="ad"/>
                <w:rFonts w:hint="eastAsia"/>
              </w:rPr>
              <w:t>前置条件</w:t>
            </w:r>
            <w:r w:rsidR="00B81A3E">
              <w:rPr>
                <w:webHidden/>
              </w:rPr>
              <w:tab/>
            </w:r>
            <w:r w:rsidR="00B81A3E">
              <w:rPr>
                <w:webHidden/>
              </w:rPr>
              <w:fldChar w:fldCharType="begin"/>
            </w:r>
            <w:r w:rsidR="00B81A3E">
              <w:rPr>
                <w:webHidden/>
              </w:rPr>
              <w:instrText xml:space="preserve"> PAGEREF _Toc51334548 \h </w:instrText>
            </w:r>
            <w:r w:rsidR="00B81A3E">
              <w:rPr>
                <w:webHidden/>
              </w:rPr>
            </w:r>
            <w:r w:rsidR="00B81A3E">
              <w:rPr>
                <w:webHidden/>
              </w:rPr>
              <w:fldChar w:fldCharType="separate"/>
            </w:r>
            <w:r w:rsidR="00A37726">
              <w:rPr>
                <w:rFonts w:hint="eastAsia"/>
                <w:webHidden/>
              </w:rPr>
              <w:t>2</w:t>
            </w:r>
            <w:r w:rsidR="00B81A3E">
              <w:rPr>
                <w:webHidden/>
              </w:rPr>
              <w:fldChar w:fldCharType="end"/>
            </w:r>
          </w:hyperlink>
        </w:p>
        <w:p w14:paraId="17AEB118"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49" w:history="1">
            <w:r w:rsidR="00B81A3E" w:rsidRPr="00173A13">
              <w:rPr>
                <w:rStyle w:val="ad"/>
                <w:rFonts w:hint="eastAsia"/>
              </w:rPr>
              <w:t>实验环境说明</w:t>
            </w:r>
            <w:r w:rsidR="00B81A3E">
              <w:rPr>
                <w:webHidden/>
              </w:rPr>
              <w:tab/>
            </w:r>
            <w:r w:rsidR="00B81A3E">
              <w:rPr>
                <w:webHidden/>
              </w:rPr>
              <w:fldChar w:fldCharType="begin"/>
            </w:r>
            <w:r w:rsidR="00B81A3E">
              <w:rPr>
                <w:webHidden/>
              </w:rPr>
              <w:instrText xml:space="preserve"> PAGEREF _Toc51334549 \h </w:instrText>
            </w:r>
            <w:r w:rsidR="00B81A3E">
              <w:rPr>
                <w:webHidden/>
              </w:rPr>
            </w:r>
            <w:r w:rsidR="00B81A3E">
              <w:rPr>
                <w:webHidden/>
              </w:rPr>
              <w:fldChar w:fldCharType="separate"/>
            </w:r>
            <w:r w:rsidR="00A37726">
              <w:rPr>
                <w:rFonts w:hint="eastAsia"/>
                <w:webHidden/>
              </w:rPr>
              <w:t>2</w:t>
            </w:r>
            <w:r w:rsidR="00B81A3E">
              <w:rPr>
                <w:webHidden/>
              </w:rPr>
              <w:fldChar w:fldCharType="end"/>
            </w:r>
          </w:hyperlink>
        </w:p>
        <w:p w14:paraId="23CCAF60"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50" w:history="1">
            <w:r w:rsidR="00B81A3E" w:rsidRPr="00173A13">
              <w:rPr>
                <w:rStyle w:val="ad"/>
                <w:rFonts w:hint="eastAsia"/>
              </w:rPr>
              <w:t>实验概览</w:t>
            </w:r>
            <w:r w:rsidR="00B81A3E">
              <w:rPr>
                <w:webHidden/>
              </w:rPr>
              <w:tab/>
            </w:r>
            <w:r w:rsidR="00B81A3E">
              <w:rPr>
                <w:webHidden/>
              </w:rPr>
              <w:fldChar w:fldCharType="begin"/>
            </w:r>
            <w:r w:rsidR="00B81A3E">
              <w:rPr>
                <w:webHidden/>
              </w:rPr>
              <w:instrText xml:space="preserve"> PAGEREF _Toc51334550 \h </w:instrText>
            </w:r>
            <w:r w:rsidR="00B81A3E">
              <w:rPr>
                <w:webHidden/>
              </w:rPr>
            </w:r>
            <w:r w:rsidR="00B81A3E">
              <w:rPr>
                <w:webHidden/>
              </w:rPr>
              <w:fldChar w:fldCharType="separate"/>
            </w:r>
            <w:r w:rsidR="00A37726">
              <w:rPr>
                <w:rFonts w:hint="eastAsia"/>
                <w:webHidden/>
              </w:rPr>
              <w:t>3</w:t>
            </w:r>
            <w:r w:rsidR="00B81A3E">
              <w:rPr>
                <w:webHidden/>
              </w:rPr>
              <w:fldChar w:fldCharType="end"/>
            </w:r>
          </w:hyperlink>
        </w:p>
        <w:p w14:paraId="7E70BE8D" w14:textId="77777777" w:rsidR="00B81A3E" w:rsidRDefault="00461B0A">
          <w:pPr>
            <w:pStyle w:val="12"/>
            <w:tabs>
              <w:tab w:val="right" w:leader="dot" w:pos="9628"/>
            </w:tabs>
            <w:rPr>
              <w:rFonts w:asciiTheme="minorHAnsi" w:eastAsiaTheme="minorEastAsia" w:hAnsiTheme="minorHAnsi" w:cstheme="minorBidi"/>
              <w:b w:val="0"/>
              <w:bCs w:val="0"/>
              <w:noProof/>
              <w:kern w:val="2"/>
              <w:sz w:val="21"/>
              <w:szCs w:val="22"/>
            </w:rPr>
          </w:pPr>
          <w:hyperlink w:anchor="_Toc51334551" w:history="1">
            <w:r w:rsidR="00B81A3E" w:rsidRPr="00173A13">
              <w:rPr>
                <w:rStyle w:val="ad"/>
                <w:rFonts w:cs="Huawei Sans"/>
                <w:noProof/>
              </w:rPr>
              <w:t>1</w:t>
            </w:r>
            <w:r w:rsidR="00B81A3E" w:rsidRPr="00173A13">
              <w:rPr>
                <w:rStyle w:val="ad"/>
                <w:rFonts w:ascii="Huawei Sans" w:hAnsi="Huawei Sans" w:cs="Huawei Sans" w:hint="eastAsia"/>
                <w:noProof/>
              </w:rPr>
              <w:t xml:space="preserve"> </w:t>
            </w:r>
            <w:r w:rsidR="00B81A3E" w:rsidRPr="00173A13">
              <w:rPr>
                <w:rStyle w:val="ad"/>
                <w:rFonts w:ascii="Huawei Sans" w:hAnsi="Huawei Sans" w:cs="Huawei Sans" w:hint="eastAsia"/>
                <w:noProof/>
              </w:rPr>
              <w:t>数据库备份恢复</w:t>
            </w:r>
            <w:r w:rsidR="00B81A3E">
              <w:rPr>
                <w:noProof/>
                <w:webHidden/>
              </w:rPr>
              <w:tab/>
            </w:r>
            <w:r w:rsidR="00B81A3E">
              <w:rPr>
                <w:noProof/>
                <w:webHidden/>
              </w:rPr>
              <w:fldChar w:fldCharType="begin"/>
            </w:r>
            <w:r w:rsidR="00B81A3E">
              <w:rPr>
                <w:noProof/>
                <w:webHidden/>
              </w:rPr>
              <w:instrText xml:space="preserve"> PAGEREF _Toc51334551 \h </w:instrText>
            </w:r>
            <w:r w:rsidR="00B81A3E">
              <w:rPr>
                <w:noProof/>
                <w:webHidden/>
              </w:rPr>
            </w:r>
            <w:r w:rsidR="00B81A3E">
              <w:rPr>
                <w:noProof/>
                <w:webHidden/>
              </w:rPr>
              <w:fldChar w:fldCharType="separate"/>
            </w:r>
            <w:r w:rsidR="00A37726">
              <w:rPr>
                <w:rFonts w:hint="eastAsia"/>
                <w:noProof/>
                <w:webHidden/>
              </w:rPr>
              <w:t>4</w:t>
            </w:r>
            <w:r w:rsidR="00B81A3E">
              <w:rPr>
                <w:noProof/>
                <w:webHidden/>
              </w:rPr>
              <w:fldChar w:fldCharType="end"/>
            </w:r>
          </w:hyperlink>
        </w:p>
        <w:p w14:paraId="464B2EC5"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52" w:history="1">
            <w:r w:rsidR="00B81A3E" w:rsidRPr="00173A13">
              <w:rPr>
                <w:rStyle w:val="ad"/>
                <w:rFonts w:cs="Huawei Sans"/>
                <w:snapToGrid w:val="0"/>
              </w:rPr>
              <w:t>1.1</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实验介绍</w:t>
            </w:r>
            <w:r w:rsidR="00B81A3E">
              <w:rPr>
                <w:webHidden/>
              </w:rPr>
              <w:tab/>
            </w:r>
            <w:r w:rsidR="00B81A3E">
              <w:rPr>
                <w:webHidden/>
              </w:rPr>
              <w:fldChar w:fldCharType="begin"/>
            </w:r>
            <w:r w:rsidR="00B81A3E">
              <w:rPr>
                <w:webHidden/>
              </w:rPr>
              <w:instrText xml:space="preserve"> PAGEREF _Toc51334552 \h </w:instrText>
            </w:r>
            <w:r w:rsidR="00B81A3E">
              <w:rPr>
                <w:webHidden/>
              </w:rPr>
            </w:r>
            <w:r w:rsidR="00B81A3E">
              <w:rPr>
                <w:webHidden/>
              </w:rPr>
              <w:fldChar w:fldCharType="separate"/>
            </w:r>
            <w:r w:rsidR="00A37726">
              <w:rPr>
                <w:rFonts w:hint="eastAsia"/>
                <w:webHidden/>
              </w:rPr>
              <w:t>4</w:t>
            </w:r>
            <w:r w:rsidR="00B81A3E">
              <w:rPr>
                <w:webHidden/>
              </w:rPr>
              <w:fldChar w:fldCharType="end"/>
            </w:r>
          </w:hyperlink>
        </w:p>
        <w:p w14:paraId="4D4E05AC"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53" w:history="1">
            <w:r w:rsidR="00B81A3E" w:rsidRPr="00173A13">
              <w:rPr>
                <w:rStyle w:val="ad"/>
                <w:rFonts w:cs="Huawei Sans"/>
                <w:bCs/>
                <w:snapToGrid w:val="0"/>
              </w:rPr>
              <w:t>1.1.1</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关于本实验</w:t>
            </w:r>
            <w:r w:rsidR="00B81A3E">
              <w:rPr>
                <w:webHidden/>
              </w:rPr>
              <w:tab/>
            </w:r>
            <w:r w:rsidR="00B81A3E">
              <w:rPr>
                <w:webHidden/>
              </w:rPr>
              <w:fldChar w:fldCharType="begin"/>
            </w:r>
            <w:r w:rsidR="00B81A3E">
              <w:rPr>
                <w:webHidden/>
              </w:rPr>
              <w:instrText xml:space="preserve"> PAGEREF _Toc51334553 \h </w:instrText>
            </w:r>
            <w:r w:rsidR="00B81A3E">
              <w:rPr>
                <w:webHidden/>
              </w:rPr>
            </w:r>
            <w:r w:rsidR="00B81A3E">
              <w:rPr>
                <w:webHidden/>
              </w:rPr>
              <w:fldChar w:fldCharType="separate"/>
            </w:r>
            <w:r w:rsidR="00A37726">
              <w:rPr>
                <w:rFonts w:hint="eastAsia"/>
                <w:webHidden/>
              </w:rPr>
              <w:t>4</w:t>
            </w:r>
            <w:r w:rsidR="00B81A3E">
              <w:rPr>
                <w:webHidden/>
              </w:rPr>
              <w:fldChar w:fldCharType="end"/>
            </w:r>
          </w:hyperlink>
        </w:p>
        <w:p w14:paraId="453C639D"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54" w:history="1">
            <w:r w:rsidR="00B81A3E" w:rsidRPr="00173A13">
              <w:rPr>
                <w:rStyle w:val="ad"/>
                <w:rFonts w:cs="Huawei Sans"/>
                <w:bCs/>
                <w:snapToGrid w:val="0"/>
              </w:rPr>
              <w:t>1.1.2</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实验目的</w:t>
            </w:r>
            <w:r w:rsidR="00B81A3E">
              <w:rPr>
                <w:webHidden/>
              </w:rPr>
              <w:tab/>
            </w:r>
            <w:r w:rsidR="00B81A3E">
              <w:rPr>
                <w:webHidden/>
              </w:rPr>
              <w:fldChar w:fldCharType="begin"/>
            </w:r>
            <w:r w:rsidR="00B81A3E">
              <w:rPr>
                <w:webHidden/>
              </w:rPr>
              <w:instrText xml:space="preserve"> PAGEREF _Toc51334554 \h </w:instrText>
            </w:r>
            <w:r w:rsidR="00B81A3E">
              <w:rPr>
                <w:webHidden/>
              </w:rPr>
            </w:r>
            <w:r w:rsidR="00B81A3E">
              <w:rPr>
                <w:webHidden/>
              </w:rPr>
              <w:fldChar w:fldCharType="separate"/>
            </w:r>
            <w:r w:rsidR="00A37726">
              <w:rPr>
                <w:rFonts w:hint="eastAsia"/>
                <w:webHidden/>
              </w:rPr>
              <w:t>4</w:t>
            </w:r>
            <w:r w:rsidR="00B81A3E">
              <w:rPr>
                <w:webHidden/>
              </w:rPr>
              <w:fldChar w:fldCharType="end"/>
            </w:r>
          </w:hyperlink>
        </w:p>
        <w:p w14:paraId="38C6467E"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55" w:history="1">
            <w:r w:rsidR="00B81A3E" w:rsidRPr="00173A13">
              <w:rPr>
                <w:rStyle w:val="ad"/>
                <w:rFonts w:cs="Huawei Sans"/>
                <w:snapToGrid w:val="0"/>
              </w:rPr>
              <w:t>1.2</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实验前提</w:t>
            </w:r>
            <w:r w:rsidR="00B81A3E">
              <w:rPr>
                <w:webHidden/>
              </w:rPr>
              <w:tab/>
            </w:r>
            <w:r w:rsidR="00B81A3E">
              <w:rPr>
                <w:webHidden/>
              </w:rPr>
              <w:fldChar w:fldCharType="begin"/>
            </w:r>
            <w:r w:rsidR="00B81A3E">
              <w:rPr>
                <w:webHidden/>
              </w:rPr>
              <w:instrText xml:space="preserve"> PAGEREF _Toc51334555 \h </w:instrText>
            </w:r>
            <w:r w:rsidR="00B81A3E">
              <w:rPr>
                <w:webHidden/>
              </w:rPr>
            </w:r>
            <w:r w:rsidR="00B81A3E">
              <w:rPr>
                <w:webHidden/>
              </w:rPr>
              <w:fldChar w:fldCharType="separate"/>
            </w:r>
            <w:r w:rsidR="00A37726">
              <w:rPr>
                <w:rFonts w:hint="eastAsia"/>
                <w:webHidden/>
              </w:rPr>
              <w:t>4</w:t>
            </w:r>
            <w:r w:rsidR="00B81A3E">
              <w:rPr>
                <w:webHidden/>
              </w:rPr>
              <w:fldChar w:fldCharType="end"/>
            </w:r>
          </w:hyperlink>
        </w:p>
        <w:p w14:paraId="298B1C0D"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56" w:history="1">
            <w:r w:rsidR="00B81A3E" w:rsidRPr="00173A13">
              <w:rPr>
                <w:rStyle w:val="ad"/>
                <w:rFonts w:cs="Huawei Sans"/>
                <w:snapToGrid w:val="0"/>
              </w:rPr>
              <w:t>1.3</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物理备份和恢复</w:t>
            </w:r>
            <w:r w:rsidR="00B81A3E">
              <w:rPr>
                <w:webHidden/>
              </w:rPr>
              <w:tab/>
            </w:r>
            <w:r w:rsidR="00B81A3E">
              <w:rPr>
                <w:webHidden/>
              </w:rPr>
              <w:fldChar w:fldCharType="begin"/>
            </w:r>
            <w:r w:rsidR="00B81A3E">
              <w:rPr>
                <w:webHidden/>
              </w:rPr>
              <w:instrText xml:space="preserve"> PAGEREF _Toc51334556 \h </w:instrText>
            </w:r>
            <w:r w:rsidR="00B81A3E">
              <w:rPr>
                <w:webHidden/>
              </w:rPr>
            </w:r>
            <w:r w:rsidR="00B81A3E">
              <w:rPr>
                <w:webHidden/>
              </w:rPr>
              <w:fldChar w:fldCharType="separate"/>
            </w:r>
            <w:r w:rsidR="00A37726">
              <w:rPr>
                <w:rFonts w:hint="eastAsia"/>
                <w:webHidden/>
              </w:rPr>
              <w:t>7</w:t>
            </w:r>
            <w:r w:rsidR="00B81A3E">
              <w:rPr>
                <w:webHidden/>
              </w:rPr>
              <w:fldChar w:fldCharType="end"/>
            </w:r>
          </w:hyperlink>
        </w:p>
        <w:p w14:paraId="58BFF51D"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57" w:history="1">
            <w:r w:rsidR="00B81A3E" w:rsidRPr="00173A13">
              <w:rPr>
                <w:rStyle w:val="ad"/>
                <w:rFonts w:cs="Huawei Sans"/>
                <w:bCs/>
                <w:snapToGrid w:val="0"/>
              </w:rPr>
              <w:t>1.3.1</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实验前提</w:t>
            </w:r>
            <w:r w:rsidR="00B81A3E">
              <w:rPr>
                <w:webHidden/>
              </w:rPr>
              <w:tab/>
            </w:r>
            <w:r w:rsidR="00B81A3E">
              <w:rPr>
                <w:webHidden/>
              </w:rPr>
              <w:fldChar w:fldCharType="begin"/>
            </w:r>
            <w:r w:rsidR="00B81A3E">
              <w:rPr>
                <w:webHidden/>
              </w:rPr>
              <w:instrText xml:space="preserve"> PAGEREF _Toc51334557 \h </w:instrText>
            </w:r>
            <w:r w:rsidR="00B81A3E">
              <w:rPr>
                <w:webHidden/>
              </w:rPr>
            </w:r>
            <w:r w:rsidR="00B81A3E">
              <w:rPr>
                <w:webHidden/>
              </w:rPr>
              <w:fldChar w:fldCharType="separate"/>
            </w:r>
            <w:r w:rsidR="00A37726">
              <w:rPr>
                <w:rFonts w:hint="eastAsia"/>
                <w:webHidden/>
              </w:rPr>
              <w:t>7</w:t>
            </w:r>
            <w:r w:rsidR="00B81A3E">
              <w:rPr>
                <w:webHidden/>
              </w:rPr>
              <w:fldChar w:fldCharType="end"/>
            </w:r>
          </w:hyperlink>
        </w:p>
        <w:p w14:paraId="572B43EF"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58" w:history="1">
            <w:r w:rsidR="00B81A3E" w:rsidRPr="00173A13">
              <w:rPr>
                <w:rStyle w:val="ad"/>
                <w:rFonts w:cs="Huawei Sans"/>
                <w:bCs/>
                <w:snapToGrid w:val="0"/>
              </w:rPr>
              <w:t>1.3.2</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物理备份</w:t>
            </w:r>
            <w:r w:rsidR="00B81A3E">
              <w:rPr>
                <w:webHidden/>
              </w:rPr>
              <w:tab/>
            </w:r>
            <w:r w:rsidR="00B81A3E">
              <w:rPr>
                <w:webHidden/>
              </w:rPr>
              <w:fldChar w:fldCharType="begin"/>
            </w:r>
            <w:r w:rsidR="00B81A3E">
              <w:rPr>
                <w:webHidden/>
              </w:rPr>
              <w:instrText xml:space="preserve"> PAGEREF _Toc51334558 \h </w:instrText>
            </w:r>
            <w:r w:rsidR="00B81A3E">
              <w:rPr>
                <w:webHidden/>
              </w:rPr>
            </w:r>
            <w:r w:rsidR="00B81A3E">
              <w:rPr>
                <w:webHidden/>
              </w:rPr>
              <w:fldChar w:fldCharType="separate"/>
            </w:r>
            <w:r w:rsidR="00A37726">
              <w:rPr>
                <w:rFonts w:hint="eastAsia"/>
                <w:webHidden/>
              </w:rPr>
              <w:t>7</w:t>
            </w:r>
            <w:r w:rsidR="00B81A3E">
              <w:rPr>
                <w:webHidden/>
              </w:rPr>
              <w:fldChar w:fldCharType="end"/>
            </w:r>
          </w:hyperlink>
        </w:p>
        <w:p w14:paraId="31D9FEF8"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59" w:history="1">
            <w:r w:rsidR="00B81A3E" w:rsidRPr="00173A13">
              <w:rPr>
                <w:rStyle w:val="ad"/>
                <w:rFonts w:cs="Huawei Sans"/>
                <w:bCs/>
                <w:snapToGrid w:val="0"/>
              </w:rPr>
              <w:t>1.3.3</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物理备份恢复</w:t>
            </w:r>
            <w:r w:rsidR="00B81A3E">
              <w:rPr>
                <w:webHidden/>
              </w:rPr>
              <w:tab/>
            </w:r>
            <w:r w:rsidR="00B81A3E">
              <w:rPr>
                <w:webHidden/>
              </w:rPr>
              <w:fldChar w:fldCharType="begin"/>
            </w:r>
            <w:r w:rsidR="00B81A3E">
              <w:rPr>
                <w:webHidden/>
              </w:rPr>
              <w:instrText xml:space="preserve"> PAGEREF _Toc51334559 \h </w:instrText>
            </w:r>
            <w:r w:rsidR="00B81A3E">
              <w:rPr>
                <w:webHidden/>
              </w:rPr>
            </w:r>
            <w:r w:rsidR="00B81A3E">
              <w:rPr>
                <w:webHidden/>
              </w:rPr>
              <w:fldChar w:fldCharType="separate"/>
            </w:r>
            <w:r w:rsidR="00A37726">
              <w:rPr>
                <w:rFonts w:hint="eastAsia"/>
                <w:webHidden/>
              </w:rPr>
              <w:t>8</w:t>
            </w:r>
            <w:r w:rsidR="00B81A3E">
              <w:rPr>
                <w:webHidden/>
              </w:rPr>
              <w:fldChar w:fldCharType="end"/>
            </w:r>
          </w:hyperlink>
        </w:p>
        <w:p w14:paraId="13172D17" w14:textId="77777777" w:rsidR="00B81A3E" w:rsidRDefault="00461B0A">
          <w:pPr>
            <w:pStyle w:val="20"/>
            <w:tabs>
              <w:tab w:val="right" w:leader="dot" w:pos="9628"/>
            </w:tabs>
            <w:rPr>
              <w:rFonts w:asciiTheme="minorHAnsi" w:eastAsiaTheme="minorEastAsia" w:hAnsiTheme="minorHAnsi" w:cstheme="minorBidi"/>
              <w:kern w:val="2"/>
              <w:sz w:val="21"/>
              <w:szCs w:val="22"/>
            </w:rPr>
          </w:pPr>
          <w:hyperlink w:anchor="_Toc51334560" w:history="1">
            <w:r w:rsidR="00B81A3E" w:rsidRPr="00173A13">
              <w:rPr>
                <w:rStyle w:val="ad"/>
                <w:rFonts w:cs="Huawei Sans"/>
                <w:snapToGrid w:val="0"/>
              </w:rPr>
              <w:t>1.4</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逻辑备份和恢复</w:t>
            </w:r>
            <w:r w:rsidR="00B81A3E">
              <w:rPr>
                <w:webHidden/>
              </w:rPr>
              <w:tab/>
            </w:r>
            <w:r w:rsidR="00B81A3E">
              <w:rPr>
                <w:webHidden/>
              </w:rPr>
              <w:fldChar w:fldCharType="begin"/>
            </w:r>
            <w:r w:rsidR="00B81A3E">
              <w:rPr>
                <w:webHidden/>
              </w:rPr>
              <w:instrText xml:space="preserve"> PAGEREF _Toc51334560 \h </w:instrText>
            </w:r>
            <w:r w:rsidR="00B81A3E">
              <w:rPr>
                <w:webHidden/>
              </w:rPr>
            </w:r>
            <w:r w:rsidR="00B81A3E">
              <w:rPr>
                <w:webHidden/>
              </w:rPr>
              <w:fldChar w:fldCharType="separate"/>
            </w:r>
            <w:r w:rsidR="00A37726">
              <w:rPr>
                <w:rFonts w:hint="eastAsia"/>
                <w:webHidden/>
              </w:rPr>
              <w:t>10</w:t>
            </w:r>
            <w:r w:rsidR="00B81A3E">
              <w:rPr>
                <w:webHidden/>
              </w:rPr>
              <w:fldChar w:fldCharType="end"/>
            </w:r>
          </w:hyperlink>
        </w:p>
        <w:p w14:paraId="7B297949"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61" w:history="1">
            <w:r w:rsidR="00B81A3E" w:rsidRPr="00173A13">
              <w:rPr>
                <w:rStyle w:val="ad"/>
                <w:rFonts w:cs="Huawei Sans"/>
                <w:bCs/>
                <w:snapToGrid w:val="0"/>
              </w:rPr>
              <w:t>1.4.1</w:t>
            </w:r>
            <w:r w:rsidR="00B81A3E" w:rsidRPr="00173A13">
              <w:rPr>
                <w:rStyle w:val="ad"/>
                <w:rFonts w:ascii="Huawei Sans" w:hAnsi="Huawei Sans" w:cs="Huawei Sans" w:hint="eastAsia"/>
              </w:rPr>
              <w:t xml:space="preserve"> </w:t>
            </w:r>
            <w:r w:rsidR="00B81A3E" w:rsidRPr="00173A13">
              <w:rPr>
                <w:rStyle w:val="ad"/>
                <w:rFonts w:ascii="Huawei Sans" w:hAnsi="Huawei Sans" w:cs="Huawei Sans" w:hint="eastAsia"/>
              </w:rPr>
              <w:t>实验前提</w:t>
            </w:r>
            <w:bookmarkStart w:id="10" w:name="_GoBack"/>
            <w:bookmarkEnd w:id="10"/>
            <w:r w:rsidR="00B81A3E">
              <w:rPr>
                <w:webHidden/>
              </w:rPr>
              <w:tab/>
            </w:r>
            <w:r w:rsidR="00B81A3E">
              <w:rPr>
                <w:webHidden/>
              </w:rPr>
              <w:fldChar w:fldCharType="begin"/>
            </w:r>
            <w:r w:rsidR="00B81A3E">
              <w:rPr>
                <w:webHidden/>
              </w:rPr>
              <w:instrText xml:space="preserve"> PAGEREF _Toc51334561 \h </w:instrText>
            </w:r>
            <w:r w:rsidR="00B81A3E">
              <w:rPr>
                <w:webHidden/>
              </w:rPr>
            </w:r>
            <w:r w:rsidR="00B81A3E">
              <w:rPr>
                <w:webHidden/>
              </w:rPr>
              <w:fldChar w:fldCharType="separate"/>
            </w:r>
            <w:r w:rsidR="00A37726">
              <w:rPr>
                <w:rFonts w:hint="eastAsia"/>
                <w:webHidden/>
              </w:rPr>
              <w:t>10</w:t>
            </w:r>
            <w:r w:rsidR="00B81A3E">
              <w:rPr>
                <w:webHidden/>
              </w:rPr>
              <w:fldChar w:fldCharType="end"/>
            </w:r>
          </w:hyperlink>
        </w:p>
        <w:p w14:paraId="011ECCA0"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62" w:history="1">
            <w:r w:rsidR="00B81A3E" w:rsidRPr="00173A13">
              <w:rPr>
                <w:rStyle w:val="ad"/>
                <w:rFonts w:cs="Huawei Sans"/>
                <w:bCs/>
                <w:snapToGrid w:val="0"/>
              </w:rPr>
              <w:t>1.4.2</w:t>
            </w:r>
            <w:r w:rsidR="00B81A3E" w:rsidRPr="00173A13">
              <w:rPr>
                <w:rStyle w:val="ad"/>
                <w:rFonts w:ascii="Huawei Sans" w:hAnsi="Huawei Sans" w:cs="Huawei Sans"/>
              </w:rPr>
              <w:t xml:space="preserve"> gs_dump</w:t>
            </w:r>
            <w:r w:rsidR="00B81A3E">
              <w:rPr>
                <w:webHidden/>
              </w:rPr>
              <w:tab/>
            </w:r>
            <w:r w:rsidR="00B81A3E">
              <w:rPr>
                <w:webHidden/>
              </w:rPr>
              <w:fldChar w:fldCharType="begin"/>
            </w:r>
            <w:r w:rsidR="00B81A3E">
              <w:rPr>
                <w:webHidden/>
              </w:rPr>
              <w:instrText xml:space="preserve"> PAGEREF _Toc51334562 \h </w:instrText>
            </w:r>
            <w:r w:rsidR="00B81A3E">
              <w:rPr>
                <w:webHidden/>
              </w:rPr>
            </w:r>
            <w:r w:rsidR="00B81A3E">
              <w:rPr>
                <w:webHidden/>
              </w:rPr>
              <w:fldChar w:fldCharType="separate"/>
            </w:r>
            <w:r w:rsidR="00A37726">
              <w:rPr>
                <w:rFonts w:hint="eastAsia"/>
                <w:webHidden/>
              </w:rPr>
              <w:t>10</w:t>
            </w:r>
            <w:r w:rsidR="00B81A3E">
              <w:rPr>
                <w:webHidden/>
              </w:rPr>
              <w:fldChar w:fldCharType="end"/>
            </w:r>
          </w:hyperlink>
        </w:p>
        <w:p w14:paraId="159CC735"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63" w:history="1">
            <w:r w:rsidR="00B81A3E" w:rsidRPr="00173A13">
              <w:rPr>
                <w:rStyle w:val="ad"/>
                <w:rFonts w:cs="Huawei Sans"/>
                <w:bCs/>
                <w:snapToGrid w:val="0"/>
              </w:rPr>
              <w:t>1.4.3</w:t>
            </w:r>
            <w:r w:rsidR="00B81A3E" w:rsidRPr="00173A13">
              <w:rPr>
                <w:rStyle w:val="ad"/>
                <w:rFonts w:ascii="Huawei Sans" w:hAnsi="Huawei Sans" w:cs="Huawei Sans"/>
              </w:rPr>
              <w:t xml:space="preserve"> gs_dumpall</w:t>
            </w:r>
            <w:r w:rsidR="00B81A3E">
              <w:rPr>
                <w:webHidden/>
              </w:rPr>
              <w:tab/>
            </w:r>
            <w:r w:rsidR="00B81A3E">
              <w:rPr>
                <w:webHidden/>
              </w:rPr>
              <w:fldChar w:fldCharType="begin"/>
            </w:r>
            <w:r w:rsidR="00B81A3E">
              <w:rPr>
                <w:webHidden/>
              </w:rPr>
              <w:instrText xml:space="preserve"> PAGEREF _Toc51334563 \h </w:instrText>
            </w:r>
            <w:r w:rsidR="00B81A3E">
              <w:rPr>
                <w:webHidden/>
              </w:rPr>
            </w:r>
            <w:r w:rsidR="00B81A3E">
              <w:rPr>
                <w:webHidden/>
              </w:rPr>
              <w:fldChar w:fldCharType="separate"/>
            </w:r>
            <w:r w:rsidR="00A37726">
              <w:rPr>
                <w:rFonts w:hint="eastAsia"/>
                <w:webHidden/>
              </w:rPr>
              <w:t>20</w:t>
            </w:r>
            <w:r w:rsidR="00B81A3E">
              <w:rPr>
                <w:webHidden/>
              </w:rPr>
              <w:fldChar w:fldCharType="end"/>
            </w:r>
          </w:hyperlink>
        </w:p>
        <w:p w14:paraId="3A92EEC2" w14:textId="77777777" w:rsidR="00B81A3E" w:rsidRDefault="00461B0A">
          <w:pPr>
            <w:pStyle w:val="31"/>
            <w:tabs>
              <w:tab w:val="right" w:leader="dot" w:pos="9628"/>
            </w:tabs>
            <w:rPr>
              <w:rFonts w:asciiTheme="minorHAnsi" w:eastAsiaTheme="minorEastAsia" w:hAnsiTheme="minorHAnsi" w:cstheme="minorBidi"/>
              <w:kern w:val="2"/>
              <w:sz w:val="21"/>
              <w:szCs w:val="22"/>
            </w:rPr>
          </w:pPr>
          <w:hyperlink w:anchor="_Toc51334564" w:history="1">
            <w:r w:rsidR="00B81A3E" w:rsidRPr="00173A13">
              <w:rPr>
                <w:rStyle w:val="ad"/>
                <w:rFonts w:cs="Huawei Sans"/>
                <w:bCs/>
                <w:snapToGrid w:val="0"/>
              </w:rPr>
              <w:t>1.4.4</w:t>
            </w:r>
            <w:r w:rsidR="00B81A3E" w:rsidRPr="00173A13">
              <w:rPr>
                <w:rStyle w:val="ad"/>
                <w:rFonts w:ascii="Huawei Sans" w:hAnsi="Huawei Sans" w:cs="Huawei Sans"/>
              </w:rPr>
              <w:t xml:space="preserve"> gs_restore</w:t>
            </w:r>
            <w:r w:rsidR="00B81A3E">
              <w:rPr>
                <w:webHidden/>
              </w:rPr>
              <w:tab/>
            </w:r>
            <w:r w:rsidR="00B81A3E">
              <w:rPr>
                <w:webHidden/>
              </w:rPr>
              <w:fldChar w:fldCharType="begin"/>
            </w:r>
            <w:r w:rsidR="00B81A3E">
              <w:rPr>
                <w:webHidden/>
              </w:rPr>
              <w:instrText xml:space="preserve"> PAGEREF _Toc51334564 \h </w:instrText>
            </w:r>
            <w:r w:rsidR="00B81A3E">
              <w:rPr>
                <w:webHidden/>
              </w:rPr>
            </w:r>
            <w:r w:rsidR="00B81A3E">
              <w:rPr>
                <w:webHidden/>
              </w:rPr>
              <w:fldChar w:fldCharType="separate"/>
            </w:r>
            <w:r w:rsidR="00A37726">
              <w:rPr>
                <w:rFonts w:hint="eastAsia"/>
                <w:webHidden/>
              </w:rPr>
              <w:t>22</w:t>
            </w:r>
            <w:r w:rsidR="00B81A3E">
              <w:rPr>
                <w:webHidden/>
              </w:rPr>
              <w:fldChar w:fldCharType="end"/>
            </w:r>
          </w:hyperlink>
        </w:p>
        <w:p w14:paraId="31DE57CA" w14:textId="77777777" w:rsidR="00B81A3E" w:rsidRDefault="00461B0A">
          <w:pPr>
            <w:pStyle w:val="12"/>
            <w:tabs>
              <w:tab w:val="right" w:leader="dot" w:pos="9628"/>
            </w:tabs>
            <w:rPr>
              <w:rFonts w:asciiTheme="minorHAnsi" w:eastAsiaTheme="minorEastAsia" w:hAnsiTheme="minorHAnsi" w:cstheme="minorBidi"/>
              <w:b w:val="0"/>
              <w:bCs w:val="0"/>
              <w:noProof/>
              <w:kern w:val="2"/>
              <w:sz w:val="21"/>
              <w:szCs w:val="22"/>
            </w:rPr>
          </w:pPr>
          <w:hyperlink w:anchor="_Toc51334565" w:history="1">
            <w:r w:rsidR="00B81A3E" w:rsidRPr="00173A13">
              <w:rPr>
                <w:rStyle w:val="ad"/>
                <w:rFonts w:cs="Huawei Sans"/>
                <w:noProof/>
              </w:rPr>
              <w:t>2</w:t>
            </w:r>
            <w:r w:rsidR="00B81A3E" w:rsidRPr="00173A13">
              <w:rPr>
                <w:rStyle w:val="ad"/>
                <w:rFonts w:hint="eastAsia"/>
                <w:noProof/>
              </w:rPr>
              <w:t xml:space="preserve"> </w:t>
            </w:r>
            <w:r w:rsidR="00B81A3E" w:rsidRPr="00173A13">
              <w:rPr>
                <w:rStyle w:val="ad"/>
                <w:rFonts w:hint="eastAsia"/>
                <w:noProof/>
              </w:rPr>
              <w:t>附录一：</w:t>
            </w:r>
            <w:r w:rsidR="00B81A3E" w:rsidRPr="00173A13">
              <w:rPr>
                <w:rStyle w:val="ad"/>
                <w:noProof/>
              </w:rPr>
              <w:t>Linux</w:t>
            </w:r>
            <w:r w:rsidR="00B81A3E" w:rsidRPr="00173A13">
              <w:rPr>
                <w:rStyle w:val="ad"/>
                <w:rFonts w:hint="eastAsia"/>
                <w:noProof/>
              </w:rPr>
              <w:t>操作系统相关命令</w:t>
            </w:r>
            <w:r w:rsidR="00B81A3E">
              <w:rPr>
                <w:noProof/>
                <w:webHidden/>
              </w:rPr>
              <w:tab/>
            </w:r>
            <w:r w:rsidR="00B81A3E">
              <w:rPr>
                <w:noProof/>
                <w:webHidden/>
              </w:rPr>
              <w:fldChar w:fldCharType="begin"/>
            </w:r>
            <w:r w:rsidR="00B81A3E">
              <w:rPr>
                <w:noProof/>
                <w:webHidden/>
              </w:rPr>
              <w:instrText xml:space="preserve"> PAGEREF _Toc51334565 \h </w:instrText>
            </w:r>
            <w:r w:rsidR="00B81A3E">
              <w:rPr>
                <w:noProof/>
                <w:webHidden/>
              </w:rPr>
            </w:r>
            <w:r w:rsidR="00B81A3E">
              <w:rPr>
                <w:noProof/>
                <w:webHidden/>
              </w:rPr>
              <w:fldChar w:fldCharType="separate"/>
            </w:r>
            <w:r w:rsidR="00A37726">
              <w:rPr>
                <w:rFonts w:hint="eastAsia"/>
                <w:noProof/>
                <w:webHidden/>
              </w:rPr>
              <w:t>31</w:t>
            </w:r>
            <w:r w:rsidR="00B81A3E">
              <w:rPr>
                <w:noProof/>
                <w:webHidden/>
              </w:rPr>
              <w:fldChar w:fldCharType="end"/>
            </w:r>
          </w:hyperlink>
        </w:p>
        <w:p w14:paraId="306B5737" w14:textId="77777777" w:rsidR="00B81A3E" w:rsidRDefault="00461B0A">
          <w:pPr>
            <w:pStyle w:val="12"/>
            <w:tabs>
              <w:tab w:val="right" w:leader="dot" w:pos="9628"/>
            </w:tabs>
            <w:rPr>
              <w:rFonts w:asciiTheme="minorHAnsi" w:eastAsiaTheme="minorEastAsia" w:hAnsiTheme="minorHAnsi" w:cstheme="minorBidi"/>
              <w:b w:val="0"/>
              <w:bCs w:val="0"/>
              <w:noProof/>
              <w:kern w:val="2"/>
              <w:sz w:val="21"/>
              <w:szCs w:val="22"/>
            </w:rPr>
          </w:pPr>
          <w:hyperlink w:anchor="_Toc51334580" w:history="1">
            <w:r w:rsidR="00B81A3E" w:rsidRPr="00173A13">
              <w:rPr>
                <w:rStyle w:val="ad"/>
                <w:rFonts w:cs="Huawei Sans"/>
                <w:noProof/>
              </w:rPr>
              <w:t>3</w:t>
            </w:r>
            <w:r w:rsidR="00B81A3E" w:rsidRPr="00173A13">
              <w:rPr>
                <w:rStyle w:val="ad"/>
                <w:rFonts w:hint="eastAsia"/>
                <w:noProof/>
              </w:rPr>
              <w:t xml:space="preserve"> </w:t>
            </w:r>
            <w:r w:rsidR="00B81A3E" w:rsidRPr="00173A13">
              <w:rPr>
                <w:rStyle w:val="ad"/>
                <w:rFonts w:hint="eastAsia"/>
                <w:noProof/>
              </w:rPr>
              <w:t>附录一：</w:t>
            </w:r>
            <w:r w:rsidR="00B81A3E" w:rsidRPr="00173A13">
              <w:rPr>
                <w:rStyle w:val="ad"/>
                <w:noProof/>
              </w:rPr>
              <w:t>openGauss</w:t>
            </w:r>
            <w:r w:rsidR="00B81A3E" w:rsidRPr="00173A13">
              <w:rPr>
                <w:rStyle w:val="ad"/>
                <w:rFonts w:hint="eastAsia"/>
                <w:noProof/>
              </w:rPr>
              <w:t>数据库基本操作</w:t>
            </w:r>
            <w:r w:rsidR="00B81A3E">
              <w:rPr>
                <w:noProof/>
                <w:webHidden/>
              </w:rPr>
              <w:tab/>
            </w:r>
            <w:r w:rsidR="00B81A3E">
              <w:rPr>
                <w:noProof/>
                <w:webHidden/>
              </w:rPr>
              <w:fldChar w:fldCharType="begin"/>
            </w:r>
            <w:r w:rsidR="00B81A3E">
              <w:rPr>
                <w:noProof/>
                <w:webHidden/>
              </w:rPr>
              <w:instrText xml:space="preserve"> PAGEREF _Toc51334580 \h </w:instrText>
            </w:r>
            <w:r w:rsidR="00B81A3E">
              <w:rPr>
                <w:noProof/>
                <w:webHidden/>
              </w:rPr>
            </w:r>
            <w:r w:rsidR="00B81A3E">
              <w:rPr>
                <w:noProof/>
                <w:webHidden/>
              </w:rPr>
              <w:fldChar w:fldCharType="separate"/>
            </w:r>
            <w:r w:rsidR="00A37726">
              <w:rPr>
                <w:rFonts w:hint="eastAsia"/>
                <w:noProof/>
                <w:webHidden/>
              </w:rPr>
              <w:t>41</w:t>
            </w:r>
            <w:r w:rsidR="00B81A3E">
              <w:rPr>
                <w:noProof/>
                <w:webHidden/>
              </w:rPr>
              <w:fldChar w:fldCharType="end"/>
            </w:r>
          </w:hyperlink>
        </w:p>
        <w:p w14:paraId="1A1B1C95" w14:textId="68C8FC11" w:rsidR="00B81DEF" w:rsidRPr="008D5D64" w:rsidRDefault="001B3964" w:rsidP="0020153C">
          <w:pPr>
            <w:rPr>
              <w:rFonts w:ascii="Huawei Sans" w:eastAsia="方正兰亭黑简体" w:hAnsi="Huawei Sans" w:cs="Huawei Sans"/>
              <w:lang w:val="zh-CN"/>
            </w:rPr>
          </w:pPr>
          <w:r w:rsidRPr="008D5D64">
            <w:rPr>
              <w:rFonts w:ascii="Huawei Sans" w:eastAsia="方正兰亭黑简体" w:hAnsi="Huawei Sans" w:cs="Huawei Sans"/>
              <w:noProof/>
            </w:rPr>
            <w:fldChar w:fldCharType="end"/>
          </w:r>
        </w:p>
      </w:sdtContent>
    </w:sdt>
    <w:p w14:paraId="0B048C6B" w14:textId="6455368F" w:rsidR="00002614" w:rsidRPr="008D5D64" w:rsidRDefault="00002614">
      <w:pPr>
        <w:topLinePunct w:val="0"/>
        <w:adjustRightInd/>
        <w:snapToGrid/>
        <w:spacing w:before="0" w:after="0" w:line="240" w:lineRule="auto"/>
        <w:ind w:left="0"/>
        <w:rPr>
          <w:rFonts w:ascii="Huawei Sans" w:eastAsia="方正兰亭黑简体" w:hAnsi="Huawei Sans" w:cs="Huawei Sans"/>
          <w:lang w:val="zh-CN"/>
        </w:rPr>
      </w:pPr>
      <w:r w:rsidRPr="008D5D64">
        <w:rPr>
          <w:rFonts w:ascii="Huawei Sans" w:eastAsia="方正兰亭黑简体" w:hAnsi="Huawei Sans" w:cs="Huawei Sans"/>
          <w:lang w:val="zh-CN"/>
        </w:rPr>
        <w:br w:type="page"/>
      </w:r>
    </w:p>
    <w:p w14:paraId="54348ECF" w14:textId="0F6DB2E2" w:rsidR="005570B0" w:rsidRPr="008D5D64" w:rsidRDefault="005570B0" w:rsidP="00EC24C9">
      <w:pPr>
        <w:pStyle w:val="1"/>
        <w:numPr>
          <w:ilvl w:val="0"/>
          <w:numId w:val="0"/>
        </w:numPr>
        <w:ind w:right="442"/>
        <w:rPr>
          <w:rFonts w:hint="eastAsia"/>
        </w:rPr>
      </w:pPr>
      <w:bookmarkStart w:id="11" w:name="_Toc7361460"/>
      <w:bookmarkStart w:id="12" w:name="_Toc47699838"/>
      <w:bookmarkStart w:id="13" w:name="_Toc51334545"/>
      <w:bookmarkStart w:id="14" w:name="_Toc466755566"/>
      <w:bookmarkStart w:id="15" w:name="_Toc466755571"/>
      <w:bookmarkEnd w:id="9"/>
      <w:bookmarkEnd w:id="8"/>
      <w:bookmarkEnd w:id="7"/>
      <w:bookmarkEnd w:id="6"/>
      <w:bookmarkEnd w:id="5"/>
      <w:bookmarkEnd w:id="4"/>
      <w:bookmarkEnd w:id="3"/>
      <w:bookmarkEnd w:id="2"/>
      <w:bookmarkEnd w:id="1"/>
      <w:bookmarkEnd w:id="0"/>
      <w:r w:rsidRPr="008D5D64">
        <w:lastRenderedPageBreak/>
        <w:t>前</w:t>
      </w:r>
      <w:r w:rsidRPr="008D5D64">
        <w:t xml:space="preserve">  </w:t>
      </w:r>
      <w:r w:rsidRPr="008D5D64">
        <w:t>言</w:t>
      </w:r>
      <w:bookmarkEnd w:id="11"/>
      <w:bookmarkEnd w:id="12"/>
      <w:bookmarkEnd w:id="13"/>
    </w:p>
    <w:p w14:paraId="7F577915" w14:textId="77777777" w:rsidR="005570B0" w:rsidRPr="008D5D64" w:rsidRDefault="005570B0" w:rsidP="00EC24C9">
      <w:pPr>
        <w:pStyle w:val="2"/>
        <w:numPr>
          <w:ilvl w:val="0"/>
          <w:numId w:val="0"/>
        </w:numPr>
        <w:rPr>
          <w:rFonts w:hint="eastAsia"/>
          <w:lang w:eastAsia="zh-CN"/>
        </w:rPr>
      </w:pPr>
      <w:bookmarkStart w:id="16" w:name="_Toc7361461"/>
      <w:bookmarkStart w:id="17" w:name="_Toc47699839"/>
      <w:bookmarkStart w:id="18" w:name="_Toc51334546"/>
      <w:r w:rsidRPr="008D5D64">
        <w:rPr>
          <w:lang w:eastAsia="zh-CN"/>
        </w:rPr>
        <w:t>简介</w:t>
      </w:r>
      <w:bookmarkEnd w:id="16"/>
      <w:bookmarkEnd w:id="17"/>
      <w:bookmarkEnd w:id="18"/>
    </w:p>
    <w:p w14:paraId="59CD0B52" w14:textId="23251A21" w:rsidR="005570B0" w:rsidRPr="008D5D64" w:rsidRDefault="00FF6417" w:rsidP="002A1320">
      <w:pPr>
        <w:pStyle w:val="1e"/>
        <w:rPr>
          <w:lang w:eastAsia="zh-CN"/>
        </w:rPr>
      </w:pPr>
      <w:r w:rsidRPr="008D5D64">
        <w:rPr>
          <w:lang w:eastAsia="zh-CN"/>
        </w:rPr>
        <w:t>本指导书适用于</w:t>
      </w:r>
      <w:r w:rsidRPr="008D5D64">
        <w:rPr>
          <w:lang w:eastAsia="zh-CN"/>
        </w:rPr>
        <w:t>openGauss</w:t>
      </w:r>
      <w:r w:rsidRPr="008D5D64">
        <w:rPr>
          <w:lang w:eastAsia="zh-CN"/>
        </w:rPr>
        <w:t>数据库</w:t>
      </w:r>
      <w:r w:rsidR="005570B0" w:rsidRPr="008D5D64">
        <w:rPr>
          <w:lang w:eastAsia="zh-CN"/>
        </w:rPr>
        <w:t>，通过该指导书可以了解</w:t>
      </w:r>
      <w:r w:rsidR="005570B0" w:rsidRPr="008D5D64">
        <w:rPr>
          <w:lang w:eastAsia="zh-CN"/>
        </w:rPr>
        <w:t>openGauss</w:t>
      </w:r>
      <w:r w:rsidR="005570B0" w:rsidRPr="008D5D64">
        <w:rPr>
          <w:lang w:eastAsia="zh-CN"/>
        </w:rPr>
        <w:t>数据库支持的两种备份恢复类型、多种备份恢复方案，并能够在备份和恢复过程中提供数据的可靠性保障机制。</w:t>
      </w:r>
    </w:p>
    <w:p w14:paraId="2A3829D3" w14:textId="03B8D778" w:rsidR="005570B0" w:rsidRPr="008D5D64" w:rsidRDefault="005570B0" w:rsidP="00EC24C9">
      <w:pPr>
        <w:pStyle w:val="2"/>
        <w:numPr>
          <w:ilvl w:val="0"/>
          <w:numId w:val="0"/>
        </w:numPr>
        <w:rPr>
          <w:rFonts w:hint="eastAsia"/>
          <w:lang w:eastAsia="zh-CN"/>
        </w:rPr>
      </w:pPr>
      <w:bookmarkStart w:id="19" w:name="_Toc7361462"/>
      <w:bookmarkStart w:id="20" w:name="_Toc47699840"/>
      <w:bookmarkStart w:id="21" w:name="_Toc51334547"/>
      <w:r w:rsidRPr="008D5D64">
        <w:rPr>
          <w:lang w:eastAsia="zh-CN"/>
        </w:rPr>
        <w:t>内容描述</w:t>
      </w:r>
      <w:bookmarkEnd w:id="19"/>
      <w:bookmarkEnd w:id="20"/>
      <w:bookmarkEnd w:id="21"/>
    </w:p>
    <w:p w14:paraId="73AA2004" w14:textId="77777777" w:rsidR="005570B0" w:rsidRPr="008D5D64" w:rsidRDefault="005570B0" w:rsidP="002A1320">
      <w:pPr>
        <w:pStyle w:val="1e"/>
        <w:rPr>
          <w:lang w:eastAsia="zh-CN"/>
        </w:rPr>
      </w:pPr>
      <w:r w:rsidRPr="008D5D64">
        <w:rPr>
          <w:lang w:eastAsia="zh-CN"/>
        </w:rPr>
        <w:t>数据备份是保护数据安全的重要手段之一，为了更好的保护数据安全，</w:t>
      </w:r>
      <w:r w:rsidRPr="008D5D64">
        <w:rPr>
          <w:lang w:eastAsia="zh-CN"/>
        </w:rPr>
        <w:t>openGauss</w:t>
      </w:r>
      <w:r w:rsidRPr="008D5D64">
        <w:rPr>
          <w:lang w:eastAsia="zh-CN"/>
        </w:rPr>
        <w:t>数据库支持两种备份恢复类型、多种备份恢复方案，备份和恢复过程中提供数据的可靠性保障机制。</w:t>
      </w:r>
    </w:p>
    <w:p w14:paraId="47A93FBF" w14:textId="3C64B1BC" w:rsidR="005570B0" w:rsidRDefault="005570B0" w:rsidP="002A1320">
      <w:pPr>
        <w:pStyle w:val="1e"/>
        <w:rPr>
          <w:lang w:eastAsia="zh-CN"/>
        </w:rPr>
      </w:pPr>
      <w:r w:rsidRPr="008D5D64">
        <w:rPr>
          <w:lang w:eastAsia="zh-CN"/>
        </w:rPr>
        <w:t>备份与恢复类型可分为逻辑备份与恢复、物理备份与恢复。</w:t>
      </w:r>
    </w:p>
    <w:p w14:paraId="3F4FA88D" w14:textId="5A81A747" w:rsidR="005A52E6" w:rsidRDefault="005A52E6" w:rsidP="00EC24C9">
      <w:pPr>
        <w:pStyle w:val="2"/>
        <w:numPr>
          <w:ilvl w:val="0"/>
          <w:numId w:val="0"/>
        </w:numPr>
        <w:rPr>
          <w:rFonts w:hint="eastAsia"/>
        </w:rPr>
      </w:pPr>
      <w:bookmarkStart w:id="22" w:name="_Toc51141491"/>
      <w:bookmarkStart w:id="23" w:name="_Toc51148678"/>
      <w:bookmarkStart w:id="24" w:name="_Toc51334548"/>
      <w:r>
        <w:rPr>
          <w:rFonts w:hint="eastAsia"/>
        </w:rPr>
        <w:t>前置条件</w:t>
      </w:r>
      <w:bookmarkEnd w:id="22"/>
      <w:bookmarkEnd w:id="23"/>
      <w:bookmarkEnd w:id="24"/>
    </w:p>
    <w:p w14:paraId="6E01F832" w14:textId="66513E6C" w:rsidR="005A52E6" w:rsidRDefault="005A52E6" w:rsidP="001E44F9">
      <w:pPr>
        <w:pStyle w:val="4a"/>
        <w:numPr>
          <w:ilvl w:val="0"/>
          <w:numId w:val="18"/>
        </w:numPr>
        <w:adjustRightInd/>
        <w:ind w:left="1441"/>
        <w:rPr>
          <w:rFonts w:hint="eastAsia"/>
        </w:rPr>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进行数据库的备份和恢复，需要掌握</w:t>
      </w:r>
      <w:r>
        <w:rPr>
          <w:rFonts w:hint="eastAsia"/>
        </w:rPr>
        <w:t>L</w:t>
      </w:r>
      <w:r>
        <w:t>i</w:t>
      </w:r>
      <w:r>
        <w:rPr>
          <w:rFonts w:hint="eastAsia"/>
        </w:rPr>
        <w:t>nux</w:t>
      </w:r>
      <w:r>
        <w:rPr>
          <w:rFonts w:hint="eastAsia"/>
        </w:rPr>
        <w:t>系统的基本操作和系统命令，详细请参见</w:t>
      </w:r>
      <w:r w:rsidRPr="00812E5B">
        <w:rPr>
          <w:rFonts w:hint="eastAsia"/>
          <w:b/>
        </w:rPr>
        <w:t>附录一</w:t>
      </w:r>
      <w:r>
        <w:rPr>
          <w:rFonts w:hint="eastAsia"/>
        </w:rPr>
        <w:t>。</w:t>
      </w:r>
    </w:p>
    <w:p w14:paraId="7A5C8029" w14:textId="1CAC882F" w:rsidR="005A52E6" w:rsidRPr="008D5D64" w:rsidRDefault="005A52E6" w:rsidP="001E44F9">
      <w:pPr>
        <w:pStyle w:val="4a"/>
        <w:numPr>
          <w:ilvl w:val="0"/>
          <w:numId w:val="18"/>
        </w:numPr>
        <w:adjustRightInd/>
        <w:ind w:left="1441"/>
        <w:rPr>
          <w:rFonts w:hint="eastAsia"/>
        </w:rPr>
      </w:pPr>
      <w:r>
        <w:t>实验前提和数据库恢复验证中需要</w:t>
      </w:r>
      <w:r>
        <w:rPr>
          <w:rFonts w:hint="eastAsia"/>
        </w:rPr>
        <w:t>掌握</w:t>
      </w:r>
      <w:r>
        <w:rPr>
          <w:rFonts w:hint="eastAsia"/>
        </w:rPr>
        <w:t>openGauss</w:t>
      </w:r>
      <w:r>
        <w:rPr>
          <w:rFonts w:hint="eastAsia"/>
        </w:rPr>
        <w:t>数据库的基本操作和</w:t>
      </w:r>
      <w:r>
        <w:rPr>
          <w:rFonts w:hint="eastAsia"/>
        </w:rPr>
        <w:t>SQL</w:t>
      </w:r>
      <w:r>
        <w:rPr>
          <w:rFonts w:hint="eastAsia"/>
        </w:rPr>
        <w:t>语法，</w:t>
      </w:r>
      <w:r>
        <w:rPr>
          <w:rFonts w:hint="eastAsia"/>
        </w:rPr>
        <w:t>openGauss</w:t>
      </w:r>
      <w:r>
        <w:rPr>
          <w:rFonts w:hint="eastAsia"/>
        </w:rPr>
        <w:t>数据库</w:t>
      </w:r>
      <w:r w:rsidRPr="007A08C6">
        <w:rPr>
          <w:rFonts w:hint="eastAsia"/>
        </w:rPr>
        <w:t>支持</w:t>
      </w:r>
      <w:r w:rsidRPr="007A08C6">
        <w:t>SQL2003</w:t>
      </w:r>
      <w:r w:rsidRPr="007A08C6">
        <w:t>标准语法</w:t>
      </w:r>
      <w:r>
        <w:rPr>
          <w:rFonts w:hint="eastAsia"/>
        </w:rPr>
        <w:t>，数据库基本操作参见</w:t>
      </w:r>
      <w:r w:rsidRPr="005A52E6">
        <w:rPr>
          <w:rFonts w:hint="eastAsia"/>
          <w:b/>
        </w:rPr>
        <w:t>附录二</w:t>
      </w:r>
      <w:r>
        <w:rPr>
          <w:rFonts w:hint="eastAsia"/>
        </w:rPr>
        <w:t>。</w:t>
      </w:r>
    </w:p>
    <w:p w14:paraId="42FF4FCA" w14:textId="1A22E18D" w:rsidR="005570B0" w:rsidRPr="008D5D64" w:rsidRDefault="005570B0" w:rsidP="00EC24C9">
      <w:pPr>
        <w:pStyle w:val="2"/>
        <w:numPr>
          <w:ilvl w:val="0"/>
          <w:numId w:val="0"/>
        </w:numPr>
        <w:rPr>
          <w:rFonts w:hint="eastAsia"/>
        </w:rPr>
      </w:pPr>
      <w:bookmarkStart w:id="25" w:name="_Toc7361465"/>
      <w:bookmarkStart w:id="26" w:name="_Toc47699841"/>
      <w:bookmarkStart w:id="27" w:name="_Toc51334549"/>
      <w:r w:rsidRPr="008D5D64">
        <w:t>实验环境说明</w:t>
      </w:r>
      <w:bookmarkEnd w:id="25"/>
      <w:bookmarkEnd w:id="26"/>
      <w:bookmarkEnd w:id="27"/>
    </w:p>
    <w:p w14:paraId="57A4C436" w14:textId="77777777" w:rsidR="005570B0" w:rsidRPr="008D5D64" w:rsidRDefault="005570B0" w:rsidP="005570B0">
      <w:pPr>
        <w:pStyle w:val="4a"/>
        <w:numPr>
          <w:ilvl w:val="0"/>
          <w:numId w:val="18"/>
        </w:numPr>
        <w:tabs>
          <w:tab w:val="num" w:pos="2126"/>
        </w:tabs>
        <w:ind w:left="1446" w:hanging="425"/>
        <w:rPr>
          <w:rFonts w:ascii="Huawei Sans" w:hAnsi="Huawei Sans" w:cs="Huawei Sans"/>
        </w:rPr>
      </w:pPr>
      <w:r w:rsidRPr="008D5D64">
        <w:rPr>
          <w:rFonts w:ascii="Huawei Sans" w:hAnsi="Huawei Sans" w:cs="Huawei Sans"/>
        </w:rPr>
        <w:t>组网说明</w:t>
      </w:r>
    </w:p>
    <w:p w14:paraId="67081E90" w14:textId="494F7D0C" w:rsidR="005570B0" w:rsidRPr="008D5D64" w:rsidRDefault="005570B0" w:rsidP="002A1320">
      <w:pPr>
        <w:pStyle w:val="1e"/>
        <w:rPr>
          <w:lang w:eastAsia="zh-CN"/>
        </w:rPr>
      </w:pPr>
      <w:r w:rsidRPr="008D5D64">
        <w:rPr>
          <w:lang w:eastAsia="zh-CN"/>
        </w:rPr>
        <w:t>本实验环境为</w:t>
      </w:r>
      <w:r w:rsidRPr="008D5D64">
        <w:rPr>
          <w:lang w:eastAsia="zh-CN"/>
        </w:rPr>
        <w:t>openGauss</w:t>
      </w:r>
      <w:r w:rsidRPr="008D5D64">
        <w:rPr>
          <w:lang w:eastAsia="zh-CN"/>
        </w:rPr>
        <w:t>数据库管理系统，安装在华为云</w:t>
      </w:r>
      <w:r w:rsidRPr="008D5D64">
        <w:rPr>
          <w:lang w:eastAsia="zh-CN"/>
        </w:rPr>
        <w:t>openEuler</w:t>
      </w:r>
      <w:r w:rsidRPr="008D5D64">
        <w:rPr>
          <w:lang w:eastAsia="zh-CN"/>
        </w:rPr>
        <w:t>弹性服务器</w:t>
      </w:r>
      <w:r w:rsidRPr="008D5D64">
        <w:rPr>
          <w:lang w:eastAsia="zh-CN"/>
        </w:rPr>
        <w:t>ECS</w:t>
      </w:r>
      <w:r w:rsidRPr="008D5D64">
        <w:rPr>
          <w:lang w:eastAsia="zh-CN"/>
        </w:rPr>
        <w:t>上。</w:t>
      </w:r>
    </w:p>
    <w:p w14:paraId="3D895713" w14:textId="77777777" w:rsidR="005570B0" w:rsidRPr="008D5D64" w:rsidRDefault="005570B0" w:rsidP="005570B0">
      <w:pPr>
        <w:pStyle w:val="4a"/>
        <w:numPr>
          <w:ilvl w:val="0"/>
          <w:numId w:val="18"/>
        </w:numPr>
        <w:tabs>
          <w:tab w:val="num" w:pos="2126"/>
        </w:tabs>
        <w:ind w:left="1446" w:hanging="425"/>
        <w:rPr>
          <w:rFonts w:ascii="Huawei Sans" w:hAnsi="Huawei Sans" w:cs="Huawei Sans"/>
        </w:rPr>
      </w:pPr>
      <w:r w:rsidRPr="008D5D64">
        <w:rPr>
          <w:rFonts w:ascii="Huawei Sans" w:hAnsi="Huawei Sans" w:cs="Huawei Sans"/>
        </w:rPr>
        <w:t>设备介绍</w:t>
      </w:r>
    </w:p>
    <w:p w14:paraId="58DE48CB" w14:textId="77777777" w:rsidR="005570B0" w:rsidRPr="008D5D64" w:rsidRDefault="005570B0" w:rsidP="002A1320">
      <w:pPr>
        <w:pStyle w:val="1e"/>
        <w:rPr>
          <w:lang w:eastAsia="zh-CN"/>
        </w:rPr>
      </w:pPr>
      <w:r w:rsidRPr="008D5D64">
        <w:rPr>
          <w:lang w:eastAsia="zh-CN"/>
        </w:rPr>
        <w:t>为了满足数据库原理与实践课程实验需要，建议每套实验环境采用以下配置：</w:t>
      </w:r>
    </w:p>
    <w:p w14:paraId="629B8C3B" w14:textId="77777777" w:rsidR="005570B0" w:rsidRDefault="005570B0" w:rsidP="002A1320">
      <w:pPr>
        <w:pStyle w:val="1e"/>
        <w:rPr>
          <w:lang w:eastAsia="zh-CN"/>
        </w:rPr>
      </w:pPr>
      <w:r w:rsidRPr="008D5D64">
        <w:rPr>
          <w:lang w:eastAsia="zh-CN"/>
        </w:rPr>
        <w:t>设备名称、型号与版本的对应关系如下：</w:t>
      </w:r>
    </w:p>
    <w:p w14:paraId="39B80537" w14:textId="5C9DD71D" w:rsidR="00CB0267" w:rsidRPr="008D5D64" w:rsidRDefault="00CB0267" w:rsidP="00EC24C9">
      <w:pPr>
        <w:pStyle w:val="50"/>
        <w:numPr>
          <w:ilvl w:val="0"/>
          <w:numId w:val="0"/>
        </w:numPr>
        <w:ind w:left="1021"/>
        <w:rPr>
          <w:rFonts w:hint="eastAsia"/>
        </w:rPr>
      </w:pPr>
      <w:r>
        <w:rPr>
          <w:rFonts w:hint="eastAsia"/>
        </w:rPr>
        <w:t>设备</w:t>
      </w:r>
      <w:r w:rsidR="00140B87">
        <w:rPr>
          <w:rFonts w:hint="eastAsia"/>
        </w:rPr>
        <w:t>明细</w:t>
      </w:r>
      <w:r>
        <w:rPr>
          <w:rFonts w:hint="eastAsia"/>
        </w:rPr>
        <w:t>表</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2454"/>
        <w:gridCol w:w="4617"/>
      </w:tblGrid>
      <w:tr w:rsidR="005570B0" w:rsidRPr="008D5D64" w14:paraId="4F083614"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045F9046" w14:textId="77777777" w:rsidR="005570B0" w:rsidRPr="008D5D64" w:rsidRDefault="005570B0" w:rsidP="00DE77BA">
            <w:pPr>
              <w:pStyle w:val="5a"/>
            </w:pPr>
            <w:r w:rsidRPr="008D5D64">
              <w:t>设备名称</w:t>
            </w:r>
          </w:p>
        </w:tc>
        <w:tc>
          <w:tcPr>
            <w:tcW w:w="2454" w:type="dxa"/>
          </w:tcPr>
          <w:p w14:paraId="612E82ED" w14:textId="77777777" w:rsidR="005570B0" w:rsidRPr="008D5D64" w:rsidRDefault="005570B0" w:rsidP="00DE77BA">
            <w:pPr>
              <w:pStyle w:val="5a"/>
              <w:cnfStyle w:val="100000000000" w:firstRow="1" w:lastRow="0" w:firstColumn="0" w:lastColumn="0" w:oddVBand="0" w:evenVBand="0" w:oddHBand="0" w:evenHBand="0" w:firstRowFirstColumn="0" w:firstRowLastColumn="0" w:lastRowFirstColumn="0" w:lastRowLastColumn="0"/>
            </w:pPr>
            <w:r w:rsidRPr="008D5D64">
              <w:t>设备型号</w:t>
            </w:r>
          </w:p>
        </w:tc>
        <w:tc>
          <w:tcPr>
            <w:tcW w:w="4617" w:type="dxa"/>
          </w:tcPr>
          <w:p w14:paraId="5061B276" w14:textId="77777777" w:rsidR="005570B0" w:rsidRPr="008D5D64" w:rsidRDefault="005570B0" w:rsidP="00DE77BA">
            <w:pPr>
              <w:pStyle w:val="5a"/>
              <w:cnfStyle w:val="100000000000" w:firstRow="1" w:lastRow="0" w:firstColumn="0" w:lastColumn="0" w:oddVBand="0" w:evenVBand="0" w:oddHBand="0" w:evenHBand="0" w:firstRowFirstColumn="0" w:firstRowLastColumn="0" w:lastRowFirstColumn="0" w:lastRowLastColumn="0"/>
            </w:pPr>
            <w:r w:rsidRPr="008D5D64">
              <w:t>软件版本</w:t>
            </w:r>
          </w:p>
        </w:tc>
      </w:tr>
      <w:tr w:rsidR="005570B0" w:rsidRPr="008D5D64" w14:paraId="45D26312" w14:textId="77777777" w:rsidTr="001E44F9">
        <w:tc>
          <w:tcPr>
            <w:cnfStyle w:val="001000000000" w:firstRow="0" w:lastRow="0" w:firstColumn="1" w:lastColumn="0" w:oddVBand="0" w:evenVBand="0" w:oddHBand="0" w:evenHBand="0" w:firstRowFirstColumn="0" w:firstRowLastColumn="0" w:lastRowFirstColumn="0" w:lastRowLastColumn="0"/>
            <w:tcW w:w="1519" w:type="dxa"/>
          </w:tcPr>
          <w:p w14:paraId="090F759C" w14:textId="77777777" w:rsidR="005570B0" w:rsidRPr="008D5D64" w:rsidRDefault="005570B0" w:rsidP="00DE77BA">
            <w:pPr>
              <w:pStyle w:val="5a"/>
            </w:pPr>
            <w:r w:rsidRPr="008D5D64">
              <w:t>数据库</w:t>
            </w:r>
          </w:p>
        </w:tc>
        <w:tc>
          <w:tcPr>
            <w:tcW w:w="2454" w:type="dxa"/>
          </w:tcPr>
          <w:p w14:paraId="311F9B11" w14:textId="77777777" w:rsidR="005570B0" w:rsidRPr="008D5D64" w:rsidRDefault="005570B0" w:rsidP="00DE77BA">
            <w:pPr>
              <w:pStyle w:val="5a"/>
              <w:cnfStyle w:val="000000000000" w:firstRow="0" w:lastRow="0" w:firstColumn="0" w:lastColumn="0" w:oddVBand="0" w:evenVBand="0" w:oddHBand="0" w:evenHBand="0" w:firstRowFirstColumn="0" w:firstRowLastColumn="0" w:lastRowFirstColumn="0" w:lastRowLastColumn="0"/>
            </w:pPr>
            <w:r w:rsidRPr="008D5D64">
              <w:t>openGauss</w:t>
            </w:r>
          </w:p>
        </w:tc>
        <w:tc>
          <w:tcPr>
            <w:tcW w:w="4617" w:type="dxa"/>
          </w:tcPr>
          <w:p w14:paraId="248CBA43" w14:textId="7EEFB63B" w:rsidR="005570B0" w:rsidRPr="008D5D64" w:rsidRDefault="005570B0" w:rsidP="00DE77BA">
            <w:pPr>
              <w:pStyle w:val="5a"/>
              <w:cnfStyle w:val="000000000000" w:firstRow="0" w:lastRow="0" w:firstColumn="0" w:lastColumn="0" w:oddVBand="0" w:evenVBand="0" w:oddHBand="0" w:evenHBand="0" w:firstRowFirstColumn="0" w:firstRowLastColumn="0" w:lastRowFirstColumn="0" w:lastRowLastColumn="0"/>
            </w:pPr>
            <w:r w:rsidRPr="008D5D64">
              <w:t>openGauss 1.0.0</w:t>
            </w:r>
          </w:p>
        </w:tc>
      </w:tr>
      <w:tr w:rsidR="005570B0" w:rsidRPr="008D5D64" w14:paraId="613CC528" w14:textId="77777777" w:rsidTr="001E44F9">
        <w:tc>
          <w:tcPr>
            <w:cnfStyle w:val="001000000000" w:firstRow="0" w:lastRow="0" w:firstColumn="1" w:lastColumn="0" w:oddVBand="0" w:evenVBand="0" w:oddHBand="0" w:evenHBand="0" w:firstRowFirstColumn="0" w:firstRowLastColumn="0" w:lastRowFirstColumn="0" w:lastRowLastColumn="0"/>
            <w:tcW w:w="1519" w:type="dxa"/>
          </w:tcPr>
          <w:p w14:paraId="332F955D" w14:textId="77777777" w:rsidR="005570B0" w:rsidRPr="008D5D64" w:rsidRDefault="005570B0" w:rsidP="00DE77BA">
            <w:pPr>
              <w:pStyle w:val="5a"/>
            </w:pPr>
            <w:r w:rsidRPr="008D5D64">
              <w:t>操作系统</w:t>
            </w:r>
          </w:p>
        </w:tc>
        <w:tc>
          <w:tcPr>
            <w:tcW w:w="2454" w:type="dxa"/>
          </w:tcPr>
          <w:p w14:paraId="4381D2DF" w14:textId="77777777" w:rsidR="005570B0" w:rsidRPr="008D5D64" w:rsidRDefault="005570B0" w:rsidP="00DE77BA">
            <w:pPr>
              <w:pStyle w:val="5a"/>
              <w:cnfStyle w:val="000000000000" w:firstRow="0" w:lastRow="0" w:firstColumn="0" w:lastColumn="0" w:oddVBand="0" w:evenVBand="0" w:oddHBand="0" w:evenHBand="0" w:firstRowFirstColumn="0" w:firstRowLastColumn="0" w:lastRowFirstColumn="0" w:lastRowLastColumn="0"/>
            </w:pPr>
            <w:r w:rsidRPr="008D5D64">
              <w:t>openEuler</w:t>
            </w:r>
          </w:p>
        </w:tc>
        <w:tc>
          <w:tcPr>
            <w:tcW w:w="4617" w:type="dxa"/>
          </w:tcPr>
          <w:p w14:paraId="668396CB" w14:textId="77777777" w:rsidR="005570B0" w:rsidRPr="008D5D64" w:rsidRDefault="005570B0" w:rsidP="00DE77BA">
            <w:pPr>
              <w:pStyle w:val="5a"/>
              <w:cnfStyle w:val="000000000000" w:firstRow="0" w:lastRow="0" w:firstColumn="0" w:lastColumn="0" w:oddVBand="0" w:evenVBand="0" w:oddHBand="0" w:evenHBand="0" w:firstRowFirstColumn="0" w:firstRowLastColumn="0" w:lastRowFirstColumn="0" w:lastRowLastColumn="0"/>
            </w:pPr>
            <w:r w:rsidRPr="008D5D64">
              <w:t>openEuler 20.3LTS</w:t>
            </w:r>
          </w:p>
        </w:tc>
      </w:tr>
    </w:tbl>
    <w:p w14:paraId="30220F62" w14:textId="2B50FDD5" w:rsidR="00896E8D" w:rsidRDefault="005A52E6" w:rsidP="00EC24C9">
      <w:pPr>
        <w:pStyle w:val="2"/>
        <w:numPr>
          <w:ilvl w:val="0"/>
          <w:numId w:val="0"/>
        </w:numPr>
        <w:rPr>
          <w:rFonts w:hint="eastAsia"/>
          <w:lang w:eastAsia="zh-CN"/>
        </w:rPr>
      </w:pPr>
      <w:bookmarkStart w:id="28" w:name="_Toc51334550"/>
      <w:bookmarkEnd w:id="14"/>
      <w:r>
        <w:rPr>
          <w:rFonts w:hint="eastAsia"/>
          <w:lang w:eastAsia="zh-CN"/>
        </w:rPr>
        <w:lastRenderedPageBreak/>
        <w:t>实验</w:t>
      </w:r>
      <w:r w:rsidR="008F78CE">
        <w:rPr>
          <w:rFonts w:hint="eastAsia"/>
          <w:lang w:eastAsia="zh-CN"/>
        </w:rPr>
        <w:t>概览</w:t>
      </w:r>
      <w:bookmarkEnd w:id="28"/>
    </w:p>
    <w:p w14:paraId="116EAD14" w14:textId="4A64D494" w:rsidR="005A52E6" w:rsidRDefault="00EE5BCF" w:rsidP="002A1320">
      <w:pPr>
        <w:pStyle w:val="1e"/>
      </w:pPr>
      <w:r>
        <w:rPr>
          <w:noProof/>
          <w:lang w:eastAsia="zh-CN"/>
        </w:rPr>
        <w:drawing>
          <wp:inline distT="0" distB="0" distL="0" distR="0" wp14:anchorId="741DCAD1" wp14:editId="51FF2EE7">
            <wp:extent cx="5454000" cy="3693600"/>
            <wp:effectExtent l="19050" t="19050" r="13970" b="21590"/>
            <wp:docPr id="3" name="图片 3" descr="C:\Users\swx941157\AppData\Roaming\eSpace_Desktop\UserData\swx941157\imagefiles\originalImgfiles\F043D28D-4024-49A4-A82B-DE8521F9E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3D28D-4024-49A4-A82B-DE8521F9E842" descr="C:\Users\swx941157\AppData\Roaming\eSpace_Desktop\UserData\swx941157\imagefiles\originalImgfiles\F043D28D-4024-49A4-A82B-DE8521F9E8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4000" cy="3693600"/>
                    </a:xfrm>
                    <a:prstGeom prst="rect">
                      <a:avLst/>
                    </a:prstGeom>
                    <a:noFill/>
                    <a:ln w="12700">
                      <a:solidFill>
                        <a:schemeClr val="bg1">
                          <a:lumMod val="85000"/>
                        </a:schemeClr>
                      </a:solidFill>
                    </a:ln>
                  </pic:spPr>
                </pic:pic>
              </a:graphicData>
            </a:graphic>
          </wp:inline>
        </w:drawing>
      </w:r>
    </w:p>
    <w:p w14:paraId="78600491" w14:textId="4E2E904C" w:rsidR="006F1623" w:rsidRPr="005A52E6" w:rsidRDefault="008F78CE" w:rsidP="00EC24C9">
      <w:pPr>
        <w:pStyle w:val="9"/>
        <w:numPr>
          <w:ilvl w:val="0"/>
          <w:numId w:val="0"/>
        </w:numPr>
        <w:ind w:left="1021"/>
        <w:rPr>
          <w:rFonts w:hint="eastAsia"/>
        </w:rPr>
      </w:pPr>
      <w:r>
        <w:t>本实验概览</w:t>
      </w:r>
      <w:r w:rsidR="006F1623">
        <w:t>图</w:t>
      </w:r>
    </w:p>
    <w:p w14:paraId="1CC78960" w14:textId="2696003A" w:rsidR="00896E8D" w:rsidRPr="008D5D64" w:rsidRDefault="0007553D" w:rsidP="002A1320">
      <w:pPr>
        <w:pStyle w:val="1e"/>
        <w:rPr>
          <w:sz w:val="44"/>
          <w:szCs w:val="44"/>
        </w:rPr>
      </w:pPr>
      <w:r w:rsidRPr="008D5D64">
        <w:br w:type="page"/>
      </w:r>
    </w:p>
    <w:p w14:paraId="30A53B4A" w14:textId="466156FB" w:rsidR="00DC6966" w:rsidRPr="008D5D64" w:rsidRDefault="0070526C" w:rsidP="00D65C31">
      <w:pPr>
        <w:pStyle w:val="1"/>
        <w:rPr>
          <w:rFonts w:ascii="Huawei Sans" w:hAnsi="Huawei Sans" w:cs="Huawei Sans"/>
        </w:rPr>
      </w:pPr>
      <w:bookmarkStart w:id="29" w:name="_Toc51334551"/>
      <w:bookmarkEnd w:id="15"/>
      <w:r w:rsidRPr="008D5D64">
        <w:rPr>
          <w:rFonts w:ascii="Huawei Sans" w:hAnsi="Huawei Sans" w:cs="Huawei Sans"/>
        </w:rPr>
        <w:lastRenderedPageBreak/>
        <w:t>数据库备份恢复</w:t>
      </w:r>
      <w:bookmarkEnd w:id="29"/>
    </w:p>
    <w:p w14:paraId="4DE04C2A" w14:textId="598CC1CF" w:rsidR="00DC6966" w:rsidRPr="008D5D64" w:rsidRDefault="00DC6966" w:rsidP="00382C74">
      <w:pPr>
        <w:pStyle w:val="2"/>
        <w:rPr>
          <w:rFonts w:ascii="Huawei Sans" w:hAnsi="Huawei Sans" w:cs="Huawei Sans"/>
        </w:rPr>
      </w:pPr>
      <w:bookmarkStart w:id="30" w:name="_Toc466755572"/>
      <w:bookmarkStart w:id="31" w:name="_Toc51334552"/>
      <w:r w:rsidRPr="008D5D64">
        <w:rPr>
          <w:rFonts w:ascii="Huawei Sans" w:hAnsi="Huawei Sans" w:cs="Huawei Sans"/>
        </w:rPr>
        <w:t>实验介绍</w:t>
      </w:r>
      <w:bookmarkEnd w:id="30"/>
      <w:bookmarkEnd w:id="31"/>
    </w:p>
    <w:p w14:paraId="30D6CFA2" w14:textId="715289A3" w:rsidR="00DC6966" w:rsidRPr="008D5D64" w:rsidRDefault="00DC6966" w:rsidP="00382C74">
      <w:pPr>
        <w:pStyle w:val="3"/>
        <w:rPr>
          <w:rFonts w:ascii="Huawei Sans" w:hAnsi="Huawei Sans" w:cs="Huawei Sans"/>
          <w:bCs/>
          <w:i/>
          <w:iCs/>
          <w:color w:val="0000FF"/>
          <w:kern w:val="2"/>
          <w:sz w:val="21"/>
        </w:rPr>
      </w:pPr>
      <w:bookmarkStart w:id="32" w:name="_Toc466755573"/>
      <w:bookmarkStart w:id="33" w:name="_Toc51334553"/>
      <w:r w:rsidRPr="008D5D64">
        <w:rPr>
          <w:rFonts w:ascii="Huawei Sans" w:hAnsi="Huawei Sans" w:cs="Huawei Sans"/>
        </w:rPr>
        <w:t>关于本实验</w:t>
      </w:r>
      <w:bookmarkEnd w:id="32"/>
      <w:bookmarkEnd w:id="33"/>
    </w:p>
    <w:p w14:paraId="3BE854AA" w14:textId="4B999A85" w:rsidR="00DC6966" w:rsidRPr="008D5D64" w:rsidRDefault="0070526C" w:rsidP="002A1320">
      <w:pPr>
        <w:pStyle w:val="1e"/>
        <w:rPr>
          <w:lang w:eastAsia="zh-CN"/>
        </w:rPr>
      </w:pPr>
      <w:r w:rsidRPr="008D5D64">
        <w:rPr>
          <w:lang w:eastAsia="zh-CN"/>
        </w:rPr>
        <w:t>本实验主要描述</w:t>
      </w:r>
      <w:r w:rsidRPr="008D5D64">
        <w:rPr>
          <w:lang w:eastAsia="zh-CN"/>
        </w:rPr>
        <w:t>openGauss</w:t>
      </w:r>
      <w:r w:rsidRPr="008D5D64">
        <w:rPr>
          <w:lang w:eastAsia="zh-CN"/>
        </w:rPr>
        <w:t>数据库支持的两种备份恢复类型、多种备份恢复方案，并能够在备份和恢复过程中提供数据的可靠性保障机制</w:t>
      </w:r>
      <w:r w:rsidR="00DC6966" w:rsidRPr="008D5D64">
        <w:rPr>
          <w:lang w:eastAsia="zh-CN"/>
        </w:rPr>
        <w:t>。</w:t>
      </w:r>
    </w:p>
    <w:p w14:paraId="7ADE4B89" w14:textId="77777777" w:rsidR="001C190E" w:rsidRPr="008D5D64" w:rsidRDefault="001C190E" w:rsidP="002A1320">
      <w:pPr>
        <w:pStyle w:val="1e"/>
        <w:rPr>
          <w:lang w:eastAsia="zh-CN"/>
        </w:rPr>
      </w:pPr>
    </w:p>
    <w:p w14:paraId="5B04DD4A" w14:textId="0B893CD0" w:rsidR="00DC6966" w:rsidRPr="008D5D64" w:rsidRDefault="00DC6966" w:rsidP="00382C74">
      <w:pPr>
        <w:pStyle w:val="3"/>
        <w:rPr>
          <w:rFonts w:ascii="Huawei Sans" w:hAnsi="Huawei Sans" w:cs="Huawei Sans"/>
        </w:rPr>
      </w:pPr>
      <w:bookmarkStart w:id="34" w:name="_Toc466755574"/>
      <w:bookmarkStart w:id="35" w:name="_Toc51334554"/>
      <w:r w:rsidRPr="008D5D64">
        <w:rPr>
          <w:rFonts w:ascii="Huawei Sans" w:hAnsi="Huawei Sans" w:cs="Huawei Sans"/>
        </w:rPr>
        <w:t>实验目的</w:t>
      </w:r>
      <w:bookmarkEnd w:id="34"/>
      <w:bookmarkEnd w:id="35"/>
    </w:p>
    <w:p w14:paraId="4066D8A6" w14:textId="7C8CEFD4" w:rsidR="0070526C" w:rsidRPr="008D5D64" w:rsidRDefault="0070526C" w:rsidP="0070526C">
      <w:pPr>
        <w:pStyle w:val="4a"/>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Pr="008D5D64">
        <w:rPr>
          <w:rFonts w:ascii="Huawei Sans" w:hAnsi="Huawei Sans" w:cs="Huawei Sans"/>
        </w:rPr>
        <w:t>数据库中逻辑备份与恢复方法</w:t>
      </w:r>
      <w:r w:rsidR="000D3497" w:rsidRPr="008D5D64">
        <w:rPr>
          <w:rFonts w:ascii="Huawei Sans" w:hAnsi="Huawei Sans" w:cs="Huawei Sans"/>
        </w:rPr>
        <w:t>；</w:t>
      </w:r>
    </w:p>
    <w:p w14:paraId="750DAB48" w14:textId="2318302A" w:rsidR="0070526C" w:rsidRPr="008D5D64" w:rsidRDefault="0070526C" w:rsidP="0070526C">
      <w:pPr>
        <w:pStyle w:val="4a"/>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FF6417" w:rsidRPr="008D5D64">
        <w:rPr>
          <w:rFonts w:ascii="Huawei Sans" w:hAnsi="Huawei Sans" w:cs="Huawei Sans"/>
        </w:rPr>
        <w:t>数据库</w:t>
      </w:r>
      <w:r w:rsidRPr="008D5D64">
        <w:rPr>
          <w:rFonts w:ascii="Huawei Sans" w:hAnsi="Huawei Sans" w:cs="Huawei Sans"/>
        </w:rPr>
        <w:t>物理备份与恢复的方法</w:t>
      </w:r>
      <w:r w:rsidR="000D3497" w:rsidRPr="008D5D64">
        <w:rPr>
          <w:rFonts w:ascii="Huawei Sans" w:hAnsi="Huawei Sans" w:cs="Huawei Sans"/>
        </w:rPr>
        <w:t>；</w:t>
      </w:r>
    </w:p>
    <w:p w14:paraId="1085C68B" w14:textId="2870E2D7" w:rsidR="00DC6966" w:rsidRPr="008D5D64" w:rsidRDefault="0070526C" w:rsidP="0070526C">
      <w:pPr>
        <w:pStyle w:val="4a"/>
        <w:rPr>
          <w:rFonts w:ascii="Huawei Sans" w:hAnsi="Huawei Sans" w:cs="Huawei Sans"/>
        </w:rPr>
      </w:pPr>
      <w:r w:rsidRPr="008D5D64">
        <w:rPr>
          <w:rFonts w:ascii="Huawei Sans" w:hAnsi="Huawei Sans" w:cs="Huawei Sans"/>
        </w:rPr>
        <w:t>能够在备份和恢复过程中提供数据的可靠性保障机制</w:t>
      </w:r>
      <w:r w:rsidR="00DC6966" w:rsidRPr="008D5D64">
        <w:rPr>
          <w:rFonts w:ascii="Huawei Sans" w:hAnsi="Huawei Sans" w:cs="Huawei Sans"/>
        </w:rPr>
        <w:t>。</w:t>
      </w:r>
    </w:p>
    <w:p w14:paraId="749DE86E" w14:textId="1377B6A5" w:rsidR="0070526C" w:rsidRPr="008D5D64" w:rsidRDefault="0070526C" w:rsidP="0070526C">
      <w:pPr>
        <w:pStyle w:val="2"/>
        <w:rPr>
          <w:rFonts w:ascii="Huawei Sans" w:hAnsi="Huawei Sans" w:cs="Huawei Sans"/>
        </w:rPr>
      </w:pPr>
      <w:bookmarkStart w:id="36" w:name="_Toc51334555"/>
      <w:r w:rsidRPr="008D5D64">
        <w:rPr>
          <w:rFonts w:ascii="Huawei Sans" w:hAnsi="Huawei Sans" w:cs="Huawei Sans"/>
        </w:rPr>
        <w:t>实验前提</w:t>
      </w:r>
      <w:bookmarkEnd w:id="36"/>
    </w:p>
    <w:p w14:paraId="2B5DD63A" w14:textId="77777777" w:rsidR="0070526C" w:rsidRPr="008D5D64" w:rsidRDefault="0070526C" w:rsidP="002A1320">
      <w:pPr>
        <w:pStyle w:val="1e"/>
        <w:rPr>
          <w:lang w:eastAsia="zh-CN"/>
        </w:rPr>
      </w:pPr>
      <w:r w:rsidRPr="008D5D64">
        <w:rPr>
          <w:lang w:eastAsia="zh-CN"/>
        </w:rPr>
        <w:t>在对数据库进行备份前，对数据库进行如下操作：</w:t>
      </w:r>
    </w:p>
    <w:p w14:paraId="49F03F2B" w14:textId="77777777" w:rsidR="0070526C" w:rsidRPr="008D5D64" w:rsidRDefault="0070526C" w:rsidP="00E11956">
      <w:pPr>
        <w:pStyle w:val="30"/>
      </w:pPr>
      <w:r w:rsidRPr="008D5D64">
        <w:t>切换到</w:t>
      </w:r>
      <w:r w:rsidRPr="008D5D64">
        <w:t>omm</w:t>
      </w:r>
      <w:r w:rsidRPr="008D5D64">
        <w:t>用户，以操作系统用户</w:t>
      </w:r>
      <w:r w:rsidRPr="008D5D64">
        <w:t>omm</w:t>
      </w:r>
      <w:r w:rsidRPr="008D5D64">
        <w:t>登录数据库主节点。</w:t>
      </w:r>
    </w:p>
    <w:p w14:paraId="20B43522" w14:textId="6F27225C" w:rsidR="0070526C" w:rsidRDefault="0070526C" w:rsidP="001E44F9">
      <w:pPr>
        <w:pStyle w:val="affffc"/>
        <w:rPr>
          <w:rFonts w:eastAsia="微软雅黑"/>
          <w:b/>
          <w:color w:val="C7000B"/>
        </w:rPr>
      </w:pPr>
      <w:r w:rsidRPr="00975F66">
        <w:rPr>
          <w:rFonts w:eastAsia="微软雅黑"/>
          <w:b/>
          <w:color w:val="C7000B"/>
        </w:rPr>
        <w:t>s</w:t>
      </w:r>
      <w:r w:rsidR="001E44F9" w:rsidRPr="00975F66">
        <w:rPr>
          <w:rFonts w:eastAsia="微软雅黑"/>
          <w:b/>
          <w:color w:val="C7000B"/>
        </w:rPr>
        <w:t xml:space="preserve">u </w:t>
      </w:r>
      <w:r w:rsidR="00A95FEF">
        <w:rPr>
          <w:rFonts w:eastAsia="微软雅黑"/>
          <w:b/>
          <w:color w:val="C7000B"/>
        </w:rPr>
        <w:t>–</w:t>
      </w:r>
      <w:r w:rsidR="001E44F9" w:rsidRPr="00975F66">
        <w:rPr>
          <w:rFonts w:eastAsia="微软雅黑"/>
          <w:b/>
          <w:color w:val="C7000B"/>
        </w:rPr>
        <w:t xml:space="preserve"> omm</w:t>
      </w:r>
    </w:p>
    <w:p w14:paraId="4D8A6CF2" w14:textId="2010AF74" w:rsidR="00A95FEF" w:rsidRDefault="00A95FEF" w:rsidP="00332B66">
      <w:pPr>
        <w:pStyle w:val="30"/>
      </w:pPr>
      <w:r>
        <w:t>启动数据库服务</w:t>
      </w:r>
    </w:p>
    <w:p w14:paraId="31D5CBFE" w14:textId="006327B3" w:rsidR="00A95FEF" w:rsidRPr="00A95FEF" w:rsidRDefault="00A95FEF" w:rsidP="00A95FEF">
      <w:pPr>
        <w:pStyle w:val="affffc"/>
        <w:rPr>
          <w:rFonts w:eastAsia="微软雅黑"/>
          <w:b/>
          <w:color w:val="C7000B"/>
        </w:rPr>
      </w:pPr>
      <w:r w:rsidRPr="00A95FEF">
        <w:rPr>
          <w:rFonts w:eastAsia="微软雅黑"/>
          <w:b/>
          <w:color w:val="C7000B"/>
        </w:rPr>
        <w:t>gs_om -t start</w:t>
      </w:r>
    </w:p>
    <w:p w14:paraId="3C670B08" w14:textId="77777777" w:rsidR="0070526C" w:rsidRPr="008D5D64" w:rsidRDefault="0070526C" w:rsidP="00E11956">
      <w:pPr>
        <w:pStyle w:val="30"/>
      </w:pPr>
      <w:r w:rsidRPr="008D5D64">
        <w:t>连接</w:t>
      </w:r>
      <w:r w:rsidRPr="008D5D64">
        <w:t>openGauss</w:t>
      </w:r>
      <w:r w:rsidRPr="008D5D64">
        <w:t>数据库。</w:t>
      </w:r>
    </w:p>
    <w:p w14:paraId="5D0554C0" w14:textId="30913426" w:rsidR="00A95FEF" w:rsidRDefault="0070526C" w:rsidP="001E44F9">
      <w:pPr>
        <w:pStyle w:val="affffc"/>
      </w:pPr>
      <w:r w:rsidRPr="00975F66">
        <w:rPr>
          <w:rFonts w:eastAsia="微软雅黑"/>
          <w:b/>
          <w:color w:val="C7000B"/>
        </w:rPr>
        <w:t xml:space="preserve">gsql -d postgres -p 26000 -r </w:t>
      </w:r>
      <w:r w:rsidRPr="008D5D64">
        <w:t xml:space="preserve">  </w:t>
      </w:r>
    </w:p>
    <w:p w14:paraId="36C835F4" w14:textId="77777777" w:rsidR="0070526C" w:rsidRPr="008D5D64" w:rsidRDefault="0070526C" w:rsidP="00E11956">
      <w:pPr>
        <w:pStyle w:val="30"/>
        <w:rPr>
          <w:shd w:val="pct15" w:color="auto" w:fill="FFFFFF"/>
        </w:rPr>
      </w:pPr>
      <w:r w:rsidRPr="008D5D64">
        <w:t>创建</w:t>
      </w:r>
      <w:r w:rsidRPr="008D5D64">
        <w:t>customer_t1</w:t>
      </w:r>
      <w:r w:rsidRPr="008D5D64">
        <w:t>表。</w:t>
      </w:r>
    </w:p>
    <w:p w14:paraId="0234A74A" w14:textId="296649B5" w:rsidR="00082131" w:rsidRPr="008D5D64" w:rsidRDefault="00082131" w:rsidP="001E44F9">
      <w:pPr>
        <w:pStyle w:val="affffc"/>
      </w:pPr>
      <w:r w:rsidRPr="008D5D64">
        <w:t>postgres=#</w:t>
      </w:r>
      <w:r w:rsidR="00975716" w:rsidRPr="00975F66">
        <w:rPr>
          <w:rFonts w:eastAsia="微软雅黑"/>
          <w:b/>
          <w:color w:val="C7000B"/>
        </w:rPr>
        <w:t>DROP TABLE IF EXISTS</w:t>
      </w:r>
      <w:r w:rsidR="00B73245" w:rsidRPr="00975F66">
        <w:rPr>
          <w:rFonts w:eastAsia="微软雅黑"/>
          <w:b/>
          <w:color w:val="C7000B"/>
        </w:rPr>
        <w:t xml:space="preserve"> </w:t>
      </w:r>
      <w:r w:rsidRPr="00975F66">
        <w:rPr>
          <w:rFonts w:eastAsia="微软雅黑"/>
          <w:b/>
          <w:color w:val="C7000B"/>
        </w:rPr>
        <w:t>customer_t1;</w:t>
      </w:r>
    </w:p>
    <w:p w14:paraId="3ECDDF87" w14:textId="390260E7" w:rsidR="00B73245" w:rsidRPr="008D5D64" w:rsidRDefault="00B73245" w:rsidP="001E44F9">
      <w:pPr>
        <w:pStyle w:val="affffc"/>
      </w:pPr>
      <w:r w:rsidRPr="008D5D64">
        <w:t xml:space="preserve"> </w:t>
      </w:r>
    </w:p>
    <w:p w14:paraId="39CA96E0" w14:textId="0C150932" w:rsidR="0070526C" w:rsidRPr="00975F66" w:rsidRDefault="000705EA" w:rsidP="001E44F9">
      <w:pPr>
        <w:pStyle w:val="affffc"/>
        <w:rPr>
          <w:rFonts w:eastAsia="微软雅黑"/>
          <w:b/>
          <w:color w:val="C7000B"/>
        </w:rPr>
      </w:pPr>
      <w:r w:rsidRPr="008D5D64">
        <w:t>postgres=#</w:t>
      </w:r>
      <w:r w:rsidR="0070526C" w:rsidRPr="00975F66">
        <w:rPr>
          <w:rFonts w:eastAsia="微软雅黑"/>
          <w:b/>
          <w:color w:val="C7000B"/>
        </w:rPr>
        <w:t xml:space="preserve">CREATE TABLE customer_t1 </w:t>
      </w:r>
      <w:r w:rsidR="0070526C" w:rsidRPr="00975F66">
        <w:rPr>
          <w:rFonts w:eastAsia="微软雅黑"/>
          <w:b/>
          <w:color w:val="C7000B"/>
        </w:rPr>
        <w:br/>
        <w:t xml:space="preserve">( </w:t>
      </w:r>
      <w:r w:rsidR="0070526C" w:rsidRPr="00975F66">
        <w:rPr>
          <w:rFonts w:eastAsia="微软雅黑"/>
          <w:b/>
          <w:color w:val="C7000B"/>
        </w:rPr>
        <w:br/>
        <w:t xml:space="preserve">    c_customer_sk             integer, </w:t>
      </w:r>
      <w:r w:rsidR="0070526C" w:rsidRPr="00975F66">
        <w:rPr>
          <w:rFonts w:eastAsia="微软雅黑"/>
          <w:b/>
          <w:color w:val="C7000B"/>
        </w:rPr>
        <w:br/>
        <w:t xml:space="preserve">    c_customer_id             char(5), </w:t>
      </w:r>
      <w:r w:rsidR="0070526C" w:rsidRPr="00975F66">
        <w:rPr>
          <w:rFonts w:eastAsia="微软雅黑"/>
          <w:b/>
          <w:color w:val="C7000B"/>
        </w:rPr>
        <w:br/>
      </w:r>
      <w:r w:rsidR="0070526C" w:rsidRPr="00975F66">
        <w:rPr>
          <w:rFonts w:eastAsia="微软雅黑"/>
          <w:b/>
          <w:color w:val="C7000B"/>
        </w:rPr>
        <w:lastRenderedPageBreak/>
        <w:t xml:space="preserve">    c_first_name              char(6), </w:t>
      </w:r>
      <w:r w:rsidR="0070526C" w:rsidRPr="00975F66">
        <w:rPr>
          <w:rFonts w:eastAsia="微软雅黑"/>
          <w:b/>
          <w:color w:val="C7000B"/>
        </w:rPr>
        <w:br/>
        <w:t xml:space="preserve">    c_last_name               char(8) </w:t>
      </w:r>
      <w:r w:rsidR="0070526C" w:rsidRPr="00975F66">
        <w:rPr>
          <w:rFonts w:eastAsia="微软雅黑"/>
          <w:b/>
          <w:color w:val="C7000B"/>
        </w:rPr>
        <w:br/>
        <w:t>);</w:t>
      </w:r>
    </w:p>
    <w:p w14:paraId="2C0AE2EC" w14:textId="77777777" w:rsidR="0070526C" w:rsidRPr="008D5D64" w:rsidRDefault="0070526C" w:rsidP="002A1320">
      <w:pPr>
        <w:pStyle w:val="1e"/>
        <w:rPr>
          <w:lang w:eastAsia="zh-CN"/>
        </w:rPr>
      </w:pPr>
      <w:r w:rsidRPr="008D5D64">
        <w:rPr>
          <w:lang w:eastAsia="zh-CN"/>
        </w:rPr>
        <w:t>当结果显示为如下信息，则表示创建成功。</w:t>
      </w:r>
    </w:p>
    <w:p w14:paraId="5C81853E" w14:textId="63D7DDA3" w:rsidR="0070526C" w:rsidRPr="008D5D64" w:rsidRDefault="0070526C" w:rsidP="001E44F9">
      <w:pPr>
        <w:pStyle w:val="affffc"/>
      </w:pPr>
      <w:r w:rsidRPr="008D5D64">
        <w:t>CREATE TABLE</w:t>
      </w:r>
    </w:p>
    <w:p w14:paraId="6FE170A4" w14:textId="77777777" w:rsidR="0070526C" w:rsidRPr="008D5D64" w:rsidRDefault="0070526C" w:rsidP="00E11956">
      <w:pPr>
        <w:pStyle w:val="30"/>
      </w:pPr>
      <w:r w:rsidRPr="008D5D64">
        <w:t>向表中插入数据。</w:t>
      </w:r>
    </w:p>
    <w:p w14:paraId="36AB2A9B" w14:textId="77777777" w:rsidR="0070526C" w:rsidRPr="00DE77BA" w:rsidRDefault="0070526C" w:rsidP="001E44F9">
      <w:pPr>
        <w:pStyle w:val="affffc"/>
        <w:rPr>
          <w:rFonts w:eastAsia="微软雅黑"/>
          <w:b/>
          <w:color w:val="C00000"/>
        </w:rPr>
      </w:pPr>
      <w:r w:rsidRPr="008D5D64">
        <w:t>postgres=#</w:t>
      </w:r>
      <w:r w:rsidRPr="008D5D64">
        <w:rPr>
          <w:b/>
        </w:rPr>
        <w:t xml:space="preserve"> </w:t>
      </w:r>
      <w:r w:rsidRPr="00DE77BA">
        <w:rPr>
          <w:rFonts w:eastAsia="微软雅黑"/>
          <w:b/>
          <w:color w:val="C00000"/>
        </w:rPr>
        <w:t>INSERT INTO customer_t1 (c_customer_sk, c_customer_id, c_first_name) VALUES</w:t>
      </w:r>
    </w:p>
    <w:p w14:paraId="5F8E4CDB" w14:textId="4631FD9F" w:rsidR="0070526C" w:rsidRPr="00DE77BA" w:rsidRDefault="0070526C" w:rsidP="001E44F9">
      <w:pPr>
        <w:pStyle w:val="affffc"/>
        <w:rPr>
          <w:rFonts w:eastAsia="微软雅黑"/>
          <w:b/>
          <w:color w:val="C00000"/>
        </w:rPr>
      </w:pPr>
      <w:r w:rsidRPr="00DE77BA">
        <w:rPr>
          <w:rFonts w:eastAsia="微软雅黑"/>
          <w:b/>
          <w:color w:val="C00000"/>
        </w:rPr>
        <w:t>(3769, 'hello', DEFAULT) ,</w:t>
      </w:r>
    </w:p>
    <w:p w14:paraId="71275183" w14:textId="7F10E519" w:rsidR="0070526C" w:rsidRPr="00DE77BA" w:rsidRDefault="0070526C" w:rsidP="001E44F9">
      <w:pPr>
        <w:pStyle w:val="affffc"/>
        <w:rPr>
          <w:rFonts w:eastAsia="微软雅黑"/>
          <w:b/>
          <w:color w:val="C00000"/>
        </w:rPr>
      </w:pPr>
      <w:r w:rsidRPr="00DE77BA">
        <w:rPr>
          <w:rFonts w:eastAsia="微软雅黑"/>
          <w:b/>
          <w:color w:val="C00000"/>
        </w:rPr>
        <w:t xml:space="preserve">(6885, 'maps', 'Joes'), </w:t>
      </w:r>
    </w:p>
    <w:p w14:paraId="0C6EF445" w14:textId="3E03C5CF" w:rsidR="0070526C" w:rsidRPr="00DE77BA" w:rsidRDefault="0070526C" w:rsidP="001E44F9">
      <w:pPr>
        <w:pStyle w:val="affffc"/>
        <w:rPr>
          <w:rFonts w:eastAsia="微软雅黑"/>
          <w:b/>
          <w:color w:val="C00000"/>
        </w:rPr>
      </w:pPr>
      <w:r w:rsidRPr="00DE77BA">
        <w:rPr>
          <w:rFonts w:eastAsia="微软雅黑"/>
          <w:b/>
          <w:color w:val="C00000"/>
        </w:rPr>
        <w:t xml:space="preserve">(4321, 'tpcds', 'Lily'), </w:t>
      </w:r>
    </w:p>
    <w:p w14:paraId="179DC147" w14:textId="77777777" w:rsidR="0070526C" w:rsidRPr="00DE77BA" w:rsidRDefault="0070526C" w:rsidP="001E44F9">
      <w:pPr>
        <w:pStyle w:val="affffc"/>
        <w:rPr>
          <w:rFonts w:eastAsia="微软雅黑"/>
          <w:b/>
          <w:color w:val="C00000"/>
        </w:rPr>
      </w:pPr>
      <w:r w:rsidRPr="00DE77BA">
        <w:rPr>
          <w:rFonts w:eastAsia="微软雅黑"/>
          <w:b/>
          <w:color w:val="C00000"/>
        </w:rPr>
        <w:t>(9527, 'world', 'James');</w:t>
      </w:r>
    </w:p>
    <w:p w14:paraId="0CDAEC22" w14:textId="717CCC19" w:rsidR="0086785C" w:rsidRPr="008D5D64" w:rsidRDefault="0086785C" w:rsidP="002A1320">
      <w:pPr>
        <w:pStyle w:val="1e"/>
      </w:pPr>
      <w:r>
        <w:t>显示结果为</w:t>
      </w:r>
      <w:r>
        <w:rPr>
          <w:rFonts w:hint="eastAsia"/>
          <w:lang w:eastAsia="zh-CN"/>
        </w:rPr>
        <w:t>：</w:t>
      </w:r>
    </w:p>
    <w:p w14:paraId="1A0C7BD7" w14:textId="77777777" w:rsidR="0070526C" w:rsidRPr="008D5D64" w:rsidRDefault="0070526C" w:rsidP="001E44F9">
      <w:pPr>
        <w:pStyle w:val="affffc"/>
      </w:pPr>
      <w:r w:rsidRPr="008D5D64">
        <w:t>INSERT 0 4</w:t>
      </w:r>
    </w:p>
    <w:p w14:paraId="15B58F02" w14:textId="09BF3C9B" w:rsidR="0070526C" w:rsidRPr="008D5D64" w:rsidRDefault="0070526C" w:rsidP="00E11956">
      <w:pPr>
        <w:pStyle w:val="30"/>
      </w:pPr>
      <w:r w:rsidRPr="008D5D64">
        <w:t>查看表中的数据</w:t>
      </w:r>
      <w:r w:rsidR="00FF6417" w:rsidRPr="008D5D64">
        <w:t>。</w:t>
      </w:r>
    </w:p>
    <w:p w14:paraId="713C0D93" w14:textId="77777777" w:rsidR="0070526C" w:rsidRPr="00975F66" w:rsidRDefault="0070526C" w:rsidP="001E44F9">
      <w:pPr>
        <w:pStyle w:val="affffc"/>
        <w:rPr>
          <w:rFonts w:eastAsia="微软雅黑"/>
          <w:b/>
          <w:color w:val="C7000B"/>
        </w:rPr>
      </w:pPr>
      <w:r w:rsidRPr="008D5D64">
        <w:t xml:space="preserve">postgres=# </w:t>
      </w:r>
      <w:r w:rsidRPr="00975F66">
        <w:rPr>
          <w:rFonts w:eastAsia="微软雅黑"/>
          <w:b/>
          <w:color w:val="C7000B"/>
        </w:rPr>
        <w:t>select * from customer_t1;</w:t>
      </w:r>
    </w:p>
    <w:p w14:paraId="4081140B" w14:textId="77777777" w:rsidR="005570B0" w:rsidRPr="008D5D64" w:rsidRDefault="005570B0" w:rsidP="001E44F9">
      <w:pPr>
        <w:pStyle w:val="affffc"/>
      </w:pPr>
    </w:p>
    <w:p w14:paraId="27E1B60B" w14:textId="77777777" w:rsidR="0070526C" w:rsidRPr="008D5D64" w:rsidRDefault="0070526C" w:rsidP="001E44F9">
      <w:pPr>
        <w:pStyle w:val="affffc"/>
      </w:pPr>
      <w:r w:rsidRPr="008D5D64">
        <w:t xml:space="preserve"> c_customer_sk | c_customer_id | c_first_name | c_last_name </w:t>
      </w:r>
    </w:p>
    <w:p w14:paraId="19117E5E" w14:textId="77777777" w:rsidR="0070526C" w:rsidRPr="008D5D64" w:rsidRDefault="0070526C" w:rsidP="001E44F9">
      <w:pPr>
        <w:pStyle w:val="affffc"/>
      </w:pPr>
      <w:r w:rsidRPr="008D5D64">
        <w:t>---------------+---------------+--------------+-------------</w:t>
      </w:r>
    </w:p>
    <w:p w14:paraId="4F29A2BB" w14:textId="77777777" w:rsidR="0070526C" w:rsidRPr="008D5D64" w:rsidRDefault="0070526C" w:rsidP="001E44F9">
      <w:pPr>
        <w:pStyle w:val="affffc"/>
      </w:pPr>
      <w:r w:rsidRPr="008D5D64">
        <w:t xml:space="preserve">          6885 | maps          | Joes         | </w:t>
      </w:r>
    </w:p>
    <w:p w14:paraId="0B54BDD3" w14:textId="77777777" w:rsidR="0070526C" w:rsidRPr="008D5D64" w:rsidRDefault="0070526C" w:rsidP="001E44F9">
      <w:pPr>
        <w:pStyle w:val="affffc"/>
      </w:pPr>
      <w:r w:rsidRPr="008D5D64">
        <w:t xml:space="preserve">          4321 | tpcds         | Lily         | </w:t>
      </w:r>
    </w:p>
    <w:p w14:paraId="4D02EB9E" w14:textId="77777777" w:rsidR="0070526C" w:rsidRPr="008D5D64" w:rsidRDefault="0070526C" w:rsidP="001E44F9">
      <w:pPr>
        <w:pStyle w:val="affffc"/>
      </w:pPr>
      <w:r w:rsidRPr="008D5D64">
        <w:t xml:space="preserve">          9527 | world         | James        | </w:t>
      </w:r>
    </w:p>
    <w:p w14:paraId="0415ED6F" w14:textId="77777777" w:rsidR="0070526C" w:rsidRPr="008D5D64" w:rsidRDefault="0070526C" w:rsidP="001E44F9">
      <w:pPr>
        <w:pStyle w:val="affffc"/>
      </w:pPr>
      <w:r w:rsidRPr="008D5D64">
        <w:t xml:space="preserve">          3769 | hello         |              | </w:t>
      </w:r>
    </w:p>
    <w:p w14:paraId="5842776A" w14:textId="77777777" w:rsidR="0070526C" w:rsidRPr="008D5D64" w:rsidRDefault="0070526C" w:rsidP="001E44F9">
      <w:pPr>
        <w:pStyle w:val="affffc"/>
      </w:pPr>
      <w:r w:rsidRPr="008D5D64">
        <w:t>(4 rows)</w:t>
      </w:r>
    </w:p>
    <w:p w14:paraId="76E2A3F0" w14:textId="77777777" w:rsidR="00E11956" w:rsidRDefault="00E11956" w:rsidP="00E11956">
      <w:pPr>
        <w:pStyle w:val="30"/>
      </w:pPr>
      <w:r>
        <w:rPr>
          <w:rFonts w:hint="eastAsia"/>
        </w:rPr>
        <w:t>创建</w:t>
      </w:r>
      <w:r>
        <w:rPr>
          <w:rFonts w:hint="eastAsia"/>
        </w:rPr>
        <w:t>customer_</w:t>
      </w:r>
      <w:r>
        <w:t>t2</w:t>
      </w:r>
      <w:r>
        <w:t>表</w:t>
      </w:r>
    </w:p>
    <w:p w14:paraId="6FB824B9" w14:textId="77777777" w:rsidR="00E11956" w:rsidRPr="00DE77BA" w:rsidRDefault="00E11956" w:rsidP="002A1320">
      <w:pPr>
        <w:pStyle w:val="affffd"/>
        <w:rPr>
          <w:b/>
          <w:color w:val="C00000"/>
        </w:rPr>
      </w:pPr>
      <w:r>
        <w:t>postgres=#</w:t>
      </w:r>
      <w:r w:rsidRPr="00DE77BA">
        <w:rPr>
          <w:b/>
          <w:color w:val="C00000"/>
          <w:lang w:eastAsia="en-US"/>
        </w:rPr>
        <w:t>DROP TABLE IF EXISTS customer_t2;</w:t>
      </w:r>
    </w:p>
    <w:p w14:paraId="0665B4D6" w14:textId="77777777" w:rsidR="00E11956" w:rsidRDefault="00E11956" w:rsidP="002A1320">
      <w:pPr>
        <w:pStyle w:val="affffd"/>
      </w:pPr>
      <w:r>
        <w:t xml:space="preserve"> </w:t>
      </w:r>
    </w:p>
    <w:p w14:paraId="06D73150" w14:textId="77777777" w:rsidR="00E11956" w:rsidRPr="00DE77BA" w:rsidRDefault="00E11956" w:rsidP="002A1320">
      <w:pPr>
        <w:pStyle w:val="affffd"/>
        <w:rPr>
          <w:b/>
          <w:color w:val="C00000"/>
          <w:lang w:eastAsia="en-US"/>
        </w:rPr>
      </w:pPr>
      <w:r>
        <w:t>postgres=#</w:t>
      </w:r>
      <w:r w:rsidRPr="00DE77BA">
        <w:rPr>
          <w:b/>
          <w:color w:val="C00000"/>
          <w:lang w:eastAsia="en-US"/>
        </w:rPr>
        <w:t xml:space="preserve">CREATE TABLE customer_t2 </w:t>
      </w:r>
    </w:p>
    <w:p w14:paraId="088B8D0D" w14:textId="77777777" w:rsidR="00E11956" w:rsidRPr="00DE77BA" w:rsidRDefault="00E11956" w:rsidP="002A1320">
      <w:pPr>
        <w:pStyle w:val="affffd"/>
        <w:rPr>
          <w:b/>
          <w:color w:val="C00000"/>
          <w:lang w:eastAsia="en-US"/>
        </w:rPr>
      </w:pPr>
      <w:r w:rsidRPr="00DE77BA">
        <w:rPr>
          <w:b/>
          <w:color w:val="C00000"/>
          <w:lang w:eastAsia="en-US"/>
        </w:rPr>
        <w:t xml:space="preserve">( </w:t>
      </w:r>
    </w:p>
    <w:p w14:paraId="6CAEEE08" w14:textId="77777777" w:rsidR="00E11956" w:rsidRPr="00DE77BA" w:rsidRDefault="00E11956" w:rsidP="002A1320">
      <w:pPr>
        <w:pStyle w:val="affffd"/>
        <w:rPr>
          <w:b/>
          <w:color w:val="C00000"/>
          <w:lang w:eastAsia="en-US"/>
        </w:rPr>
      </w:pPr>
      <w:r w:rsidRPr="00DE77BA">
        <w:rPr>
          <w:b/>
          <w:color w:val="C00000"/>
          <w:lang w:eastAsia="en-US"/>
        </w:rPr>
        <w:t xml:space="preserve">    c_customer_sk             integer, </w:t>
      </w:r>
    </w:p>
    <w:p w14:paraId="0DEE9F99" w14:textId="77777777" w:rsidR="00E11956" w:rsidRPr="00DE77BA" w:rsidRDefault="00E11956" w:rsidP="002A1320">
      <w:pPr>
        <w:pStyle w:val="affffd"/>
        <w:rPr>
          <w:b/>
          <w:color w:val="C00000"/>
          <w:lang w:eastAsia="en-US"/>
        </w:rPr>
      </w:pPr>
      <w:r w:rsidRPr="00DE77BA">
        <w:rPr>
          <w:b/>
          <w:color w:val="C00000"/>
          <w:lang w:eastAsia="en-US"/>
        </w:rPr>
        <w:t xml:space="preserve">    c_customer_id             char(5), </w:t>
      </w:r>
    </w:p>
    <w:p w14:paraId="166D5945" w14:textId="77777777" w:rsidR="00E11956" w:rsidRPr="00DE77BA" w:rsidRDefault="00E11956" w:rsidP="002A1320">
      <w:pPr>
        <w:pStyle w:val="affffd"/>
        <w:rPr>
          <w:b/>
          <w:color w:val="C00000"/>
          <w:lang w:eastAsia="en-US"/>
        </w:rPr>
      </w:pPr>
      <w:r w:rsidRPr="00DE77BA">
        <w:rPr>
          <w:b/>
          <w:color w:val="C00000"/>
          <w:lang w:eastAsia="en-US"/>
        </w:rPr>
        <w:t xml:space="preserve">    c_first_name              char(6), </w:t>
      </w:r>
    </w:p>
    <w:p w14:paraId="7C0677BE" w14:textId="77777777" w:rsidR="00E11956" w:rsidRPr="00DE77BA" w:rsidRDefault="00E11956" w:rsidP="002A1320">
      <w:pPr>
        <w:pStyle w:val="affffd"/>
        <w:rPr>
          <w:b/>
          <w:color w:val="C00000"/>
          <w:lang w:eastAsia="en-US"/>
        </w:rPr>
      </w:pPr>
      <w:r w:rsidRPr="00DE77BA">
        <w:rPr>
          <w:b/>
          <w:color w:val="C00000"/>
          <w:lang w:eastAsia="en-US"/>
        </w:rPr>
        <w:t xml:space="preserve">    c_last_name               char(8) </w:t>
      </w:r>
    </w:p>
    <w:p w14:paraId="1F2C9F66" w14:textId="77777777" w:rsidR="00E11956" w:rsidRPr="00DE77BA" w:rsidRDefault="00E11956" w:rsidP="002A1320">
      <w:pPr>
        <w:pStyle w:val="affffd"/>
        <w:rPr>
          <w:b/>
          <w:color w:val="C00000"/>
        </w:rPr>
      </w:pPr>
      <w:r w:rsidRPr="00DE77BA">
        <w:rPr>
          <w:b/>
          <w:color w:val="C00000"/>
        </w:rPr>
        <w:t>);</w:t>
      </w:r>
    </w:p>
    <w:p w14:paraId="0DEBCAC6" w14:textId="77777777" w:rsidR="00E11956" w:rsidRPr="008D5D64" w:rsidRDefault="00E11956" w:rsidP="002A1320">
      <w:pPr>
        <w:pStyle w:val="1e"/>
        <w:rPr>
          <w:lang w:eastAsia="zh-CN"/>
        </w:rPr>
      </w:pPr>
      <w:r w:rsidRPr="008D5D64">
        <w:rPr>
          <w:lang w:eastAsia="zh-CN"/>
        </w:rPr>
        <w:t>当结果显示为如下信息，则表示创建成功。</w:t>
      </w:r>
    </w:p>
    <w:p w14:paraId="29CEC2AE" w14:textId="77777777" w:rsidR="00E11956" w:rsidRPr="008D5D64" w:rsidRDefault="00E11956" w:rsidP="00E11956">
      <w:pPr>
        <w:pStyle w:val="affffc"/>
      </w:pPr>
      <w:r w:rsidRPr="008D5D64">
        <w:t>CREATE TABLE</w:t>
      </w:r>
    </w:p>
    <w:p w14:paraId="7C0F6240" w14:textId="77777777" w:rsidR="00E11956" w:rsidRDefault="00E11956" w:rsidP="00E11956">
      <w:pPr>
        <w:pStyle w:val="30"/>
      </w:pPr>
      <w:r>
        <w:rPr>
          <w:rFonts w:hint="eastAsia"/>
        </w:rPr>
        <w:t>向表中插入数据</w:t>
      </w:r>
    </w:p>
    <w:p w14:paraId="753937AB" w14:textId="40524A99" w:rsidR="00E11956" w:rsidRPr="00DE77BA" w:rsidRDefault="00E11956" w:rsidP="002A1320">
      <w:pPr>
        <w:pStyle w:val="affffd"/>
        <w:rPr>
          <w:b/>
          <w:color w:val="C00000"/>
          <w:lang w:eastAsia="en-US"/>
        </w:rPr>
      </w:pPr>
      <w:r>
        <w:t>po</w:t>
      </w:r>
      <w:r w:rsidR="00F877B4">
        <w:t xml:space="preserve">stgres=# </w:t>
      </w:r>
      <w:r w:rsidR="00F877B4" w:rsidRPr="00DE77BA">
        <w:rPr>
          <w:b/>
          <w:color w:val="C00000"/>
          <w:lang w:eastAsia="en-US"/>
        </w:rPr>
        <w:t>INSERT INTO customer_t2</w:t>
      </w:r>
      <w:r w:rsidRPr="00DE77BA">
        <w:rPr>
          <w:b/>
          <w:color w:val="C00000"/>
          <w:lang w:eastAsia="en-US"/>
        </w:rPr>
        <w:t xml:space="preserve"> (c_customer_sk, c_customer_id, c_first_name) VALUES</w:t>
      </w:r>
    </w:p>
    <w:p w14:paraId="2F19963B" w14:textId="77777777" w:rsidR="00E11956" w:rsidRPr="00DE77BA" w:rsidRDefault="00E11956" w:rsidP="002A1320">
      <w:pPr>
        <w:pStyle w:val="affffd"/>
        <w:rPr>
          <w:b/>
          <w:color w:val="C00000"/>
          <w:lang w:eastAsia="en-US"/>
        </w:rPr>
      </w:pPr>
      <w:r w:rsidRPr="00DE77BA">
        <w:rPr>
          <w:b/>
          <w:color w:val="C00000"/>
          <w:lang w:eastAsia="en-US"/>
        </w:rPr>
        <w:t>(3769, 'hello', DEFAULT) ,</w:t>
      </w:r>
    </w:p>
    <w:p w14:paraId="03A519B3" w14:textId="77777777" w:rsidR="00E11956" w:rsidRPr="00DE77BA" w:rsidRDefault="00E11956" w:rsidP="002A1320">
      <w:pPr>
        <w:pStyle w:val="affffd"/>
        <w:rPr>
          <w:b/>
          <w:color w:val="C00000"/>
          <w:lang w:eastAsia="en-US"/>
        </w:rPr>
      </w:pPr>
      <w:r w:rsidRPr="00DE77BA">
        <w:rPr>
          <w:b/>
          <w:color w:val="C00000"/>
          <w:lang w:eastAsia="en-US"/>
        </w:rPr>
        <w:lastRenderedPageBreak/>
        <w:t xml:space="preserve">(6885, 'maps', 'Joes'), </w:t>
      </w:r>
    </w:p>
    <w:p w14:paraId="6FD78758" w14:textId="77777777" w:rsidR="00E11956" w:rsidRPr="00DE77BA" w:rsidRDefault="00E11956" w:rsidP="002A1320">
      <w:pPr>
        <w:pStyle w:val="affffd"/>
        <w:rPr>
          <w:b/>
          <w:color w:val="C00000"/>
          <w:lang w:eastAsia="en-US"/>
        </w:rPr>
      </w:pPr>
      <w:r w:rsidRPr="00DE77BA">
        <w:rPr>
          <w:b/>
          <w:color w:val="C00000"/>
          <w:lang w:eastAsia="en-US"/>
        </w:rPr>
        <w:t>(9527, 'world', 'James');</w:t>
      </w:r>
    </w:p>
    <w:p w14:paraId="3A703853" w14:textId="77777777" w:rsidR="00E11956" w:rsidRDefault="00E11956" w:rsidP="002A1320">
      <w:pPr>
        <w:pStyle w:val="1e"/>
      </w:pPr>
      <w:r>
        <w:rPr>
          <w:rFonts w:hint="eastAsia"/>
        </w:rPr>
        <w:t>显示结果为</w:t>
      </w:r>
      <w:r>
        <w:rPr>
          <w:rFonts w:hint="eastAsia"/>
          <w:lang w:eastAsia="zh-CN"/>
        </w:rPr>
        <w:t>：</w:t>
      </w:r>
    </w:p>
    <w:p w14:paraId="7E2D9DA4" w14:textId="77777777" w:rsidR="00E11956" w:rsidRDefault="00E11956" w:rsidP="002A1320">
      <w:pPr>
        <w:pStyle w:val="affffd"/>
      </w:pPr>
      <w:r>
        <w:t>INSERT 0 3</w:t>
      </w:r>
    </w:p>
    <w:p w14:paraId="7EF32751" w14:textId="389AEEFA" w:rsidR="00F877B4" w:rsidRDefault="00F877B4" w:rsidP="00E11956">
      <w:pPr>
        <w:pStyle w:val="30"/>
      </w:pPr>
      <w:r>
        <w:t>查看表中数据</w:t>
      </w:r>
      <w:r>
        <w:rPr>
          <w:rFonts w:hint="eastAsia"/>
        </w:rPr>
        <w:t>。</w:t>
      </w:r>
    </w:p>
    <w:p w14:paraId="648CC0A3" w14:textId="77777777" w:rsidR="00F877B4" w:rsidRDefault="00F877B4" w:rsidP="002A1320">
      <w:pPr>
        <w:pStyle w:val="affffd"/>
        <w:rPr>
          <w:b/>
          <w:color w:val="C00000"/>
          <w:lang w:eastAsia="en-US"/>
        </w:rPr>
      </w:pPr>
      <w:r w:rsidRPr="00DE77BA">
        <w:rPr>
          <w:b/>
          <w:color w:val="C00000"/>
          <w:lang w:eastAsia="en-US"/>
        </w:rPr>
        <w:t>select * from customer_t2;</w:t>
      </w:r>
    </w:p>
    <w:p w14:paraId="73B63E7F" w14:textId="77777777" w:rsidR="00DE77BA" w:rsidRPr="00DE77BA" w:rsidRDefault="00DE77BA" w:rsidP="002A1320">
      <w:pPr>
        <w:pStyle w:val="affffd"/>
        <w:rPr>
          <w:b/>
          <w:color w:val="C00000"/>
          <w:lang w:eastAsia="en-US"/>
        </w:rPr>
      </w:pPr>
    </w:p>
    <w:p w14:paraId="06C70BB4" w14:textId="77777777" w:rsidR="00F877B4" w:rsidRDefault="00F877B4" w:rsidP="002A1320">
      <w:pPr>
        <w:pStyle w:val="affffd"/>
      </w:pPr>
      <w:r>
        <w:t xml:space="preserve"> c_customer_sk | c_customer_id | c_first_name | c_last_name</w:t>
      </w:r>
    </w:p>
    <w:p w14:paraId="1D18ADBE" w14:textId="77777777" w:rsidR="00F877B4" w:rsidRDefault="00F877B4" w:rsidP="002A1320">
      <w:pPr>
        <w:pStyle w:val="affffd"/>
      </w:pPr>
      <w:r>
        <w:t>---------------+---------------+--------------+-------------</w:t>
      </w:r>
    </w:p>
    <w:p w14:paraId="56CE1216" w14:textId="77777777" w:rsidR="00F877B4" w:rsidRDefault="00F877B4" w:rsidP="002A1320">
      <w:pPr>
        <w:pStyle w:val="affffd"/>
      </w:pPr>
      <w:r>
        <w:t xml:space="preserve">          3769 | hello         |              |</w:t>
      </w:r>
    </w:p>
    <w:p w14:paraId="3A98BB72" w14:textId="77777777" w:rsidR="00F877B4" w:rsidRDefault="00F877B4" w:rsidP="002A1320">
      <w:pPr>
        <w:pStyle w:val="affffd"/>
      </w:pPr>
      <w:r>
        <w:t xml:space="preserve">          6885 | maps          | Joes         |</w:t>
      </w:r>
    </w:p>
    <w:p w14:paraId="105BDC02" w14:textId="77777777" w:rsidR="00F877B4" w:rsidRDefault="00F877B4" w:rsidP="002A1320">
      <w:pPr>
        <w:pStyle w:val="affffd"/>
      </w:pPr>
      <w:r>
        <w:t xml:space="preserve">          9527 | world         | James        |</w:t>
      </w:r>
    </w:p>
    <w:p w14:paraId="2ACEC876" w14:textId="2F13F92B" w:rsidR="00F877B4" w:rsidRDefault="00F877B4" w:rsidP="002A1320">
      <w:pPr>
        <w:pStyle w:val="affffd"/>
      </w:pPr>
      <w:r>
        <w:t>(3 rows)</w:t>
      </w:r>
    </w:p>
    <w:p w14:paraId="08EC1147" w14:textId="4295CD3B" w:rsidR="0070526C" w:rsidRPr="008D5D64" w:rsidRDefault="0070526C" w:rsidP="00E11956">
      <w:pPr>
        <w:pStyle w:val="30"/>
      </w:pPr>
      <w:r w:rsidRPr="008D5D64">
        <w:t>创建用户</w:t>
      </w:r>
      <w:r w:rsidR="00700E52" w:rsidRPr="008D5D64">
        <w:t>lucy</w:t>
      </w:r>
      <w:r w:rsidR="00FF6417" w:rsidRPr="008D5D64">
        <w:t>。</w:t>
      </w:r>
    </w:p>
    <w:p w14:paraId="5F9783DA" w14:textId="6878F6B6" w:rsidR="000705EA" w:rsidRPr="00975F66" w:rsidRDefault="005570B0" w:rsidP="001E44F9">
      <w:pPr>
        <w:pStyle w:val="affffc"/>
        <w:rPr>
          <w:rFonts w:eastAsia="微软雅黑"/>
          <w:b/>
          <w:color w:val="C7000B"/>
        </w:rPr>
      </w:pPr>
      <w:r w:rsidRPr="008D5D64">
        <w:t>p</w:t>
      </w:r>
      <w:r w:rsidR="000705EA" w:rsidRPr="008D5D64">
        <w:t xml:space="preserve">ostgres=# </w:t>
      </w:r>
      <w:r w:rsidR="00975716" w:rsidRPr="00975F66">
        <w:rPr>
          <w:rFonts w:eastAsia="微软雅黑"/>
          <w:b/>
          <w:color w:val="C7000B"/>
        </w:rPr>
        <w:t xml:space="preserve">DROP </w:t>
      </w:r>
      <w:r w:rsidR="00C036EC" w:rsidRPr="00975F66">
        <w:rPr>
          <w:rFonts w:eastAsia="微软雅黑"/>
          <w:b/>
          <w:color w:val="C7000B"/>
        </w:rPr>
        <w:t>user</w:t>
      </w:r>
      <w:r w:rsidR="00975716" w:rsidRPr="00975F66">
        <w:rPr>
          <w:rFonts w:eastAsia="微软雅黑"/>
          <w:b/>
          <w:color w:val="C7000B"/>
        </w:rPr>
        <w:t xml:space="preserve"> IF EXISTS</w:t>
      </w:r>
      <w:r w:rsidR="000705EA" w:rsidRPr="00975F66">
        <w:rPr>
          <w:rFonts w:eastAsia="微软雅黑"/>
          <w:b/>
          <w:color w:val="C7000B"/>
        </w:rPr>
        <w:t xml:space="preserve"> lucy;</w:t>
      </w:r>
    </w:p>
    <w:p w14:paraId="635F7641" w14:textId="7BE01BCD" w:rsidR="0070526C" w:rsidRPr="008D5D64" w:rsidRDefault="000705EA" w:rsidP="001E44F9">
      <w:pPr>
        <w:pStyle w:val="affffc"/>
      </w:pPr>
      <w:r w:rsidRPr="008D5D64">
        <w:t xml:space="preserve">postgres=# </w:t>
      </w:r>
      <w:r w:rsidRPr="00975F66">
        <w:rPr>
          <w:rFonts w:eastAsia="微软雅黑"/>
          <w:b/>
          <w:color w:val="C7000B"/>
        </w:rPr>
        <w:t>CREATE USER lucy</w:t>
      </w:r>
      <w:r w:rsidR="0070526C" w:rsidRPr="00975F66">
        <w:rPr>
          <w:rFonts w:eastAsia="微软雅黑"/>
          <w:b/>
          <w:color w:val="C7000B"/>
        </w:rPr>
        <w:t xml:space="preserve"> WITH PASSWORD "Bigdata@123";</w:t>
      </w:r>
    </w:p>
    <w:p w14:paraId="67F65D80" w14:textId="6B28CD87" w:rsidR="00C86448" w:rsidRPr="008D5D64" w:rsidRDefault="00C86448" w:rsidP="00E11956">
      <w:pPr>
        <w:pStyle w:val="30"/>
      </w:pPr>
      <w:r w:rsidRPr="008D5D64">
        <w:t>切换到</w:t>
      </w:r>
      <w:r w:rsidRPr="008D5D64">
        <w:t>Lucy</w:t>
      </w:r>
      <w:r w:rsidRPr="008D5D64">
        <w:t>用户</w:t>
      </w:r>
      <w:r w:rsidR="00FF6417" w:rsidRPr="008D5D64">
        <w:t>。</w:t>
      </w:r>
    </w:p>
    <w:p w14:paraId="6ABDAB78" w14:textId="650FAF6E" w:rsidR="00C86448" w:rsidRPr="008D5D64" w:rsidRDefault="00C86448" w:rsidP="001E44F9">
      <w:pPr>
        <w:pStyle w:val="affffc"/>
      </w:pPr>
      <w:r w:rsidRPr="008D5D64">
        <w:t xml:space="preserve">postgres=# </w:t>
      </w:r>
      <w:r w:rsidRPr="00975F66">
        <w:rPr>
          <w:rFonts w:eastAsia="微软雅黑"/>
          <w:b/>
          <w:color w:val="C7000B"/>
        </w:rPr>
        <w:t xml:space="preserve">\c </w:t>
      </w:r>
      <w:r w:rsidR="00C036EC" w:rsidRPr="00975F66">
        <w:rPr>
          <w:rFonts w:eastAsia="微软雅黑"/>
          <w:b/>
          <w:color w:val="C7000B"/>
        </w:rPr>
        <w:t xml:space="preserve">- </w:t>
      </w:r>
      <w:r w:rsidRPr="00975F66">
        <w:rPr>
          <w:rFonts w:eastAsia="微软雅黑"/>
          <w:b/>
          <w:color w:val="C7000B"/>
        </w:rPr>
        <w:t>lucy</w:t>
      </w:r>
    </w:p>
    <w:p w14:paraId="040AC64D" w14:textId="77777777" w:rsidR="00C86448" w:rsidRPr="008D5D64" w:rsidRDefault="00C86448" w:rsidP="001E44F9">
      <w:pPr>
        <w:pStyle w:val="affffc"/>
      </w:pPr>
    </w:p>
    <w:p w14:paraId="7DE6CD54" w14:textId="77777777" w:rsidR="00C86448" w:rsidRPr="008D5D64" w:rsidRDefault="00C86448" w:rsidP="001E44F9">
      <w:pPr>
        <w:pStyle w:val="affffc"/>
      </w:pPr>
      <w:r w:rsidRPr="008D5D64">
        <w:t xml:space="preserve">Password for user lucy: </w:t>
      </w:r>
    </w:p>
    <w:p w14:paraId="1A6011BE" w14:textId="77777777" w:rsidR="00C86448" w:rsidRPr="008D5D64" w:rsidRDefault="00C86448" w:rsidP="001E44F9">
      <w:pPr>
        <w:pStyle w:val="affffc"/>
      </w:pPr>
      <w:r w:rsidRPr="008D5D64">
        <w:t>Non-SSL connection (SSL connection is recommended when requiring high-security)</w:t>
      </w:r>
    </w:p>
    <w:p w14:paraId="7295742C" w14:textId="77777777" w:rsidR="00C86448" w:rsidRPr="008D5D64" w:rsidRDefault="00C86448" w:rsidP="001E44F9">
      <w:pPr>
        <w:pStyle w:val="affffc"/>
      </w:pPr>
      <w:r w:rsidRPr="008D5D64">
        <w:t>You are now connected to database "postgres" as user "lucy".</w:t>
      </w:r>
    </w:p>
    <w:p w14:paraId="604894EC" w14:textId="7A2C1A7B" w:rsidR="0070526C" w:rsidRPr="008D5D64" w:rsidRDefault="0070526C" w:rsidP="00E11956">
      <w:pPr>
        <w:pStyle w:val="30"/>
      </w:pPr>
      <w:r w:rsidRPr="008D5D64">
        <w:t>创建</w:t>
      </w:r>
      <w:r w:rsidR="00700E52" w:rsidRPr="008D5D64">
        <w:t>lucy</w:t>
      </w:r>
      <w:r w:rsidRPr="008D5D64">
        <w:t xml:space="preserve"> shema</w:t>
      </w:r>
      <w:r w:rsidRPr="008D5D64">
        <w:t>的表</w:t>
      </w:r>
      <w:r w:rsidR="00FF6417" w:rsidRPr="008D5D64">
        <w:t>。</w:t>
      </w:r>
    </w:p>
    <w:p w14:paraId="18F1C1B2" w14:textId="2C40FFEF" w:rsidR="000705EA" w:rsidRPr="00975F66" w:rsidRDefault="000705EA" w:rsidP="001E44F9">
      <w:pPr>
        <w:pStyle w:val="affffc"/>
        <w:rPr>
          <w:rFonts w:eastAsia="微软雅黑"/>
          <w:b/>
          <w:color w:val="C7000B"/>
        </w:rPr>
      </w:pPr>
      <w:r w:rsidRPr="008D5D64">
        <w:t>postgres=#</w:t>
      </w:r>
      <w:r w:rsidR="00395B8E" w:rsidRPr="008D5D64">
        <w:rPr>
          <w:b/>
        </w:rPr>
        <w:t xml:space="preserve"> </w:t>
      </w:r>
      <w:r w:rsidR="00395B8E" w:rsidRPr="00975F66">
        <w:rPr>
          <w:rFonts w:eastAsia="微软雅黑"/>
          <w:b/>
          <w:color w:val="C7000B"/>
        </w:rPr>
        <w:t>DROP TABLE IF EXISTS</w:t>
      </w:r>
      <w:r w:rsidRPr="00975F66">
        <w:rPr>
          <w:rFonts w:eastAsia="微软雅黑"/>
          <w:b/>
          <w:color w:val="C7000B"/>
        </w:rPr>
        <w:t xml:space="preserve"> </w:t>
      </w:r>
      <w:r w:rsidR="00C86448" w:rsidRPr="00975F66">
        <w:rPr>
          <w:rFonts w:eastAsia="微软雅黑"/>
          <w:b/>
          <w:color w:val="C7000B"/>
        </w:rPr>
        <w:t>lucy.</w:t>
      </w:r>
      <w:r w:rsidRPr="00975F66">
        <w:rPr>
          <w:rFonts w:eastAsia="微软雅黑"/>
          <w:b/>
          <w:color w:val="C7000B"/>
        </w:rPr>
        <w:t>mytable;</w:t>
      </w:r>
    </w:p>
    <w:p w14:paraId="205DBB26" w14:textId="77777777" w:rsidR="000705EA" w:rsidRPr="008D5D64" w:rsidRDefault="000705EA" w:rsidP="001E44F9">
      <w:pPr>
        <w:pStyle w:val="affffc"/>
      </w:pPr>
    </w:p>
    <w:p w14:paraId="5B85FE7F" w14:textId="77777777" w:rsidR="0070526C" w:rsidRDefault="0070526C" w:rsidP="001E44F9">
      <w:pPr>
        <w:pStyle w:val="affffc"/>
      </w:pPr>
      <w:r w:rsidRPr="008D5D64">
        <w:t>postgres=#</w:t>
      </w:r>
      <w:r w:rsidRPr="008D5D64">
        <w:rPr>
          <w:b/>
        </w:rPr>
        <w:t xml:space="preserve"> </w:t>
      </w:r>
      <w:r w:rsidRPr="00975F66">
        <w:rPr>
          <w:rFonts w:eastAsia="微软雅黑"/>
          <w:b/>
          <w:color w:val="C7000B"/>
        </w:rPr>
        <w:t>CREATE TABLE mytable (firstcol int);</w:t>
      </w:r>
    </w:p>
    <w:p w14:paraId="5BAED98F" w14:textId="03109FFD" w:rsidR="0086785C" w:rsidRPr="008D5D64" w:rsidRDefault="0086785C" w:rsidP="002A1320">
      <w:pPr>
        <w:pStyle w:val="1e"/>
      </w:pPr>
      <w:r>
        <w:t>显示结果为</w:t>
      </w:r>
      <w:r>
        <w:rPr>
          <w:rFonts w:hint="eastAsia"/>
          <w:lang w:eastAsia="zh-CN"/>
        </w:rPr>
        <w:t>：</w:t>
      </w:r>
    </w:p>
    <w:p w14:paraId="3E812308" w14:textId="77777777" w:rsidR="0070526C" w:rsidRPr="008D5D64" w:rsidRDefault="0070526C" w:rsidP="001E44F9">
      <w:pPr>
        <w:pStyle w:val="affffc"/>
      </w:pPr>
      <w:r w:rsidRPr="008D5D64">
        <w:t>CREATE TABLE</w:t>
      </w:r>
    </w:p>
    <w:p w14:paraId="7B29BC06" w14:textId="4CC7D515" w:rsidR="0070526C" w:rsidRPr="008D5D64" w:rsidRDefault="00FF6417" w:rsidP="00E11956">
      <w:pPr>
        <w:pStyle w:val="30"/>
      </w:pPr>
      <w:r w:rsidRPr="008D5D64">
        <w:t>向表中插入数据。</w:t>
      </w:r>
    </w:p>
    <w:p w14:paraId="0B1F3562" w14:textId="1FE9D4F5" w:rsidR="0070526C" w:rsidRPr="008D5D64" w:rsidRDefault="00700E52" w:rsidP="001E44F9">
      <w:pPr>
        <w:pStyle w:val="affffc"/>
      </w:pPr>
      <w:r w:rsidRPr="008D5D64">
        <w:t>postgres=#</w:t>
      </w:r>
      <w:r w:rsidR="0070526C" w:rsidRPr="008D5D64">
        <w:t xml:space="preserve"> </w:t>
      </w:r>
      <w:r w:rsidR="0070526C" w:rsidRPr="00975F66">
        <w:rPr>
          <w:rFonts w:eastAsia="微软雅黑"/>
          <w:b/>
          <w:color w:val="C7000B"/>
        </w:rPr>
        <w:t>INSERT INTO mytable values (100);</w:t>
      </w:r>
    </w:p>
    <w:p w14:paraId="474FA62D" w14:textId="77777777" w:rsidR="0070526C" w:rsidRPr="008D5D64" w:rsidRDefault="0070526C" w:rsidP="002A1320">
      <w:pPr>
        <w:pStyle w:val="1e"/>
        <w:rPr>
          <w:lang w:eastAsia="zh-CN"/>
        </w:rPr>
      </w:pPr>
      <w:r w:rsidRPr="008D5D64">
        <w:rPr>
          <w:lang w:eastAsia="zh-CN"/>
        </w:rPr>
        <w:t>当结果显示为如下信息，则表示插入数据成功。</w:t>
      </w:r>
    </w:p>
    <w:p w14:paraId="55A6E151" w14:textId="77777777" w:rsidR="0070526C" w:rsidRPr="008D5D64" w:rsidRDefault="0070526C" w:rsidP="001E44F9">
      <w:pPr>
        <w:pStyle w:val="affffc"/>
      </w:pPr>
      <w:r w:rsidRPr="008D5D64">
        <w:t>INSERT 0 1</w:t>
      </w:r>
    </w:p>
    <w:p w14:paraId="7E1EB983" w14:textId="464F105F" w:rsidR="0070526C" w:rsidRPr="008D5D64" w:rsidRDefault="00FF6417" w:rsidP="00E11956">
      <w:pPr>
        <w:pStyle w:val="30"/>
      </w:pPr>
      <w:r w:rsidRPr="008D5D64">
        <w:t>查看表中数据。</w:t>
      </w:r>
    </w:p>
    <w:p w14:paraId="59048A1F" w14:textId="2EF58A54" w:rsidR="005570B0" w:rsidRPr="00975F66" w:rsidRDefault="00700E52" w:rsidP="001E44F9">
      <w:pPr>
        <w:pStyle w:val="affffc"/>
        <w:rPr>
          <w:rFonts w:eastAsia="微软雅黑"/>
          <w:b/>
          <w:color w:val="C7000B"/>
        </w:rPr>
      </w:pPr>
      <w:r w:rsidRPr="008D5D64">
        <w:t>postgres=#</w:t>
      </w:r>
      <w:r w:rsidR="0070526C" w:rsidRPr="008D5D64">
        <w:t xml:space="preserve"> </w:t>
      </w:r>
      <w:r w:rsidR="0070526C" w:rsidRPr="00975F66">
        <w:rPr>
          <w:rFonts w:eastAsia="微软雅黑"/>
          <w:b/>
          <w:color w:val="C7000B"/>
        </w:rPr>
        <w:t xml:space="preserve">SELECT * from mytable; </w:t>
      </w:r>
    </w:p>
    <w:p w14:paraId="47CF37B1" w14:textId="38E44F1E" w:rsidR="00E11956" w:rsidRDefault="0086785C" w:rsidP="002A1320">
      <w:pPr>
        <w:pStyle w:val="1e"/>
        <w:rPr>
          <w:lang w:eastAsia="zh-CN"/>
        </w:rPr>
      </w:pPr>
      <w:r>
        <w:t>显示结果为</w:t>
      </w:r>
      <w:r>
        <w:rPr>
          <w:rFonts w:hint="eastAsia"/>
          <w:lang w:eastAsia="zh-CN"/>
        </w:rPr>
        <w:t>：</w:t>
      </w:r>
    </w:p>
    <w:p w14:paraId="7BBFD5AA" w14:textId="73986840" w:rsidR="0070526C" w:rsidRPr="008D5D64" w:rsidRDefault="0070526C" w:rsidP="001E44F9">
      <w:pPr>
        <w:pStyle w:val="affffc"/>
      </w:pPr>
      <w:r w:rsidRPr="008D5D64">
        <w:lastRenderedPageBreak/>
        <w:t xml:space="preserve"> firstcol  </w:t>
      </w:r>
      <w:r w:rsidRPr="008D5D64">
        <w:br/>
        <w:t xml:space="preserve">---------- </w:t>
      </w:r>
      <w:r w:rsidRPr="008D5D64">
        <w:br/>
        <w:t xml:space="preserve">      100 </w:t>
      </w:r>
      <w:r w:rsidRPr="008D5D64">
        <w:br/>
        <w:t>(1 row)</w:t>
      </w:r>
    </w:p>
    <w:p w14:paraId="7A71886B" w14:textId="217F2FC4" w:rsidR="00C86448" w:rsidRPr="008D5D64" w:rsidRDefault="00C86448" w:rsidP="00E11956">
      <w:pPr>
        <w:pStyle w:val="30"/>
      </w:pPr>
      <w:r w:rsidRPr="008D5D64">
        <w:t>退出数据库：</w:t>
      </w:r>
    </w:p>
    <w:p w14:paraId="275836FD" w14:textId="5BD54039" w:rsidR="00C86448" w:rsidRPr="00975F66" w:rsidRDefault="00C86448" w:rsidP="001E44F9">
      <w:pPr>
        <w:pStyle w:val="affffc"/>
        <w:rPr>
          <w:rFonts w:eastAsia="微软雅黑"/>
          <w:b/>
          <w:color w:val="C7000B"/>
        </w:rPr>
      </w:pPr>
      <w:r w:rsidRPr="008D5D64">
        <w:t>postgres=#</w:t>
      </w:r>
      <w:r w:rsidRPr="00975F66">
        <w:rPr>
          <w:rFonts w:eastAsia="微软雅黑"/>
          <w:b/>
          <w:color w:val="C7000B"/>
        </w:rPr>
        <w:t>\q</w:t>
      </w:r>
    </w:p>
    <w:p w14:paraId="3067726A" w14:textId="77777777" w:rsidR="000705EA" w:rsidRPr="008D5D64" w:rsidRDefault="000705EA" w:rsidP="000705EA">
      <w:pPr>
        <w:pStyle w:val="2"/>
        <w:rPr>
          <w:rFonts w:ascii="Huawei Sans" w:hAnsi="Huawei Sans" w:cs="Huawei Sans"/>
        </w:rPr>
      </w:pPr>
      <w:bookmarkStart w:id="37" w:name="_Toc51334556"/>
      <w:r w:rsidRPr="008D5D64">
        <w:rPr>
          <w:rFonts w:ascii="Huawei Sans" w:hAnsi="Huawei Sans" w:cs="Huawei Sans"/>
        </w:rPr>
        <w:t>物理备份和恢复</w:t>
      </w:r>
      <w:bookmarkEnd w:id="37"/>
    </w:p>
    <w:p w14:paraId="7F7411A2" w14:textId="37D75E2E" w:rsidR="00552F33" w:rsidRPr="008D5D64" w:rsidRDefault="00552F33" w:rsidP="002A1320">
      <w:pPr>
        <w:pStyle w:val="1e"/>
      </w:pPr>
      <w:r w:rsidRPr="008D5D64">
        <w:rPr>
          <w:lang w:eastAsia="zh-CN"/>
        </w:rPr>
        <w:t>openGauss</w:t>
      </w:r>
      <w:r w:rsidRPr="008D5D64">
        <w:rPr>
          <w:lang w:eastAsia="zh-CN"/>
        </w:rPr>
        <w:t>部署成功后，在数据库运行的过程中，会遇到各种问题及异常状态。</w:t>
      </w:r>
      <w:r w:rsidRPr="008D5D64">
        <w:t>openGauss</w:t>
      </w:r>
      <w:r w:rsidRPr="008D5D64">
        <w:t>提供了</w:t>
      </w:r>
      <w:r w:rsidRPr="008D5D64">
        <w:t>gs_basebackup</w:t>
      </w:r>
      <w:r w:rsidRPr="008D5D64">
        <w:t>工具做基础备份。</w:t>
      </w:r>
      <w:r w:rsidRPr="008D5D64">
        <w:t>gs_basebackup</w:t>
      </w:r>
      <w:r w:rsidRPr="008D5D64">
        <w:t>工具由</w:t>
      </w:r>
      <w:r w:rsidR="00FF6417" w:rsidRPr="008D5D64">
        <w:t>操作系统用户</w:t>
      </w:r>
      <w:r w:rsidR="00FF6417" w:rsidRPr="008D5D64">
        <w:t>omm</w:t>
      </w:r>
      <w:r w:rsidRPr="008D5D64">
        <w:t>执行。</w:t>
      </w:r>
    </w:p>
    <w:p w14:paraId="22D568D1" w14:textId="7B3288E5" w:rsidR="00552F33" w:rsidRPr="008D5D64" w:rsidRDefault="00552F33" w:rsidP="000150D3">
      <w:pPr>
        <w:pStyle w:val="3"/>
        <w:numPr>
          <w:ilvl w:val="2"/>
          <w:numId w:val="4"/>
        </w:numPr>
        <w:rPr>
          <w:rFonts w:ascii="Huawei Sans" w:hAnsi="Huawei Sans" w:cs="Huawei Sans"/>
        </w:rPr>
      </w:pPr>
      <w:bookmarkStart w:id="38" w:name="_Toc46927700"/>
      <w:bookmarkStart w:id="39" w:name="_Toc51334557"/>
      <w:r w:rsidRPr="008D5D64">
        <w:rPr>
          <w:rFonts w:ascii="Huawei Sans" w:hAnsi="Huawei Sans" w:cs="Huawei Sans"/>
        </w:rPr>
        <w:t>实验前提</w:t>
      </w:r>
      <w:bookmarkEnd w:id="38"/>
      <w:bookmarkEnd w:id="39"/>
    </w:p>
    <w:p w14:paraId="7022E23B" w14:textId="3BF30F76" w:rsidR="00552F33" w:rsidRPr="008D5D64" w:rsidRDefault="00552F33" w:rsidP="002A1320">
      <w:pPr>
        <w:pStyle w:val="1e"/>
        <w:rPr>
          <w:lang w:eastAsia="zh-CN"/>
        </w:rPr>
      </w:pPr>
      <w:r w:rsidRPr="008D5D64">
        <w:rPr>
          <w:lang w:eastAsia="zh-CN"/>
        </w:rPr>
        <w:t>在数据库备份之前创建存储备份文件的文件夹</w:t>
      </w:r>
      <w:r w:rsidR="00FF6417" w:rsidRPr="008D5D64">
        <w:rPr>
          <w:lang w:eastAsia="zh-CN"/>
        </w:rPr>
        <w:t>。</w:t>
      </w:r>
    </w:p>
    <w:p w14:paraId="054DD624" w14:textId="0ABA4753" w:rsidR="00552F33" w:rsidRPr="008D5D64" w:rsidRDefault="00552F33"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161CDB5A" w14:textId="521587AC" w:rsidR="00552F33" w:rsidRPr="008D5D64" w:rsidRDefault="00332B66" w:rsidP="001E44F9">
      <w:pPr>
        <w:pStyle w:val="affffc"/>
      </w:pPr>
      <w:r>
        <w:rPr>
          <w:rFonts w:eastAsia="微软雅黑"/>
          <w:b/>
          <w:color w:val="C7000B"/>
        </w:rPr>
        <w:t xml:space="preserve">su </w:t>
      </w:r>
      <w:r>
        <w:rPr>
          <w:rFonts w:eastAsia="微软雅黑" w:hint="eastAsia"/>
          <w:b/>
          <w:color w:val="C7000B"/>
          <w:lang w:eastAsia="zh-CN"/>
        </w:rPr>
        <w:t>-</w:t>
      </w:r>
      <w:r w:rsidR="00552F33" w:rsidRPr="00975F66">
        <w:rPr>
          <w:rFonts w:eastAsia="微软雅黑"/>
          <w:b/>
          <w:color w:val="C7000B"/>
        </w:rPr>
        <w:t xml:space="preserve"> omm  </w:t>
      </w:r>
      <w:r w:rsidR="00552F33" w:rsidRPr="008D5D64">
        <w:t xml:space="preserve">                                                                                                                         </w:t>
      </w:r>
    </w:p>
    <w:p w14:paraId="6C17CEFB" w14:textId="6177C15E" w:rsidR="00552F33" w:rsidRPr="008D5D64" w:rsidRDefault="00552F33" w:rsidP="00E11956">
      <w:pPr>
        <w:pStyle w:val="30"/>
      </w:pPr>
      <w:r w:rsidRPr="008D5D64">
        <w:t>创建存储备份文件的文件夹</w:t>
      </w:r>
      <w:r w:rsidR="00FF6417" w:rsidRPr="008D5D64">
        <w:t>。</w:t>
      </w:r>
    </w:p>
    <w:p w14:paraId="263AEC4E" w14:textId="0754BFC5" w:rsidR="009C1C47" w:rsidRPr="00975F66" w:rsidRDefault="00552F33" w:rsidP="001E44F9">
      <w:pPr>
        <w:pStyle w:val="affffc"/>
        <w:rPr>
          <w:rFonts w:eastAsia="微软雅黑"/>
          <w:b/>
          <w:color w:val="C7000B"/>
        </w:rPr>
      </w:pPr>
      <w:r w:rsidRPr="00975F66">
        <w:rPr>
          <w:rFonts w:eastAsia="微软雅黑"/>
          <w:b/>
          <w:color w:val="C7000B"/>
        </w:rPr>
        <w:t xml:space="preserve">mkdir </w:t>
      </w:r>
      <w:r w:rsidR="006B26ED" w:rsidRPr="00975F66">
        <w:rPr>
          <w:rFonts w:eastAsia="微软雅黑"/>
          <w:b/>
          <w:color w:val="C7000B"/>
        </w:rPr>
        <w:t xml:space="preserve">-p </w:t>
      </w:r>
      <w:r w:rsidRPr="00975F66">
        <w:rPr>
          <w:rFonts w:eastAsia="微软雅黑"/>
          <w:b/>
          <w:color w:val="C7000B"/>
        </w:rPr>
        <w:t>/home/omm/physical</w:t>
      </w:r>
      <w:r w:rsidR="006C2CEB" w:rsidRPr="00975F66">
        <w:rPr>
          <w:rFonts w:eastAsia="微软雅黑"/>
          <w:b/>
          <w:color w:val="C7000B"/>
        </w:rPr>
        <w:t>/backup</w:t>
      </w:r>
    </w:p>
    <w:p w14:paraId="2B39B634" w14:textId="77777777" w:rsidR="00552F33" w:rsidRPr="008D5D64" w:rsidRDefault="00552F33" w:rsidP="000150D3">
      <w:pPr>
        <w:pStyle w:val="3"/>
        <w:numPr>
          <w:ilvl w:val="2"/>
          <w:numId w:val="15"/>
        </w:numPr>
        <w:rPr>
          <w:rFonts w:ascii="Huawei Sans" w:hAnsi="Huawei Sans" w:cs="Huawei Sans"/>
        </w:rPr>
      </w:pPr>
      <w:bookmarkStart w:id="40" w:name="_Toc46927701"/>
      <w:bookmarkStart w:id="41" w:name="_Toc51334558"/>
      <w:r w:rsidRPr="008D5D64">
        <w:rPr>
          <w:rFonts w:ascii="Huawei Sans" w:hAnsi="Huawei Sans" w:cs="Huawei Sans"/>
        </w:rPr>
        <w:t>物理备份</w:t>
      </w:r>
      <w:bookmarkEnd w:id="40"/>
      <w:bookmarkEnd w:id="41"/>
    </w:p>
    <w:p w14:paraId="28C61A60" w14:textId="307F9AA9" w:rsidR="00552F33" w:rsidRPr="008D5D64" w:rsidRDefault="00552F33" w:rsidP="00E11956">
      <w:pPr>
        <w:pStyle w:val="30"/>
      </w:pPr>
      <w:r w:rsidRPr="008D5D64">
        <w:t>如果数据库服务没有启动，就启动数据库服务</w:t>
      </w:r>
      <w:r w:rsidR="00C86448" w:rsidRPr="008D5D64">
        <w:t>(</w:t>
      </w:r>
      <w:r w:rsidR="00C86448" w:rsidRPr="008D5D64">
        <w:t>务必以操作系统用户</w:t>
      </w:r>
      <w:r w:rsidR="00C86448" w:rsidRPr="008D5D64">
        <w:t>omm</w:t>
      </w:r>
      <w:r w:rsidR="00C86448" w:rsidRPr="008D5D64">
        <w:t>启动数据库服务，</w:t>
      </w:r>
      <w:r w:rsidR="00117DED" w:rsidRPr="008D5D64">
        <w:t>如果没有</w:t>
      </w:r>
      <w:r w:rsidR="00C86448" w:rsidRPr="008D5D64">
        <w:t>请切换用户</w:t>
      </w:r>
      <w:r w:rsidR="00C86448" w:rsidRPr="008D5D64">
        <w:t>)</w:t>
      </w:r>
      <w:r w:rsidRPr="008D5D64">
        <w:t>。</w:t>
      </w:r>
    </w:p>
    <w:p w14:paraId="52EEA2CD" w14:textId="77777777" w:rsidR="00552F33" w:rsidRPr="00975F66" w:rsidRDefault="00552F33" w:rsidP="001E44F9">
      <w:pPr>
        <w:pStyle w:val="affffc"/>
        <w:rPr>
          <w:rFonts w:eastAsia="微软雅黑"/>
          <w:b/>
          <w:color w:val="C7000B"/>
        </w:rPr>
      </w:pPr>
      <w:r w:rsidRPr="00975F66">
        <w:rPr>
          <w:rFonts w:eastAsia="微软雅黑"/>
          <w:b/>
          <w:color w:val="C7000B"/>
        </w:rPr>
        <w:t xml:space="preserve">gs_om -t start </w:t>
      </w:r>
    </w:p>
    <w:p w14:paraId="27E868B8" w14:textId="77777777" w:rsidR="00552F33" w:rsidRPr="008D5D64" w:rsidRDefault="00552F33" w:rsidP="002A1320">
      <w:pPr>
        <w:pStyle w:val="1e"/>
      </w:pPr>
      <w:r w:rsidRPr="008D5D64">
        <w:t>结果显示为：</w:t>
      </w:r>
    </w:p>
    <w:p w14:paraId="1A0610F2" w14:textId="77777777" w:rsidR="00552F33" w:rsidRPr="008D5D64" w:rsidRDefault="00552F33" w:rsidP="001E44F9">
      <w:pPr>
        <w:pStyle w:val="affffc"/>
      </w:pPr>
      <w:r w:rsidRPr="008D5D64">
        <w:t>Starting cluster.</w:t>
      </w:r>
    </w:p>
    <w:p w14:paraId="75C4CCEE" w14:textId="77777777" w:rsidR="00552F33" w:rsidRPr="008D5D64" w:rsidRDefault="00552F33" w:rsidP="001E44F9">
      <w:pPr>
        <w:pStyle w:val="affffc"/>
      </w:pPr>
      <w:r w:rsidRPr="008D5D64">
        <w:t>=========================================</w:t>
      </w:r>
    </w:p>
    <w:p w14:paraId="19F6CF6F" w14:textId="77777777" w:rsidR="00552F33" w:rsidRPr="008D5D64" w:rsidRDefault="00552F33" w:rsidP="001E44F9">
      <w:pPr>
        <w:pStyle w:val="affffc"/>
      </w:pPr>
      <w:r w:rsidRPr="008D5D64">
        <w:t>=========================================</w:t>
      </w:r>
    </w:p>
    <w:p w14:paraId="2C808A4D" w14:textId="77777777" w:rsidR="00552F33" w:rsidRPr="008D5D64" w:rsidRDefault="00552F33" w:rsidP="001E44F9">
      <w:pPr>
        <w:pStyle w:val="affffc"/>
      </w:pPr>
      <w:r w:rsidRPr="008D5D64">
        <w:t>Successfully started.</w:t>
      </w:r>
    </w:p>
    <w:p w14:paraId="5A466F8F" w14:textId="77777777" w:rsidR="00552F33" w:rsidRPr="008D5D64" w:rsidRDefault="00552F33" w:rsidP="00E11956">
      <w:pPr>
        <w:pStyle w:val="30"/>
      </w:pPr>
      <w:r w:rsidRPr="008D5D64">
        <w:t>将数据库进行物理备份。</w:t>
      </w:r>
    </w:p>
    <w:p w14:paraId="5B3294A5" w14:textId="266BCFDD" w:rsidR="00552F33" w:rsidRPr="008D5D64" w:rsidRDefault="00552F33" w:rsidP="001E44F9">
      <w:pPr>
        <w:pStyle w:val="affffc"/>
      </w:pPr>
      <w:r w:rsidRPr="00975F66">
        <w:rPr>
          <w:rFonts w:eastAsia="微软雅黑"/>
          <w:b/>
          <w:color w:val="C7000B"/>
        </w:rPr>
        <w:t>gs_basebackup -D /home/omm/physical/backup -p 26000</w:t>
      </w:r>
    </w:p>
    <w:p w14:paraId="1D4298F5" w14:textId="798AD385" w:rsidR="008F2784" w:rsidRDefault="008F2784" w:rsidP="002A1320">
      <w:pPr>
        <w:pStyle w:val="1e"/>
        <w:rPr>
          <w:lang w:eastAsia="zh-CN"/>
        </w:rPr>
      </w:pPr>
      <w:r>
        <w:rPr>
          <w:lang w:eastAsia="zh-CN"/>
        </w:rPr>
        <w:t>参数</w:t>
      </w:r>
      <w:r w:rsidRPr="008F2784">
        <w:rPr>
          <w:lang w:eastAsia="zh-CN"/>
        </w:rPr>
        <w:t>-D directory</w:t>
      </w:r>
      <w:r>
        <w:rPr>
          <w:lang w:eastAsia="zh-CN"/>
        </w:rPr>
        <w:t>表示</w:t>
      </w:r>
      <w:r w:rsidRPr="008F2784">
        <w:rPr>
          <w:rFonts w:hint="eastAsia"/>
          <w:lang w:eastAsia="zh-CN"/>
        </w:rPr>
        <w:t>备份文件输出的目录，</w:t>
      </w:r>
      <w:r w:rsidRPr="001E44F9">
        <w:rPr>
          <w:rFonts w:hint="eastAsia"/>
          <w:b/>
          <w:color w:val="C7000B"/>
          <w:lang w:eastAsia="zh-CN"/>
        </w:rPr>
        <w:t>必选项</w:t>
      </w:r>
      <w:r w:rsidRPr="008F2784">
        <w:rPr>
          <w:rFonts w:hint="eastAsia"/>
          <w:lang w:eastAsia="zh-CN"/>
        </w:rPr>
        <w:t>。</w:t>
      </w:r>
    </w:p>
    <w:p w14:paraId="3E7D53A9" w14:textId="77777777" w:rsidR="00552F33" w:rsidRPr="008D5D64" w:rsidRDefault="00552F33" w:rsidP="002A1320">
      <w:pPr>
        <w:pStyle w:val="1e"/>
        <w:rPr>
          <w:lang w:eastAsia="zh-CN"/>
        </w:rPr>
      </w:pPr>
      <w:r w:rsidRPr="008D5D64">
        <w:rPr>
          <w:lang w:eastAsia="zh-CN"/>
        </w:rPr>
        <w:t>结果显示为：</w:t>
      </w:r>
    </w:p>
    <w:p w14:paraId="68FF4C70" w14:textId="77777777" w:rsidR="00552F33" w:rsidRPr="008D5D64" w:rsidRDefault="00552F33" w:rsidP="001E44F9">
      <w:pPr>
        <w:pStyle w:val="affffc"/>
      </w:pPr>
      <w:r w:rsidRPr="008D5D64">
        <w:t>INFO:  The starting position of the xlog copy of the full build is: 1/D5000028. The slot minimum LSN is: 0/0.</w:t>
      </w:r>
    </w:p>
    <w:p w14:paraId="252460EC" w14:textId="77777777" w:rsidR="00552F33" w:rsidRPr="008D5D64" w:rsidRDefault="00552F33" w:rsidP="001E44F9">
      <w:pPr>
        <w:pStyle w:val="affffc"/>
      </w:pPr>
      <w:r w:rsidRPr="008D5D64">
        <w:t>begin build tablespace list</w:t>
      </w:r>
    </w:p>
    <w:p w14:paraId="7FA6F75A" w14:textId="77777777" w:rsidR="00552F33" w:rsidRPr="008D5D64" w:rsidRDefault="00552F33" w:rsidP="001E44F9">
      <w:pPr>
        <w:pStyle w:val="affffc"/>
      </w:pPr>
      <w:r w:rsidRPr="008D5D64">
        <w:t>finish build tablespace list</w:t>
      </w:r>
    </w:p>
    <w:p w14:paraId="436C2BAF" w14:textId="77777777" w:rsidR="00552F33" w:rsidRPr="008D5D64" w:rsidRDefault="00552F33" w:rsidP="001E44F9">
      <w:pPr>
        <w:pStyle w:val="affffc"/>
      </w:pPr>
      <w:r w:rsidRPr="008D5D64">
        <w:lastRenderedPageBreak/>
        <w:t>begin get xlog by xlogstream</w:t>
      </w:r>
    </w:p>
    <w:p w14:paraId="27D4B94F" w14:textId="77777777" w:rsidR="00552F33" w:rsidRPr="008D5D64" w:rsidRDefault="00552F33" w:rsidP="001E44F9">
      <w:pPr>
        <w:pStyle w:val="affffc"/>
      </w:pPr>
      <w:r w:rsidRPr="008D5D64">
        <w:t xml:space="preserve"> check identify system success</w:t>
      </w:r>
    </w:p>
    <w:p w14:paraId="26D5D249" w14:textId="77777777" w:rsidR="00552F33" w:rsidRPr="008D5D64" w:rsidRDefault="00552F33" w:rsidP="001E44F9">
      <w:pPr>
        <w:pStyle w:val="affffc"/>
      </w:pPr>
      <w:r w:rsidRPr="008D5D64">
        <w:t xml:space="preserve"> send START_REPLICATION 1/D5000000 success</w:t>
      </w:r>
    </w:p>
    <w:p w14:paraId="73F0F20A" w14:textId="77777777" w:rsidR="00552F33" w:rsidRPr="008D5D64" w:rsidRDefault="00552F33" w:rsidP="001E44F9">
      <w:pPr>
        <w:pStyle w:val="affffc"/>
      </w:pPr>
      <w:r w:rsidRPr="008D5D64">
        <w:t xml:space="preserve"> keepalive message is received</w:t>
      </w:r>
    </w:p>
    <w:p w14:paraId="7D825A52" w14:textId="77777777" w:rsidR="00552F33" w:rsidRPr="008D5D64" w:rsidRDefault="00552F33" w:rsidP="001E44F9">
      <w:pPr>
        <w:pStyle w:val="affffc"/>
      </w:pPr>
      <w:r w:rsidRPr="008D5D64">
        <w:t xml:space="preserve"> keepalive message is received</w:t>
      </w:r>
    </w:p>
    <w:p w14:paraId="0CD00330" w14:textId="77777777" w:rsidR="00552F33" w:rsidRPr="008D5D64" w:rsidRDefault="00552F33" w:rsidP="001E44F9">
      <w:pPr>
        <w:pStyle w:val="affffc"/>
      </w:pPr>
      <w:r w:rsidRPr="008D5D64">
        <w:t xml:space="preserve"> keepalive message is received</w:t>
      </w:r>
    </w:p>
    <w:p w14:paraId="2317049B" w14:textId="77777777" w:rsidR="00552F33" w:rsidRPr="008D5D64" w:rsidRDefault="00552F33" w:rsidP="001E44F9">
      <w:pPr>
        <w:pStyle w:val="affffc"/>
      </w:pPr>
      <w:r w:rsidRPr="008D5D64">
        <w:t xml:space="preserve"> keepalive message is received</w:t>
      </w:r>
    </w:p>
    <w:p w14:paraId="451882AE" w14:textId="77777777" w:rsidR="00552F33" w:rsidRPr="008D5D64" w:rsidRDefault="00552F33" w:rsidP="001E44F9">
      <w:pPr>
        <w:pStyle w:val="affffc"/>
      </w:pPr>
      <w:r w:rsidRPr="008D5D64">
        <w:t xml:space="preserve"> keepalive message is received</w:t>
      </w:r>
    </w:p>
    <w:p w14:paraId="585A14EB" w14:textId="77777777" w:rsidR="00552F33" w:rsidRPr="008D5D64" w:rsidRDefault="00552F33" w:rsidP="001E44F9">
      <w:pPr>
        <w:pStyle w:val="affffc"/>
      </w:pPr>
      <w:r w:rsidRPr="008D5D64">
        <w:t xml:space="preserve"> keepalive message is received</w:t>
      </w:r>
    </w:p>
    <w:p w14:paraId="12E14EB2" w14:textId="77777777" w:rsidR="00552F33" w:rsidRPr="008D5D64" w:rsidRDefault="00552F33" w:rsidP="001E44F9">
      <w:pPr>
        <w:pStyle w:val="affffc"/>
      </w:pPr>
      <w:r w:rsidRPr="008D5D64">
        <w:t xml:space="preserve"> keepalive message is received</w:t>
      </w:r>
    </w:p>
    <w:p w14:paraId="6894B58A" w14:textId="77777777" w:rsidR="00552F33" w:rsidRPr="008D5D64" w:rsidRDefault="00552F33" w:rsidP="001E44F9">
      <w:pPr>
        <w:pStyle w:val="affffc"/>
      </w:pPr>
      <w:r w:rsidRPr="008D5D64">
        <w:t xml:space="preserve"> keepalive message is received</w:t>
      </w:r>
    </w:p>
    <w:p w14:paraId="2C0555C9" w14:textId="77777777" w:rsidR="00552F33" w:rsidRPr="008D5D64" w:rsidRDefault="00552F33" w:rsidP="00E11956">
      <w:pPr>
        <w:pStyle w:val="30"/>
      </w:pPr>
      <w:r w:rsidRPr="008D5D64">
        <w:t>切换到存储备份文件夹查看备份文件。</w:t>
      </w:r>
    </w:p>
    <w:p w14:paraId="63B8D403" w14:textId="77777777" w:rsidR="00552F33" w:rsidRPr="00975F66" w:rsidRDefault="00552F33" w:rsidP="001E44F9">
      <w:pPr>
        <w:pStyle w:val="affffc"/>
        <w:rPr>
          <w:rFonts w:eastAsia="微软雅黑"/>
          <w:b/>
          <w:color w:val="C7000B"/>
        </w:rPr>
      </w:pPr>
      <w:r w:rsidRPr="00975F66">
        <w:rPr>
          <w:rFonts w:eastAsia="微软雅黑"/>
          <w:b/>
          <w:color w:val="C7000B"/>
        </w:rPr>
        <w:t>cd /home/omm/physical/backup</w:t>
      </w:r>
    </w:p>
    <w:p w14:paraId="44AA68AE" w14:textId="77777777" w:rsidR="00552F33" w:rsidRPr="00975F66" w:rsidRDefault="00552F33" w:rsidP="001E44F9">
      <w:pPr>
        <w:pStyle w:val="affffc"/>
        <w:rPr>
          <w:rFonts w:eastAsia="微软雅黑"/>
          <w:b/>
          <w:color w:val="C7000B"/>
        </w:rPr>
      </w:pPr>
      <w:r w:rsidRPr="00975F66">
        <w:rPr>
          <w:rFonts w:eastAsia="微软雅黑"/>
          <w:b/>
          <w:color w:val="C7000B"/>
        </w:rPr>
        <w:t>ls</w:t>
      </w:r>
    </w:p>
    <w:p w14:paraId="587EC323" w14:textId="5D8E5350" w:rsidR="00552F33" w:rsidRPr="008D5D64" w:rsidRDefault="00552F33" w:rsidP="002A1320">
      <w:pPr>
        <w:pStyle w:val="1e"/>
      </w:pPr>
      <w:r w:rsidRPr="008D5D64">
        <w:t>显示如下：</w:t>
      </w:r>
    </w:p>
    <w:p w14:paraId="66002CD8" w14:textId="4512C65E" w:rsidR="00F33F1F" w:rsidRPr="008D5D64" w:rsidRDefault="00F33F1F" w:rsidP="001E44F9">
      <w:pPr>
        <w:pStyle w:val="affffc"/>
      </w:pPr>
      <w:r w:rsidRPr="008D5D64">
        <w:t>backup_label        mot.conf     pg_errorinfo      pg_llog       pg_snapshots  pg_xlog               server.key</w:t>
      </w:r>
    </w:p>
    <w:p w14:paraId="2FC5453E" w14:textId="77777777" w:rsidR="00F33F1F" w:rsidRPr="008D5D64" w:rsidRDefault="00F33F1F" w:rsidP="001E44F9">
      <w:pPr>
        <w:pStyle w:val="affffc"/>
      </w:pPr>
      <w:r w:rsidRPr="008D5D64">
        <w:t>base                pg_clog      pg_hba.conf       pg_multixact  pg_stat_tmp   postgresql.conf       server.key.cipher</w:t>
      </w:r>
    </w:p>
    <w:p w14:paraId="3DFE2F25" w14:textId="77777777" w:rsidR="00F33F1F" w:rsidRPr="008D5D64" w:rsidRDefault="00F33F1F" w:rsidP="001E44F9">
      <w:pPr>
        <w:pStyle w:val="affffc"/>
      </w:pPr>
      <w:r w:rsidRPr="008D5D64">
        <w:t>cacert.pem          pg_copydir   pg_hba.conf.bak   pg_notify     pg_tblspc     postgresql.conf.bak   server.key.rand</w:t>
      </w:r>
    </w:p>
    <w:p w14:paraId="5B636D31" w14:textId="77777777" w:rsidR="00F33F1F" w:rsidRPr="008D5D64" w:rsidRDefault="00F33F1F" w:rsidP="001E44F9">
      <w:pPr>
        <w:pStyle w:val="affffc"/>
      </w:pPr>
      <w:r w:rsidRPr="008D5D64">
        <w:t>global              pg_csnlog    pg_hba.conf.lock  pg_replslot   pg_twophase   postgresql.conf.lock</w:t>
      </w:r>
    </w:p>
    <w:p w14:paraId="22B68744" w14:textId="1060C6F9" w:rsidR="00552F33" w:rsidRPr="008D5D64" w:rsidRDefault="00F33F1F" w:rsidP="001E44F9">
      <w:pPr>
        <w:pStyle w:val="affffc"/>
      </w:pPr>
      <w:r w:rsidRPr="008D5D64">
        <w:t>gswlm_userinfo.cfg  pg_ctl.lock  pg_ident.conf     pg_serial     PG_VERSION    server.crt</w:t>
      </w:r>
    </w:p>
    <w:p w14:paraId="1210ED16" w14:textId="4F700894" w:rsidR="00552F33" w:rsidRPr="008D5D64" w:rsidRDefault="00552F33" w:rsidP="002A1320">
      <w:pPr>
        <w:pStyle w:val="1e"/>
      </w:pPr>
    </w:p>
    <w:p w14:paraId="2E641087" w14:textId="47B0522C" w:rsidR="00552F33" w:rsidRPr="008D5D64" w:rsidRDefault="00552F33" w:rsidP="000150D3">
      <w:pPr>
        <w:pStyle w:val="3"/>
        <w:numPr>
          <w:ilvl w:val="2"/>
          <w:numId w:val="15"/>
        </w:numPr>
        <w:rPr>
          <w:rFonts w:ascii="Huawei Sans" w:hAnsi="Huawei Sans" w:cs="Huawei Sans"/>
        </w:rPr>
      </w:pPr>
      <w:bookmarkStart w:id="42" w:name="_Toc46927702"/>
      <w:bookmarkStart w:id="43" w:name="_Toc51334559"/>
      <w:r w:rsidRPr="008D5D64">
        <w:rPr>
          <w:rFonts w:ascii="Huawei Sans" w:hAnsi="Huawei Sans" w:cs="Huawei Sans"/>
        </w:rPr>
        <w:t>物理备份恢复</w:t>
      </w:r>
      <w:bookmarkEnd w:id="42"/>
      <w:bookmarkEnd w:id="43"/>
    </w:p>
    <w:p w14:paraId="033F3111" w14:textId="73E48C5A" w:rsidR="00F33F1F" w:rsidRPr="008D5D64" w:rsidRDefault="00F33F1F" w:rsidP="002A1320">
      <w:pPr>
        <w:pStyle w:val="1e"/>
        <w:rPr>
          <w:lang w:eastAsia="zh-CN"/>
        </w:rPr>
      </w:pPr>
      <w:r w:rsidRPr="008D5D64">
        <w:rPr>
          <w:lang w:eastAsia="zh-CN"/>
        </w:rPr>
        <w:t>当数据库发生故障时需要从备份文件进行恢复。因为</w:t>
      </w:r>
      <w:r w:rsidRPr="008D5D64">
        <w:rPr>
          <w:lang w:eastAsia="zh-CN"/>
        </w:rPr>
        <w:t>gs_basebackup</w:t>
      </w:r>
      <w:r w:rsidRPr="008D5D64">
        <w:rPr>
          <w:lang w:eastAsia="zh-CN"/>
        </w:rPr>
        <w:t>是对数据库按二进制进行备份，因此恢复时可以直接拷贝替换原有的文件，</w:t>
      </w:r>
      <w:r w:rsidRPr="008D5D64">
        <w:rPr>
          <w:lang w:eastAsia="zh-CN"/>
        </w:rPr>
        <w:t xml:space="preserve"> </w:t>
      </w:r>
      <w:r w:rsidRPr="008D5D64">
        <w:rPr>
          <w:lang w:eastAsia="zh-CN"/>
        </w:rPr>
        <w:t>或者直接在备份的库上启动数据库。</w:t>
      </w:r>
    </w:p>
    <w:p w14:paraId="4FDAD2F9" w14:textId="01E407BF" w:rsidR="00552F33" w:rsidRPr="008D5D64" w:rsidRDefault="00BC4E8A" w:rsidP="002A1320">
      <w:pPr>
        <w:pStyle w:val="1e"/>
      </w:pPr>
      <w:r>
        <w:rPr>
          <w:noProof/>
        </w:rPr>
        <w:t>说明</w:t>
      </w:r>
      <w:r>
        <w:rPr>
          <w:rFonts w:hint="eastAsia"/>
          <w:noProof/>
        </w:rPr>
        <w:t>：</w:t>
      </w:r>
    </w:p>
    <w:p w14:paraId="51900B72" w14:textId="72ECD4EA" w:rsidR="00F33F1F" w:rsidRPr="008D5D64" w:rsidRDefault="00F33F1F" w:rsidP="00CB450B">
      <w:pPr>
        <w:pStyle w:val="4a"/>
        <w:rPr>
          <w:rFonts w:ascii="Huawei Sans" w:hAnsi="Huawei Sans" w:cs="Huawei Sans"/>
        </w:rPr>
      </w:pPr>
      <w:r w:rsidRPr="008D5D64">
        <w:rPr>
          <w:rFonts w:ascii="Huawei Sans" w:hAnsi="Huawei Sans" w:cs="Huawei Sans"/>
        </w:rPr>
        <w:t>若当前数据库实例正在运行，直接从备份文件启动数据库可能会存在端口冲突，</w:t>
      </w:r>
      <w:r w:rsidR="00FF6417" w:rsidRPr="008D5D64">
        <w:rPr>
          <w:rFonts w:ascii="Huawei Sans" w:hAnsi="Huawei Sans" w:cs="Huawei Sans"/>
        </w:rPr>
        <w:t>这时，</w:t>
      </w:r>
      <w:r w:rsidRPr="008D5D64">
        <w:rPr>
          <w:rFonts w:ascii="Huawei Sans" w:hAnsi="Huawei Sans" w:cs="Huawei Sans"/>
        </w:rPr>
        <w:t>需要修配置文件的</w:t>
      </w:r>
      <w:r w:rsidRPr="008D5D64">
        <w:rPr>
          <w:rFonts w:ascii="Huawei Sans" w:hAnsi="Huawei Sans" w:cs="Huawei Sans"/>
        </w:rPr>
        <w:t>port</w:t>
      </w:r>
      <w:r w:rsidRPr="008D5D64">
        <w:rPr>
          <w:rFonts w:ascii="Huawei Sans" w:hAnsi="Huawei Sans" w:cs="Huawei Sans"/>
        </w:rPr>
        <w:t>参数，或者在启动数据库时指定一下端口。</w:t>
      </w:r>
    </w:p>
    <w:p w14:paraId="1E13FDD7" w14:textId="3124F528" w:rsidR="00F33F1F" w:rsidRPr="008D5D64" w:rsidRDefault="00F33F1F" w:rsidP="00CB450B">
      <w:pPr>
        <w:pStyle w:val="4a"/>
        <w:rPr>
          <w:rFonts w:ascii="Huawei Sans" w:hAnsi="Huawei Sans" w:cs="Huawei Sans"/>
        </w:rPr>
      </w:pPr>
      <w:r w:rsidRPr="008D5D64">
        <w:rPr>
          <w:rFonts w:ascii="Huawei Sans" w:hAnsi="Huawei Sans" w:cs="Huawei Sans"/>
        </w:rPr>
        <w:t>若当前备份文件为主备数据库，可能需要修改一下主备之间的复制连接。即配置文件中的</w:t>
      </w:r>
      <w:r w:rsidRPr="008D5D64">
        <w:rPr>
          <w:rFonts w:ascii="Huawei Sans" w:hAnsi="Huawei Sans" w:cs="Huawei Sans"/>
        </w:rPr>
        <w:t>postgre.conf</w:t>
      </w:r>
      <w:r w:rsidRPr="008D5D64">
        <w:rPr>
          <w:rFonts w:ascii="Huawei Sans" w:hAnsi="Huawei Sans" w:cs="Huawei Sans"/>
        </w:rPr>
        <w:t>中的</w:t>
      </w:r>
      <w:r w:rsidRPr="008D5D64">
        <w:rPr>
          <w:rFonts w:ascii="Huawei Sans" w:hAnsi="Huawei Sans" w:cs="Huawei Sans"/>
        </w:rPr>
        <w:t>replconninfo1</w:t>
      </w:r>
      <w:r w:rsidRPr="008D5D64">
        <w:rPr>
          <w:rFonts w:ascii="Huawei Sans" w:hAnsi="Huawei Sans" w:cs="Huawei Sans"/>
        </w:rPr>
        <w:t>，</w:t>
      </w:r>
      <w:r w:rsidRPr="008D5D64">
        <w:rPr>
          <w:rFonts w:ascii="Huawei Sans" w:hAnsi="Huawei Sans" w:cs="Huawei Sans"/>
        </w:rPr>
        <w:t>replconninfo2</w:t>
      </w:r>
      <w:r w:rsidRPr="008D5D64">
        <w:rPr>
          <w:rFonts w:ascii="Huawei Sans" w:hAnsi="Huawei Sans" w:cs="Huawei Sans"/>
        </w:rPr>
        <w:t>等</w:t>
      </w:r>
      <w:r w:rsidR="00AA5882">
        <w:rPr>
          <w:rFonts w:ascii="Huawei Sans" w:hAnsi="Huawei Sans" w:cs="Huawei Sans" w:hint="eastAsia"/>
        </w:rPr>
        <w:t>。</w:t>
      </w:r>
    </w:p>
    <w:p w14:paraId="5E8E4073" w14:textId="02B11B0F" w:rsidR="00552F33" w:rsidRPr="008D5D64" w:rsidRDefault="00552F33" w:rsidP="002A1320">
      <w:pPr>
        <w:pStyle w:val="1e"/>
        <w:rPr>
          <w:lang w:eastAsia="zh-CN"/>
        </w:rPr>
      </w:pPr>
      <w:r w:rsidRPr="008D5D64">
        <w:rPr>
          <w:lang w:eastAsia="zh-CN"/>
        </w:rPr>
        <w:t>当数据库发生问题需要从备份进行恢复时，步骤如下：</w:t>
      </w:r>
    </w:p>
    <w:p w14:paraId="673B5B97" w14:textId="453C09FC" w:rsidR="00552F33" w:rsidRPr="008D5D64" w:rsidRDefault="00552F33" w:rsidP="00E11956">
      <w:pPr>
        <w:pStyle w:val="30"/>
      </w:pPr>
      <w:r w:rsidRPr="008D5D64">
        <w:t>停止</w:t>
      </w:r>
      <w:r w:rsidR="00FF6417" w:rsidRPr="008D5D64">
        <w:t>openGauss</w:t>
      </w:r>
      <w:r w:rsidR="00117DED" w:rsidRPr="008D5D64">
        <w:t>((</w:t>
      </w:r>
      <w:r w:rsidR="00117DED" w:rsidRPr="008D5D64">
        <w:t>务必以操作系统用户</w:t>
      </w:r>
      <w:r w:rsidR="00117DED" w:rsidRPr="008D5D64">
        <w:t>omm</w:t>
      </w:r>
      <w:r w:rsidR="00117DED" w:rsidRPr="008D5D64">
        <w:t>停止数据库服务，如果没有请切换用户</w:t>
      </w:r>
      <w:r w:rsidR="00117DED" w:rsidRPr="008D5D64">
        <w:t>)</w:t>
      </w:r>
      <w:r w:rsidRPr="008D5D64">
        <w:t>。</w:t>
      </w:r>
    </w:p>
    <w:p w14:paraId="6B359D79" w14:textId="77777777" w:rsidR="00552F33" w:rsidRPr="00975F66" w:rsidRDefault="00552F33" w:rsidP="001E44F9">
      <w:pPr>
        <w:pStyle w:val="affffc"/>
        <w:rPr>
          <w:rFonts w:eastAsia="微软雅黑"/>
          <w:b/>
          <w:color w:val="C7000B"/>
        </w:rPr>
      </w:pPr>
      <w:r w:rsidRPr="00975F66">
        <w:rPr>
          <w:rFonts w:eastAsia="微软雅黑"/>
          <w:b/>
          <w:color w:val="C7000B"/>
        </w:rPr>
        <w:t>gs_om -t stop</w:t>
      </w:r>
    </w:p>
    <w:p w14:paraId="02E72133" w14:textId="77777777" w:rsidR="00552F33" w:rsidRPr="008D5D64" w:rsidRDefault="00552F33" w:rsidP="002A1320">
      <w:pPr>
        <w:pStyle w:val="1e"/>
      </w:pPr>
      <w:r w:rsidRPr="008D5D64">
        <w:t>显示的结果为：</w:t>
      </w:r>
    </w:p>
    <w:p w14:paraId="77F146EA" w14:textId="77777777" w:rsidR="00552F33" w:rsidRPr="008D5D64" w:rsidRDefault="00552F33" w:rsidP="001E44F9">
      <w:pPr>
        <w:pStyle w:val="affffc"/>
      </w:pPr>
      <w:r w:rsidRPr="008D5D64">
        <w:t>Stopping cluster.</w:t>
      </w:r>
    </w:p>
    <w:p w14:paraId="7E3A7159" w14:textId="77777777" w:rsidR="00552F33" w:rsidRPr="008D5D64" w:rsidRDefault="00552F33" w:rsidP="001E44F9">
      <w:pPr>
        <w:pStyle w:val="affffc"/>
      </w:pPr>
      <w:r w:rsidRPr="008D5D64">
        <w:t>=========================================</w:t>
      </w:r>
    </w:p>
    <w:p w14:paraId="231B5B4B" w14:textId="77777777" w:rsidR="00552F33" w:rsidRPr="008D5D64" w:rsidRDefault="00552F33" w:rsidP="001E44F9">
      <w:pPr>
        <w:pStyle w:val="affffc"/>
      </w:pPr>
      <w:r w:rsidRPr="008D5D64">
        <w:t>Successfully stopped cluster.</w:t>
      </w:r>
    </w:p>
    <w:p w14:paraId="6B8A1EBD" w14:textId="77777777" w:rsidR="00552F33" w:rsidRPr="008D5D64" w:rsidRDefault="00552F33" w:rsidP="001E44F9">
      <w:pPr>
        <w:pStyle w:val="affffc"/>
      </w:pPr>
      <w:r w:rsidRPr="008D5D64">
        <w:lastRenderedPageBreak/>
        <w:t>=========================================</w:t>
      </w:r>
    </w:p>
    <w:p w14:paraId="2CCA3857" w14:textId="77777777" w:rsidR="00552F33" w:rsidRPr="008D5D64" w:rsidRDefault="00552F33" w:rsidP="001E44F9">
      <w:pPr>
        <w:pStyle w:val="affffc"/>
      </w:pPr>
      <w:r w:rsidRPr="008D5D64">
        <w:t>End stop cluster.</w:t>
      </w:r>
    </w:p>
    <w:p w14:paraId="1552A94C" w14:textId="4F91B3D8" w:rsidR="00F33F1F" w:rsidRPr="008D5D64" w:rsidRDefault="00F33F1F" w:rsidP="00E11956">
      <w:pPr>
        <w:pStyle w:val="30"/>
      </w:pPr>
      <w:r w:rsidRPr="008D5D64">
        <w:t>清理原库中的所有或部分文件</w:t>
      </w:r>
      <w:r w:rsidR="00FF6417" w:rsidRPr="008D5D64">
        <w:t>。</w:t>
      </w:r>
    </w:p>
    <w:p w14:paraId="0BB7CCD3" w14:textId="77777777" w:rsidR="00117DED" w:rsidRPr="00975F66" w:rsidRDefault="00F33F1F" w:rsidP="001E44F9">
      <w:pPr>
        <w:pStyle w:val="affffc"/>
        <w:rPr>
          <w:rFonts w:eastAsia="微软雅黑"/>
          <w:b/>
          <w:color w:val="C7000B"/>
          <w:lang w:eastAsia="zh-CN"/>
        </w:rPr>
      </w:pPr>
      <w:r w:rsidRPr="00975F66">
        <w:rPr>
          <w:rFonts w:eastAsia="微软雅黑"/>
          <w:b/>
          <w:color w:val="C7000B"/>
          <w:lang w:eastAsia="zh-CN"/>
        </w:rPr>
        <w:t>cd /gaussdb/data/</w:t>
      </w:r>
    </w:p>
    <w:p w14:paraId="29734071" w14:textId="457C0A77" w:rsidR="00117DED" w:rsidRPr="00975F66" w:rsidRDefault="00117DED" w:rsidP="001E44F9">
      <w:pPr>
        <w:pStyle w:val="affffc"/>
        <w:rPr>
          <w:rFonts w:eastAsia="微软雅黑"/>
          <w:b/>
          <w:color w:val="C7000B"/>
          <w:lang w:eastAsia="zh-CN"/>
        </w:rPr>
      </w:pPr>
      <w:r w:rsidRPr="00975F66">
        <w:rPr>
          <w:rFonts w:eastAsia="微软雅黑"/>
          <w:b/>
          <w:color w:val="C7000B"/>
          <w:lang w:eastAsia="zh-CN"/>
        </w:rPr>
        <w:t>ls</w:t>
      </w:r>
    </w:p>
    <w:p w14:paraId="2350E9C2" w14:textId="51C1410A" w:rsidR="00117DED" w:rsidRPr="008D5D64" w:rsidRDefault="00117DED" w:rsidP="002A1320">
      <w:pPr>
        <w:pStyle w:val="1e"/>
        <w:rPr>
          <w:lang w:eastAsia="zh-CN"/>
        </w:rPr>
      </w:pPr>
      <w:r w:rsidRPr="008D5D64">
        <w:rPr>
          <w:lang w:eastAsia="zh-CN"/>
        </w:rPr>
        <w:t>查看数据库节点文件夹名称</w:t>
      </w:r>
      <w:r w:rsidRPr="008D5D64">
        <w:rPr>
          <w:lang w:eastAsia="zh-CN"/>
        </w:rPr>
        <w:t>(</w:t>
      </w:r>
      <w:r w:rsidRPr="008D5D64">
        <w:rPr>
          <w:lang w:eastAsia="zh-CN"/>
        </w:rPr>
        <w:t>文件夹名称是数据库安装时定义的</w:t>
      </w:r>
      <w:r w:rsidR="004A1E01" w:rsidRPr="008D5D64">
        <w:rPr>
          <w:lang w:eastAsia="zh-CN"/>
        </w:rPr>
        <w:t>，不同数据可能不同</w:t>
      </w:r>
      <w:r w:rsidRPr="008D5D64">
        <w:rPr>
          <w:lang w:eastAsia="zh-CN"/>
        </w:rPr>
        <w:t>)</w:t>
      </w:r>
      <w:r w:rsidR="00FF6417" w:rsidRPr="008D5D64">
        <w:rPr>
          <w:lang w:eastAsia="zh-CN"/>
        </w:rPr>
        <w:t>。</w:t>
      </w:r>
    </w:p>
    <w:p w14:paraId="53588DCF" w14:textId="20FED312" w:rsidR="00F33F1F" w:rsidRPr="008D5D64" w:rsidRDefault="00332B66" w:rsidP="001E44F9">
      <w:pPr>
        <w:pStyle w:val="affffc"/>
      </w:pPr>
      <w:r>
        <w:rPr>
          <w:lang w:eastAsia="zh-CN"/>
        </w:rPr>
        <w:t>db1</w:t>
      </w:r>
    </w:p>
    <w:p w14:paraId="1FB9EAD1" w14:textId="19467520" w:rsidR="009978BD" w:rsidRPr="008D5D64" w:rsidRDefault="00117DED" w:rsidP="002A1320">
      <w:pPr>
        <w:pStyle w:val="1e"/>
      </w:pPr>
      <w:r w:rsidRPr="008D5D64">
        <w:t>查看</w:t>
      </w:r>
      <w:r w:rsidR="009978BD" w:rsidRPr="008D5D64">
        <w:t>文件列表如下：</w:t>
      </w:r>
    </w:p>
    <w:p w14:paraId="3CB86C8F" w14:textId="4262467B" w:rsidR="00117DED" w:rsidRPr="00975F66" w:rsidRDefault="00117DED" w:rsidP="001E44F9">
      <w:pPr>
        <w:pStyle w:val="affffc"/>
        <w:rPr>
          <w:rFonts w:eastAsia="微软雅黑"/>
          <w:b/>
          <w:color w:val="C7000B"/>
        </w:rPr>
      </w:pPr>
      <w:r w:rsidRPr="00975F66">
        <w:rPr>
          <w:rFonts w:eastAsia="微软雅黑"/>
          <w:b/>
          <w:color w:val="C7000B"/>
        </w:rPr>
        <w:t xml:space="preserve">cd </w:t>
      </w:r>
      <w:r w:rsidR="00332B66">
        <w:rPr>
          <w:rFonts w:eastAsia="微软雅黑"/>
          <w:b/>
          <w:color w:val="C7000B"/>
        </w:rPr>
        <w:t>db1</w:t>
      </w:r>
    </w:p>
    <w:p w14:paraId="3F08142F" w14:textId="02735699" w:rsidR="00117DED" w:rsidRPr="00975F66" w:rsidRDefault="00117DED" w:rsidP="001E44F9">
      <w:pPr>
        <w:pStyle w:val="affffc"/>
        <w:rPr>
          <w:rFonts w:eastAsia="微软雅黑"/>
          <w:b/>
          <w:color w:val="C7000B"/>
        </w:rPr>
      </w:pPr>
      <w:r w:rsidRPr="00975F66">
        <w:rPr>
          <w:rFonts w:eastAsia="微软雅黑"/>
          <w:b/>
          <w:color w:val="C7000B"/>
        </w:rPr>
        <w:t>ls</w:t>
      </w:r>
    </w:p>
    <w:p w14:paraId="33FB1475" w14:textId="77777777" w:rsidR="00117DED" w:rsidRPr="008D5D64" w:rsidRDefault="00117DED" w:rsidP="001E44F9">
      <w:pPr>
        <w:pStyle w:val="affffc"/>
      </w:pPr>
    </w:p>
    <w:p w14:paraId="3108B269" w14:textId="77777777" w:rsidR="009978BD" w:rsidRPr="008D5D64" w:rsidRDefault="009978BD" w:rsidP="001E44F9">
      <w:pPr>
        <w:pStyle w:val="affffc"/>
      </w:pPr>
      <w:r w:rsidRPr="008D5D64">
        <w:t>base                mot.conf     pg_errorinfo      pg_llog       pg_serial     PG_VERSION            postmaster.opts</w:t>
      </w:r>
    </w:p>
    <w:p w14:paraId="35B12B14" w14:textId="77777777" w:rsidR="009978BD" w:rsidRPr="008D5D64" w:rsidRDefault="009978BD" w:rsidP="001E44F9">
      <w:pPr>
        <w:pStyle w:val="affffc"/>
      </w:pPr>
      <w:r w:rsidRPr="008D5D64">
        <w:t>cacert.pem          pg_clog      pg_hba.conf       pg_location   pg_snapshots  pg_xlog               server.crt</w:t>
      </w:r>
    </w:p>
    <w:p w14:paraId="68CE7C4C" w14:textId="77777777" w:rsidR="009978BD" w:rsidRPr="008D5D64" w:rsidRDefault="009978BD" w:rsidP="001E44F9">
      <w:pPr>
        <w:pStyle w:val="affffc"/>
      </w:pPr>
      <w:r w:rsidRPr="008D5D64">
        <w:t>gaussdb.state       pg_copydir   pg_hba.conf.bak   pg_multixact  pg_stat_tmp   postgresql.conf       server.key</w:t>
      </w:r>
    </w:p>
    <w:p w14:paraId="54836E3D" w14:textId="77777777" w:rsidR="009978BD" w:rsidRPr="008D5D64" w:rsidRDefault="009978BD" w:rsidP="001E44F9">
      <w:pPr>
        <w:pStyle w:val="affffc"/>
      </w:pPr>
      <w:r w:rsidRPr="008D5D64">
        <w:t>global              pg_csnlog    pg_hba.conf.lock  pg_notify     pg_tblspc     postgresql.conf.bak   server.key.cipher</w:t>
      </w:r>
    </w:p>
    <w:p w14:paraId="6CFF1384" w14:textId="5128F2F3" w:rsidR="009978BD" w:rsidRPr="008D5D64" w:rsidRDefault="009978BD" w:rsidP="001E44F9">
      <w:pPr>
        <w:pStyle w:val="affffc"/>
      </w:pPr>
      <w:r w:rsidRPr="008D5D64">
        <w:t>gswlm_userinfo.cfg  pg_ctl.lock  pg_ident.conf     pg_replslot   pg_twophase   postgresql.conf.lock  server.key.rand</w:t>
      </w:r>
    </w:p>
    <w:p w14:paraId="0023BB89" w14:textId="78F54E87" w:rsidR="009978BD" w:rsidRPr="008D5D64" w:rsidRDefault="009978BD" w:rsidP="002A1320">
      <w:pPr>
        <w:pStyle w:val="1e"/>
        <w:rPr>
          <w:lang w:eastAsia="zh-CN"/>
        </w:rPr>
      </w:pPr>
      <w:r w:rsidRPr="008D5D64">
        <w:rPr>
          <w:lang w:eastAsia="zh-CN"/>
        </w:rPr>
        <w:t>删除文件</w:t>
      </w:r>
      <w:r w:rsidR="00117DED" w:rsidRPr="008D5D64">
        <w:rPr>
          <w:lang w:eastAsia="zh-CN"/>
        </w:rPr>
        <w:t>，对数据库文件进行破坏</w:t>
      </w:r>
      <w:r w:rsidR="00FF6417" w:rsidRPr="008D5D64">
        <w:rPr>
          <w:lang w:eastAsia="zh-CN"/>
        </w:rPr>
        <w:t>。</w:t>
      </w:r>
    </w:p>
    <w:p w14:paraId="490E1EEB" w14:textId="2F2FB9C3" w:rsidR="009978BD" w:rsidRDefault="009978BD" w:rsidP="001E44F9">
      <w:pPr>
        <w:pStyle w:val="affffc"/>
        <w:rPr>
          <w:rFonts w:eastAsia="微软雅黑"/>
          <w:b/>
          <w:color w:val="C7000B"/>
        </w:rPr>
      </w:pPr>
      <w:r w:rsidRPr="00975F66">
        <w:rPr>
          <w:rFonts w:eastAsia="微软雅黑"/>
          <w:b/>
          <w:color w:val="C7000B"/>
        </w:rPr>
        <w:t xml:space="preserve">rm </w:t>
      </w:r>
      <w:r w:rsidR="004A1E01" w:rsidRPr="00975F66">
        <w:rPr>
          <w:rFonts w:eastAsia="微软雅黑"/>
          <w:b/>
          <w:color w:val="C7000B"/>
        </w:rPr>
        <w:t xml:space="preserve">-rf </w:t>
      </w:r>
      <w:r w:rsidRPr="00975F66">
        <w:rPr>
          <w:rFonts w:eastAsia="微软雅黑"/>
          <w:b/>
          <w:color w:val="C7000B"/>
        </w:rPr>
        <w:t>*</w:t>
      </w:r>
    </w:p>
    <w:p w14:paraId="329F7DBE" w14:textId="5A8BD9BA" w:rsidR="00316499" w:rsidRPr="00975F66" w:rsidRDefault="00316499" w:rsidP="001E44F9">
      <w:pPr>
        <w:pStyle w:val="affffc"/>
        <w:rPr>
          <w:rFonts w:eastAsia="微软雅黑"/>
          <w:b/>
          <w:color w:val="C7000B"/>
          <w:lang w:eastAsia="zh-CN"/>
        </w:rPr>
      </w:pPr>
      <w:r>
        <w:rPr>
          <w:rFonts w:eastAsia="微软雅黑"/>
          <w:b/>
          <w:color w:val="C7000B"/>
          <w:lang w:eastAsia="zh-CN"/>
        </w:rPr>
        <w:t>ls</w:t>
      </w:r>
    </w:p>
    <w:p w14:paraId="4E8FA14E" w14:textId="299AEE1B" w:rsidR="009978BD" w:rsidRPr="008D5D64" w:rsidRDefault="009978BD" w:rsidP="002A1320">
      <w:pPr>
        <w:pStyle w:val="1e"/>
      </w:pPr>
      <w:r w:rsidRPr="008D5D64">
        <w:t>删除文件后，列表如下</w:t>
      </w:r>
      <w:r w:rsidR="00FF6417" w:rsidRPr="008D5D64">
        <w:t>：</w:t>
      </w:r>
    </w:p>
    <w:p w14:paraId="164DB143" w14:textId="77777777" w:rsidR="009978BD" w:rsidRPr="008D5D64" w:rsidRDefault="009978BD" w:rsidP="001E44F9">
      <w:pPr>
        <w:pStyle w:val="affffc"/>
      </w:pPr>
      <w:r w:rsidRPr="008D5D64">
        <w:t>base    pg_clog     pg_csnlog     pg_llog      pg_multixact  pg_replslot  pg_snapshots  pg_tblspc    pg_xlog</w:t>
      </w:r>
    </w:p>
    <w:p w14:paraId="7F288D23" w14:textId="3D96226B" w:rsidR="009978BD" w:rsidRDefault="009978BD" w:rsidP="001E44F9">
      <w:pPr>
        <w:pStyle w:val="affffc"/>
      </w:pPr>
      <w:r w:rsidRPr="008D5D64">
        <w:t>global  pg_copydir  pg_errorinfo  pg_location  pg_notify     pg_serial    pg_stat_tmp   pg_twophase</w:t>
      </w:r>
    </w:p>
    <w:p w14:paraId="37AD4745" w14:textId="4AC5024F" w:rsidR="00316499" w:rsidRDefault="00316499" w:rsidP="002A1320">
      <w:pPr>
        <w:pStyle w:val="1e"/>
      </w:pPr>
      <w:r>
        <w:t>或者为空</w:t>
      </w:r>
      <w:r>
        <w:rPr>
          <w:rFonts w:hint="eastAsia"/>
          <w:lang w:eastAsia="zh-CN"/>
        </w:rPr>
        <w:t>：</w:t>
      </w:r>
    </w:p>
    <w:p w14:paraId="7DA48DF2" w14:textId="1FA0FB2A" w:rsidR="00316499" w:rsidRPr="008D5D64" w:rsidRDefault="00316499" w:rsidP="00316499">
      <w:pPr>
        <w:pStyle w:val="affffc"/>
      </w:pPr>
      <w:r w:rsidRPr="00316499">
        <w:t>[omm@ecs-ecs-c9bf db1]$</w:t>
      </w:r>
    </w:p>
    <w:p w14:paraId="64E028DC" w14:textId="28F9935C" w:rsidR="00552F33" w:rsidRPr="008D5D64" w:rsidRDefault="00F33F1F" w:rsidP="00E11956">
      <w:pPr>
        <w:pStyle w:val="30"/>
      </w:pPr>
      <w:r w:rsidRPr="008D5D64">
        <w:t>使用数据库系统用户权限从备份中还原需要的数据库文件</w:t>
      </w:r>
      <w:r w:rsidR="004A1E01" w:rsidRPr="008D5D64">
        <w:t>，</w:t>
      </w:r>
      <w:r w:rsidR="004A1E01" w:rsidRPr="008D5D64">
        <w:t>"/gaussdb/data/</w:t>
      </w:r>
      <w:r w:rsidR="00316499">
        <w:rPr>
          <w:rFonts w:hint="eastAsia"/>
        </w:rPr>
        <w:t>db</w:t>
      </w:r>
      <w:r w:rsidR="00316499">
        <w:t>1</w:t>
      </w:r>
      <w:r w:rsidR="004A1E01" w:rsidRPr="008D5D64">
        <w:t>"</w:t>
      </w:r>
      <w:r w:rsidR="004A1E01" w:rsidRPr="008D5D64">
        <w:t>中</w:t>
      </w:r>
      <w:r w:rsidR="00316499">
        <w:rPr>
          <w:rFonts w:hint="eastAsia"/>
        </w:rPr>
        <w:t>db</w:t>
      </w:r>
      <w:r w:rsidR="00316499">
        <w:t>1</w:t>
      </w:r>
      <w:r w:rsidR="004A1E01" w:rsidRPr="008D5D64">
        <w:t>是数据库节点文件夹名称，不同数据库可能不同请查看确认。</w:t>
      </w:r>
    </w:p>
    <w:p w14:paraId="4E7FAC2E" w14:textId="27E153AA" w:rsidR="009978BD" w:rsidRPr="00975F66" w:rsidRDefault="009978BD" w:rsidP="001E44F9">
      <w:pPr>
        <w:pStyle w:val="affffc"/>
        <w:rPr>
          <w:rFonts w:eastAsia="微软雅黑"/>
          <w:b/>
          <w:color w:val="C7000B"/>
        </w:rPr>
      </w:pPr>
      <w:r w:rsidRPr="00975F66">
        <w:rPr>
          <w:rFonts w:eastAsia="微软雅黑"/>
          <w:b/>
          <w:color w:val="C7000B"/>
        </w:rPr>
        <w:t xml:space="preserve">cp -r /home/omm/physical/backup/. </w:t>
      </w:r>
      <w:r w:rsidR="00CB450B" w:rsidRPr="00975F66">
        <w:rPr>
          <w:rFonts w:eastAsia="微软雅黑"/>
          <w:b/>
          <w:color w:val="C7000B"/>
        </w:rPr>
        <w:t xml:space="preserve"> </w:t>
      </w:r>
      <w:r w:rsidRPr="00975F66">
        <w:rPr>
          <w:rFonts w:eastAsia="微软雅黑"/>
          <w:b/>
          <w:color w:val="C7000B"/>
        </w:rPr>
        <w:t>/gaussdb/data/</w:t>
      </w:r>
      <w:r w:rsidR="00316499">
        <w:rPr>
          <w:rFonts w:eastAsia="微软雅黑" w:hint="eastAsia"/>
          <w:b/>
          <w:color w:val="C7000B"/>
          <w:lang w:eastAsia="zh-CN"/>
        </w:rPr>
        <w:t>db</w:t>
      </w:r>
      <w:r w:rsidR="00316499">
        <w:rPr>
          <w:rFonts w:eastAsia="微软雅黑"/>
          <w:b/>
          <w:color w:val="C7000B"/>
        </w:rPr>
        <w:t>1</w:t>
      </w:r>
    </w:p>
    <w:p w14:paraId="6158D513" w14:textId="2030D662" w:rsidR="00C07094" w:rsidRPr="008D5D64" w:rsidRDefault="00C07094" w:rsidP="002A1320">
      <w:pPr>
        <w:pStyle w:val="1e"/>
      </w:pPr>
      <w:bookmarkStart w:id="44" w:name="_Toc46927703"/>
      <w:r w:rsidRPr="008D5D64">
        <w:t>备份时间大概需要几分钟，恢复后文件列表如下：</w:t>
      </w:r>
    </w:p>
    <w:p w14:paraId="5949F883" w14:textId="666EF10A" w:rsidR="00117DED" w:rsidRPr="00975F66" w:rsidRDefault="00117DED" w:rsidP="001E44F9">
      <w:pPr>
        <w:pStyle w:val="affffc"/>
        <w:rPr>
          <w:rFonts w:eastAsia="微软雅黑"/>
          <w:b/>
          <w:color w:val="C7000B"/>
        </w:rPr>
      </w:pPr>
      <w:r w:rsidRPr="00975F66">
        <w:rPr>
          <w:rFonts w:eastAsia="微软雅黑"/>
          <w:b/>
          <w:color w:val="C7000B"/>
        </w:rPr>
        <w:t>cd /gaussdb/data/</w:t>
      </w:r>
      <w:r w:rsidR="00316499">
        <w:rPr>
          <w:rFonts w:eastAsia="微软雅黑" w:hint="eastAsia"/>
          <w:b/>
          <w:color w:val="C7000B"/>
          <w:lang w:eastAsia="zh-CN"/>
        </w:rPr>
        <w:t>db</w:t>
      </w:r>
      <w:r w:rsidR="00316499">
        <w:rPr>
          <w:rFonts w:eastAsia="微软雅黑"/>
          <w:b/>
          <w:color w:val="C7000B"/>
        </w:rPr>
        <w:t>1</w:t>
      </w:r>
    </w:p>
    <w:p w14:paraId="05CF8DE3" w14:textId="77777777" w:rsidR="00117DED" w:rsidRPr="00975F66" w:rsidRDefault="00117DED" w:rsidP="001E44F9">
      <w:pPr>
        <w:pStyle w:val="affffc"/>
        <w:rPr>
          <w:rFonts w:eastAsia="微软雅黑"/>
          <w:b/>
          <w:color w:val="C7000B"/>
        </w:rPr>
      </w:pPr>
      <w:r w:rsidRPr="00975F66">
        <w:rPr>
          <w:rFonts w:eastAsia="微软雅黑"/>
          <w:b/>
          <w:color w:val="C7000B"/>
        </w:rPr>
        <w:t>ls</w:t>
      </w:r>
    </w:p>
    <w:p w14:paraId="0682FE35" w14:textId="77777777" w:rsidR="00117DED" w:rsidRPr="008D5D64" w:rsidRDefault="00117DED" w:rsidP="001E44F9">
      <w:pPr>
        <w:pStyle w:val="affffc"/>
      </w:pPr>
    </w:p>
    <w:p w14:paraId="27F32833" w14:textId="77777777" w:rsidR="00C07094" w:rsidRPr="008D5D64" w:rsidRDefault="00C07094" w:rsidP="001E44F9">
      <w:pPr>
        <w:pStyle w:val="affffc"/>
      </w:pPr>
      <w:r w:rsidRPr="008D5D64">
        <w:t>backup_label.old    mot.conf      pg_hba.conf       pg_multixact  pg_tblspc            postgresql.conf.lock  server.key.rand</w:t>
      </w:r>
    </w:p>
    <w:p w14:paraId="3659EE64" w14:textId="77777777" w:rsidR="00C07094" w:rsidRPr="008D5D64" w:rsidRDefault="00C07094" w:rsidP="001E44F9">
      <w:pPr>
        <w:pStyle w:val="affffc"/>
      </w:pPr>
      <w:r w:rsidRPr="008D5D64">
        <w:t>base                pg_clog       pg_hba.conf.bak   pg_notify     pg_twophase          postmaster.opts</w:t>
      </w:r>
    </w:p>
    <w:p w14:paraId="331B3F35" w14:textId="77777777" w:rsidR="00C07094" w:rsidRPr="008D5D64" w:rsidRDefault="00C07094" w:rsidP="001E44F9">
      <w:pPr>
        <w:pStyle w:val="affffc"/>
      </w:pPr>
      <w:r w:rsidRPr="008D5D64">
        <w:lastRenderedPageBreak/>
        <w:t>cacert.pem          pg_copydir    pg_hba.conf.lock  pg_replslot   PG_VERSION           postmaster.pid</w:t>
      </w:r>
    </w:p>
    <w:p w14:paraId="375495AB" w14:textId="77777777" w:rsidR="00C07094" w:rsidRPr="008D5D64" w:rsidRDefault="00C07094" w:rsidP="001E44F9">
      <w:pPr>
        <w:pStyle w:val="affffc"/>
      </w:pPr>
      <w:r w:rsidRPr="008D5D64">
        <w:t>gaussdb.state       pg_csnlog     pg_ident.conf     pg_serial     pg_xlog              server.crt</w:t>
      </w:r>
    </w:p>
    <w:p w14:paraId="42FE8A8D" w14:textId="77777777" w:rsidR="00C07094" w:rsidRPr="008D5D64" w:rsidRDefault="00C07094" w:rsidP="001E44F9">
      <w:pPr>
        <w:pStyle w:val="affffc"/>
      </w:pPr>
      <w:r w:rsidRPr="008D5D64">
        <w:t>global              pg_ctl.lock   pg_llog           pg_snapshots  postgresql.conf      server.key</w:t>
      </w:r>
    </w:p>
    <w:p w14:paraId="3A161D5D" w14:textId="77777777" w:rsidR="00C07094" w:rsidRPr="008D5D64" w:rsidRDefault="00C07094" w:rsidP="001E44F9">
      <w:pPr>
        <w:pStyle w:val="affffc"/>
      </w:pPr>
      <w:r w:rsidRPr="008D5D64">
        <w:t>gswlm_userinfo.cfg  pg_errorinfo  pg_location       pg_stat_tmp   postgresql.conf.bak  server.key.cipher</w:t>
      </w:r>
    </w:p>
    <w:p w14:paraId="7D713FF7" w14:textId="326ACF36" w:rsidR="00C07094" w:rsidRPr="008D5D64" w:rsidRDefault="00C07094" w:rsidP="002A1320">
      <w:pPr>
        <w:pStyle w:val="1e"/>
        <w:rPr>
          <w:lang w:eastAsia="zh-CN"/>
        </w:rPr>
      </w:pPr>
      <w:r w:rsidRPr="008D5D64">
        <w:rPr>
          <w:lang w:eastAsia="zh-CN"/>
        </w:rPr>
        <w:t>若数据库中存在链接文件</w:t>
      </w:r>
      <w:r w:rsidRPr="008D5D64">
        <w:rPr>
          <w:lang w:eastAsia="zh-CN"/>
        </w:rPr>
        <w:t xml:space="preserve">, </w:t>
      </w:r>
      <w:r w:rsidRPr="008D5D64">
        <w:rPr>
          <w:lang w:eastAsia="zh-CN"/>
        </w:rPr>
        <w:t>需要修改使其链接到正确的文件</w:t>
      </w:r>
      <w:r w:rsidR="00FF6417" w:rsidRPr="008D5D64">
        <w:rPr>
          <w:lang w:eastAsia="zh-CN"/>
        </w:rPr>
        <w:t>。</w:t>
      </w:r>
    </w:p>
    <w:p w14:paraId="7CAFD5FF" w14:textId="77777777" w:rsidR="00C07094" w:rsidRPr="008D5D64" w:rsidRDefault="00C07094" w:rsidP="00E11956">
      <w:pPr>
        <w:pStyle w:val="30"/>
      </w:pPr>
      <w:r w:rsidRPr="008D5D64">
        <w:t>重启数据库服务器，</w:t>
      </w:r>
      <w:r w:rsidRPr="008D5D64">
        <w:t xml:space="preserve"> </w:t>
      </w:r>
      <w:r w:rsidRPr="008D5D64">
        <w:t>并检查数据库内容，确保数据库已经恢复到所需的状态。</w:t>
      </w:r>
    </w:p>
    <w:p w14:paraId="210ED8AC" w14:textId="77777777" w:rsidR="00C07094" w:rsidRPr="00975F66" w:rsidRDefault="00C07094" w:rsidP="001E44F9">
      <w:pPr>
        <w:pStyle w:val="affffc"/>
        <w:rPr>
          <w:rFonts w:eastAsia="微软雅黑"/>
          <w:b/>
          <w:color w:val="C7000B"/>
        </w:rPr>
      </w:pPr>
      <w:r w:rsidRPr="00975F66">
        <w:rPr>
          <w:rFonts w:eastAsia="微软雅黑"/>
          <w:b/>
          <w:color w:val="C7000B"/>
        </w:rPr>
        <w:t>gs_om -t start</w:t>
      </w:r>
    </w:p>
    <w:p w14:paraId="170F63F5" w14:textId="77777777" w:rsidR="0045708D" w:rsidRPr="008D5D64" w:rsidRDefault="0045708D" w:rsidP="001E44F9">
      <w:pPr>
        <w:pStyle w:val="affffc"/>
      </w:pPr>
    </w:p>
    <w:p w14:paraId="519AFDCC" w14:textId="77777777" w:rsidR="00C07094" w:rsidRPr="008D5D64" w:rsidRDefault="00C07094" w:rsidP="001E44F9">
      <w:pPr>
        <w:pStyle w:val="affffc"/>
      </w:pPr>
      <w:r w:rsidRPr="008D5D64">
        <w:t>Starting cluster.</w:t>
      </w:r>
    </w:p>
    <w:p w14:paraId="4207679B" w14:textId="77777777" w:rsidR="00C07094" w:rsidRPr="008D5D64" w:rsidRDefault="00C07094" w:rsidP="001E44F9">
      <w:pPr>
        <w:pStyle w:val="affffc"/>
      </w:pPr>
      <w:r w:rsidRPr="008D5D64">
        <w:t>=========================================</w:t>
      </w:r>
    </w:p>
    <w:p w14:paraId="311E7FC0" w14:textId="77777777" w:rsidR="00C07094" w:rsidRPr="008D5D64" w:rsidRDefault="00C07094" w:rsidP="001E44F9">
      <w:pPr>
        <w:pStyle w:val="affffc"/>
      </w:pPr>
      <w:r w:rsidRPr="008D5D64">
        <w:t>=========================================</w:t>
      </w:r>
    </w:p>
    <w:p w14:paraId="0C9D35E9" w14:textId="7A17A570" w:rsidR="00C07094" w:rsidRPr="008D5D64" w:rsidRDefault="00C07094" w:rsidP="001E44F9">
      <w:pPr>
        <w:pStyle w:val="affffc"/>
      </w:pPr>
      <w:r w:rsidRPr="008D5D64">
        <w:t>Successfully started.</w:t>
      </w:r>
    </w:p>
    <w:p w14:paraId="6AFA85D2" w14:textId="07B4EE4D" w:rsidR="00F55388" w:rsidRPr="008D5D64" w:rsidRDefault="00C07094" w:rsidP="000150D3">
      <w:pPr>
        <w:pStyle w:val="2"/>
        <w:numPr>
          <w:ilvl w:val="1"/>
          <w:numId w:val="4"/>
        </w:numPr>
        <w:rPr>
          <w:rFonts w:ascii="Huawei Sans" w:hAnsi="Huawei Sans" w:cs="Huawei Sans"/>
        </w:rPr>
      </w:pPr>
      <w:bookmarkStart w:id="45" w:name="_Toc51334560"/>
      <w:r w:rsidRPr="008D5D64">
        <w:rPr>
          <w:rFonts w:ascii="Huawei Sans" w:hAnsi="Huawei Sans" w:cs="Huawei Sans"/>
          <w:lang w:eastAsia="zh-CN"/>
        </w:rPr>
        <w:t>逻辑</w:t>
      </w:r>
      <w:r w:rsidRPr="008D5D64">
        <w:rPr>
          <w:rFonts w:ascii="Huawei Sans" w:hAnsi="Huawei Sans" w:cs="Huawei Sans"/>
        </w:rPr>
        <w:t>备份和恢复</w:t>
      </w:r>
      <w:bookmarkEnd w:id="44"/>
      <w:bookmarkEnd w:id="45"/>
    </w:p>
    <w:p w14:paraId="27ECA89A" w14:textId="089DA59E" w:rsidR="00F55388" w:rsidRPr="008D5D64" w:rsidRDefault="00C95AB0" w:rsidP="002A1320">
      <w:pPr>
        <w:pStyle w:val="1e"/>
        <w:rPr>
          <w:lang w:eastAsia="zh-CN"/>
        </w:rPr>
      </w:pPr>
      <w:r w:rsidRPr="008D5D64">
        <w:rPr>
          <w:lang w:eastAsia="zh-CN"/>
        </w:rPr>
        <w:t>通过逻辑导出对数据进行备份，逻辑备份只能基于备份时刻进行数据转储，所以恢复时也只能恢复到备份时保存的数据。对于故障点和备份点之间的数据，逻辑备份无能为力，逻辑备份适合备份那些很少变化的数据，当这些数据因误操作被损坏时，可以通过逻辑备份进行快速恢复。如果通过逻辑备份进行全库恢复，通常需要重建数据库，导入备份数据来完成，对于可用性要求很高的数据库，这种恢复时间太</w:t>
      </w:r>
      <w:r w:rsidR="00427227">
        <w:rPr>
          <w:lang w:eastAsia="zh-CN"/>
        </w:rPr>
        <w:t>长，通常不被采用。由于逻辑备份具有平台无关性，所以更为常见的是</w:t>
      </w:r>
      <w:r w:rsidRPr="008D5D64">
        <w:rPr>
          <w:lang w:eastAsia="zh-CN"/>
        </w:rPr>
        <w:t>逻辑备份被作为一个数据迁移及移动的主要手段。</w:t>
      </w:r>
    </w:p>
    <w:p w14:paraId="3D0CD138" w14:textId="0ECF1A8C" w:rsidR="00F55388" w:rsidRPr="008D5D64" w:rsidRDefault="00F55388" w:rsidP="000150D3">
      <w:pPr>
        <w:pStyle w:val="3"/>
        <w:numPr>
          <w:ilvl w:val="2"/>
          <w:numId w:val="4"/>
        </w:numPr>
        <w:rPr>
          <w:rFonts w:ascii="Huawei Sans" w:hAnsi="Huawei Sans" w:cs="Huawei Sans"/>
        </w:rPr>
      </w:pPr>
      <w:bookmarkStart w:id="46" w:name="_Toc46927704"/>
      <w:bookmarkStart w:id="47" w:name="_Toc51334561"/>
      <w:r w:rsidRPr="008D5D64">
        <w:rPr>
          <w:rFonts w:ascii="Huawei Sans" w:hAnsi="Huawei Sans" w:cs="Huawei Sans"/>
        </w:rPr>
        <w:t>实验前提</w:t>
      </w:r>
      <w:bookmarkEnd w:id="46"/>
      <w:bookmarkEnd w:id="47"/>
    </w:p>
    <w:p w14:paraId="2FC330CE" w14:textId="71D6F41D" w:rsidR="00F55388" w:rsidRPr="008D5D64" w:rsidRDefault="00F55388" w:rsidP="002A1320">
      <w:pPr>
        <w:pStyle w:val="1e"/>
        <w:rPr>
          <w:lang w:eastAsia="zh-CN"/>
        </w:rPr>
      </w:pPr>
      <w:r w:rsidRPr="008D5D64">
        <w:rPr>
          <w:lang w:eastAsia="zh-CN"/>
        </w:rPr>
        <w:t>在数据库备份之前创建存储备份文件的文件夹</w:t>
      </w:r>
      <w:r w:rsidR="00FF6417" w:rsidRPr="008D5D64">
        <w:rPr>
          <w:lang w:eastAsia="zh-CN"/>
        </w:rPr>
        <w:t>。</w:t>
      </w:r>
    </w:p>
    <w:p w14:paraId="6E34120B"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5EA52D93" w14:textId="124FBFFC" w:rsidR="00F55388" w:rsidRPr="008D5D64" w:rsidRDefault="00F55388" w:rsidP="001E44F9">
      <w:pPr>
        <w:pStyle w:val="affffc"/>
      </w:pPr>
      <w:r w:rsidRPr="00975F66">
        <w:rPr>
          <w:rFonts w:eastAsia="微软雅黑"/>
          <w:b/>
          <w:color w:val="C7000B"/>
        </w:rPr>
        <w:t xml:space="preserve">su - omm     </w:t>
      </w:r>
      <w:r w:rsidRPr="008D5D64">
        <w:t xml:space="preserve">                                                                                                                      </w:t>
      </w:r>
    </w:p>
    <w:p w14:paraId="01D24ABB" w14:textId="34A5EADA" w:rsidR="00F55388" w:rsidRPr="008D5D64" w:rsidRDefault="00F55388" w:rsidP="00E11956">
      <w:pPr>
        <w:pStyle w:val="30"/>
      </w:pPr>
      <w:r w:rsidRPr="008D5D64">
        <w:t>创建存储备份文件的文件夹</w:t>
      </w:r>
      <w:r w:rsidR="00FF6417" w:rsidRPr="008D5D64">
        <w:t>。</w:t>
      </w:r>
    </w:p>
    <w:p w14:paraId="7B8991BE" w14:textId="47FF4A1B" w:rsidR="00F55388" w:rsidRPr="00975F66" w:rsidRDefault="006A5075" w:rsidP="001E44F9">
      <w:pPr>
        <w:pStyle w:val="affffc"/>
        <w:rPr>
          <w:rFonts w:eastAsia="微软雅黑"/>
          <w:b/>
          <w:color w:val="C7000B"/>
        </w:rPr>
      </w:pPr>
      <w:r w:rsidRPr="00975F66">
        <w:rPr>
          <w:rFonts w:eastAsia="微软雅黑"/>
          <w:b/>
          <w:color w:val="C7000B"/>
        </w:rPr>
        <w:t>m</w:t>
      </w:r>
      <w:r w:rsidR="00F55388" w:rsidRPr="00975F66">
        <w:rPr>
          <w:rFonts w:eastAsia="微软雅黑"/>
          <w:b/>
          <w:color w:val="C7000B"/>
        </w:rPr>
        <w:t>kdir</w:t>
      </w:r>
      <w:r w:rsidRPr="00975F66">
        <w:rPr>
          <w:rFonts w:eastAsia="微软雅黑"/>
          <w:b/>
          <w:color w:val="C7000B"/>
        </w:rPr>
        <w:t xml:space="preserve"> -p</w:t>
      </w:r>
      <w:r w:rsidR="00F55388" w:rsidRPr="00975F66">
        <w:rPr>
          <w:rFonts w:eastAsia="微软雅黑"/>
          <w:b/>
          <w:color w:val="C7000B"/>
        </w:rPr>
        <w:t xml:space="preserve"> /home/omm/logical</w:t>
      </w:r>
      <w:r w:rsidR="00670263" w:rsidRPr="00975F66">
        <w:rPr>
          <w:rFonts w:eastAsia="微软雅黑"/>
          <w:b/>
          <w:color w:val="C7000B"/>
        </w:rPr>
        <w:t>/backup</w:t>
      </w:r>
    </w:p>
    <w:p w14:paraId="1ED05ACB" w14:textId="77777777" w:rsidR="00F55388" w:rsidRPr="008D5D64" w:rsidRDefault="00F55388" w:rsidP="000150D3">
      <w:pPr>
        <w:pStyle w:val="3"/>
        <w:numPr>
          <w:ilvl w:val="2"/>
          <w:numId w:val="4"/>
        </w:numPr>
        <w:rPr>
          <w:rFonts w:ascii="Huawei Sans" w:hAnsi="Huawei Sans" w:cs="Huawei Sans"/>
        </w:rPr>
      </w:pPr>
      <w:bookmarkStart w:id="48" w:name="_Toc46927705"/>
      <w:bookmarkStart w:id="49" w:name="_Toc51334562"/>
      <w:r w:rsidRPr="008D5D64">
        <w:rPr>
          <w:rFonts w:ascii="Huawei Sans" w:hAnsi="Huawei Sans" w:cs="Huawei Sans"/>
        </w:rPr>
        <w:t>gs_dump</w:t>
      </w:r>
      <w:bookmarkEnd w:id="48"/>
      <w:bookmarkEnd w:id="49"/>
    </w:p>
    <w:p w14:paraId="3A37E441" w14:textId="77777777" w:rsidR="00F55388" w:rsidRDefault="00F55388" w:rsidP="002A1320">
      <w:pPr>
        <w:pStyle w:val="1e"/>
        <w:rPr>
          <w:lang w:eastAsia="zh-CN"/>
        </w:rPr>
      </w:pPr>
      <w:r w:rsidRPr="008D5D64">
        <w:rPr>
          <w:lang w:eastAsia="zh-CN"/>
        </w:rPr>
        <w:t>gs_dump</w:t>
      </w:r>
      <w:r w:rsidRPr="008D5D64">
        <w:rPr>
          <w:lang w:eastAsia="zh-CN"/>
        </w:rPr>
        <w:t>是</w:t>
      </w:r>
      <w:r w:rsidRPr="008D5D64">
        <w:rPr>
          <w:lang w:eastAsia="zh-CN"/>
        </w:rPr>
        <w:t>openGauss</w:t>
      </w:r>
      <w:r w:rsidRPr="008D5D64">
        <w:rPr>
          <w:lang w:eastAsia="zh-CN"/>
        </w:rPr>
        <w:t>用于导出数据库相关信息的工具，用户可以自定义导出一个数据库或其中的对象（模式、表、视图等）。支持导出的数据库可以是默认数据库</w:t>
      </w:r>
      <w:r w:rsidRPr="008D5D64">
        <w:rPr>
          <w:lang w:eastAsia="zh-CN"/>
        </w:rPr>
        <w:t>postgres</w:t>
      </w:r>
      <w:r w:rsidRPr="008D5D64">
        <w:rPr>
          <w:lang w:eastAsia="zh-CN"/>
        </w:rPr>
        <w:t>，也可以是自定义数据库。</w:t>
      </w:r>
    </w:p>
    <w:p w14:paraId="064391C7" w14:textId="77CA3222" w:rsidR="00D75513" w:rsidRPr="00BC4E8A" w:rsidRDefault="00D75513" w:rsidP="002A1320">
      <w:pPr>
        <w:pStyle w:val="1e"/>
      </w:pPr>
      <w:r w:rsidRPr="00BC4E8A">
        <w:t>主要功能</w:t>
      </w:r>
      <w:r w:rsidRPr="00BC4E8A">
        <w:rPr>
          <w:rFonts w:hint="eastAsia"/>
        </w:rPr>
        <w:t>：</w:t>
      </w:r>
    </w:p>
    <w:p w14:paraId="22F243C1" w14:textId="63D2D7B0" w:rsidR="00D75513" w:rsidRDefault="00D75513" w:rsidP="002A1320">
      <w:pPr>
        <w:pStyle w:val="1e"/>
      </w:pPr>
      <w:r w:rsidRPr="00D75513">
        <w:t>gs_dump</w:t>
      </w:r>
      <w:r w:rsidRPr="00D75513">
        <w:t>可以创建四种不同的导出文件格式，通过</w:t>
      </w:r>
      <w:r w:rsidRPr="00D75513">
        <w:t>[-F</w:t>
      </w:r>
      <w:r w:rsidRPr="00D75513">
        <w:t>或者</w:t>
      </w:r>
      <w:r w:rsidRPr="00D75513">
        <w:t>--format=]</w:t>
      </w:r>
      <w:r w:rsidRPr="00D75513">
        <w:t>选项指定，具体如表所示。</w:t>
      </w:r>
    </w:p>
    <w:p w14:paraId="60FCBEB1" w14:textId="575A9162" w:rsidR="00F95F57" w:rsidRDefault="00F95F57" w:rsidP="00F95F57">
      <w:pPr>
        <w:pStyle w:val="50"/>
        <w:rPr>
          <w:rFonts w:hint="eastAsia"/>
        </w:rPr>
      </w:pPr>
      <w:r>
        <w:lastRenderedPageBreak/>
        <w:t>导出文件格式</w:t>
      </w:r>
      <w:r w:rsidR="00BC6767">
        <w:t>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1751"/>
        <w:gridCol w:w="1021"/>
        <w:gridCol w:w="2480"/>
        <w:gridCol w:w="1750"/>
        <w:gridCol w:w="1588"/>
      </w:tblGrid>
      <w:tr w:rsidR="00D75513" w14:paraId="6AB28776"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15CF0CC" w14:textId="31C1CEA9" w:rsidR="00D75513" w:rsidRPr="001E44F9" w:rsidRDefault="00D75513" w:rsidP="00DE77BA">
            <w:pPr>
              <w:pStyle w:val="5a"/>
            </w:pPr>
            <w:r w:rsidRPr="001E44F9">
              <w:rPr>
                <w:rFonts w:hint="eastAsia"/>
              </w:rPr>
              <w:t>格式名称</w:t>
            </w:r>
          </w:p>
        </w:tc>
        <w:tc>
          <w:tcPr>
            <w:tcW w:w="992" w:type="dxa"/>
          </w:tcPr>
          <w:p w14:paraId="458EBFC4" w14:textId="38E8132E"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pPr>
            <w:r w:rsidRPr="001E44F9">
              <w:rPr>
                <w:rFonts w:hint="eastAsia"/>
              </w:rPr>
              <w:t>-F</w:t>
            </w:r>
            <w:r w:rsidRPr="001E44F9">
              <w:rPr>
                <w:rFonts w:hint="eastAsia"/>
              </w:rPr>
              <w:t>的参数数值</w:t>
            </w:r>
          </w:p>
        </w:tc>
        <w:tc>
          <w:tcPr>
            <w:tcW w:w="2410" w:type="dxa"/>
          </w:tcPr>
          <w:p w14:paraId="105F8D22" w14:textId="3A3494D7"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pPr>
            <w:r w:rsidRPr="001E44F9">
              <w:rPr>
                <w:rFonts w:hint="eastAsia"/>
              </w:rPr>
              <w:t>说明</w:t>
            </w:r>
          </w:p>
        </w:tc>
        <w:tc>
          <w:tcPr>
            <w:tcW w:w="1701" w:type="dxa"/>
          </w:tcPr>
          <w:p w14:paraId="3CB61D68" w14:textId="0E3EE0BD"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pPr>
            <w:r w:rsidRPr="001E44F9">
              <w:rPr>
                <w:rFonts w:hint="eastAsia"/>
              </w:rPr>
              <w:t>建议</w:t>
            </w:r>
          </w:p>
        </w:tc>
        <w:tc>
          <w:tcPr>
            <w:tcW w:w="1543" w:type="dxa"/>
          </w:tcPr>
          <w:p w14:paraId="3192E045" w14:textId="3DEF9687"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pPr>
            <w:r w:rsidRPr="001E44F9">
              <w:rPr>
                <w:rFonts w:hint="eastAsia"/>
              </w:rPr>
              <w:t>对应导入工具</w:t>
            </w:r>
          </w:p>
        </w:tc>
      </w:tr>
      <w:tr w:rsidR="00D75513" w14:paraId="41511B71"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E03B63F" w14:textId="521EC134" w:rsidR="00D75513" w:rsidRPr="001E44F9" w:rsidRDefault="00D75513" w:rsidP="00DE77BA">
            <w:pPr>
              <w:pStyle w:val="5a"/>
            </w:pPr>
            <w:r w:rsidRPr="001E44F9">
              <w:rPr>
                <w:rFonts w:hint="eastAsia"/>
              </w:rPr>
              <w:t>纯文本格式</w:t>
            </w:r>
          </w:p>
        </w:tc>
        <w:tc>
          <w:tcPr>
            <w:tcW w:w="992" w:type="dxa"/>
          </w:tcPr>
          <w:p w14:paraId="4F737CCE" w14:textId="3F5BB426"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t>p</w:t>
            </w:r>
          </w:p>
        </w:tc>
        <w:tc>
          <w:tcPr>
            <w:tcW w:w="2410" w:type="dxa"/>
          </w:tcPr>
          <w:p w14:paraId="1C87D696" w14:textId="1A077B53"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纯文本脚本文件包含</w:t>
            </w:r>
            <w:r w:rsidRPr="001E44F9">
              <w:t>SQL</w:t>
            </w:r>
            <w:r w:rsidRPr="001E44F9">
              <w:t>语句和命令。命令可以由</w:t>
            </w:r>
            <w:r w:rsidRPr="001E44F9">
              <w:t>gsql</w:t>
            </w:r>
            <w:r w:rsidRPr="001E44F9">
              <w:t>命令行终端程序执行，用于重新创建数据库对象并加载表数据。</w:t>
            </w:r>
          </w:p>
        </w:tc>
        <w:tc>
          <w:tcPr>
            <w:tcW w:w="1701" w:type="dxa"/>
          </w:tcPr>
          <w:p w14:paraId="223FF39D" w14:textId="7B999B6B"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小型数据库，一般推荐纯文本格式。</w:t>
            </w:r>
          </w:p>
        </w:tc>
        <w:tc>
          <w:tcPr>
            <w:tcW w:w="1543" w:type="dxa"/>
          </w:tcPr>
          <w:p w14:paraId="0A718D94" w14:textId="6AEBDA89"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使用</w:t>
            </w:r>
            <w:r w:rsidRPr="001E44F9">
              <w:t>gsql</w:t>
            </w:r>
            <w:r w:rsidRPr="001E44F9">
              <w:t>工具恢复数据库对象前，可根据需要使用文本编辑器编辑纯文本导出文件。</w:t>
            </w:r>
          </w:p>
        </w:tc>
      </w:tr>
      <w:tr w:rsidR="00D75513" w14:paraId="2D92FAC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F968C20" w14:textId="46F9E4C2" w:rsidR="00D75513" w:rsidRPr="001E44F9" w:rsidRDefault="00D75513" w:rsidP="00DE77BA">
            <w:pPr>
              <w:pStyle w:val="5a"/>
            </w:pPr>
            <w:r w:rsidRPr="001E44F9">
              <w:rPr>
                <w:rFonts w:hint="eastAsia"/>
              </w:rPr>
              <w:t>自定义归档格式</w:t>
            </w:r>
          </w:p>
        </w:tc>
        <w:tc>
          <w:tcPr>
            <w:tcW w:w="992" w:type="dxa"/>
          </w:tcPr>
          <w:p w14:paraId="2D8A8BCE" w14:textId="7BC9C302"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c</w:t>
            </w:r>
          </w:p>
        </w:tc>
        <w:tc>
          <w:tcPr>
            <w:tcW w:w="2410" w:type="dxa"/>
          </w:tcPr>
          <w:p w14:paraId="3722320E" w14:textId="55BBFA7A"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一种二进制文件。支持从导出文件中恢复所有或所选数据库对象。</w:t>
            </w:r>
          </w:p>
        </w:tc>
        <w:tc>
          <w:tcPr>
            <w:tcW w:w="1701" w:type="dxa"/>
          </w:tcPr>
          <w:p w14:paraId="35E72338" w14:textId="5B15641F"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中型或大型数据库，推荐自定义归档格式。</w:t>
            </w:r>
          </w:p>
        </w:tc>
        <w:tc>
          <w:tcPr>
            <w:tcW w:w="1543" w:type="dxa"/>
            <w:vMerge w:val="restart"/>
          </w:tcPr>
          <w:p w14:paraId="7F3EF6E7" w14:textId="246746DF"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使用</w:t>
            </w:r>
            <w:r w:rsidRPr="001E44F9">
              <w:t>gs_restore</w:t>
            </w:r>
            <w:r w:rsidRPr="001E44F9">
              <w:t>可以选择要从自定义归档导出文件中导入相应的数据库对象。</w:t>
            </w:r>
          </w:p>
        </w:tc>
      </w:tr>
      <w:tr w:rsidR="00D75513" w14:paraId="5D12976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7AAB4555" w14:textId="2A93EF34" w:rsidR="00D75513" w:rsidRPr="001E44F9" w:rsidRDefault="00D75513" w:rsidP="00DE77BA">
            <w:pPr>
              <w:pStyle w:val="5a"/>
            </w:pPr>
            <w:r w:rsidRPr="001E44F9">
              <w:rPr>
                <w:rFonts w:hint="eastAsia"/>
              </w:rPr>
              <w:t>目录归档格式</w:t>
            </w:r>
          </w:p>
        </w:tc>
        <w:tc>
          <w:tcPr>
            <w:tcW w:w="992" w:type="dxa"/>
          </w:tcPr>
          <w:p w14:paraId="178FD20E" w14:textId="614E9CD9"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d</w:t>
            </w:r>
          </w:p>
        </w:tc>
        <w:tc>
          <w:tcPr>
            <w:tcW w:w="2410" w:type="dxa"/>
          </w:tcPr>
          <w:p w14:paraId="037A2673" w14:textId="69CFD606"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该格式会创建一个目录，该目录包含两类文件，一类是目录文件，另一类是每个表和</w:t>
            </w:r>
            <w:r w:rsidRPr="001E44F9">
              <w:t>blob</w:t>
            </w:r>
            <w:r w:rsidRPr="001E44F9">
              <w:t>对象对应的数据文件</w:t>
            </w:r>
            <w:r w:rsidRPr="001E44F9">
              <w:rPr>
                <w:rFonts w:hint="eastAsia"/>
              </w:rPr>
              <w:t>。</w:t>
            </w:r>
          </w:p>
        </w:tc>
        <w:tc>
          <w:tcPr>
            <w:tcW w:w="1701" w:type="dxa"/>
          </w:tcPr>
          <w:p w14:paraId="0021C892"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c>
          <w:tcPr>
            <w:tcW w:w="1543" w:type="dxa"/>
            <w:vMerge/>
          </w:tcPr>
          <w:p w14:paraId="2B1844C2"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r w:rsidR="00D75513" w14:paraId="51085BD0"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2D4712E0" w14:textId="2DBF3B81" w:rsidR="00D75513" w:rsidRPr="001E44F9" w:rsidRDefault="00D75513" w:rsidP="00DE77BA">
            <w:pPr>
              <w:pStyle w:val="5a"/>
            </w:pPr>
            <w:r w:rsidRPr="001E44F9">
              <w:t>tar</w:t>
            </w:r>
            <w:r w:rsidRPr="001E44F9">
              <w:t>归档格式</w:t>
            </w:r>
          </w:p>
        </w:tc>
        <w:tc>
          <w:tcPr>
            <w:tcW w:w="992" w:type="dxa"/>
          </w:tcPr>
          <w:p w14:paraId="1AABE7A8" w14:textId="1FE428B8"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t</w:t>
            </w:r>
          </w:p>
        </w:tc>
        <w:tc>
          <w:tcPr>
            <w:tcW w:w="2410" w:type="dxa"/>
          </w:tcPr>
          <w:p w14:paraId="4FE2C80F" w14:textId="058E7CAB"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t>tar</w:t>
            </w:r>
            <w:r w:rsidRPr="001E44F9">
              <w:t>归档文件支持从导出文件中恢复所有或所选数据库对象。</w:t>
            </w:r>
            <w:r w:rsidRPr="001E44F9">
              <w:t>tar</w:t>
            </w:r>
            <w:r w:rsidRPr="001E44F9">
              <w:t>归档格式不支持压缩且对于单独表大小应小于</w:t>
            </w:r>
            <w:r w:rsidRPr="001E44F9">
              <w:t>8GB</w:t>
            </w:r>
            <w:r w:rsidRPr="001E44F9">
              <w:t>。</w:t>
            </w:r>
          </w:p>
        </w:tc>
        <w:tc>
          <w:tcPr>
            <w:tcW w:w="1701" w:type="dxa"/>
          </w:tcPr>
          <w:p w14:paraId="4A21D1D9"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c>
          <w:tcPr>
            <w:tcW w:w="1543" w:type="dxa"/>
            <w:vMerge/>
          </w:tcPr>
          <w:p w14:paraId="0E7C48FA"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bl>
    <w:p w14:paraId="5458D98F" w14:textId="299FAC1A" w:rsidR="00D75513" w:rsidRDefault="00D75513" w:rsidP="002A1320">
      <w:pPr>
        <w:pStyle w:val="1e"/>
      </w:pPr>
      <w:r w:rsidRPr="00BC4E8A">
        <w:rPr>
          <w:rFonts w:hint="eastAsia"/>
        </w:rPr>
        <w:t>参数说明：</w:t>
      </w:r>
    </w:p>
    <w:p w14:paraId="0FD35BA0" w14:textId="00D8E5FE" w:rsidR="00257613" w:rsidRPr="00BC4E8A" w:rsidRDefault="00257613" w:rsidP="00257613">
      <w:pPr>
        <w:pStyle w:val="50"/>
        <w:rPr>
          <w:rFonts w:hint="eastAsia"/>
        </w:rPr>
      </w:pPr>
      <w:r>
        <w:t>g</w:t>
      </w:r>
      <w:r>
        <w:rPr>
          <w:rFonts w:hint="eastAsia"/>
        </w:rPr>
        <w:t>s</w:t>
      </w:r>
      <w:r>
        <w:t>_dump</w:t>
      </w:r>
      <w:r>
        <w:rPr>
          <w:rFonts w:hint="eastAsia"/>
        </w:rPr>
        <w:t>参数说明</w:t>
      </w:r>
    </w:p>
    <w:tbl>
      <w:tblPr>
        <w:tblStyle w:val="V30"/>
        <w:tblW w:w="0" w:type="auto"/>
        <w:tblInd w:w="126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247"/>
        <w:gridCol w:w="5085"/>
      </w:tblGrid>
      <w:tr w:rsidR="00D75513" w14:paraId="2FC2B049"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52B3691B" w14:textId="0BF02C49" w:rsidR="00D75513" w:rsidRPr="001E44F9" w:rsidRDefault="00D75513" w:rsidP="00DE77BA">
            <w:pPr>
              <w:pStyle w:val="5a"/>
            </w:pPr>
            <w:r w:rsidRPr="001E44F9">
              <w:rPr>
                <w:rFonts w:hint="eastAsia"/>
              </w:rPr>
              <w:t>参数</w:t>
            </w:r>
          </w:p>
        </w:tc>
        <w:tc>
          <w:tcPr>
            <w:tcW w:w="5097" w:type="dxa"/>
          </w:tcPr>
          <w:p w14:paraId="47D41F54" w14:textId="4A54DD3C"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pPr>
            <w:r w:rsidRPr="001E44F9">
              <w:rPr>
                <w:rFonts w:hint="eastAsia"/>
              </w:rPr>
              <w:t>参数说明</w:t>
            </w:r>
          </w:p>
        </w:tc>
      </w:tr>
      <w:tr w:rsidR="00D75513" w14:paraId="71E1FC10"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5AF1A108" w14:textId="497A5334" w:rsidR="00D75513" w:rsidRPr="001E44F9" w:rsidRDefault="00D75513" w:rsidP="00DE77BA">
            <w:pPr>
              <w:pStyle w:val="5a"/>
            </w:pPr>
            <w:r w:rsidRPr="001E44F9">
              <w:t>-f, --file=FILENAME</w:t>
            </w:r>
          </w:p>
        </w:tc>
        <w:tc>
          <w:tcPr>
            <w:tcW w:w="5097" w:type="dxa"/>
            <w:vAlign w:val="top"/>
          </w:tcPr>
          <w:p w14:paraId="02BB98CF" w14:textId="16E03C36"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1E44F9">
              <w:rPr>
                <w:rFonts w:hint="eastAsia"/>
              </w:rPr>
              <w:t>将输出发送至指定文件或目录。如果省略该参数，则使用标准输出。如果输出格式为</w:t>
            </w:r>
            <w:r w:rsidR="001A5CB8">
              <w:t>（</w:t>
            </w:r>
            <w:r w:rsidR="001A5CB8">
              <w:t>-F c/-F d/-F t</w:t>
            </w:r>
            <w:r w:rsidR="001A5CB8">
              <w:t>）</w:t>
            </w:r>
            <w:r w:rsidRPr="001E44F9">
              <w:rPr>
                <w:rFonts w:hint="eastAsia"/>
              </w:rPr>
              <w:t>时，必须指定</w:t>
            </w:r>
            <w:r w:rsidRPr="001E44F9">
              <w:t>-f</w:t>
            </w:r>
            <w:r w:rsidRPr="001E44F9">
              <w:rPr>
                <w:rFonts w:hint="eastAsia"/>
              </w:rPr>
              <w:t>参数。如果</w:t>
            </w:r>
            <w:r w:rsidRPr="001E44F9">
              <w:t>-f</w:t>
            </w:r>
            <w:r w:rsidRPr="001E44F9">
              <w:rPr>
                <w:rFonts w:hint="eastAsia"/>
              </w:rPr>
              <w:t>的参数值含有目录，要求目录对当前用户具有读写权限，并且不能指定已有目录。</w:t>
            </w:r>
          </w:p>
        </w:tc>
      </w:tr>
      <w:tr w:rsidR="00D75513" w14:paraId="06FA0DF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058FDADE" w14:textId="713580E0" w:rsidR="00D75513" w:rsidRDefault="00D75513" w:rsidP="00DE77BA">
            <w:pPr>
              <w:pStyle w:val="5a"/>
            </w:pPr>
            <w:r w:rsidRPr="00D75513">
              <w:t>-F, --format=c|d|t|p</w:t>
            </w:r>
          </w:p>
        </w:tc>
        <w:tc>
          <w:tcPr>
            <w:tcW w:w="5097" w:type="dxa"/>
            <w:vAlign w:val="top"/>
          </w:tcPr>
          <w:p w14:paraId="2C9E0F7B" w14:textId="77777777" w:rsidR="00D75513" w:rsidRPr="00D75513" w:rsidRDefault="00D75513" w:rsidP="00DE77B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D75513">
              <w:rPr>
                <w:rFonts w:ascii="Huawei Sans" w:hAnsi="Huawei Sans" w:cs="Huawei Sans" w:hint="eastAsia"/>
              </w:rPr>
              <w:t>选择输出格式。格式如下：</w:t>
            </w:r>
          </w:p>
          <w:p w14:paraId="46C4B022" w14:textId="5D6AA28D" w:rsidR="00D75513" w:rsidRPr="00D75513" w:rsidRDefault="00D75513" w:rsidP="00DE77BA">
            <w:pPr>
              <w:pStyle w:val="5a"/>
              <w:divId w:val="1863326400"/>
              <w:cnfStyle w:val="000000000000" w:firstRow="0" w:lastRow="0" w:firstColumn="0" w:lastColumn="0" w:oddVBand="0" w:evenVBand="0" w:oddHBand="0" w:evenHBand="0" w:firstRowFirstColumn="0" w:firstRowLastColumn="0" w:lastRowFirstColumn="0" w:lastRowLastColumn="0"/>
              <w:rPr>
                <w:rFonts w:ascii="Huawei Sans" w:hAnsi="Huawei Sans" w:cs="Huawei Sans"/>
                <w:snapToGrid/>
              </w:rPr>
            </w:pPr>
            <w:r w:rsidRPr="00D75513">
              <w:rPr>
                <w:rFonts w:ascii="Huawei Sans" w:hAnsi="Huawei Sans" w:cs="Huawei Sans"/>
                <w:snapToGrid/>
              </w:rPr>
              <w:t>p|plain</w:t>
            </w:r>
            <w:r w:rsidRPr="00D75513">
              <w:rPr>
                <w:rFonts w:ascii="Huawei Sans" w:hAnsi="Huawei Sans" w:cs="Huawei Sans" w:hint="eastAsia"/>
                <w:snapToGrid/>
              </w:rPr>
              <w:t>：输出一个文本</w:t>
            </w:r>
            <w:r w:rsidRPr="00D75513">
              <w:rPr>
                <w:rFonts w:ascii="Huawei Sans" w:hAnsi="Huawei Sans" w:cs="Huawei Sans"/>
                <w:snapToGrid/>
              </w:rPr>
              <w:t>SQL</w:t>
            </w:r>
            <w:r w:rsidRPr="00D75513">
              <w:rPr>
                <w:rFonts w:ascii="Huawei Sans" w:hAnsi="Huawei Sans" w:cs="Huawei Sans" w:hint="eastAsia"/>
                <w:snapToGrid/>
              </w:rPr>
              <w:t>脚本文件</w:t>
            </w:r>
            <w:r w:rsidR="001A5CB8">
              <w:rPr>
                <w:rFonts w:ascii="Huawei Sans" w:hAnsi="Huawei Sans" w:cs="Huawei Sans" w:hint="eastAsia"/>
                <w:snapToGrid/>
              </w:rPr>
              <w:t>（默</w:t>
            </w:r>
            <w:r w:rsidR="001A5CB8">
              <w:rPr>
                <w:rFonts w:ascii="Huawei Sans" w:hAnsi="Huawei Sans" w:cs="Huawei Sans" w:hint="eastAsia"/>
                <w:snapToGrid/>
              </w:rPr>
              <w:lastRenderedPageBreak/>
              <w:t>认）</w:t>
            </w:r>
            <w:r w:rsidRPr="00D75513">
              <w:rPr>
                <w:rFonts w:ascii="Huawei Sans" w:hAnsi="Huawei Sans" w:cs="Huawei Sans" w:hint="eastAsia"/>
                <w:snapToGrid/>
              </w:rPr>
              <w:t>。</w:t>
            </w:r>
          </w:p>
          <w:p w14:paraId="02A5E903" w14:textId="77777777" w:rsidR="00D75513" w:rsidRPr="00D75513" w:rsidRDefault="00D75513" w:rsidP="00DE77BA">
            <w:pPr>
              <w:pStyle w:val="5a"/>
              <w:divId w:val="1119757077"/>
              <w:cnfStyle w:val="000000000000" w:firstRow="0" w:lastRow="0" w:firstColumn="0" w:lastColumn="0" w:oddVBand="0" w:evenVBand="0" w:oddHBand="0" w:evenHBand="0" w:firstRowFirstColumn="0" w:firstRowLastColumn="0" w:lastRowFirstColumn="0" w:lastRowLastColumn="0"/>
              <w:rPr>
                <w:rFonts w:ascii="Huawei Sans" w:hAnsi="Huawei Sans" w:cs="Huawei Sans"/>
                <w:snapToGrid/>
              </w:rPr>
            </w:pPr>
            <w:r w:rsidRPr="00D75513">
              <w:rPr>
                <w:rFonts w:ascii="Huawei Sans" w:hAnsi="Huawei Sans" w:cs="Huawei Sans"/>
                <w:snapToGrid/>
              </w:rPr>
              <w:t>c|custom</w:t>
            </w:r>
            <w:r w:rsidRPr="00D75513">
              <w:rPr>
                <w:rFonts w:ascii="Huawei Sans" w:hAnsi="Huawei Sans" w:cs="Huawei Sans" w:hint="eastAsia"/>
                <w:snapToGrid/>
              </w:rPr>
              <w:t>：输出一个自定义格式的归档，并且以目录形式输出，作为</w:t>
            </w:r>
            <w:r w:rsidRPr="00D75513">
              <w:rPr>
                <w:rFonts w:ascii="Huawei Sans" w:hAnsi="Huawei Sans" w:cs="Huawei Sans"/>
                <w:snapToGrid/>
              </w:rPr>
              <w:t>gs_restore</w:t>
            </w:r>
            <w:r w:rsidRPr="00D75513">
              <w:rPr>
                <w:rFonts w:ascii="Huawei Sans" w:hAnsi="Huawei Sans" w:cs="Huawei Sans" w:hint="eastAsia"/>
                <w:snapToGrid/>
              </w:rPr>
              <w:t>输入信息。</w:t>
            </w:r>
          </w:p>
          <w:p w14:paraId="31E8D7B5" w14:textId="77777777" w:rsidR="00D75513" w:rsidRPr="00D75513" w:rsidRDefault="00D75513" w:rsidP="00DE77BA">
            <w:pPr>
              <w:pStyle w:val="5a"/>
              <w:divId w:val="1127744035"/>
              <w:cnfStyle w:val="000000000000" w:firstRow="0" w:lastRow="0" w:firstColumn="0" w:lastColumn="0" w:oddVBand="0" w:evenVBand="0" w:oddHBand="0" w:evenHBand="0" w:firstRowFirstColumn="0" w:firstRowLastColumn="0" w:lastRowFirstColumn="0" w:lastRowLastColumn="0"/>
              <w:rPr>
                <w:rFonts w:ascii="Huawei Sans" w:hAnsi="Huawei Sans" w:cs="Huawei Sans"/>
                <w:snapToGrid/>
              </w:rPr>
            </w:pPr>
            <w:r w:rsidRPr="00D75513">
              <w:rPr>
                <w:rFonts w:ascii="Huawei Sans" w:hAnsi="Huawei Sans" w:cs="Huawei Sans"/>
                <w:snapToGrid/>
              </w:rPr>
              <w:t>d|directory</w:t>
            </w:r>
            <w:r w:rsidRPr="00D75513">
              <w:rPr>
                <w:rFonts w:ascii="Huawei Sans" w:hAnsi="Huawei Sans" w:cs="Huawei Sans" w:hint="eastAsia"/>
                <w:snapToGrid/>
              </w:rPr>
              <w:t>：该格式会创建一个目录，该目录包含两类文件，一类是目录文件，另一类是每个表和</w:t>
            </w:r>
            <w:r w:rsidRPr="00D75513">
              <w:rPr>
                <w:rFonts w:ascii="Huawei Sans" w:hAnsi="Huawei Sans" w:cs="Huawei Sans"/>
                <w:snapToGrid/>
              </w:rPr>
              <w:t>blob</w:t>
            </w:r>
            <w:r w:rsidRPr="00D75513">
              <w:rPr>
                <w:rFonts w:ascii="Huawei Sans" w:hAnsi="Huawei Sans" w:cs="Huawei Sans" w:hint="eastAsia"/>
                <w:snapToGrid/>
              </w:rPr>
              <w:t>对象对应的数据文件。</w:t>
            </w:r>
          </w:p>
          <w:p w14:paraId="7ACC3429" w14:textId="4CA7F666" w:rsidR="00D75513"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427227">
              <w:rPr>
                <w:rFonts w:ascii="Huawei Sans" w:hAnsi="Huawei Sans" w:cs="Huawei Sans"/>
                <w:snapToGrid/>
              </w:rPr>
              <w:t>t|tar</w:t>
            </w:r>
            <w:r w:rsidRPr="00427227">
              <w:rPr>
                <w:rFonts w:ascii="Huawei Sans" w:hAnsi="Huawei Sans" w:cs="Huawei Sans" w:hint="eastAsia"/>
                <w:snapToGrid/>
              </w:rPr>
              <w:t>：输出一个</w:t>
            </w:r>
            <w:r w:rsidRPr="00427227">
              <w:rPr>
                <w:rFonts w:ascii="Huawei Sans" w:hAnsi="Huawei Sans" w:cs="Huawei Sans"/>
                <w:snapToGrid/>
              </w:rPr>
              <w:t>tar</w:t>
            </w:r>
            <w:r w:rsidRPr="00427227">
              <w:rPr>
                <w:rFonts w:ascii="Huawei Sans" w:hAnsi="Huawei Sans" w:cs="Huawei Sans" w:hint="eastAsia"/>
                <w:snapToGrid/>
              </w:rPr>
              <w:t>格式的归档形式，作为</w:t>
            </w:r>
            <w:r w:rsidRPr="00427227">
              <w:rPr>
                <w:rFonts w:ascii="Huawei Sans" w:hAnsi="Huawei Sans" w:cs="Huawei Sans"/>
                <w:snapToGrid/>
              </w:rPr>
              <w:t>gs_restore</w:t>
            </w:r>
            <w:r w:rsidRPr="00427227">
              <w:rPr>
                <w:rFonts w:ascii="Huawei Sans" w:hAnsi="Huawei Sans" w:cs="Huawei Sans" w:hint="eastAsia"/>
                <w:snapToGrid/>
              </w:rPr>
              <w:t>输入信息。</w:t>
            </w:r>
          </w:p>
        </w:tc>
      </w:tr>
      <w:tr w:rsidR="00D75513" w14:paraId="67E405B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22957A18" w14:textId="4C231D4A" w:rsidR="00D75513" w:rsidRDefault="00D75513" w:rsidP="00DE77BA">
            <w:pPr>
              <w:pStyle w:val="5a"/>
            </w:pPr>
            <w:r w:rsidRPr="00D75513">
              <w:lastRenderedPageBreak/>
              <w:t>-a, --data-only</w:t>
            </w:r>
          </w:p>
        </w:tc>
        <w:tc>
          <w:tcPr>
            <w:tcW w:w="5097" w:type="dxa"/>
            <w:vAlign w:val="top"/>
          </w:tcPr>
          <w:p w14:paraId="5B79BA11" w14:textId="02950678" w:rsidR="00D75513"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D75513">
              <w:rPr>
                <w:rFonts w:hint="eastAsia"/>
              </w:rPr>
              <w:t>只输出数据，不输出模式</w:t>
            </w:r>
            <w:r w:rsidR="001A5CB8">
              <w:t>\</w:t>
            </w:r>
            <w:r w:rsidR="001A5CB8">
              <w:t>（</w:t>
            </w:r>
            <w:r w:rsidRPr="00D75513">
              <w:rPr>
                <w:rFonts w:hint="eastAsia"/>
              </w:rPr>
              <w:t>数据定义</w:t>
            </w:r>
            <w:r w:rsidR="001A5CB8">
              <w:t>\</w:t>
            </w:r>
            <w:r w:rsidR="001A5CB8">
              <w:t>）</w:t>
            </w:r>
            <w:r w:rsidRPr="00D75513">
              <w:rPr>
                <w:rFonts w:hint="eastAsia"/>
              </w:rPr>
              <w:t>。转储表数据、大对象和序列值。</w:t>
            </w:r>
            <w:r w:rsidRPr="00D75513">
              <w:rPr>
                <w:rFonts w:hint="eastAsia"/>
              </w:rPr>
              <w:t xml:space="preserve"> </w:t>
            </w:r>
          </w:p>
        </w:tc>
      </w:tr>
      <w:tr w:rsidR="00D75513" w14:paraId="6E3D88C8"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31BC8B76" w14:textId="554D98B5" w:rsidR="00D75513" w:rsidRDefault="00D75513" w:rsidP="00DE77BA">
            <w:pPr>
              <w:pStyle w:val="5a"/>
            </w:pPr>
            <w:r w:rsidRPr="00D75513">
              <w:t>-c, --clean</w:t>
            </w:r>
          </w:p>
        </w:tc>
        <w:tc>
          <w:tcPr>
            <w:tcW w:w="5097" w:type="dxa"/>
          </w:tcPr>
          <w:p w14:paraId="293EEE02" w14:textId="1CE84946" w:rsidR="00D75513"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D75513">
              <w:rPr>
                <w:rFonts w:hint="eastAsia"/>
              </w:rPr>
              <w:t>在将创建数据库对象的指令输出到备份文件之前，先将清理（删除）数据库对象的指令输出到备份文件中。</w:t>
            </w:r>
          </w:p>
        </w:tc>
      </w:tr>
      <w:tr w:rsidR="00D75513" w14:paraId="44120459"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10889CA5" w14:textId="164FBD07" w:rsidR="00D75513" w:rsidRDefault="00D75513" w:rsidP="00DE77BA">
            <w:pPr>
              <w:pStyle w:val="5a"/>
            </w:pPr>
            <w:r w:rsidRPr="00D75513">
              <w:t>-n, --schema=SCHEMA</w:t>
            </w:r>
          </w:p>
        </w:tc>
        <w:tc>
          <w:tcPr>
            <w:tcW w:w="5097" w:type="dxa"/>
          </w:tcPr>
          <w:p w14:paraId="63EE3271" w14:textId="0C136AAC" w:rsidR="00D75513" w:rsidRDefault="00D75513" w:rsidP="00DE77BA">
            <w:pPr>
              <w:pStyle w:val="5a"/>
              <w:cnfStyle w:val="000000000000" w:firstRow="0" w:lastRow="0" w:firstColumn="0" w:lastColumn="0" w:oddVBand="0" w:evenVBand="0" w:oddHBand="0" w:evenHBand="0" w:firstRowFirstColumn="0" w:firstRowLastColumn="0" w:lastRowFirstColumn="0" w:lastRowLastColumn="0"/>
            </w:pPr>
            <w:r w:rsidRPr="00D75513">
              <w:rPr>
                <w:rFonts w:hint="eastAsia"/>
              </w:rPr>
              <w:t>只转储与模式名称匹配的模式，此选项包括模式本身和所有它包含的对象。如果该选项没有指定，所有在目标数据库中的非系统模式将会被转储。写入多个</w:t>
            </w:r>
            <w:r w:rsidRPr="00D75513">
              <w:t>-n</w:t>
            </w:r>
            <w:r w:rsidRPr="00D75513">
              <w:rPr>
                <w:rFonts w:hint="eastAsia"/>
              </w:rPr>
              <w:t>选项来选择多个模式。</w:t>
            </w:r>
          </w:p>
        </w:tc>
      </w:tr>
      <w:tr w:rsidR="0047785F" w14:paraId="12AA194E"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023DA85F" w14:textId="13C38C90" w:rsidR="0047785F" w:rsidRDefault="0047785F" w:rsidP="00DE77BA">
            <w:pPr>
              <w:pStyle w:val="5a"/>
            </w:pPr>
            <w:r w:rsidRPr="0047785F">
              <w:t>--include-table-file=FILENAME</w:t>
            </w:r>
          </w:p>
        </w:tc>
        <w:tc>
          <w:tcPr>
            <w:tcW w:w="5097" w:type="dxa"/>
            <w:shd w:val="clear" w:color="auto" w:fill="auto"/>
            <w:vAlign w:val="top"/>
          </w:tcPr>
          <w:p w14:paraId="1270F66B" w14:textId="4FF42B95" w:rsidR="0047785F" w:rsidRDefault="0047785F" w:rsidP="00DE77B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指定需要</w:t>
            </w:r>
            <w:r w:rsidRPr="0047785F">
              <w:t>dump</w:t>
            </w:r>
            <w:r w:rsidRPr="0047785F">
              <w:rPr>
                <w:rFonts w:hint="eastAsia"/>
              </w:rPr>
              <w:t>的表文件。</w:t>
            </w:r>
          </w:p>
        </w:tc>
      </w:tr>
      <w:tr w:rsidR="0047785F" w14:paraId="0BB4E0F0"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229972D2" w14:textId="6538C09A" w:rsidR="0047785F" w:rsidRDefault="0047785F" w:rsidP="00DE77BA">
            <w:pPr>
              <w:pStyle w:val="5a"/>
            </w:pPr>
            <w:r w:rsidRPr="0047785F">
              <w:t>-h, --host=HOSTNAME</w:t>
            </w:r>
          </w:p>
        </w:tc>
        <w:tc>
          <w:tcPr>
            <w:tcW w:w="5097" w:type="dxa"/>
            <w:shd w:val="clear" w:color="auto" w:fill="auto"/>
            <w:vAlign w:val="top"/>
          </w:tcPr>
          <w:p w14:paraId="73D69F94" w14:textId="4D41CD1B" w:rsidR="0047785F" w:rsidRDefault="0047785F" w:rsidP="00DE77B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指定主机名称。如果数值以斜杠开头，则被用作到</w:t>
            </w:r>
            <w:r w:rsidRPr="0047785F">
              <w:t>Unix</w:t>
            </w:r>
            <w:r w:rsidRPr="0047785F">
              <w:rPr>
                <w:rFonts w:hint="eastAsia"/>
              </w:rPr>
              <w:t>域套接字的路径。缺省从</w:t>
            </w:r>
            <w:r w:rsidRPr="0047785F">
              <w:t>PGHOST</w:t>
            </w:r>
            <w:r w:rsidRPr="0047785F">
              <w:rPr>
                <w:rFonts w:hint="eastAsia"/>
              </w:rPr>
              <w:t>环境变量中获取（如果已设置），否则，尝试一个</w:t>
            </w:r>
            <w:r w:rsidRPr="0047785F">
              <w:t>Unix</w:t>
            </w:r>
            <w:r w:rsidRPr="0047785F">
              <w:rPr>
                <w:rFonts w:hint="eastAsia"/>
              </w:rPr>
              <w:t>域套接字连接。该参数只针对</w:t>
            </w:r>
            <w:r w:rsidRPr="0047785F">
              <w:t>openGauss</w:t>
            </w:r>
            <w:r w:rsidRPr="0047785F">
              <w:rPr>
                <w:rFonts w:hint="eastAsia"/>
              </w:rPr>
              <w:t>外，对</w:t>
            </w:r>
            <w:r w:rsidRPr="0047785F">
              <w:t>openGauss</w:t>
            </w:r>
            <w:r w:rsidRPr="0047785F">
              <w:rPr>
                <w:rFonts w:hint="eastAsia"/>
              </w:rPr>
              <w:t>内本机只能用</w:t>
            </w:r>
            <w:r w:rsidRPr="0047785F">
              <w:t>127.0.0.1</w:t>
            </w:r>
            <w:r w:rsidRPr="0047785F">
              <w:rPr>
                <w:rFonts w:hint="eastAsia"/>
              </w:rPr>
              <w:t>。</w:t>
            </w:r>
          </w:p>
        </w:tc>
      </w:tr>
      <w:tr w:rsidR="0047785F" w14:paraId="55DB0EF1"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35260784" w14:textId="706653A1" w:rsidR="0047785F" w:rsidRDefault="0047785F" w:rsidP="00DE77BA">
            <w:pPr>
              <w:pStyle w:val="5a"/>
            </w:pPr>
            <w:r w:rsidRPr="0047785F">
              <w:t>-U, --username=NAME</w:t>
            </w:r>
          </w:p>
        </w:tc>
        <w:tc>
          <w:tcPr>
            <w:tcW w:w="5097" w:type="dxa"/>
            <w:shd w:val="clear" w:color="auto" w:fill="auto"/>
            <w:vAlign w:val="top"/>
          </w:tcPr>
          <w:p w14:paraId="0EFB32DD" w14:textId="20A34AFD" w:rsidR="0047785F" w:rsidRDefault="0047785F" w:rsidP="00DE77B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指定所连接主机的用户名。不指定连接主机的用户名时，用户默认系统管理员。</w:t>
            </w:r>
          </w:p>
        </w:tc>
      </w:tr>
      <w:tr w:rsidR="0047785F" w14:paraId="163BD0C2"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tcPr>
          <w:p w14:paraId="09F48499" w14:textId="41EA8C76" w:rsidR="0047785F" w:rsidRDefault="0047785F" w:rsidP="00DE77BA">
            <w:pPr>
              <w:pStyle w:val="5a"/>
            </w:pPr>
            <w:r w:rsidRPr="0047785F">
              <w:t>-W, --password=PASSWORD</w:t>
            </w:r>
          </w:p>
        </w:tc>
        <w:tc>
          <w:tcPr>
            <w:tcW w:w="5097" w:type="dxa"/>
            <w:shd w:val="clear" w:color="auto" w:fill="auto"/>
          </w:tcPr>
          <w:p w14:paraId="048FA865" w14:textId="1347BB56" w:rsidR="0047785F" w:rsidRDefault="0047785F" w:rsidP="00DE77BA">
            <w:pPr>
              <w:pStyle w:val="5a"/>
              <w:cnfStyle w:val="000000000000" w:firstRow="0" w:lastRow="0" w:firstColumn="0" w:lastColumn="0" w:oddVBand="0" w:evenVBand="0" w:oddHBand="0" w:evenHBand="0" w:firstRowFirstColumn="0" w:firstRowLastColumn="0" w:lastRowFirstColumn="0" w:lastRowLastColumn="0"/>
            </w:pPr>
            <w:r w:rsidRPr="0047785F">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Pr="0047785F">
              <w:t>Dump Restore</w:t>
            </w:r>
            <w:r w:rsidRPr="0047785F">
              <w:rPr>
                <w:rFonts w:hint="eastAsia"/>
              </w:rPr>
              <w:t>工具”会提示用户输入密码。</w:t>
            </w:r>
          </w:p>
        </w:tc>
      </w:tr>
    </w:tbl>
    <w:p w14:paraId="6D9A2FE5" w14:textId="77777777" w:rsidR="00D75513" w:rsidRPr="008D5D64" w:rsidRDefault="00D75513" w:rsidP="002A1320">
      <w:pPr>
        <w:pStyle w:val="1e"/>
        <w:rPr>
          <w:lang w:eastAsia="zh-CN"/>
        </w:rPr>
      </w:pPr>
    </w:p>
    <w:p w14:paraId="0D3C6889"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lastRenderedPageBreak/>
        <w:t>注意事项</w:t>
      </w:r>
    </w:p>
    <w:p w14:paraId="6182F7DB" w14:textId="6AD1E6B3" w:rsidR="00F55388" w:rsidRPr="008D5D64" w:rsidRDefault="00F55388" w:rsidP="00F55388">
      <w:pPr>
        <w:pStyle w:val="4a"/>
        <w:rPr>
          <w:rFonts w:ascii="Huawei Sans" w:hAnsi="Huawei Sans" w:cs="Huawei Sans"/>
        </w:rPr>
      </w:pPr>
      <w:r w:rsidRPr="008D5D64">
        <w:rPr>
          <w:rFonts w:ascii="Huawei Sans" w:hAnsi="Huawei Sans" w:cs="Huawei Sans"/>
        </w:rPr>
        <w:t>如果</w:t>
      </w:r>
      <w:r w:rsidRPr="008D5D64">
        <w:rPr>
          <w:rFonts w:ascii="Huawei Sans" w:hAnsi="Huawei Sans" w:cs="Huawei Sans"/>
        </w:rPr>
        <w:t>openGauss</w:t>
      </w:r>
      <w:r w:rsidRPr="008D5D64">
        <w:rPr>
          <w:rFonts w:ascii="Huawei Sans" w:hAnsi="Huawei Sans" w:cs="Huawei Sans"/>
        </w:rPr>
        <w:t>有任何本地数据要添加到</w:t>
      </w:r>
      <w:r w:rsidRPr="008D5D64">
        <w:rPr>
          <w:rFonts w:ascii="Huawei Sans" w:hAnsi="Huawei Sans" w:cs="Huawei Sans"/>
        </w:rPr>
        <w:t>template1</w:t>
      </w:r>
      <w:r w:rsidR="00FF6417" w:rsidRPr="008D5D64">
        <w:rPr>
          <w:rFonts w:ascii="Huawei Sans" w:hAnsi="Huawei Sans" w:cs="Huawei Sans"/>
        </w:rPr>
        <w:t>数据库，请</w:t>
      </w:r>
      <w:r w:rsidRPr="008D5D64">
        <w:rPr>
          <w:rFonts w:ascii="Huawei Sans" w:hAnsi="Huawei Sans" w:cs="Huawei Sans"/>
        </w:rPr>
        <w:t>将</w:t>
      </w:r>
      <w:r w:rsidRPr="008D5D64">
        <w:rPr>
          <w:rFonts w:ascii="Huawei Sans" w:hAnsi="Huawei Sans" w:cs="Huawei Sans"/>
        </w:rPr>
        <w:t>gs_dump</w:t>
      </w:r>
      <w:r w:rsidRPr="008D5D64">
        <w:rPr>
          <w:rFonts w:ascii="Huawei Sans" w:hAnsi="Huawei Sans" w:cs="Huawei Sans"/>
        </w:rPr>
        <w:t>的输出恢复到一个真正的空数据库中，否则可能会因为被添加对象的定义被复制，出现错误。要创建一个无本地添加的空数据库，需从</w:t>
      </w:r>
      <w:r w:rsidRPr="008D5D64">
        <w:rPr>
          <w:rFonts w:ascii="Huawei Sans" w:hAnsi="Huawei Sans" w:cs="Huawei Sans"/>
        </w:rPr>
        <w:t>template0</w:t>
      </w:r>
      <w:r w:rsidRPr="008D5D64">
        <w:rPr>
          <w:rFonts w:ascii="Huawei Sans" w:hAnsi="Huawei Sans" w:cs="Huawei Sans"/>
        </w:rPr>
        <w:t>而非</w:t>
      </w:r>
      <w:r w:rsidRPr="008D5D64">
        <w:rPr>
          <w:rFonts w:ascii="Huawei Sans" w:hAnsi="Huawei Sans" w:cs="Huawei Sans"/>
        </w:rPr>
        <w:t>template1</w:t>
      </w:r>
      <w:r w:rsidRPr="008D5D64">
        <w:rPr>
          <w:rFonts w:ascii="Huawei Sans" w:hAnsi="Huawei Sans" w:cs="Huawei Sans"/>
        </w:rPr>
        <w:t>复制，例如：</w:t>
      </w:r>
    </w:p>
    <w:p w14:paraId="786B6D37" w14:textId="77777777" w:rsidR="00F55388" w:rsidRPr="00975F66" w:rsidRDefault="00F55388" w:rsidP="001E44F9">
      <w:pPr>
        <w:pStyle w:val="affffc"/>
        <w:rPr>
          <w:rFonts w:eastAsia="微软雅黑"/>
          <w:b/>
          <w:color w:val="C7000B"/>
        </w:rPr>
      </w:pPr>
      <w:r w:rsidRPr="00975F66">
        <w:rPr>
          <w:rFonts w:eastAsia="微软雅黑"/>
          <w:b/>
          <w:color w:val="C7000B"/>
        </w:rPr>
        <w:t>CREATE DATABASE foo WITH TEMPLATE template0;</w:t>
      </w:r>
    </w:p>
    <w:p w14:paraId="4C49BCF5" w14:textId="77777777" w:rsidR="00F55388" w:rsidRPr="008D5D64" w:rsidRDefault="00F55388" w:rsidP="00F55388">
      <w:pPr>
        <w:pStyle w:val="4a"/>
        <w:rPr>
          <w:rFonts w:ascii="Huawei Sans" w:hAnsi="Huawei Sans" w:cs="Huawei Sans"/>
        </w:rPr>
      </w:pPr>
      <w:r w:rsidRPr="008D5D64">
        <w:rPr>
          <w:rFonts w:ascii="Huawei Sans" w:hAnsi="Huawei Sans" w:cs="Huawei Sans"/>
        </w:rPr>
        <w:t>tar</w:t>
      </w:r>
      <w:r w:rsidRPr="008D5D64">
        <w:rPr>
          <w:rFonts w:ascii="Huawei Sans" w:hAnsi="Huawei Sans" w:cs="Huawei Sans"/>
        </w:rPr>
        <w:t>归档形式的文件大小不得超过</w:t>
      </w:r>
      <w:r w:rsidRPr="008D5D64">
        <w:rPr>
          <w:rFonts w:ascii="Huawei Sans" w:hAnsi="Huawei Sans" w:cs="Huawei Sans"/>
        </w:rPr>
        <w:t>8GB</w:t>
      </w:r>
      <w:r w:rsidRPr="008D5D64">
        <w:rPr>
          <w:rFonts w:ascii="Huawei Sans" w:hAnsi="Huawei Sans" w:cs="Huawei Sans"/>
        </w:rPr>
        <w:t>（</w:t>
      </w:r>
      <w:r w:rsidRPr="008D5D64">
        <w:rPr>
          <w:rFonts w:ascii="Huawei Sans" w:hAnsi="Huawei Sans" w:cs="Huawei Sans"/>
        </w:rPr>
        <w:t>tar</w:t>
      </w:r>
      <w:r w:rsidRPr="008D5D64">
        <w:rPr>
          <w:rFonts w:ascii="Huawei Sans" w:hAnsi="Huawei Sans" w:cs="Huawei Sans"/>
        </w:rPr>
        <w:t>文件格式的固有限制）。</w:t>
      </w:r>
      <w:r w:rsidRPr="008D5D64">
        <w:rPr>
          <w:rFonts w:ascii="Huawei Sans" w:hAnsi="Huawei Sans" w:cs="Huawei Sans"/>
        </w:rPr>
        <w:t>tar</w:t>
      </w:r>
      <w:r w:rsidRPr="008D5D64">
        <w:rPr>
          <w:rFonts w:ascii="Huawei Sans" w:hAnsi="Huawei Sans" w:cs="Huawei Sans"/>
        </w:rPr>
        <w:t>文档整体大小和任何其他输出格式没有限制，操作系统可能对此有要求。</w:t>
      </w:r>
    </w:p>
    <w:p w14:paraId="43E2E516" w14:textId="77777777" w:rsidR="00F55388" w:rsidRPr="008D5D64" w:rsidRDefault="00F55388" w:rsidP="00F55388">
      <w:pPr>
        <w:pStyle w:val="4a"/>
        <w:rPr>
          <w:rFonts w:ascii="Huawei Sans" w:hAnsi="Huawei Sans" w:cs="Huawei Sans"/>
        </w:rPr>
      </w:pPr>
      <w:r w:rsidRPr="008D5D64">
        <w:rPr>
          <w:rFonts w:ascii="Huawei Sans" w:hAnsi="Huawei Sans" w:cs="Huawei Sans"/>
        </w:rPr>
        <w:t>由</w:t>
      </w:r>
      <w:r w:rsidRPr="008D5D64">
        <w:rPr>
          <w:rFonts w:ascii="Huawei Sans" w:hAnsi="Huawei Sans" w:cs="Huawei Sans"/>
        </w:rPr>
        <w:t>gs_dump</w:t>
      </w:r>
      <w:r w:rsidRPr="008D5D64">
        <w:rPr>
          <w:rFonts w:ascii="Huawei Sans" w:hAnsi="Huawei Sans" w:cs="Huawei Sans"/>
        </w:rPr>
        <w:t>生成的转储文件不包含优化程序用来做执行计划决定的统计数据。因此，最好从某转储文件恢复之后运行</w:t>
      </w:r>
      <w:r w:rsidRPr="008D5D64">
        <w:rPr>
          <w:rFonts w:ascii="Huawei Sans" w:hAnsi="Huawei Sans" w:cs="Huawei Sans"/>
        </w:rPr>
        <w:t>ANALYZE</w:t>
      </w:r>
      <w:r w:rsidRPr="008D5D64">
        <w:rPr>
          <w:rFonts w:ascii="Huawei Sans" w:hAnsi="Huawei Sans" w:cs="Huawei Sans"/>
        </w:rPr>
        <w:t>以确保最佳效果。转储文件不包含任何</w:t>
      </w:r>
      <w:r w:rsidRPr="008D5D64">
        <w:rPr>
          <w:rFonts w:ascii="Huawei Sans" w:hAnsi="Huawei Sans" w:cs="Huawei Sans"/>
        </w:rPr>
        <w:t>ALTER DATABASE…SET</w:t>
      </w:r>
      <w:r w:rsidRPr="008D5D64">
        <w:rPr>
          <w:rFonts w:ascii="Huawei Sans" w:hAnsi="Huawei Sans" w:cs="Huawei Sans"/>
        </w:rPr>
        <w:t>命令，这些设置由</w:t>
      </w:r>
      <w:r w:rsidRPr="008D5D64">
        <w:rPr>
          <w:rFonts w:ascii="Huawei Sans" w:hAnsi="Huawei Sans" w:cs="Huawei Sans"/>
        </w:rPr>
        <w:t>gs_dumpall</w:t>
      </w:r>
      <w:r w:rsidRPr="008D5D64">
        <w:rPr>
          <w:rFonts w:ascii="Huawei Sans" w:hAnsi="Huawei Sans" w:cs="Huawei Sans"/>
        </w:rPr>
        <w:t>转储，还有数据库用户和其他完成安装设置。</w:t>
      </w:r>
    </w:p>
    <w:p w14:paraId="727B4DE9" w14:textId="77777777" w:rsidR="00F55388" w:rsidRPr="008D5D64" w:rsidRDefault="00F55388" w:rsidP="00F55388">
      <w:pPr>
        <w:pStyle w:val="4a"/>
        <w:rPr>
          <w:rFonts w:ascii="Huawei Sans" w:hAnsi="Huawei Sans" w:cs="Huawei Sans"/>
        </w:rPr>
      </w:pPr>
      <w:r w:rsidRPr="008D5D64">
        <w:rPr>
          <w:rFonts w:ascii="Huawei Sans" w:hAnsi="Huawei Sans" w:cs="Huawei Sans"/>
        </w:rPr>
        <w:t>使用</w:t>
      </w:r>
      <w:r w:rsidRPr="008D5D64">
        <w:rPr>
          <w:rFonts w:ascii="Huawei Sans" w:hAnsi="Huawei Sans" w:cs="Huawei Sans"/>
        </w:rPr>
        <w:t>gs_dump</w:t>
      </w:r>
      <w:r w:rsidRPr="008D5D64">
        <w:rPr>
          <w:rFonts w:ascii="Huawei Sans" w:hAnsi="Huawei Sans" w:cs="Huawei Sans"/>
        </w:rPr>
        <w:t>转储数据库为</w:t>
      </w:r>
      <w:r w:rsidRPr="008D5D64">
        <w:rPr>
          <w:rFonts w:ascii="Huawei Sans" w:hAnsi="Huawei Sans" w:cs="Huawei Sans"/>
        </w:rPr>
        <w:t>SQL</w:t>
      </w:r>
      <w:r w:rsidRPr="008D5D64">
        <w:rPr>
          <w:rFonts w:ascii="Huawei Sans" w:hAnsi="Huawei Sans" w:cs="Huawei Sans"/>
        </w:rPr>
        <w:t>文本文件或其它格式的操作：示例中</w:t>
      </w:r>
      <w:r w:rsidRPr="008D5D64">
        <w:rPr>
          <w:rFonts w:ascii="Huawei Sans" w:hAnsi="Huawei Sans" w:cs="Huawei Sans"/>
        </w:rPr>
        <w:t>“Bigdata@123”</w:t>
      </w:r>
      <w:r w:rsidRPr="008D5D64">
        <w:rPr>
          <w:rFonts w:ascii="Huawei Sans" w:hAnsi="Huawei Sans" w:cs="Huawei Sans"/>
        </w:rPr>
        <w:t>表示数据库用户密码</w:t>
      </w:r>
      <w:r w:rsidRPr="008D5D64">
        <w:rPr>
          <w:rFonts w:ascii="Huawei Sans" w:hAnsi="Huawei Sans" w:cs="Huawei Sans"/>
        </w:rPr>
        <w:t>“/home/omm/logical/backup/MPPDB_backup.sql”</w:t>
      </w:r>
      <w:r w:rsidRPr="008D5D64">
        <w:rPr>
          <w:rFonts w:ascii="Huawei Sans" w:hAnsi="Huawei Sans" w:cs="Huawei Sans"/>
        </w:rPr>
        <w:t>表示导出的文件；</w:t>
      </w:r>
      <w:r w:rsidRPr="008D5D64">
        <w:rPr>
          <w:rFonts w:ascii="Huawei Sans" w:hAnsi="Huawei Sans" w:cs="Huawei Sans"/>
        </w:rPr>
        <w:t>“26000”</w:t>
      </w:r>
      <w:r w:rsidRPr="008D5D64">
        <w:rPr>
          <w:rFonts w:ascii="Huawei Sans" w:hAnsi="Huawei Sans" w:cs="Huawei Sans"/>
        </w:rPr>
        <w:t>表示数据库服务器端口；</w:t>
      </w:r>
      <w:r w:rsidRPr="008D5D64">
        <w:rPr>
          <w:rFonts w:ascii="Huawei Sans" w:hAnsi="Huawei Sans" w:cs="Huawei Sans"/>
        </w:rPr>
        <w:t>“postgres”</w:t>
      </w:r>
      <w:r w:rsidRPr="008D5D64">
        <w:rPr>
          <w:rFonts w:ascii="Huawei Sans" w:hAnsi="Huawei Sans" w:cs="Huawei Sans"/>
        </w:rPr>
        <w:t>表示要访问的数据库名。</w:t>
      </w:r>
    </w:p>
    <w:p w14:paraId="76F6C232" w14:textId="08A425C5" w:rsidR="00F55388" w:rsidRPr="008D5D64" w:rsidRDefault="00BC4E8A" w:rsidP="002A1320">
      <w:pPr>
        <w:pStyle w:val="1e"/>
        <w:rPr>
          <w:lang w:eastAsia="zh-CN"/>
        </w:rPr>
      </w:pPr>
      <w:r>
        <w:rPr>
          <w:noProof/>
          <w:lang w:eastAsia="zh-CN"/>
        </w:rPr>
        <w:t>说明</w:t>
      </w:r>
      <w:r>
        <w:rPr>
          <w:rFonts w:hint="eastAsia"/>
          <w:noProof/>
          <w:lang w:eastAsia="zh-CN"/>
        </w:rPr>
        <w:t>：</w:t>
      </w:r>
      <w:r w:rsidR="00F55388" w:rsidRPr="008D5D64">
        <w:rPr>
          <w:lang w:eastAsia="zh-CN"/>
        </w:rPr>
        <w:t>导出操作时，请确保该目录存在并且当前的操作系统用户对其具有读写权限</w:t>
      </w:r>
      <w:r w:rsidR="00FF6417" w:rsidRPr="008D5D64">
        <w:rPr>
          <w:lang w:eastAsia="zh-CN"/>
        </w:rPr>
        <w:t>。</w:t>
      </w:r>
    </w:p>
    <w:p w14:paraId="7384ED93" w14:textId="77777777" w:rsidR="00F55388" w:rsidRPr="008D5D64" w:rsidRDefault="00F55388" w:rsidP="002A1320">
      <w:pPr>
        <w:pStyle w:val="1e"/>
        <w:rPr>
          <w:lang w:eastAsia="zh-CN"/>
        </w:rPr>
      </w:pPr>
    </w:p>
    <w:p w14:paraId="4D9B1285"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1</w:t>
      </w:r>
    </w:p>
    <w:p w14:paraId="5122445E"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MPPDB_backup.sql</w:t>
      </w:r>
      <w:r w:rsidRPr="001A5CB8">
        <w:rPr>
          <w:b/>
          <w:color w:val="C7000B"/>
        </w:rPr>
        <w:t>文件格式</w:t>
      </w:r>
      <w:r w:rsidRPr="008D5D64">
        <w:t>为纯文本格式。</w:t>
      </w:r>
    </w:p>
    <w:p w14:paraId="2AA5B200" w14:textId="77777777" w:rsidR="00F55388" w:rsidRPr="008D5D64" w:rsidRDefault="00F55388" w:rsidP="00E11956">
      <w:pPr>
        <w:pStyle w:val="30"/>
      </w:pPr>
      <w:r w:rsidRPr="008D5D64">
        <w:t>以操作系统用户</w:t>
      </w:r>
      <w:r w:rsidRPr="008D5D64">
        <w:t>omm</w:t>
      </w:r>
      <w:r w:rsidRPr="008D5D64">
        <w:t>登录数据库主节点。</w:t>
      </w:r>
    </w:p>
    <w:p w14:paraId="31AA7A66" w14:textId="77777777" w:rsidR="00F55388" w:rsidRPr="008D5D64" w:rsidRDefault="00F55388" w:rsidP="001E44F9">
      <w:pPr>
        <w:pStyle w:val="affffc"/>
      </w:pPr>
      <w:r w:rsidRPr="00975F66">
        <w:rPr>
          <w:rFonts w:eastAsia="微软雅黑"/>
          <w:b/>
          <w:color w:val="C7000B"/>
        </w:rPr>
        <w:t>su - omm</w:t>
      </w:r>
    </w:p>
    <w:p w14:paraId="74267112" w14:textId="77777777" w:rsidR="00F55388" w:rsidRPr="008D5D64" w:rsidRDefault="00F55388" w:rsidP="00E11956">
      <w:pPr>
        <w:pStyle w:val="30"/>
      </w:pPr>
      <w:r w:rsidRPr="008D5D64">
        <w:t>执行</w:t>
      </w:r>
      <w:r w:rsidRPr="008D5D64">
        <w:t>gs_dump</w:t>
      </w:r>
      <w:r w:rsidRPr="008D5D64">
        <w:t>，导出的</w:t>
      </w:r>
      <w:r w:rsidRPr="008D5D64">
        <w:t>MPPDB_backup.sql</w:t>
      </w:r>
      <w:r w:rsidRPr="008D5D64">
        <w:t>文件格式为纯文本格式。</w:t>
      </w:r>
    </w:p>
    <w:p w14:paraId="01CCAD77" w14:textId="77777777" w:rsidR="00F55388" w:rsidRPr="00975F66" w:rsidRDefault="00F55388" w:rsidP="001E44F9">
      <w:pPr>
        <w:pStyle w:val="affffc"/>
        <w:rPr>
          <w:rFonts w:eastAsia="微软雅黑"/>
          <w:b/>
          <w:color w:val="C7000B"/>
        </w:rPr>
      </w:pPr>
      <w:r w:rsidRPr="00975F66">
        <w:rPr>
          <w:rFonts w:eastAsia="微软雅黑"/>
          <w:b/>
          <w:color w:val="C7000B"/>
        </w:rPr>
        <w:t>gs_dump -U omm -W Bigdata@123 -f /home/omm/logical/backup/MPPDB_backup.sql -p 26000 postgres -F p</w:t>
      </w:r>
    </w:p>
    <w:p w14:paraId="24274D54" w14:textId="007F735E" w:rsidR="00F55388" w:rsidRPr="008D5D64" w:rsidRDefault="00F55388" w:rsidP="002A1320">
      <w:pPr>
        <w:pStyle w:val="1e"/>
      </w:pPr>
      <w:r w:rsidRPr="008D5D64">
        <w:t>执行后显示为</w:t>
      </w:r>
      <w:r w:rsidRPr="008D5D64">
        <w:t>:</w:t>
      </w:r>
    </w:p>
    <w:p w14:paraId="12CE519C" w14:textId="77777777" w:rsidR="00F55388" w:rsidRPr="008D5D64" w:rsidRDefault="00F55388" w:rsidP="001E44F9">
      <w:pPr>
        <w:pStyle w:val="affffc"/>
      </w:pPr>
      <w:r w:rsidRPr="008D5D64">
        <w:t>gs_dump[port='26000'][postgres][2020-07-29 14:00:49]: The total objects number is 348.</w:t>
      </w:r>
    </w:p>
    <w:p w14:paraId="101D79BC" w14:textId="77777777" w:rsidR="00F55388" w:rsidRPr="008D5D64" w:rsidRDefault="00F55388" w:rsidP="001E44F9">
      <w:pPr>
        <w:pStyle w:val="affffc"/>
      </w:pPr>
      <w:r w:rsidRPr="008D5D64">
        <w:t>gs_dump[port='26000'][postgres][2020-07-29 14:00:49]: [100.00%] 348 objects have been dumped.</w:t>
      </w:r>
    </w:p>
    <w:p w14:paraId="55D3CD47" w14:textId="77777777" w:rsidR="00F55388" w:rsidRPr="008D5D64" w:rsidRDefault="00F55388" w:rsidP="001E44F9">
      <w:pPr>
        <w:pStyle w:val="affffc"/>
      </w:pPr>
      <w:r w:rsidRPr="008D5D64">
        <w:t>gs_dump[port='26000'][postgres][2020-07-29 14:00:49]: dump database postgres successfully</w:t>
      </w:r>
    </w:p>
    <w:p w14:paraId="39770E89" w14:textId="77777777" w:rsidR="00F55388" w:rsidRPr="008D5D64" w:rsidRDefault="00F55388" w:rsidP="001E44F9">
      <w:pPr>
        <w:pStyle w:val="affffc"/>
      </w:pPr>
      <w:r w:rsidRPr="008D5D64">
        <w:t>gs_dump[port='26000'][postgres][2020-07-29 14:00:49]: total time: 176  ms</w:t>
      </w:r>
    </w:p>
    <w:p w14:paraId="27756D45" w14:textId="77777777" w:rsidR="00F55388" w:rsidRPr="008D5D64" w:rsidRDefault="00F55388" w:rsidP="00E11956">
      <w:pPr>
        <w:pStyle w:val="30"/>
      </w:pPr>
      <w:r w:rsidRPr="008D5D64">
        <w:t>切换到</w:t>
      </w:r>
      <w:r w:rsidRPr="008D5D64">
        <w:t>backup</w:t>
      </w:r>
      <w:r w:rsidRPr="008D5D64">
        <w:t>文件夹，查看</w:t>
      </w:r>
      <w:r w:rsidRPr="008D5D64">
        <w:t>MPPDB_backup.sql</w:t>
      </w:r>
      <w:r w:rsidRPr="008D5D64">
        <w:t>文件。</w:t>
      </w:r>
    </w:p>
    <w:p w14:paraId="5EEDBF30" w14:textId="7F46F432" w:rsidR="00F55388" w:rsidRPr="006365B9" w:rsidRDefault="00F55388" w:rsidP="001E44F9">
      <w:pPr>
        <w:pStyle w:val="affffc"/>
        <w:rPr>
          <w:rFonts w:eastAsia="微软雅黑"/>
          <w:b/>
          <w:color w:val="C7000B"/>
        </w:rPr>
      </w:pPr>
      <w:r w:rsidRPr="006365B9">
        <w:rPr>
          <w:rFonts w:eastAsia="微软雅黑"/>
          <w:b/>
          <w:color w:val="C7000B"/>
        </w:rPr>
        <w:t>ll /home/omm/logical/backup/</w:t>
      </w:r>
    </w:p>
    <w:p w14:paraId="61CC8D72" w14:textId="4001E50D" w:rsidR="00F55388" w:rsidRPr="008D5D64" w:rsidRDefault="00F55388" w:rsidP="001E44F9">
      <w:pPr>
        <w:pStyle w:val="affffc"/>
      </w:pPr>
      <w:r w:rsidRPr="008D5D64">
        <w:t>total 4.0K</w:t>
      </w:r>
    </w:p>
    <w:p w14:paraId="7F5B35A9" w14:textId="77777777" w:rsidR="00F55388" w:rsidRPr="008D5D64" w:rsidRDefault="00F55388" w:rsidP="001E44F9">
      <w:pPr>
        <w:pStyle w:val="affffc"/>
      </w:pPr>
      <w:r w:rsidRPr="008D5D64">
        <w:t>-rw------- 1 omm dbgrp 2.7K Jul 29 14:00 MPPDB_backup.sql</w:t>
      </w:r>
    </w:p>
    <w:p w14:paraId="6926A022" w14:textId="77777777" w:rsidR="00F55388" w:rsidRPr="008D5D64" w:rsidRDefault="00F55388" w:rsidP="001E44F9">
      <w:pPr>
        <w:pStyle w:val="affffc"/>
      </w:pPr>
    </w:p>
    <w:p w14:paraId="09DA2F6B" w14:textId="6DA7F3D9" w:rsidR="00F55388" w:rsidRPr="006365B9" w:rsidRDefault="00F55388" w:rsidP="001E44F9">
      <w:pPr>
        <w:pStyle w:val="affffc"/>
        <w:rPr>
          <w:rFonts w:eastAsia="微软雅黑"/>
          <w:b/>
          <w:color w:val="C7000B"/>
        </w:rPr>
      </w:pPr>
      <w:r w:rsidRPr="006365B9">
        <w:rPr>
          <w:rFonts w:eastAsia="微软雅黑"/>
          <w:b/>
          <w:color w:val="C7000B"/>
        </w:rPr>
        <w:t>cat /home/omm/logical/backup/MPPDB_backup.sql</w:t>
      </w:r>
    </w:p>
    <w:p w14:paraId="1259C10A" w14:textId="77777777" w:rsidR="00F55388" w:rsidRPr="008D5D64" w:rsidRDefault="00F55388" w:rsidP="001E44F9">
      <w:pPr>
        <w:pStyle w:val="affffc"/>
      </w:pPr>
      <w:r w:rsidRPr="008D5D64">
        <w:t>--</w:t>
      </w:r>
    </w:p>
    <w:p w14:paraId="184F53B5" w14:textId="77777777" w:rsidR="00F55388" w:rsidRPr="008D5D64" w:rsidRDefault="00F55388" w:rsidP="001E44F9">
      <w:pPr>
        <w:pStyle w:val="affffc"/>
      </w:pPr>
      <w:r w:rsidRPr="008D5D64">
        <w:t>-- PostgreSQL database dump</w:t>
      </w:r>
    </w:p>
    <w:p w14:paraId="364B0DA3" w14:textId="77777777" w:rsidR="00F55388" w:rsidRPr="008D5D64" w:rsidRDefault="00F55388" w:rsidP="001E44F9">
      <w:pPr>
        <w:pStyle w:val="affffc"/>
      </w:pPr>
      <w:r w:rsidRPr="008D5D64">
        <w:lastRenderedPageBreak/>
        <w:t>--</w:t>
      </w:r>
    </w:p>
    <w:p w14:paraId="7856F99B" w14:textId="77777777" w:rsidR="00F55388" w:rsidRPr="008D5D64" w:rsidRDefault="00F55388" w:rsidP="001E44F9">
      <w:pPr>
        <w:pStyle w:val="affffc"/>
      </w:pPr>
      <w:r w:rsidRPr="008D5D64">
        <w:t>SET statement_timeout = 0;</w:t>
      </w:r>
    </w:p>
    <w:p w14:paraId="3BB2B5E1" w14:textId="77777777" w:rsidR="00F55388" w:rsidRPr="008D5D64" w:rsidRDefault="00F55388" w:rsidP="001E44F9">
      <w:pPr>
        <w:pStyle w:val="affffc"/>
      </w:pPr>
      <w:r w:rsidRPr="008D5D64">
        <w:t>SET xmloption = content;</w:t>
      </w:r>
    </w:p>
    <w:p w14:paraId="51F85B45" w14:textId="77777777" w:rsidR="00F55388" w:rsidRPr="008D5D64" w:rsidRDefault="00F55388" w:rsidP="001E44F9">
      <w:pPr>
        <w:pStyle w:val="affffc"/>
      </w:pPr>
      <w:r w:rsidRPr="008D5D64">
        <w:t>SET client_encoding = 'SQL_ASCII';</w:t>
      </w:r>
    </w:p>
    <w:p w14:paraId="3FD23A70" w14:textId="77777777" w:rsidR="00F55388" w:rsidRPr="008D5D64" w:rsidRDefault="00F55388" w:rsidP="001E44F9">
      <w:pPr>
        <w:pStyle w:val="affffc"/>
      </w:pPr>
      <w:r w:rsidRPr="008D5D64">
        <w:t>SET standard_conforming_strings = on;</w:t>
      </w:r>
    </w:p>
    <w:p w14:paraId="7F18A264" w14:textId="77777777" w:rsidR="00F55388" w:rsidRPr="008D5D64" w:rsidRDefault="00F55388" w:rsidP="001E44F9">
      <w:pPr>
        <w:pStyle w:val="affffc"/>
      </w:pPr>
      <w:r w:rsidRPr="008D5D64">
        <w:t>SET check_function_bodies = false;</w:t>
      </w:r>
    </w:p>
    <w:p w14:paraId="6F1AD002" w14:textId="77777777" w:rsidR="00F55388" w:rsidRPr="008D5D64" w:rsidRDefault="00F55388" w:rsidP="001E44F9">
      <w:pPr>
        <w:pStyle w:val="affffc"/>
      </w:pPr>
      <w:r w:rsidRPr="008D5D64">
        <w:t>SET client_min_messages = warning;</w:t>
      </w:r>
    </w:p>
    <w:p w14:paraId="72AADC54" w14:textId="77777777" w:rsidR="00F55388" w:rsidRPr="008D5D64" w:rsidRDefault="00F55388" w:rsidP="001E44F9">
      <w:pPr>
        <w:pStyle w:val="affffc"/>
      </w:pPr>
      <w:r w:rsidRPr="008D5D64">
        <w:t>--</w:t>
      </w:r>
    </w:p>
    <w:p w14:paraId="1FD3693F" w14:textId="77777777" w:rsidR="00F55388" w:rsidRPr="008D5D64" w:rsidRDefault="00F55388" w:rsidP="001E44F9">
      <w:pPr>
        <w:pStyle w:val="affffc"/>
      </w:pPr>
      <w:r w:rsidRPr="008D5D64">
        <w:t>-- Name: postgres; Type: COMMENT; Schema: -; Owner: omm</w:t>
      </w:r>
    </w:p>
    <w:p w14:paraId="0C794A91" w14:textId="77777777" w:rsidR="00F55388" w:rsidRPr="008D5D64" w:rsidRDefault="00F55388" w:rsidP="001E44F9">
      <w:pPr>
        <w:pStyle w:val="affffc"/>
      </w:pPr>
      <w:r w:rsidRPr="008D5D64">
        <w:t>--</w:t>
      </w:r>
    </w:p>
    <w:p w14:paraId="242E4464" w14:textId="77777777" w:rsidR="00F55388" w:rsidRPr="008D5D64" w:rsidRDefault="00F55388" w:rsidP="001E44F9">
      <w:pPr>
        <w:pStyle w:val="affffc"/>
      </w:pPr>
      <w:r w:rsidRPr="008D5D64">
        <w:t>COMMENT ON DATABASE postgres IS 'default administrative connection database';</w:t>
      </w:r>
    </w:p>
    <w:p w14:paraId="1E026E25" w14:textId="77777777" w:rsidR="00F55388" w:rsidRPr="008D5D64" w:rsidRDefault="00F55388" w:rsidP="001E44F9">
      <w:pPr>
        <w:pStyle w:val="affffc"/>
      </w:pPr>
      <w:r w:rsidRPr="008D5D64">
        <w:t>--</w:t>
      </w:r>
    </w:p>
    <w:p w14:paraId="5E4855A9" w14:textId="2B9A9649" w:rsidR="00F55388" w:rsidRPr="008D5D64" w:rsidRDefault="001C190E" w:rsidP="001E44F9">
      <w:pPr>
        <w:pStyle w:val="affffc"/>
      </w:pPr>
      <w:r w:rsidRPr="008D5D64">
        <w:t>-- Name: lucy</w:t>
      </w:r>
      <w:r w:rsidR="00F55388" w:rsidRPr="008D5D64">
        <w:t xml:space="preserve">; Type: SCHEMA; Schema: -; Owner: </w:t>
      </w:r>
      <w:r w:rsidRPr="008D5D64">
        <w:t>lucy</w:t>
      </w:r>
    </w:p>
    <w:p w14:paraId="180B1488" w14:textId="77777777" w:rsidR="00F55388" w:rsidRPr="008D5D64" w:rsidRDefault="00F55388" w:rsidP="001E44F9">
      <w:pPr>
        <w:pStyle w:val="affffc"/>
      </w:pPr>
      <w:r w:rsidRPr="008D5D64">
        <w:t>--</w:t>
      </w:r>
    </w:p>
    <w:p w14:paraId="7C1F5A9A" w14:textId="087E549C" w:rsidR="00F55388" w:rsidRPr="008D5D64" w:rsidRDefault="00F55388" w:rsidP="001E44F9">
      <w:pPr>
        <w:pStyle w:val="affffc"/>
      </w:pPr>
      <w:r w:rsidRPr="008D5D64">
        <w:t xml:space="preserve">CREATE SCHEMA </w:t>
      </w:r>
      <w:r w:rsidR="001C190E" w:rsidRPr="008D5D64">
        <w:t>lucy</w:t>
      </w:r>
      <w:r w:rsidRPr="008D5D64">
        <w:t>;</w:t>
      </w:r>
    </w:p>
    <w:p w14:paraId="59E3C4CC" w14:textId="1EAA5AB9" w:rsidR="00F55388" w:rsidRPr="008D5D64" w:rsidRDefault="00F55388" w:rsidP="001E44F9">
      <w:pPr>
        <w:pStyle w:val="affffc"/>
      </w:pPr>
      <w:r w:rsidRPr="008D5D64">
        <w:t xml:space="preserve">ALTER SCHEMA </w:t>
      </w:r>
      <w:r w:rsidR="001C190E" w:rsidRPr="008D5D64">
        <w:t>lucy</w:t>
      </w:r>
      <w:r w:rsidRPr="008D5D64">
        <w:t xml:space="preserve"> OWNER TO </w:t>
      </w:r>
      <w:r w:rsidR="001C190E" w:rsidRPr="008D5D64">
        <w:t>lucy</w:t>
      </w:r>
      <w:r w:rsidRPr="008D5D64">
        <w:t>;</w:t>
      </w:r>
    </w:p>
    <w:p w14:paraId="1201B3E2" w14:textId="7B2FE1C8" w:rsidR="00F55388" w:rsidRPr="008D5D64" w:rsidRDefault="00F55388" w:rsidP="001E44F9">
      <w:pPr>
        <w:pStyle w:val="affffc"/>
      </w:pPr>
      <w:r w:rsidRPr="008D5D64">
        <w:t xml:space="preserve">SET search_path = </w:t>
      </w:r>
      <w:r w:rsidR="001C190E" w:rsidRPr="008D5D64">
        <w:t>lucy</w:t>
      </w:r>
      <w:r w:rsidRPr="008D5D64">
        <w:t>;</w:t>
      </w:r>
    </w:p>
    <w:p w14:paraId="665E9C8C" w14:textId="77777777" w:rsidR="00F55388" w:rsidRPr="008D5D64" w:rsidRDefault="00F55388" w:rsidP="001E44F9">
      <w:pPr>
        <w:pStyle w:val="affffc"/>
      </w:pPr>
      <w:r w:rsidRPr="008D5D64">
        <w:t>SET default_tablespace = '';</w:t>
      </w:r>
    </w:p>
    <w:p w14:paraId="56A89095" w14:textId="77777777" w:rsidR="00F55388" w:rsidRPr="008D5D64" w:rsidRDefault="00F55388" w:rsidP="001E44F9">
      <w:pPr>
        <w:pStyle w:val="affffc"/>
      </w:pPr>
      <w:r w:rsidRPr="008D5D64">
        <w:t>SET default_with_oids = false;</w:t>
      </w:r>
    </w:p>
    <w:p w14:paraId="1BBF8949" w14:textId="77777777" w:rsidR="00F55388" w:rsidRPr="008D5D64" w:rsidRDefault="00F55388" w:rsidP="001E44F9">
      <w:pPr>
        <w:pStyle w:val="affffc"/>
      </w:pPr>
      <w:r w:rsidRPr="008D5D64">
        <w:t>--</w:t>
      </w:r>
    </w:p>
    <w:p w14:paraId="1E02713D" w14:textId="73EAAB8C" w:rsidR="00F55388" w:rsidRPr="008D5D64" w:rsidRDefault="00F55388" w:rsidP="001E44F9">
      <w:pPr>
        <w:pStyle w:val="affffc"/>
      </w:pPr>
      <w:r w:rsidRPr="008D5D64">
        <w:t xml:space="preserve">-- Name: mytable; Type: TABLE; Schema: </w:t>
      </w:r>
      <w:r w:rsidR="001C190E" w:rsidRPr="008D5D64">
        <w:t>lucy</w:t>
      </w:r>
      <w:r w:rsidRPr="008D5D64">
        <w:t xml:space="preserve">; Owner: </w:t>
      </w:r>
      <w:r w:rsidR="001C190E" w:rsidRPr="008D5D64">
        <w:t>lucy</w:t>
      </w:r>
      <w:r w:rsidRPr="008D5D64">
        <w:t xml:space="preserve">; Tablespace: </w:t>
      </w:r>
    </w:p>
    <w:p w14:paraId="5EBF0215" w14:textId="77777777" w:rsidR="00F55388" w:rsidRPr="008D5D64" w:rsidRDefault="00F55388" w:rsidP="001E44F9">
      <w:pPr>
        <w:pStyle w:val="affffc"/>
      </w:pPr>
      <w:r w:rsidRPr="008D5D64">
        <w:t>--</w:t>
      </w:r>
    </w:p>
    <w:p w14:paraId="60BFC00F" w14:textId="77777777" w:rsidR="00F55388" w:rsidRPr="008D5D64" w:rsidRDefault="00F55388" w:rsidP="001E44F9">
      <w:pPr>
        <w:pStyle w:val="affffc"/>
      </w:pPr>
      <w:r w:rsidRPr="008D5D64">
        <w:t>CREATE TABLE mytable (</w:t>
      </w:r>
    </w:p>
    <w:p w14:paraId="3737F6E3" w14:textId="77777777" w:rsidR="00F55388" w:rsidRPr="008D5D64" w:rsidRDefault="00F55388" w:rsidP="001E44F9">
      <w:pPr>
        <w:pStyle w:val="affffc"/>
      </w:pPr>
      <w:r w:rsidRPr="008D5D64">
        <w:t xml:space="preserve">    firstcol integer</w:t>
      </w:r>
    </w:p>
    <w:p w14:paraId="79072A78" w14:textId="77777777" w:rsidR="00F55388" w:rsidRPr="008D5D64" w:rsidRDefault="00F55388" w:rsidP="001E44F9">
      <w:pPr>
        <w:pStyle w:val="affffc"/>
      </w:pPr>
      <w:r w:rsidRPr="008D5D64">
        <w:t>)</w:t>
      </w:r>
    </w:p>
    <w:p w14:paraId="22F52CCA" w14:textId="77777777" w:rsidR="00F55388" w:rsidRPr="008D5D64" w:rsidRDefault="00F55388" w:rsidP="001E44F9">
      <w:pPr>
        <w:pStyle w:val="affffc"/>
      </w:pPr>
      <w:r w:rsidRPr="008D5D64">
        <w:t>WITH (orientation=row, compression=no);</w:t>
      </w:r>
    </w:p>
    <w:p w14:paraId="32C40A24" w14:textId="6D3C0765" w:rsidR="00F55388" w:rsidRPr="008D5D64" w:rsidRDefault="00F55388" w:rsidP="001E44F9">
      <w:pPr>
        <w:pStyle w:val="affffc"/>
      </w:pPr>
      <w:r w:rsidRPr="008D5D64">
        <w:t xml:space="preserve">ALTER TABLE </w:t>
      </w:r>
      <w:r w:rsidR="001C190E" w:rsidRPr="008D5D64">
        <w:t>lucy</w:t>
      </w:r>
      <w:r w:rsidRPr="008D5D64">
        <w:t xml:space="preserve">.mytable OWNER TO </w:t>
      </w:r>
      <w:r w:rsidR="001C190E" w:rsidRPr="008D5D64">
        <w:t>lucy</w:t>
      </w:r>
      <w:r w:rsidRPr="008D5D64">
        <w:t>;</w:t>
      </w:r>
    </w:p>
    <w:p w14:paraId="25C5C8DE" w14:textId="77777777" w:rsidR="00F55388" w:rsidRPr="008D5D64" w:rsidRDefault="00F55388" w:rsidP="001E44F9">
      <w:pPr>
        <w:pStyle w:val="affffc"/>
      </w:pPr>
      <w:r w:rsidRPr="008D5D64">
        <w:t>SET search_path = public;</w:t>
      </w:r>
    </w:p>
    <w:p w14:paraId="2FB7B28F" w14:textId="77777777" w:rsidR="00F55388" w:rsidRPr="008D5D64" w:rsidRDefault="00F55388" w:rsidP="001E44F9">
      <w:pPr>
        <w:pStyle w:val="affffc"/>
      </w:pPr>
      <w:r w:rsidRPr="008D5D64">
        <w:t>--</w:t>
      </w:r>
    </w:p>
    <w:p w14:paraId="3549DD7C" w14:textId="77777777" w:rsidR="00F55388" w:rsidRPr="008D5D64" w:rsidRDefault="00F55388" w:rsidP="001E44F9">
      <w:pPr>
        <w:pStyle w:val="affffc"/>
      </w:pPr>
      <w:r w:rsidRPr="008D5D64">
        <w:t xml:space="preserve">-- Name: customer_t1; Type: TABLE; Schema: public; Owner: omm; Tablespace: </w:t>
      </w:r>
    </w:p>
    <w:p w14:paraId="6DC2A719" w14:textId="77777777" w:rsidR="00F55388" w:rsidRPr="008D5D64" w:rsidRDefault="00F55388" w:rsidP="001E44F9">
      <w:pPr>
        <w:pStyle w:val="affffc"/>
      </w:pPr>
      <w:r w:rsidRPr="008D5D64">
        <w:t>--</w:t>
      </w:r>
    </w:p>
    <w:p w14:paraId="5F916E1B" w14:textId="77777777" w:rsidR="00F55388" w:rsidRPr="008D5D64" w:rsidRDefault="00F55388" w:rsidP="001E44F9">
      <w:pPr>
        <w:pStyle w:val="affffc"/>
      </w:pPr>
      <w:r w:rsidRPr="008D5D64">
        <w:t>CREATE TABLE customer_t1 (</w:t>
      </w:r>
    </w:p>
    <w:p w14:paraId="6939DDBE" w14:textId="77777777" w:rsidR="00F55388" w:rsidRPr="008D5D64" w:rsidRDefault="00F55388" w:rsidP="001E44F9">
      <w:pPr>
        <w:pStyle w:val="affffc"/>
      </w:pPr>
      <w:r w:rsidRPr="008D5D64">
        <w:t xml:space="preserve">    a integer,</w:t>
      </w:r>
    </w:p>
    <w:p w14:paraId="6BFCBD5A" w14:textId="77777777" w:rsidR="00F55388" w:rsidRPr="008D5D64" w:rsidRDefault="00F55388" w:rsidP="001E44F9">
      <w:pPr>
        <w:pStyle w:val="affffc"/>
      </w:pPr>
      <w:r w:rsidRPr="008D5D64">
        <w:t xml:space="preserve">    b integer,</w:t>
      </w:r>
    </w:p>
    <w:p w14:paraId="59F92526" w14:textId="77777777" w:rsidR="00F55388" w:rsidRPr="008D5D64" w:rsidRDefault="00F55388" w:rsidP="001E44F9">
      <w:pPr>
        <w:pStyle w:val="affffc"/>
      </w:pPr>
      <w:r w:rsidRPr="008D5D64">
        <w:t xml:space="preserve">    c integer,</w:t>
      </w:r>
    </w:p>
    <w:p w14:paraId="4612FB98" w14:textId="77777777" w:rsidR="00F55388" w:rsidRPr="008D5D64" w:rsidRDefault="00F55388" w:rsidP="001E44F9">
      <w:pPr>
        <w:pStyle w:val="affffc"/>
      </w:pPr>
      <w:r w:rsidRPr="008D5D64">
        <w:t xml:space="preserve">    d integer</w:t>
      </w:r>
    </w:p>
    <w:p w14:paraId="614AD96C" w14:textId="77777777" w:rsidR="00F55388" w:rsidRPr="008D5D64" w:rsidRDefault="00F55388" w:rsidP="001E44F9">
      <w:pPr>
        <w:pStyle w:val="affffc"/>
      </w:pPr>
      <w:r w:rsidRPr="008D5D64">
        <w:t>)</w:t>
      </w:r>
    </w:p>
    <w:p w14:paraId="0F83F0F5" w14:textId="77777777" w:rsidR="00F55388" w:rsidRPr="008D5D64" w:rsidRDefault="00F55388" w:rsidP="001E44F9">
      <w:pPr>
        <w:pStyle w:val="affffc"/>
      </w:pPr>
      <w:r w:rsidRPr="008D5D64">
        <w:t>WITH (orientation=row, compression=no);</w:t>
      </w:r>
    </w:p>
    <w:p w14:paraId="53BFAFFC" w14:textId="77777777" w:rsidR="00F55388" w:rsidRPr="008D5D64" w:rsidRDefault="00F55388" w:rsidP="001E44F9">
      <w:pPr>
        <w:pStyle w:val="affffc"/>
      </w:pPr>
      <w:r w:rsidRPr="008D5D64">
        <w:t>ALTER TABLE public.customer_t1 OWNER TO omm;</w:t>
      </w:r>
    </w:p>
    <w:p w14:paraId="7BCF2D3C" w14:textId="77777777" w:rsidR="00F55388" w:rsidRPr="008D5D64" w:rsidRDefault="00F55388" w:rsidP="001E44F9">
      <w:pPr>
        <w:pStyle w:val="affffc"/>
      </w:pPr>
      <w:r w:rsidRPr="008D5D64">
        <w:t>……</w:t>
      </w:r>
    </w:p>
    <w:p w14:paraId="56075D11" w14:textId="77777777" w:rsidR="00F55388" w:rsidRPr="008D5D64" w:rsidRDefault="00F55388" w:rsidP="001E44F9">
      <w:pPr>
        <w:pStyle w:val="affffc"/>
      </w:pPr>
      <w:r w:rsidRPr="008D5D64">
        <w:t>REVOKE ALL ON SCHEMA public FROM PUBLIC;</w:t>
      </w:r>
    </w:p>
    <w:p w14:paraId="738A4232" w14:textId="77777777" w:rsidR="00F55388" w:rsidRPr="008D5D64" w:rsidRDefault="00F55388" w:rsidP="001E44F9">
      <w:pPr>
        <w:pStyle w:val="affffc"/>
      </w:pPr>
      <w:r w:rsidRPr="008D5D64">
        <w:t>REVOKE ALL ON SCHEMA public FROM omm;</w:t>
      </w:r>
    </w:p>
    <w:p w14:paraId="1A1A5D05" w14:textId="77777777" w:rsidR="00F55388" w:rsidRPr="008D5D64" w:rsidRDefault="00F55388" w:rsidP="001E44F9">
      <w:pPr>
        <w:pStyle w:val="affffc"/>
      </w:pPr>
      <w:r w:rsidRPr="008D5D64">
        <w:t>GRANT ALL ON SCHEMA public TO omm;</w:t>
      </w:r>
    </w:p>
    <w:p w14:paraId="006F4F2E" w14:textId="77777777" w:rsidR="00F55388" w:rsidRPr="008D5D64" w:rsidRDefault="00F55388" w:rsidP="001E44F9">
      <w:pPr>
        <w:pStyle w:val="affffc"/>
      </w:pPr>
      <w:r w:rsidRPr="008D5D64">
        <w:t>GRANT USAGE ON SCHEMA public TO PUBLIC;</w:t>
      </w:r>
    </w:p>
    <w:p w14:paraId="493D3A54" w14:textId="77777777" w:rsidR="00F55388" w:rsidRPr="008D5D64" w:rsidRDefault="00F55388" w:rsidP="001E44F9">
      <w:pPr>
        <w:pStyle w:val="affffc"/>
      </w:pPr>
      <w:r w:rsidRPr="008D5D64">
        <w:t>--</w:t>
      </w:r>
    </w:p>
    <w:p w14:paraId="4CF37F35" w14:textId="77777777" w:rsidR="00F55388" w:rsidRPr="008D5D64" w:rsidRDefault="00F55388" w:rsidP="001E44F9">
      <w:pPr>
        <w:pStyle w:val="affffc"/>
      </w:pPr>
      <w:r w:rsidRPr="008D5D64">
        <w:t>-- PostgreSQL database dump complete</w:t>
      </w:r>
    </w:p>
    <w:p w14:paraId="3463FFA1" w14:textId="77777777" w:rsidR="00F55388" w:rsidRPr="008D5D64" w:rsidRDefault="00F55388" w:rsidP="001E44F9">
      <w:pPr>
        <w:pStyle w:val="affffc"/>
      </w:pPr>
      <w:r w:rsidRPr="008D5D64">
        <w:t>--</w:t>
      </w:r>
    </w:p>
    <w:p w14:paraId="7B528220"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lastRenderedPageBreak/>
        <w:t>gs_dump</w:t>
      </w:r>
      <w:r w:rsidRPr="008D5D64">
        <w:rPr>
          <w:rFonts w:ascii="Huawei Sans" w:hAnsi="Huawei Sans" w:cs="Huawei Sans" w:hint="default"/>
        </w:rPr>
        <w:t>备份示例</w:t>
      </w:r>
      <w:r w:rsidRPr="008D5D64">
        <w:rPr>
          <w:rFonts w:ascii="Huawei Sans" w:hAnsi="Huawei Sans" w:cs="Huawei Sans" w:hint="default"/>
        </w:rPr>
        <w:t>2</w:t>
      </w:r>
    </w:p>
    <w:p w14:paraId="27570022"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MPPDB_backup.tar</w:t>
      </w:r>
      <w:r w:rsidRPr="001A5CB8">
        <w:rPr>
          <w:b/>
          <w:color w:val="C7000B"/>
        </w:rPr>
        <w:t>文件格式</w:t>
      </w:r>
      <w:r w:rsidRPr="008D5D64">
        <w:t>为</w:t>
      </w:r>
      <w:r w:rsidRPr="008D5D64">
        <w:t>tar</w:t>
      </w:r>
      <w:r w:rsidRPr="008D5D64">
        <w:t>格式。</w:t>
      </w:r>
    </w:p>
    <w:p w14:paraId="4FACF197" w14:textId="77777777" w:rsidR="00F55388" w:rsidRPr="008D5D64" w:rsidRDefault="00F55388" w:rsidP="00E11956">
      <w:pPr>
        <w:pStyle w:val="30"/>
      </w:pPr>
      <w:r w:rsidRPr="008D5D64">
        <w:t>以操作系统用户</w:t>
      </w:r>
      <w:r w:rsidRPr="008D5D64">
        <w:t>omm</w:t>
      </w:r>
      <w:r w:rsidRPr="008D5D64">
        <w:t>登录数据库主节点。</w:t>
      </w:r>
    </w:p>
    <w:p w14:paraId="38BD1482" w14:textId="77777777" w:rsidR="00F55388" w:rsidRPr="00975F66" w:rsidRDefault="00F55388" w:rsidP="001E44F9">
      <w:pPr>
        <w:pStyle w:val="affffc"/>
        <w:rPr>
          <w:rFonts w:eastAsia="微软雅黑"/>
          <w:b/>
          <w:color w:val="C7000B"/>
        </w:rPr>
      </w:pPr>
      <w:r w:rsidRPr="00975F66">
        <w:rPr>
          <w:rFonts w:eastAsia="微软雅黑"/>
          <w:b/>
          <w:color w:val="C7000B"/>
        </w:rPr>
        <w:t>su - omm</w:t>
      </w:r>
    </w:p>
    <w:p w14:paraId="48C89339" w14:textId="77777777" w:rsidR="00F55388" w:rsidRPr="008D5D64" w:rsidRDefault="00F55388" w:rsidP="00E11956">
      <w:pPr>
        <w:pStyle w:val="30"/>
      </w:pPr>
      <w:r w:rsidRPr="008D5D64">
        <w:t>执行</w:t>
      </w:r>
      <w:r w:rsidRPr="008D5D64">
        <w:t>gs_dump</w:t>
      </w:r>
      <w:r w:rsidRPr="008D5D64">
        <w:t>，导出的</w:t>
      </w:r>
      <w:r w:rsidRPr="008D5D64">
        <w:t>MPPDB_backup.tar</w:t>
      </w:r>
      <w:r w:rsidRPr="008D5D64">
        <w:t>文件格式为</w:t>
      </w:r>
      <w:r w:rsidRPr="008D5D64">
        <w:t>tar</w:t>
      </w:r>
      <w:r w:rsidRPr="008D5D64">
        <w:t>格式。</w:t>
      </w:r>
    </w:p>
    <w:p w14:paraId="51C4BCEF" w14:textId="77777777" w:rsidR="00F55388" w:rsidRPr="00975F66" w:rsidRDefault="00F55388" w:rsidP="001E44F9">
      <w:pPr>
        <w:pStyle w:val="affffc"/>
        <w:rPr>
          <w:rFonts w:eastAsia="微软雅黑"/>
          <w:b/>
          <w:color w:val="C7000B"/>
        </w:rPr>
      </w:pPr>
      <w:r w:rsidRPr="00975F66">
        <w:rPr>
          <w:rFonts w:eastAsia="微软雅黑"/>
          <w:b/>
          <w:color w:val="C7000B"/>
        </w:rPr>
        <w:t>gs_dump -U omm -W Bigdata@123 -f  /home/omm/logical/backup/MPPDB_backup.tar -p 26000 postgres -F t</w:t>
      </w:r>
      <w:r w:rsidRPr="00975F66">
        <w:rPr>
          <w:rFonts w:eastAsia="微软雅黑"/>
          <w:b/>
          <w:color w:val="C7000B"/>
        </w:rPr>
        <w:tab/>
      </w:r>
    </w:p>
    <w:p w14:paraId="039104C1" w14:textId="77777777" w:rsidR="00F55388" w:rsidRPr="008D5D64" w:rsidRDefault="00F55388" w:rsidP="002A1320">
      <w:pPr>
        <w:pStyle w:val="1e"/>
      </w:pPr>
      <w:r w:rsidRPr="008D5D64">
        <w:t>运行后的结果为：</w:t>
      </w:r>
    </w:p>
    <w:p w14:paraId="6D70111D" w14:textId="77777777" w:rsidR="00F55388" w:rsidRPr="008D5D64" w:rsidRDefault="00F55388" w:rsidP="001E44F9">
      <w:pPr>
        <w:pStyle w:val="affffc"/>
      </w:pPr>
      <w:r w:rsidRPr="008D5D64">
        <w:t>gs_dump[port='26000'][postgres][2020-07-28 16:19:14]: The total objects number is 341.</w:t>
      </w:r>
    </w:p>
    <w:p w14:paraId="7F4D7DCB" w14:textId="77777777" w:rsidR="00F55388" w:rsidRPr="008D5D64" w:rsidRDefault="00F55388" w:rsidP="001E44F9">
      <w:pPr>
        <w:pStyle w:val="affffc"/>
      </w:pPr>
      <w:r w:rsidRPr="008D5D64">
        <w:t>gs_dump[port='26000'][postgres][2020-07-28 16:19:14]: [100.00%] 341 objects have been dumped.</w:t>
      </w:r>
    </w:p>
    <w:p w14:paraId="5ADFC31D" w14:textId="77777777" w:rsidR="00F55388" w:rsidRPr="008D5D64" w:rsidRDefault="00F55388" w:rsidP="001E44F9">
      <w:pPr>
        <w:pStyle w:val="affffc"/>
      </w:pPr>
      <w:r w:rsidRPr="008D5D64">
        <w:t>gs_dump[port='26000'][postgres][2020-07-28 16:19:14]: dump database postgres successfully</w:t>
      </w:r>
    </w:p>
    <w:p w14:paraId="554D1ECD" w14:textId="77777777" w:rsidR="00F55388" w:rsidRPr="008D5D64" w:rsidRDefault="00F55388" w:rsidP="001E44F9">
      <w:pPr>
        <w:pStyle w:val="affffc"/>
      </w:pPr>
      <w:r w:rsidRPr="008D5D64">
        <w:t>gs_dump[port='26000'][postgres][2020-07-28 16:19:14]: total time: 169  ms</w:t>
      </w:r>
    </w:p>
    <w:p w14:paraId="0AA39490" w14:textId="41F40D36" w:rsidR="00F55388" w:rsidRPr="008D5D64" w:rsidRDefault="00F55388" w:rsidP="00E11956">
      <w:pPr>
        <w:pStyle w:val="30"/>
      </w:pPr>
      <w:r w:rsidRPr="008D5D64">
        <w:t>查看生成的文件信息</w:t>
      </w:r>
      <w:r w:rsidR="00FF6417" w:rsidRPr="008D5D64">
        <w:t>。</w:t>
      </w:r>
    </w:p>
    <w:p w14:paraId="408715FB" w14:textId="1632E743" w:rsidR="00F55388" w:rsidRPr="00975F66" w:rsidRDefault="00F55388" w:rsidP="001E44F9">
      <w:pPr>
        <w:pStyle w:val="affffc"/>
        <w:rPr>
          <w:rFonts w:eastAsia="微软雅黑"/>
          <w:b/>
          <w:color w:val="C7000B"/>
        </w:rPr>
      </w:pPr>
      <w:r w:rsidRPr="00975F66">
        <w:rPr>
          <w:rFonts w:eastAsia="微软雅黑"/>
          <w:b/>
          <w:color w:val="C7000B"/>
        </w:rPr>
        <w:t>ll /home/omm/logical/backup/</w:t>
      </w:r>
    </w:p>
    <w:p w14:paraId="39DEB8DA" w14:textId="77777777" w:rsidR="00F55388" w:rsidRPr="008D5D64" w:rsidRDefault="00F55388" w:rsidP="001E44F9">
      <w:pPr>
        <w:pStyle w:val="affffc"/>
      </w:pPr>
    </w:p>
    <w:p w14:paraId="19630478" w14:textId="77777777" w:rsidR="00F55388" w:rsidRPr="008D5D64" w:rsidRDefault="00F55388" w:rsidP="001E44F9">
      <w:pPr>
        <w:pStyle w:val="affffc"/>
      </w:pPr>
      <w:r w:rsidRPr="008D5D64">
        <w:t>total 12K</w:t>
      </w:r>
    </w:p>
    <w:p w14:paraId="06AF319C" w14:textId="77777777" w:rsidR="00F55388" w:rsidRPr="008D5D64" w:rsidRDefault="00F55388" w:rsidP="001E44F9">
      <w:pPr>
        <w:pStyle w:val="affffc"/>
      </w:pPr>
      <w:r w:rsidRPr="008D5D64">
        <w:t>-rw------- 1 omm dbgrp 1.5K Jul 28 13:47 MPPDB_backup.sql</w:t>
      </w:r>
    </w:p>
    <w:p w14:paraId="0A0EE220" w14:textId="77777777" w:rsidR="00F55388" w:rsidRPr="008D5D64" w:rsidRDefault="00F55388" w:rsidP="001E44F9">
      <w:pPr>
        <w:pStyle w:val="affffc"/>
      </w:pPr>
      <w:r w:rsidRPr="008D5D64">
        <w:t>-rw------- 1 omm dbgrp 8.0K Jul 28 19:31 MPPDB_backup.tar</w:t>
      </w:r>
    </w:p>
    <w:p w14:paraId="78059ECB"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3</w:t>
      </w:r>
    </w:p>
    <w:p w14:paraId="0AA9C24B"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MPPDB_backup.dmp</w:t>
      </w:r>
      <w:r w:rsidRPr="001A5CB8">
        <w:rPr>
          <w:b/>
          <w:color w:val="C7000B"/>
        </w:rPr>
        <w:t>文件格式</w:t>
      </w:r>
      <w:r w:rsidRPr="008D5D64">
        <w:t>为自定义归档格式。</w:t>
      </w:r>
    </w:p>
    <w:p w14:paraId="2D8F6421" w14:textId="77777777" w:rsidR="00F55388" w:rsidRPr="008D5D64" w:rsidRDefault="00F55388" w:rsidP="00E11956">
      <w:pPr>
        <w:pStyle w:val="30"/>
      </w:pPr>
      <w:r w:rsidRPr="008D5D64">
        <w:t>以操作系统用户</w:t>
      </w:r>
      <w:r w:rsidRPr="008D5D64">
        <w:t>omm</w:t>
      </w:r>
      <w:r w:rsidRPr="008D5D64">
        <w:t>登录数据库主节点。</w:t>
      </w:r>
    </w:p>
    <w:p w14:paraId="71011842" w14:textId="77777777" w:rsidR="00F55388" w:rsidRPr="00975F66" w:rsidRDefault="00F55388" w:rsidP="001E44F9">
      <w:pPr>
        <w:pStyle w:val="affffc"/>
        <w:rPr>
          <w:rFonts w:eastAsia="微软雅黑"/>
          <w:b/>
          <w:color w:val="C7000B"/>
        </w:rPr>
      </w:pPr>
      <w:r w:rsidRPr="00975F66">
        <w:rPr>
          <w:rFonts w:eastAsia="微软雅黑"/>
          <w:b/>
          <w:color w:val="C7000B"/>
        </w:rPr>
        <w:t>su - omm</w:t>
      </w:r>
    </w:p>
    <w:p w14:paraId="520C86C0" w14:textId="77777777" w:rsidR="00F55388" w:rsidRPr="008D5D64" w:rsidRDefault="00F55388" w:rsidP="00E11956">
      <w:pPr>
        <w:pStyle w:val="30"/>
      </w:pPr>
      <w:r w:rsidRPr="008D5D64">
        <w:t>执行</w:t>
      </w:r>
      <w:r w:rsidRPr="008D5D64">
        <w:t>gs_dump</w:t>
      </w:r>
      <w:r w:rsidRPr="008D5D64">
        <w:t>，导出的</w:t>
      </w:r>
      <w:r w:rsidRPr="008D5D64">
        <w:t>MPPDB_backup.dmp</w:t>
      </w:r>
      <w:r w:rsidRPr="008D5D64">
        <w:t>文件格式为自定义归档格式。</w:t>
      </w:r>
    </w:p>
    <w:p w14:paraId="459A4772" w14:textId="58FE2413" w:rsidR="00F55388" w:rsidRPr="008D5D64" w:rsidRDefault="00F55388" w:rsidP="001E44F9">
      <w:pPr>
        <w:pStyle w:val="affffc"/>
      </w:pPr>
      <w:r w:rsidRPr="00975F66">
        <w:rPr>
          <w:rFonts w:eastAsia="微软雅黑"/>
          <w:b/>
          <w:color w:val="C7000B"/>
        </w:rPr>
        <w:t>gs_dump -U omm -W Bigdata@123 -f  /home/omm/logical/backup/MPPDB_backup.dmp -p 26000 postgres -F c</w:t>
      </w:r>
    </w:p>
    <w:p w14:paraId="4AB3B622" w14:textId="77777777" w:rsidR="00F55388" w:rsidRPr="008D5D64" w:rsidRDefault="00F55388" w:rsidP="002A1320">
      <w:pPr>
        <w:pStyle w:val="1e"/>
      </w:pPr>
      <w:r w:rsidRPr="008D5D64">
        <w:t>运行后的结果为：</w:t>
      </w:r>
    </w:p>
    <w:p w14:paraId="6B5F0865" w14:textId="77777777" w:rsidR="00F55388" w:rsidRPr="008D5D64" w:rsidRDefault="00F55388" w:rsidP="001E44F9">
      <w:pPr>
        <w:pStyle w:val="affffc"/>
      </w:pPr>
      <w:r w:rsidRPr="008D5D64">
        <w:t>gs_dump[port='26000'][postgres][2020-07-28 19:32:20]: The total objects number is 341.</w:t>
      </w:r>
    </w:p>
    <w:p w14:paraId="37D206EC" w14:textId="77777777" w:rsidR="00F55388" w:rsidRPr="008D5D64" w:rsidRDefault="00F55388" w:rsidP="001E44F9">
      <w:pPr>
        <w:pStyle w:val="affffc"/>
      </w:pPr>
      <w:r w:rsidRPr="008D5D64">
        <w:t>gs_dump[port='26000'][postgres][2020-07-28 19:32:20]: [100.00%] 341 objects have been dumped.</w:t>
      </w:r>
    </w:p>
    <w:p w14:paraId="0F606BDF" w14:textId="77777777" w:rsidR="00F55388" w:rsidRPr="008D5D64" w:rsidRDefault="00F55388" w:rsidP="001E44F9">
      <w:pPr>
        <w:pStyle w:val="affffc"/>
      </w:pPr>
      <w:r w:rsidRPr="008D5D64">
        <w:t>gs_dump[port='26000'][postgres][2020-07-28 19:32:20]: dump database postgres successfully</w:t>
      </w:r>
    </w:p>
    <w:p w14:paraId="0116FF37" w14:textId="77777777" w:rsidR="00F55388" w:rsidRPr="008D5D64" w:rsidRDefault="00F55388" w:rsidP="001E44F9">
      <w:pPr>
        <w:pStyle w:val="affffc"/>
      </w:pPr>
      <w:r w:rsidRPr="008D5D64">
        <w:t>gs_dump[port='26000'][postgres][2020-07-28 19:32:20]: total time: 167  ms</w:t>
      </w:r>
    </w:p>
    <w:p w14:paraId="6A49931B" w14:textId="12719E8C" w:rsidR="00F55388" w:rsidRPr="008D5D64" w:rsidRDefault="00F55388" w:rsidP="00E11956">
      <w:pPr>
        <w:pStyle w:val="30"/>
      </w:pPr>
      <w:r w:rsidRPr="008D5D64">
        <w:t>查看生成的文件信息</w:t>
      </w:r>
      <w:r w:rsidR="00FF6417" w:rsidRPr="008D5D64">
        <w:t>。</w:t>
      </w:r>
    </w:p>
    <w:p w14:paraId="239D6082" w14:textId="5F42CAFC" w:rsidR="00F55388" w:rsidRPr="00975F66" w:rsidRDefault="00F55388" w:rsidP="001E44F9">
      <w:pPr>
        <w:pStyle w:val="affffc"/>
        <w:rPr>
          <w:rFonts w:eastAsia="微软雅黑"/>
          <w:b/>
          <w:color w:val="C7000B"/>
        </w:rPr>
      </w:pPr>
      <w:r w:rsidRPr="00975F66">
        <w:rPr>
          <w:rFonts w:eastAsia="微软雅黑"/>
          <w:b/>
          <w:color w:val="C7000B"/>
        </w:rPr>
        <w:t>ll /home/omm/logical/backup/</w:t>
      </w:r>
    </w:p>
    <w:p w14:paraId="207208D4" w14:textId="77777777" w:rsidR="00C07094" w:rsidRPr="008D5D64" w:rsidRDefault="00C07094" w:rsidP="001E44F9">
      <w:pPr>
        <w:pStyle w:val="affffc"/>
      </w:pPr>
    </w:p>
    <w:p w14:paraId="678C172B" w14:textId="77777777" w:rsidR="00F55388" w:rsidRPr="008D5D64" w:rsidRDefault="00F55388" w:rsidP="001E44F9">
      <w:pPr>
        <w:pStyle w:val="affffc"/>
      </w:pPr>
      <w:r w:rsidRPr="008D5D64">
        <w:lastRenderedPageBreak/>
        <w:t>total 16K</w:t>
      </w:r>
    </w:p>
    <w:p w14:paraId="0461B274" w14:textId="77777777" w:rsidR="00F55388" w:rsidRPr="008D5D64" w:rsidRDefault="00F55388" w:rsidP="001E44F9">
      <w:pPr>
        <w:pStyle w:val="affffc"/>
      </w:pPr>
      <w:r w:rsidRPr="008D5D64">
        <w:t>-rw------- 1 omm dbgrp 2.5K Jul 28 19:32 MPPDB_backup.dmp</w:t>
      </w:r>
    </w:p>
    <w:p w14:paraId="3307B9D9" w14:textId="77777777" w:rsidR="00F55388" w:rsidRPr="008D5D64" w:rsidRDefault="00F55388" w:rsidP="001E44F9">
      <w:pPr>
        <w:pStyle w:val="affffc"/>
      </w:pPr>
      <w:r w:rsidRPr="008D5D64">
        <w:t>-rw------- 1 omm dbgrp 1.5K Jul 28 13:47 MPPDB_backup.sql</w:t>
      </w:r>
    </w:p>
    <w:p w14:paraId="4A718C07" w14:textId="77777777" w:rsidR="00F55388" w:rsidRPr="008D5D64" w:rsidRDefault="00F55388" w:rsidP="001E44F9">
      <w:pPr>
        <w:pStyle w:val="affffc"/>
      </w:pPr>
      <w:r w:rsidRPr="008D5D64">
        <w:t>-rw------- 1 omm dbgrp 8.0K Jul 28 19:31 MPPDB_backup.tar</w:t>
      </w:r>
    </w:p>
    <w:p w14:paraId="0115CC5A"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4</w:t>
      </w:r>
    </w:p>
    <w:p w14:paraId="3C4D4A13"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w:t>
      </w:r>
      <w:r w:rsidRPr="001A5CB8">
        <w:rPr>
          <w:b/>
          <w:color w:val="C7000B"/>
        </w:rPr>
        <w:t>文件格式为目录格式</w:t>
      </w:r>
      <w:r w:rsidRPr="008D5D64">
        <w:t>。</w:t>
      </w:r>
    </w:p>
    <w:p w14:paraId="7C1F8946" w14:textId="77777777" w:rsidR="00F55388" w:rsidRPr="008D5D64" w:rsidRDefault="00F55388" w:rsidP="00E11956">
      <w:pPr>
        <w:pStyle w:val="30"/>
      </w:pPr>
      <w:r w:rsidRPr="008D5D64">
        <w:t>以操作系统用户</w:t>
      </w:r>
      <w:r w:rsidRPr="008D5D64">
        <w:t>omm</w:t>
      </w:r>
      <w:r w:rsidRPr="008D5D64">
        <w:t>登录数据库主节点。</w:t>
      </w:r>
    </w:p>
    <w:p w14:paraId="60E24DF2" w14:textId="77777777" w:rsidR="00F55388" w:rsidRPr="00975F66" w:rsidRDefault="00F55388" w:rsidP="001E44F9">
      <w:pPr>
        <w:pStyle w:val="affffc"/>
        <w:rPr>
          <w:rFonts w:eastAsia="微软雅黑"/>
          <w:b/>
          <w:color w:val="C7000B"/>
        </w:rPr>
      </w:pPr>
      <w:r w:rsidRPr="00975F66">
        <w:rPr>
          <w:rFonts w:eastAsia="微软雅黑"/>
          <w:b/>
          <w:color w:val="C7000B"/>
        </w:rPr>
        <w:t>su - omm</w:t>
      </w:r>
    </w:p>
    <w:p w14:paraId="64D51F25" w14:textId="77777777" w:rsidR="00F55388" w:rsidRPr="008D5D64" w:rsidRDefault="00F55388" w:rsidP="00E11956">
      <w:pPr>
        <w:pStyle w:val="30"/>
      </w:pPr>
      <w:r w:rsidRPr="008D5D64">
        <w:t>执行</w:t>
      </w:r>
      <w:r w:rsidRPr="008D5D64">
        <w:t>gs_dump</w:t>
      </w:r>
      <w:r w:rsidRPr="008D5D64">
        <w:t>，导出的</w:t>
      </w:r>
      <w:r w:rsidRPr="008D5D64">
        <w:t>MPPDB_backup</w:t>
      </w:r>
      <w:r w:rsidRPr="008D5D64">
        <w:t>文件格式为目录格式。</w:t>
      </w:r>
    </w:p>
    <w:p w14:paraId="5F18AD4D" w14:textId="0B96CC9B" w:rsidR="00F55388" w:rsidRPr="008D5D64" w:rsidRDefault="00F55388" w:rsidP="001E44F9">
      <w:pPr>
        <w:pStyle w:val="affffc"/>
      </w:pPr>
      <w:r w:rsidRPr="00975F66">
        <w:rPr>
          <w:rFonts w:eastAsia="微软雅黑"/>
          <w:b/>
          <w:color w:val="C7000B"/>
        </w:rPr>
        <w:t xml:space="preserve">gs_dump -U omm -W </w:t>
      </w:r>
      <w:r w:rsidR="00383D87" w:rsidRPr="00975F66">
        <w:rPr>
          <w:rFonts w:eastAsia="微软雅黑"/>
          <w:b/>
          <w:color w:val="C7000B"/>
        </w:rPr>
        <w:t>Bigdata@123</w:t>
      </w:r>
      <w:r w:rsidRPr="00975F66">
        <w:rPr>
          <w:rFonts w:eastAsia="微软雅黑"/>
          <w:b/>
          <w:color w:val="C7000B"/>
        </w:rPr>
        <w:t xml:space="preserve"> -f /home/omm/logical/backup/MPPDB_backup -p 26000  postgres -F d</w:t>
      </w:r>
    </w:p>
    <w:p w14:paraId="50BD3B2A" w14:textId="77777777" w:rsidR="00F55388" w:rsidRPr="008D5D64" w:rsidRDefault="00F55388" w:rsidP="002A1320">
      <w:pPr>
        <w:pStyle w:val="1e"/>
      </w:pPr>
      <w:r w:rsidRPr="008D5D64">
        <w:t>运行后的结果为：</w:t>
      </w:r>
    </w:p>
    <w:p w14:paraId="06938C15" w14:textId="77777777" w:rsidR="00F55388" w:rsidRPr="008D5D64" w:rsidRDefault="00F55388" w:rsidP="001E44F9">
      <w:pPr>
        <w:pStyle w:val="affffc"/>
      </w:pPr>
      <w:r w:rsidRPr="008D5D64">
        <w:t>gs_dump[port='26000'][postgres][2020-07-28 19:35:59]: The total objects number is 341.</w:t>
      </w:r>
    </w:p>
    <w:p w14:paraId="6571C297" w14:textId="77777777" w:rsidR="00F55388" w:rsidRPr="008D5D64" w:rsidRDefault="00F55388" w:rsidP="001E44F9">
      <w:pPr>
        <w:pStyle w:val="affffc"/>
      </w:pPr>
      <w:r w:rsidRPr="008D5D64">
        <w:t>gs_dump[port='26000'][postgres][2020-07-28 19:35:59]: [100.00%] 341 objects have been dumped.</w:t>
      </w:r>
    </w:p>
    <w:p w14:paraId="58430733" w14:textId="77777777" w:rsidR="00F55388" w:rsidRPr="008D5D64" w:rsidRDefault="00F55388" w:rsidP="001E44F9">
      <w:pPr>
        <w:pStyle w:val="affffc"/>
      </w:pPr>
      <w:r w:rsidRPr="008D5D64">
        <w:t>gs_dump[port='26000'][postgres][2020-07-28 19:35:59]: dump database postgres successfully</w:t>
      </w:r>
    </w:p>
    <w:p w14:paraId="1E782265" w14:textId="77777777" w:rsidR="00F55388" w:rsidRPr="008D5D64" w:rsidRDefault="00F55388" w:rsidP="001E44F9">
      <w:pPr>
        <w:pStyle w:val="affffc"/>
      </w:pPr>
      <w:r w:rsidRPr="008D5D64">
        <w:t>gs_dump[port='26000'][postgres][2020-07-28 19:35:59]: total time: 173  ms</w:t>
      </w:r>
    </w:p>
    <w:p w14:paraId="01CC41A1" w14:textId="7B47BB69" w:rsidR="00F55388" w:rsidRPr="008D5D64" w:rsidRDefault="00F55388" w:rsidP="00E11956">
      <w:pPr>
        <w:pStyle w:val="30"/>
      </w:pPr>
      <w:r w:rsidRPr="008D5D64">
        <w:t>查看生成的文件信息</w:t>
      </w:r>
      <w:r w:rsidR="00FF6417" w:rsidRPr="008D5D64">
        <w:t>。</w:t>
      </w:r>
    </w:p>
    <w:p w14:paraId="13FE752A" w14:textId="51C97A57" w:rsidR="00F55388" w:rsidRPr="006365B9" w:rsidRDefault="00F55388" w:rsidP="001E44F9">
      <w:pPr>
        <w:pStyle w:val="affffc"/>
        <w:rPr>
          <w:rFonts w:eastAsia="微软雅黑"/>
          <w:b/>
          <w:color w:val="C7000B"/>
        </w:rPr>
      </w:pPr>
      <w:r w:rsidRPr="006365B9">
        <w:rPr>
          <w:rFonts w:eastAsia="微软雅黑"/>
          <w:b/>
          <w:color w:val="C7000B"/>
        </w:rPr>
        <w:t>ll /home/omm/logical/backup/</w:t>
      </w:r>
    </w:p>
    <w:p w14:paraId="396746D4" w14:textId="77777777" w:rsidR="00C07094" w:rsidRPr="008D5D64" w:rsidRDefault="00C07094" w:rsidP="001E44F9">
      <w:pPr>
        <w:pStyle w:val="affffc"/>
      </w:pPr>
    </w:p>
    <w:p w14:paraId="23E17E2A" w14:textId="77777777" w:rsidR="00F55388" w:rsidRPr="008D5D64" w:rsidRDefault="00F55388" w:rsidP="001E44F9">
      <w:pPr>
        <w:pStyle w:val="affffc"/>
      </w:pPr>
      <w:r w:rsidRPr="008D5D64">
        <w:t>total 20K</w:t>
      </w:r>
    </w:p>
    <w:p w14:paraId="1CB1DAB1" w14:textId="77777777" w:rsidR="00F55388" w:rsidRPr="008D5D64" w:rsidRDefault="00F55388" w:rsidP="001E44F9">
      <w:pPr>
        <w:pStyle w:val="affffc"/>
      </w:pPr>
      <w:r w:rsidRPr="008D5D64">
        <w:t>drwx------ 2 omm dbgrp 4.0K Jul 28 19:35 MPPDB_backup</w:t>
      </w:r>
    </w:p>
    <w:p w14:paraId="6E1F6C13" w14:textId="77777777" w:rsidR="00F55388" w:rsidRPr="008D5D64" w:rsidRDefault="00F55388" w:rsidP="001E44F9">
      <w:pPr>
        <w:pStyle w:val="affffc"/>
      </w:pPr>
      <w:r w:rsidRPr="008D5D64">
        <w:t>-rw------- 1 omm dbgrp 2.5K Jul 28 19:32 MPPDB_backup.dmp</w:t>
      </w:r>
    </w:p>
    <w:p w14:paraId="46820273" w14:textId="77777777" w:rsidR="00F55388" w:rsidRPr="008D5D64" w:rsidRDefault="00F55388" w:rsidP="001E44F9">
      <w:pPr>
        <w:pStyle w:val="affffc"/>
      </w:pPr>
      <w:r w:rsidRPr="008D5D64">
        <w:t>-rw------- 1 omm dbgrp 1.5K Jul 28 13:47 MPPDB_backup.sql</w:t>
      </w:r>
    </w:p>
    <w:p w14:paraId="04A4BED6" w14:textId="77777777" w:rsidR="00F55388" w:rsidRPr="008D5D64" w:rsidRDefault="00F55388" w:rsidP="001E44F9">
      <w:pPr>
        <w:pStyle w:val="affffc"/>
      </w:pPr>
      <w:r w:rsidRPr="008D5D64">
        <w:t>-rw------- 1 omm dbgrp 8.0K Jul 28 19:31 MPPDB_backup.tar</w:t>
      </w:r>
    </w:p>
    <w:p w14:paraId="596492C9" w14:textId="3A5B8B96" w:rsidR="001B7FA3" w:rsidRPr="008D5D64" w:rsidRDefault="001B7FA3"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5</w:t>
      </w:r>
    </w:p>
    <w:p w14:paraId="02601CB7" w14:textId="04183BEE" w:rsidR="001B7FA3" w:rsidRPr="008D5D64" w:rsidRDefault="001B7FA3" w:rsidP="002A1320">
      <w:pPr>
        <w:pStyle w:val="1e"/>
      </w:pPr>
      <w:r w:rsidRPr="008D5D64">
        <w:t>执行</w:t>
      </w:r>
      <w:r w:rsidRPr="008D5D64">
        <w:t>gs_dump</w:t>
      </w:r>
      <w:r w:rsidRPr="008D5D64">
        <w:t>，导出</w:t>
      </w:r>
      <w:r w:rsidRPr="008D5D64">
        <w:t>postgres</w:t>
      </w:r>
      <w:r w:rsidRPr="008D5D64">
        <w:t>数据库的</w:t>
      </w:r>
      <w:r w:rsidRPr="001A5CB8">
        <w:rPr>
          <w:b/>
          <w:color w:val="C7000B"/>
        </w:rPr>
        <w:t>表（或视图、或序列、或外表）对象</w:t>
      </w:r>
      <w:r w:rsidRPr="008D5D64">
        <w:t>，例如表</w:t>
      </w:r>
      <w:r w:rsidRPr="008D5D64">
        <w:t>customer_t1</w:t>
      </w:r>
      <w:r w:rsidRPr="008D5D64">
        <w:t>。</w:t>
      </w:r>
    </w:p>
    <w:p w14:paraId="3C3A36FA" w14:textId="77777777" w:rsidR="001B7FA3" w:rsidRPr="008D5D64" w:rsidRDefault="001B7FA3" w:rsidP="00E11956">
      <w:pPr>
        <w:pStyle w:val="30"/>
      </w:pPr>
      <w:r w:rsidRPr="008D5D64">
        <w:t>以操作系统用户</w:t>
      </w:r>
      <w:r w:rsidRPr="008D5D64">
        <w:t>omm</w:t>
      </w:r>
      <w:r w:rsidRPr="008D5D64">
        <w:t>登录数据库主节点。</w:t>
      </w:r>
    </w:p>
    <w:p w14:paraId="205BEBE4" w14:textId="77777777" w:rsidR="001B7FA3" w:rsidRPr="00975F66" w:rsidRDefault="001B7FA3" w:rsidP="001E44F9">
      <w:pPr>
        <w:pStyle w:val="affffc"/>
        <w:rPr>
          <w:rFonts w:eastAsia="微软雅黑"/>
          <w:b/>
          <w:color w:val="C7000B"/>
        </w:rPr>
      </w:pPr>
      <w:r w:rsidRPr="00975F66">
        <w:rPr>
          <w:rFonts w:eastAsia="微软雅黑"/>
          <w:b/>
          <w:color w:val="C7000B"/>
        </w:rPr>
        <w:t>su - omm</w:t>
      </w:r>
    </w:p>
    <w:p w14:paraId="017556DC" w14:textId="4408F6C7" w:rsidR="001B7FA3" w:rsidRPr="008D5D64" w:rsidRDefault="001B7FA3" w:rsidP="00E11956">
      <w:pPr>
        <w:pStyle w:val="30"/>
      </w:pPr>
      <w:r w:rsidRPr="008D5D64">
        <w:t>执行</w:t>
      </w:r>
      <w:r w:rsidRPr="008D5D64">
        <w:t>gs_dump</w:t>
      </w:r>
      <w:r w:rsidRPr="008D5D64">
        <w:t>，导出的表</w:t>
      </w:r>
      <w:r w:rsidRPr="008D5D64">
        <w:t>customer_t1</w:t>
      </w:r>
      <w:r w:rsidRPr="008D5D64">
        <w:t>。</w:t>
      </w:r>
    </w:p>
    <w:p w14:paraId="7093DDDE" w14:textId="75E53C65" w:rsidR="001B7FA3" w:rsidRPr="00975F66" w:rsidRDefault="001B7FA3" w:rsidP="001E44F9">
      <w:pPr>
        <w:pStyle w:val="affffc"/>
        <w:rPr>
          <w:rFonts w:eastAsia="微软雅黑"/>
          <w:b/>
          <w:color w:val="C7000B"/>
        </w:rPr>
      </w:pPr>
      <w:r w:rsidRPr="00975F66">
        <w:rPr>
          <w:rFonts w:eastAsia="微软雅黑"/>
          <w:b/>
          <w:color w:val="C7000B"/>
        </w:rPr>
        <w:t xml:space="preserve">gs_dump -U omm -W </w:t>
      </w:r>
      <w:r w:rsidR="00383D87" w:rsidRPr="00975F66">
        <w:rPr>
          <w:rFonts w:eastAsia="微软雅黑"/>
          <w:b/>
          <w:color w:val="C7000B"/>
        </w:rPr>
        <w:t>Bigdata@123</w:t>
      </w:r>
      <w:r w:rsidRPr="00975F66">
        <w:rPr>
          <w:rFonts w:eastAsia="微软雅黑"/>
          <w:b/>
          <w:color w:val="C7000B"/>
        </w:rPr>
        <w:t xml:space="preserve"> -f /home/omm/logical/backup/bkp_shl2.sql -t public.customer_t1 -p 26000 postgres</w:t>
      </w:r>
    </w:p>
    <w:p w14:paraId="302151D6" w14:textId="77777777" w:rsidR="001B7FA3" w:rsidRPr="008D5D64" w:rsidRDefault="001B7FA3" w:rsidP="002A1320">
      <w:pPr>
        <w:pStyle w:val="1e"/>
      </w:pPr>
      <w:r w:rsidRPr="008D5D64">
        <w:t>运行后的结果为：</w:t>
      </w:r>
    </w:p>
    <w:p w14:paraId="3F51CEA3" w14:textId="77777777" w:rsidR="001B7FA3" w:rsidRPr="008D5D64" w:rsidRDefault="001B7FA3" w:rsidP="001E44F9">
      <w:pPr>
        <w:pStyle w:val="affffc"/>
      </w:pPr>
      <w:r w:rsidRPr="008D5D64">
        <w:t>gs_dump[port='26000'][postgres][2020-08-15 19:54:12]: The total objects number is 336.</w:t>
      </w:r>
    </w:p>
    <w:p w14:paraId="40710A06" w14:textId="77777777" w:rsidR="001B7FA3" w:rsidRPr="008D5D64" w:rsidRDefault="001B7FA3" w:rsidP="001E44F9">
      <w:pPr>
        <w:pStyle w:val="affffc"/>
      </w:pPr>
      <w:r w:rsidRPr="008D5D64">
        <w:t>gs_dump[port='26000'][postgres][2020-08-15 19:54:12]: [100.00%] 336 objects have been dumped.</w:t>
      </w:r>
    </w:p>
    <w:p w14:paraId="4B9A549B" w14:textId="77777777" w:rsidR="001B7FA3" w:rsidRPr="008D5D64" w:rsidRDefault="001B7FA3" w:rsidP="001E44F9">
      <w:pPr>
        <w:pStyle w:val="affffc"/>
      </w:pPr>
      <w:r w:rsidRPr="008D5D64">
        <w:lastRenderedPageBreak/>
        <w:t>gs_dump[port='26000'][postgres][2020-08-15 19:54:12]: dump database postgres successfully</w:t>
      </w:r>
    </w:p>
    <w:p w14:paraId="2A9453A5" w14:textId="7AACA2A2" w:rsidR="001B7FA3" w:rsidRPr="008D5D64" w:rsidRDefault="001B7FA3" w:rsidP="001E44F9">
      <w:pPr>
        <w:pStyle w:val="affffc"/>
      </w:pPr>
      <w:r w:rsidRPr="008D5D64">
        <w:t>gs_dump[port='26000'][postgres][2020-08-15 19:54:12]: total time: 157  ms</w:t>
      </w:r>
    </w:p>
    <w:p w14:paraId="40D01088" w14:textId="4B192AA6" w:rsidR="001B7FA3" w:rsidRPr="008D5D64" w:rsidRDefault="001B7FA3" w:rsidP="00E11956">
      <w:pPr>
        <w:pStyle w:val="30"/>
      </w:pPr>
      <w:r w:rsidRPr="008D5D64">
        <w:t>查看生成的文件信息</w:t>
      </w:r>
      <w:r w:rsidR="00FF6417" w:rsidRPr="008D5D64">
        <w:t>。</w:t>
      </w:r>
    </w:p>
    <w:p w14:paraId="0916F884" w14:textId="77777777" w:rsidR="001B7FA3" w:rsidRPr="00975F66" w:rsidRDefault="001B7FA3" w:rsidP="001E44F9">
      <w:pPr>
        <w:pStyle w:val="affffc"/>
        <w:rPr>
          <w:rFonts w:eastAsia="微软雅黑"/>
          <w:b/>
          <w:color w:val="C7000B"/>
        </w:rPr>
      </w:pPr>
      <w:r w:rsidRPr="00975F66">
        <w:rPr>
          <w:rFonts w:eastAsia="微软雅黑"/>
          <w:b/>
          <w:color w:val="C7000B"/>
        </w:rPr>
        <w:t>ll /home/omm/logical/backup/</w:t>
      </w:r>
    </w:p>
    <w:p w14:paraId="5148A1E4" w14:textId="77777777" w:rsidR="001B7FA3" w:rsidRPr="008D5D64" w:rsidRDefault="001B7FA3" w:rsidP="001E44F9">
      <w:pPr>
        <w:pStyle w:val="affffc"/>
      </w:pPr>
    </w:p>
    <w:p w14:paraId="289172B3" w14:textId="77777777" w:rsidR="001B7FA3" w:rsidRPr="008D5D64" w:rsidRDefault="001B7FA3" w:rsidP="001E44F9">
      <w:pPr>
        <w:pStyle w:val="affffc"/>
      </w:pPr>
      <w:r w:rsidRPr="008D5D64">
        <w:t>total 480K</w:t>
      </w:r>
    </w:p>
    <w:p w14:paraId="6EE9F9B7" w14:textId="77777777" w:rsidR="001B7FA3" w:rsidRPr="008D5D64" w:rsidRDefault="001B7FA3" w:rsidP="001E44F9">
      <w:pPr>
        <w:pStyle w:val="affffc"/>
      </w:pPr>
      <w:r w:rsidRPr="008D5D64">
        <w:t>-rw------- 1 omm dbgrp  939 Aug 15 19:54 bkp_shl2.sql</w:t>
      </w:r>
    </w:p>
    <w:p w14:paraId="211DE6A1" w14:textId="77777777" w:rsidR="001B7FA3" w:rsidRPr="008D5D64" w:rsidRDefault="001B7FA3" w:rsidP="001E44F9">
      <w:pPr>
        <w:pStyle w:val="affffc"/>
      </w:pPr>
      <w:r w:rsidRPr="008D5D64">
        <w:t>drwx------ 2 omm dbgrp 4.0K Aug 15 19:39 MPPDB_backup</w:t>
      </w:r>
    </w:p>
    <w:p w14:paraId="13257FCA" w14:textId="77777777" w:rsidR="001B7FA3" w:rsidRPr="008D5D64" w:rsidRDefault="001B7FA3" w:rsidP="001E44F9">
      <w:pPr>
        <w:pStyle w:val="affffc"/>
      </w:pPr>
      <w:r w:rsidRPr="008D5D64">
        <w:t>-rw------- 1 omm dbgrp 112K Aug 15 19:38 MPPDB_backup.dmp</w:t>
      </w:r>
    </w:p>
    <w:p w14:paraId="20A41EEF" w14:textId="77777777" w:rsidR="001B7FA3" w:rsidRPr="008D5D64" w:rsidRDefault="001B7FA3" w:rsidP="001E44F9">
      <w:pPr>
        <w:pStyle w:val="affffc"/>
      </w:pPr>
      <w:r w:rsidRPr="008D5D64">
        <w:t>-rw------- 1 omm dbgrp 110K Aug 15 19:33 MPPDB_backup.sql</w:t>
      </w:r>
    </w:p>
    <w:p w14:paraId="43B0316A" w14:textId="7CB27F35" w:rsidR="001B7FA3" w:rsidRPr="008D5D64" w:rsidRDefault="001B7FA3" w:rsidP="001E44F9">
      <w:pPr>
        <w:pStyle w:val="affffc"/>
      </w:pPr>
      <w:r w:rsidRPr="008D5D64">
        <w:t>-rw------- 1 omm dbgrp 248K Aug 15 19:36 MPPDB_backup.tar</w:t>
      </w:r>
    </w:p>
    <w:p w14:paraId="690A6FD3" w14:textId="12670A10" w:rsidR="005C7DAF" w:rsidRPr="008D5D64" w:rsidRDefault="005C7DAF" w:rsidP="00E11956">
      <w:pPr>
        <w:pStyle w:val="30"/>
      </w:pPr>
      <w:r w:rsidRPr="008D5D64">
        <w:t>查看生成的</w:t>
      </w:r>
      <w:r w:rsidRPr="008D5D64">
        <w:t>sql</w:t>
      </w:r>
      <w:r w:rsidRPr="008D5D64">
        <w:t>文件</w:t>
      </w:r>
      <w:r w:rsidR="00FF6417" w:rsidRPr="008D5D64">
        <w:t>。</w:t>
      </w:r>
    </w:p>
    <w:p w14:paraId="78A33441" w14:textId="015E547A" w:rsidR="005C7DAF" w:rsidRPr="00975F66" w:rsidRDefault="005C7DAF" w:rsidP="001E44F9">
      <w:pPr>
        <w:pStyle w:val="affffc"/>
        <w:rPr>
          <w:rFonts w:eastAsia="微软雅黑"/>
          <w:b/>
          <w:color w:val="C7000B"/>
        </w:rPr>
      </w:pPr>
      <w:r w:rsidRPr="00975F66">
        <w:rPr>
          <w:rFonts w:eastAsia="微软雅黑"/>
          <w:b/>
          <w:color w:val="C7000B"/>
        </w:rPr>
        <w:t xml:space="preserve">cat </w:t>
      </w:r>
      <w:r w:rsidR="009F2CCC" w:rsidRPr="00975F66">
        <w:rPr>
          <w:rFonts w:eastAsia="微软雅黑"/>
          <w:b/>
          <w:color w:val="C7000B"/>
        </w:rPr>
        <w:t>/home/omm/logical/backup/</w:t>
      </w:r>
      <w:r w:rsidRPr="00975F66">
        <w:rPr>
          <w:rFonts w:eastAsia="微软雅黑"/>
          <w:b/>
          <w:color w:val="C7000B"/>
        </w:rPr>
        <w:t xml:space="preserve">bkp_shl2.sql </w:t>
      </w:r>
    </w:p>
    <w:p w14:paraId="3DC2B989" w14:textId="77777777" w:rsidR="005C7DAF" w:rsidRPr="008D5D64" w:rsidRDefault="005C7DAF" w:rsidP="001E44F9">
      <w:pPr>
        <w:pStyle w:val="affffc"/>
      </w:pPr>
    </w:p>
    <w:p w14:paraId="281899F3" w14:textId="77777777" w:rsidR="005C7DAF" w:rsidRPr="008D5D64" w:rsidRDefault="005C7DAF" w:rsidP="001E44F9">
      <w:pPr>
        <w:pStyle w:val="affffc"/>
      </w:pPr>
      <w:r w:rsidRPr="008D5D64">
        <w:t>--</w:t>
      </w:r>
    </w:p>
    <w:p w14:paraId="52D6CE53" w14:textId="77777777" w:rsidR="005C7DAF" w:rsidRPr="008D5D64" w:rsidRDefault="005C7DAF" w:rsidP="001E44F9">
      <w:pPr>
        <w:pStyle w:val="affffc"/>
      </w:pPr>
      <w:r w:rsidRPr="008D5D64">
        <w:t>-- PostgreSQL database dump</w:t>
      </w:r>
    </w:p>
    <w:p w14:paraId="15B63832" w14:textId="77777777" w:rsidR="005C7DAF" w:rsidRPr="008D5D64" w:rsidRDefault="005C7DAF" w:rsidP="001E44F9">
      <w:pPr>
        <w:pStyle w:val="affffc"/>
      </w:pPr>
      <w:r w:rsidRPr="008D5D64">
        <w:t>--</w:t>
      </w:r>
    </w:p>
    <w:p w14:paraId="0A969B2D" w14:textId="77777777" w:rsidR="005C7DAF" w:rsidRPr="008D5D64" w:rsidRDefault="005C7DAF" w:rsidP="001E44F9">
      <w:pPr>
        <w:pStyle w:val="affffc"/>
      </w:pPr>
    </w:p>
    <w:p w14:paraId="4ECBCBFD" w14:textId="77777777" w:rsidR="005C7DAF" w:rsidRPr="008D5D64" w:rsidRDefault="005C7DAF" w:rsidP="001E44F9">
      <w:pPr>
        <w:pStyle w:val="affffc"/>
      </w:pPr>
      <w:r w:rsidRPr="008D5D64">
        <w:t>SET statement_timeout = 0;</w:t>
      </w:r>
    </w:p>
    <w:p w14:paraId="7B5D7D0D" w14:textId="77777777" w:rsidR="005C7DAF" w:rsidRPr="008D5D64" w:rsidRDefault="005C7DAF" w:rsidP="001E44F9">
      <w:pPr>
        <w:pStyle w:val="affffc"/>
      </w:pPr>
      <w:r w:rsidRPr="008D5D64">
        <w:t>SET xmloption = content;</w:t>
      </w:r>
    </w:p>
    <w:p w14:paraId="4C935B40" w14:textId="77777777" w:rsidR="005C7DAF" w:rsidRPr="008D5D64" w:rsidRDefault="005C7DAF" w:rsidP="001E44F9">
      <w:pPr>
        <w:pStyle w:val="affffc"/>
      </w:pPr>
      <w:r w:rsidRPr="008D5D64">
        <w:t>SET client_encoding = 'SQL_ASCII';</w:t>
      </w:r>
    </w:p>
    <w:p w14:paraId="4C208615" w14:textId="77777777" w:rsidR="005C7DAF" w:rsidRPr="008D5D64" w:rsidRDefault="005C7DAF" w:rsidP="001E44F9">
      <w:pPr>
        <w:pStyle w:val="affffc"/>
      </w:pPr>
      <w:r w:rsidRPr="008D5D64">
        <w:t>SET standard_conforming_strings = on;</w:t>
      </w:r>
    </w:p>
    <w:p w14:paraId="16C4B9AF" w14:textId="77777777" w:rsidR="005C7DAF" w:rsidRPr="008D5D64" w:rsidRDefault="005C7DAF" w:rsidP="001E44F9">
      <w:pPr>
        <w:pStyle w:val="affffc"/>
      </w:pPr>
      <w:r w:rsidRPr="008D5D64">
        <w:t>SET check_function_bodies = false;</w:t>
      </w:r>
    </w:p>
    <w:p w14:paraId="14143130" w14:textId="77777777" w:rsidR="005C7DAF" w:rsidRPr="008D5D64" w:rsidRDefault="005C7DAF" w:rsidP="001E44F9">
      <w:pPr>
        <w:pStyle w:val="affffc"/>
      </w:pPr>
      <w:r w:rsidRPr="008D5D64">
        <w:t>SET client_min_messages = warning;</w:t>
      </w:r>
    </w:p>
    <w:p w14:paraId="65AFC445" w14:textId="77777777" w:rsidR="005C7DAF" w:rsidRPr="008D5D64" w:rsidRDefault="005C7DAF" w:rsidP="001E44F9">
      <w:pPr>
        <w:pStyle w:val="affffc"/>
      </w:pPr>
    </w:p>
    <w:p w14:paraId="23096FFF" w14:textId="77777777" w:rsidR="005C7DAF" w:rsidRPr="008D5D64" w:rsidRDefault="005C7DAF" w:rsidP="001E44F9">
      <w:pPr>
        <w:pStyle w:val="affffc"/>
      </w:pPr>
      <w:r w:rsidRPr="008D5D64">
        <w:t>SET search_path = public;</w:t>
      </w:r>
    </w:p>
    <w:p w14:paraId="3C1A56D0" w14:textId="77777777" w:rsidR="005C7DAF" w:rsidRPr="008D5D64" w:rsidRDefault="005C7DAF" w:rsidP="001E44F9">
      <w:pPr>
        <w:pStyle w:val="affffc"/>
      </w:pPr>
    </w:p>
    <w:p w14:paraId="598146D9" w14:textId="77777777" w:rsidR="005C7DAF" w:rsidRPr="008D5D64" w:rsidRDefault="005C7DAF" w:rsidP="001E44F9">
      <w:pPr>
        <w:pStyle w:val="affffc"/>
      </w:pPr>
      <w:r w:rsidRPr="008D5D64">
        <w:t>SET default_tablespace = '';</w:t>
      </w:r>
    </w:p>
    <w:p w14:paraId="4F87D224" w14:textId="77777777" w:rsidR="005C7DAF" w:rsidRPr="008D5D64" w:rsidRDefault="005C7DAF" w:rsidP="001E44F9">
      <w:pPr>
        <w:pStyle w:val="affffc"/>
      </w:pPr>
    </w:p>
    <w:p w14:paraId="28958AB8" w14:textId="77777777" w:rsidR="005C7DAF" w:rsidRPr="008D5D64" w:rsidRDefault="005C7DAF" w:rsidP="001E44F9">
      <w:pPr>
        <w:pStyle w:val="affffc"/>
      </w:pPr>
      <w:r w:rsidRPr="008D5D64">
        <w:t>SET default_with_oids = false;</w:t>
      </w:r>
    </w:p>
    <w:p w14:paraId="0BF76DF1" w14:textId="77777777" w:rsidR="005C7DAF" w:rsidRPr="008D5D64" w:rsidRDefault="005C7DAF" w:rsidP="001E44F9">
      <w:pPr>
        <w:pStyle w:val="affffc"/>
      </w:pPr>
    </w:p>
    <w:p w14:paraId="2E4179C3" w14:textId="77777777" w:rsidR="005C7DAF" w:rsidRPr="008D5D64" w:rsidRDefault="005C7DAF" w:rsidP="001E44F9">
      <w:pPr>
        <w:pStyle w:val="affffc"/>
      </w:pPr>
      <w:r w:rsidRPr="008D5D64">
        <w:t>--</w:t>
      </w:r>
    </w:p>
    <w:p w14:paraId="20E9050F" w14:textId="77777777" w:rsidR="005C7DAF" w:rsidRPr="008D5D64" w:rsidRDefault="005C7DAF" w:rsidP="001E44F9">
      <w:pPr>
        <w:pStyle w:val="affffc"/>
      </w:pPr>
      <w:r w:rsidRPr="008D5D64">
        <w:t xml:space="preserve">-- Name: customer_t1; Type: TABLE; Schema: public; Owner: omm; Tablespace: </w:t>
      </w:r>
    </w:p>
    <w:p w14:paraId="2673D469" w14:textId="77777777" w:rsidR="005C7DAF" w:rsidRPr="008D5D64" w:rsidRDefault="005C7DAF" w:rsidP="001E44F9">
      <w:pPr>
        <w:pStyle w:val="affffc"/>
      </w:pPr>
      <w:r w:rsidRPr="008D5D64">
        <w:t>--</w:t>
      </w:r>
    </w:p>
    <w:p w14:paraId="44A89051" w14:textId="77777777" w:rsidR="005C7DAF" w:rsidRPr="008D5D64" w:rsidRDefault="005C7DAF" w:rsidP="001E44F9">
      <w:pPr>
        <w:pStyle w:val="affffc"/>
      </w:pPr>
    </w:p>
    <w:p w14:paraId="11B55AE8" w14:textId="77777777" w:rsidR="005C7DAF" w:rsidRPr="008D5D64" w:rsidRDefault="005C7DAF" w:rsidP="001E44F9">
      <w:pPr>
        <w:pStyle w:val="affffc"/>
      </w:pPr>
      <w:r w:rsidRPr="008D5D64">
        <w:t>CREATE TABLE customer_t1 (</w:t>
      </w:r>
    </w:p>
    <w:p w14:paraId="756D23D6" w14:textId="77777777" w:rsidR="005C7DAF" w:rsidRPr="008D5D64" w:rsidRDefault="005C7DAF" w:rsidP="001E44F9">
      <w:pPr>
        <w:pStyle w:val="affffc"/>
      </w:pPr>
      <w:r w:rsidRPr="008D5D64">
        <w:t xml:space="preserve">    c_customer_sk integer,</w:t>
      </w:r>
    </w:p>
    <w:p w14:paraId="7704B35D" w14:textId="77777777" w:rsidR="005C7DAF" w:rsidRPr="008D5D64" w:rsidRDefault="005C7DAF" w:rsidP="001E44F9">
      <w:pPr>
        <w:pStyle w:val="affffc"/>
      </w:pPr>
      <w:r w:rsidRPr="008D5D64">
        <w:t xml:space="preserve">    c_customer_id character(5),</w:t>
      </w:r>
    </w:p>
    <w:p w14:paraId="0A61E2E9" w14:textId="77777777" w:rsidR="005C7DAF" w:rsidRPr="008D5D64" w:rsidRDefault="005C7DAF" w:rsidP="001E44F9">
      <w:pPr>
        <w:pStyle w:val="affffc"/>
      </w:pPr>
      <w:r w:rsidRPr="008D5D64">
        <w:t xml:space="preserve">    c_first_name character(6),</w:t>
      </w:r>
    </w:p>
    <w:p w14:paraId="684ABC50" w14:textId="77777777" w:rsidR="005C7DAF" w:rsidRPr="008D5D64" w:rsidRDefault="005C7DAF" w:rsidP="001E44F9">
      <w:pPr>
        <w:pStyle w:val="affffc"/>
      </w:pPr>
      <w:r w:rsidRPr="008D5D64">
        <w:t xml:space="preserve">    c_last_name character(8)</w:t>
      </w:r>
    </w:p>
    <w:p w14:paraId="162747B2" w14:textId="77777777" w:rsidR="005C7DAF" w:rsidRPr="008D5D64" w:rsidRDefault="005C7DAF" w:rsidP="001E44F9">
      <w:pPr>
        <w:pStyle w:val="affffc"/>
      </w:pPr>
      <w:r w:rsidRPr="008D5D64">
        <w:t>)</w:t>
      </w:r>
    </w:p>
    <w:p w14:paraId="7BF62A16" w14:textId="77777777" w:rsidR="005C7DAF" w:rsidRPr="008D5D64" w:rsidRDefault="005C7DAF" w:rsidP="001E44F9">
      <w:pPr>
        <w:pStyle w:val="affffc"/>
      </w:pPr>
      <w:r w:rsidRPr="008D5D64">
        <w:t>WITH (orientation=row, compression=no);</w:t>
      </w:r>
    </w:p>
    <w:p w14:paraId="2DB99790" w14:textId="77777777" w:rsidR="005C7DAF" w:rsidRPr="008D5D64" w:rsidRDefault="005C7DAF" w:rsidP="001E44F9">
      <w:pPr>
        <w:pStyle w:val="affffc"/>
      </w:pPr>
    </w:p>
    <w:p w14:paraId="43F835AC" w14:textId="77777777" w:rsidR="005C7DAF" w:rsidRPr="008D5D64" w:rsidRDefault="005C7DAF" w:rsidP="001E44F9">
      <w:pPr>
        <w:pStyle w:val="affffc"/>
      </w:pPr>
    </w:p>
    <w:p w14:paraId="242FD077" w14:textId="77777777" w:rsidR="005C7DAF" w:rsidRPr="008D5D64" w:rsidRDefault="005C7DAF" w:rsidP="001E44F9">
      <w:pPr>
        <w:pStyle w:val="affffc"/>
      </w:pPr>
      <w:r w:rsidRPr="008D5D64">
        <w:t>ALTER TABLE public.customer_t1 OWNER TO omm;</w:t>
      </w:r>
    </w:p>
    <w:p w14:paraId="595D3BEC" w14:textId="77777777" w:rsidR="005C7DAF" w:rsidRPr="008D5D64" w:rsidRDefault="005C7DAF" w:rsidP="001E44F9">
      <w:pPr>
        <w:pStyle w:val="affffc"/>
      </w:pPr>
    </w:p>
    <w:p w14:paraId="68D0ACA4" w14:textId="77777777" w:rsidR="005C7DAF" w:rsidRPr="008D5D64" w:rsidRDefault="005C7DAF" w:rsidP="001E44F9">
      <w:pPr>
        <w:pStyle w:val="affffc"/>
      </w:pPr>
      <w:r w:rsidRPr="008D5D64">
        <w:t>--</w:t>
      </w:r>
    </w:p>
    <w:p w14:paraId="287BFC9A" w14:textId="77777777" w:rsidR="005C7DAF" w:rsidRPr="008D5D64" w:rsidRDefault="005C7DAF" w:rsidP="001E44F9">
      <w:pPr>
        <w:pStyle w:val="affffc"/>
      </w:pPr>
      <w:r w:rsidRPr="008D5D64">
        <w:t>-- Data for Name: customer_t1; Type: TABLE DATA; Schema: public; Owner: omm</w:t>
      </w:r>
    </w:p>
    <w:p w14:paraId="37965E70" w14:textId="77777777" w:rsidR="005C7DAF" w:rsidRPr="008D5D64" w:rsidRDefault="005C7DAF" w:rsidP="001E44F9">
      <w:pPr>
        <w:pStyle w:val="affffc"/>
      </w:pPr>
      <w:r w:rsidRPr="008D5D64">
        <w:t>--</w:t>
      </w:r>
    </w:p>
    <w:p w14:paraId="1EB1B4E6" w14:textId="77777777" w:rsidR="005C7DAF" w:rsidRPr="008D5D64" w:rsidRDefault="005C7DAF" w:rsidP="001E44F9">
      <w:pPr>
        <w:pStyle w:val="affffc"/>
      </w:pPr>
    </w:p>
    <w:p w14:paraId="2275969A" w14:textId="77777777" w:rsidR="005C7DAF" w:rsidRPr="008D5D64" w:rsidRDefault="005C7DAF" w:rsidP="001E44F9">
      <w:pPr>
        <w:pStyle w:val="affffc"/>
      </w:pPr>
      <w:r w:rsidRPr="008D5D64">
        <w:t>COPY customer_t1 (c_customer_sk, c_customer_id, c_first_name, c_last_name) FROM stdin;</w:t>
      </w:r>
    </w:p>
    <w:p w14:paraId="141F4A85" w14:textId="77777777" w:rsidR="005C7DAF" w:rsidRPr="008D5D64" w:rsidRDefault="005C7DAF" w:rsidP="001E44F9">
      <w:pPr>
        <w:pStyle w:val="affffc"/>
      </w:pPr>
      <w:r w:rsidRPr="008D5D64">
        <w:t>3769</w:t>
      </w:r>
      <w:r w:rsidRPr="008D5D64">
        <w:tab/>
        <w:t>hello</w:t>
      </w:r>
      <w:r w:rsidRPr="008D5D64">
        <w:tab/>
        <w:t>\N</w:t>
      </w:r>
      <w:r w:rsidRPr="008D5D64">
        <w:tab/>
        <w:t>\N</w:t>
      </w:r>
    </w:p>
    <w:p w14:paraId="0F7A891E" w14:textId="77777777" w:rsidR="005C7DAF" w:rsidRPr="008D5D64" w:rsidRDefault="005C7DAF" w:rsidP="001E44F9">
      <w:pPr>
        <w:pStyle w:val="affffc"/>
      </w:pPr>
      <w:r w:rsidRPr="008D5D64">
        <w:t>6885</w:t>
      </w:r>
      <w:r w:rsidRPr="008D5D64">
        <w:tab/>
        <w:t xml:space="preserve">maps </w:t>
      </w:r>
      <w:r w:rsidRPr="008D5D64">
        <w:tab/>
        <w:t xml:space="preserve">Joes  </w:t>
      </w:r>
      <w:r w:rsidRPr="008D5D64">
        <w:tab/>
        <w:t>\N</w:t>
      </w:r>
    </w:p>
    <w:p w14:paraId="6AEAEB3C" w14:textId="77777777" w:rsidR="005C7DAF" w:rsidRPr="008D5D64" w:rsidRDefault="005C7DAF" w:rsidP="001E44F9">
      <w:pPr>
        <w:pStyle w:val="affffc"/>
      </w:pPr>
      <w:r w:rsidRPr="008D5D64">
        <w:t>4321</w:t>
      </w:r>
      <w:r w:rsidRPr="008D5D64">
        <w:tab/>
        <w:t>tpcds</w:t>
      </w:r>
      <w:r w:rsidRPr="008D5D64">
        <w:tab/>
        <w:t xml:space="preserve">Lily  </w:t>
      </w:r>
      <w:r w:rsidRPr="008D5D64">
        <w:tab/>
        <w:t>\N</w:t>
      </w:r>
    </w:p>
    <w:p w14:paraId="514F447F" w14:textId="77777777" w:rsidR="005C7DAF" w:rsidRPr="008D5D64" w:rsidRDefault="005C7DAF" w:rsidP="001E44F9">
      <w:pPr>
        <w:pStyle w:val="affffc"/>
      </w:pPr>
      <w:r w:rsidRPr="008D5D64">
        <w:t>9527</w:t>
      </w:r>
      <w:r w:rsidRPr="008D5D64">
        <w:tab/>
        <w:t>world</w:t>
      </w:r>
      <w:r w:rsidRPr="008D5D64">
        <w:tab/>
        <w:t xml:space="preserve">James </w:t>
      </w:r>
      <w:r w:rsidRPr="008D5D64">
        <w:tab/>
        <w:t>\N</w:t>
      </w:r>
    </w:p>
    <w:p w14:paraId="6903A4F6" w14:textId="77777777" w:rsidR="005C7DAF" w:rsidRPr="008D5D64" w:rsidRDefault="005C7DAF" w:rsidP="001E44F9">
      <w:pPr>
        <w:pStyle w:val="affffc"/>
      </w:pPr>
      <w:r w:rsidRPr="008D5D64">
        <w:t>\.</w:t>
      </w:r>
    </w:p>
    <w:p w14:paraId="4BDC4FA0" w14:textId="77777777" w:rsidR="005C7DAF" w:rsidRPr="008D5D64" w:rsidRDefault="005C7DAF" w:rsidP="001E44F9">
      <w:pPr>
        <w:pStyle w:val="affffc"/>
      </w:pPr>
      <w:r w:rsidRPr="008D5D64">
        <w:t>;</w:t>
      </w:r>
    </w:p>
    <w:p w14:paraId="5DE79A4B" w14:textId="77777777" w:rsidR="005C7DAF" w:rsidRPr="008D5D64" w:rsidRDefault="005C7DAF" w:rsidP="001E44F9">
      <w:pPr>
        <w:pStyle w:val="affffc"/>
      </w:pPr>
    </w:p>
    <w:p w14:paraId="1917220A" w14:textId="77777777" w:rsidR="005C7DAF" w:rsidRPr="008D5D64" w:rsidRDefault="005C7DAF" w:rsidP="001E44F9">
      <w:pPr>
        <w:pStyle w:val="affffc"/>
      </w:pPr>
      <w:r w:rsidRPr="008D5D64">
        <w:t>--</w:t>
      </w:r>
    </w:p>
    <w:p w14:paraId="2781979A" w14:textId="77777777" w:rsidR="005C7DAF" w:rsidRPr="008D5D64" w:rsidRDefault="005C7DAF" w:rsidP="001E44F9">
      <w:pPr>
        <w:pStyle w:val="affffc"/>
      </w:pPr>
      <w:r w:rsidRPr="008D5D64">
        <w:t>-- PostgreSQL database dump complete</w:t>
      </w:r>
    </w:p>
    <w:p w14:paraId="183666C8" w14:textId="31A1AABD" w:rsidR="005C7DAF" w:rsidRPr="008D5D64" w:rsidRDefault="005C7DAF" w:rsidP="001E44F9">
      <w:pPr>
        <w:pStyle w:val="affffc"/>
      </w:pPr>
      <w:r w:rsidRPr="008D5D64">
        <w:t>--</w:t>
      </w:r>
    </w:p>
    <w:p w14:paraId="410803D1" w14:textId="5694EC40" w:rsidR="005C7DAF" w:rsidRPr="008D5D64" w:rsidRDefault="005C7DAF"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6</w:t>
      </w:r>
    </w:p>
    <w:p w14:paraId="6B87356D" w14:textId="09FDA8F3" w:rsidR="005C7DAF" w:rsidRPr="008D5D64" w:rsidRDefault="005C7DAF" w:rsidP="002A1320">
      <w:pPr>
        <w:pStyle w:val="1e"/>
      </w:pPr>
      <w:r w:rsidRPr="008D5D64">
        <w:t>执行</w:t>
      </w:r>
      <w:r w:rsidR="00273DE7">
        <w:t>gs</w:t>
      </w:r>
      <w:r w:rsidRPr="008D5D64">
        <w:t>_dump</w:t>
      </w:r>
      <w:r w:rsidRPr="008D5D64">
        <w:t>，导出</w:t>
      </w:r>
      <w:r w:rsidRPr="008D5D64">
        <w:t>postgres</w:t>
      </w:r>
      <w:r w:rsidRPr="008D5D64">
        <w:t>数据库信息，但</w:t>
      </w:r>
      <w:r w:rsidRPr="001A5CB8">
        <w:rPr>
          <w:b/>
          <w:color w:val="C7000B"/>
        </w:rPr>
        <w:t>不导出</w:t>
      </w:r>
      <w:r w:rsidR="00273DE7" w:rsidRPr="001A5CB8">
        <w:rPr>
          <w:b/>
          <w:color w:val="C7000B"/>
        </w:rPr>
        <w:t>/home/MPPDB</w:t>
      </w:r>
      <w:r w:rsidRPr="001A5CB8">
        <w:rPr>
          <w:b/>
          <w:color w:val="C7000B"/>
        </w:rPr>
        <w:t>_temp.sql</w:t>
      </w:r>
      <w:r w:rsidRPr="001A5CB8">
        <w:rPr>
          <w:b/>
          <w:color w:val="C7000B"/>
        </w:rPr>
        <w:t>中指定的表信息</w:t>
      </w:r>
      <w:r w:rsidRPr="008D5D64">
        <w:t>。导出的</w:t>
      </w:r>
      <w:r w:rsidR="001A5CB8">
        <w:t>MPPDB</w:t>
      </w:r>
      <w:r w:rsidRPr="008D5D64">
        <w:t>_backup.sql</w:t>
      </w:r>
      <w:r w:rsidRPr="008D5D64">
        <w:t>文件格式为纯文本格式。</w:t>
      </w:r>
    </w:p>
    <w:p w14:paraId="3D1981E5" w14:textId="77777777" w:rsidR="005C7DAF" w:rsidRPr="008D5D64" w:rsidRDefault="005C7DAF" w:rsidP="00E11956">
      <w:pPr>
        <w:pStyle w:val="30"/>
      </w:pPr>
      <w:r w:rsidRPr="008D5D64">
        <w:t>以操作系统用户</w:t>
      </w:r>
      <w:r w:rsidRPr="008D5D64">
        <w:t>omm</w:t>
      </w:r>
      <w:r w:rsidRPr="008D5D64">
        <w:t>登录数据库主节点。</w:t>
      </w:r>
    </w:p>
    <w:p w14:paraId="16990C3B" w14:textId="77777777" w:rsidR="005C7DAF" w:rsidRPr="00975F66" w:rsidRDefault="005C7DAF" w:rsidP="001E44F9">
      <w:pPr>
        <w:pStyle w:val="affffc"/>
        <w:rPr>
          <w:rFonts w:eastAsia="微软雅黑"/>
          <w:b/>
          <w:color w:val="C7000B"/>
        </w:rPr>
      </w:pPr>
      <w:r w:rsidRPr="00975F66">
        <w:rPr>
          <w:rFonts w:eastAsia="微软雅黑"/>
          <w:b/>
          <w:color w:val="C7000B"/>
        </w:rPr>
        <w:t>su - omm</w:t>
      </w:r>
    </w:p>
    <w:p w14:paraId="16344C20" w14:textId="75D023B3" w:rsidR="005C7DAF" w:rsidRDefault="005C7DAF" w:rsidP="00E11956">
      <w:pPr>
        <w:pStyle w:val="30"/>
      </w:pPr>
      <w:r w:rsidRPr="008D5D64">
        <w:t>创建</w:t>
      </w:r>
      <w:r w:rsidRPr="008D5D64">
        <w:t>MPPDB_temp.sql</w:t>
      </w:r>
      <w:r w:rsidRPr="008D5D64">
        <w:t>，填写不导出的表的表名</w:t>
      </w:r>
      <w:r w:rsidR="00487F96" w:rsidRPr="008D5D64">
        <w:t>。例如</w:t>
      </w:r>
      <w:r w:rsidR="00487F96" w:rsidRPr="008D5D64">
        <w:t>customer_t1</w:t>
      </w:r>
      <w:r w:rsidR="00487F96" w:rsidRPr="008D5D64">
        <w:t>表</w:t>
      </w:r>
      <w:r w:rsidR="00712D7C" w:rsidRPr="008D5D64">
        <w:t>。</w:t>
      </w:r>
    </w:p>
    <w:p w14:paraId="2AB3867B" w14:textId="21751A5F" w:rsidR="00461B0A" w:rsidRPr="00461B0A" w:rsidRDefault="00461B0A" w:rsidP="00461B0A">
      <w:pPr>
        <w:pStyle w:val="affffc"/>
        <w:rPr>
          <w:b/>
          <w:color w:val="C00000"/>
        </w:rPr>
      </w:pPr>
      <w:r>
        <w:rPr>
          <w:b/>
          <w:color w:val="C00000"/>
        </w:rPr>
        <w:t>vi</w:t>
      </w:r>
      <w:r w:rsidRPr="00461B0A">
        <w:rPr>
          <w:b/>
          <w:color w:val="C00000"/>
        </w:rPr>
        <w:t xml:space="preserve"> /home/omm/logical/MPPDB_temp.sql</w:t>
      </w:r>
    </w:p>
    <w:p w14:paraId="4416B56E" w14:textId="443AF912" w:rsidR="00461B0A" w:rsidRDefault="00461B0A" w:rsidP="00461B0A">
      <w:pPr>
        <w:pStyle w:val="1e"/>
      </w:pPr>
      <w:r>
        <w:rPr>
          <w:rFonts w:hint="eastAsia"/>
        </w:rPr>
        <w:t>输入”</w:t>
      </w:r>
      <w:r>
        <w:t>i”</w:t>
      </w:r>
      <w:r>
        <w:t>，切换到</w:t>
      </w:r>
      <w:r>
        <w:t>INSERT</w:t>
      </w:r>
      <w:r>
        <w:t>模式，输入</w:t>
      </w:r>
      <w:r>
        <w:t>”</w:t>
      </w:r>
      <w:r w:rsidRPr="00461B0A">
        <w:rPr>
          <w:b/>
          <w:color w:val="C00000"/>
        </w:rPr>
        <w:t>public.customer_t1</w:t>
      </w:r>
      <w:r>
        <w:t>”,</w:t>
      </w:r>
      <w:r>
        <w:t>按下</w:t>
      </w:r>
      <w:r>
        <w:t>”ESC”</w:t>
      </w:r>
      <w:r>
        <w:t>，并输入</w:t>
      </w:r>
      <w:r>
        <w:t>”:wq”</w:t>
      </w:r>
      <w:r>
        <w:t>后回车保存后退出。</w:t>
      </w:r>
    </w:p>
    <w:p w14:paraId="2481631D" w14:textId="0B25231D" w:rsidR="00461B0A" w:rsidRPr="008D5D64" w:rsidRDefault="00461B0A" w:rsidP="00461B0A">
      <w:pPr>
        <w:pStyle w:val="1e"/>
      </w:pPr>
      <w:r>
        <w:rPr>
          <w:noProof/>
          <w:lang w:eastAsia="zh-CN"/>
        </w:rPr>
        <w:drawing>
          <wp:inline distT="0" distB="0" distL="0" distR="0" wp14:anchorId="0BBE5F84" wp14:editId="24E2BB36">
            <wp:extent cx="4319734" cy="1107405"/>
            <wp:effectExtent l="19050" t="19050" r="24130" b="17145"/>
            <wp:docPr id="1" name="图片 1" descr="C:\Users\swx941157\AppData\Roaming\eSpace_Desktop\UserData\swx941157\imagefiles\2122C056-E8AF-4C79-940F-F23CA35DB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2C056-E8AF-4C79-940F-F23CA35DB7A1" descr="C:\Users\swx941157\AppData\Roaming\eSpace_Desktop\UserData\swx941157\imagefiles\2122C056-E8AF-4C79-940F-F23CA35DB7A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7503"/>
                    <a:stretch/>
                  </pic:blipFill>
                  <pic:spPr bwMode="auto">
                    <a:xfrm>
                      <a:off x="0" y="0"/>
                      <a:ext cx="4320000" cy="1107473"/>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876E557" w14:textId="5FA78EB7" w:rsidR="005C7DAF" w:rsidRPr="008D5D64" w:rsidRDefault="005C7DAF" w:rsidP="00E11956">
      <w:pPr>
        <w:pStyle w:val="30"/>
      </w:pPr>
      <w:r w:rsidRPr="008D5D64">
        <w:t>执行</w:t>
      </w:r>
      <w:r w:rsidRPr="008D5D64">
        <w:t>gs_dump</w:t>
      </w:r>
      <w:r w:rsidRPr="008D5D64">
        <w:t>，导出</w:t>
      </w:r>
      <w:r w:rsidRPr="008D5D64">
        <w:t>postgres</w:t>
      </w:r>
      <w:r w:rsidRPr="008D5D64">
        <w:t>数据库信息，但不导出</w:t>
      </w:r>
      <w:r w:rsidRPr="008D5D64">
        <w:t>MPPDB_temp.sql</w:t>
      </w:r>
      <w:r w:rsidRPr="008D5D64">
        <w:t>中指定的表信息。</w:t>
      </w:r>
    </w:p>
    <w:p w14:paraId="3D5DC31C" w14:textId="33205FEC" w:rsidR="005C7DAF" w:rsidRPr="00975F66" w:rsidRDefault="005C7DAF" w:rsidP="001E44F9">
      <w:pPr>
        <w:pStyle w:val="affffc"/>
        <w:rPr>
          <w:rFonts w:eastAsia="微软雅黑"/>
          <w:b/>
          <w:color w:val="C7000B"/>
        </w:rPr>
      </w:pPr>
      <w:r w:rsidRPr="00975F66">
        <w:rPr>
          <w:rFonts w:eastAsia="微软雅黑"/>
          <w:b/>
          <w:color w:val="C7000B"/>
        </w:rPr>
        <w:t xml:space="preserve">gs_dump -U omm -W </w:t>
      </w:r>
      <w:r w:rsidR="00383D87" w:rsidRPr="00975F66">
        <w:rPr>
          <w:rFonts w:eastAsia="微软雅黑"/>
          <w:b/>
          <w:color w:val="C7000B"/>
        </w:rPr>
        <w:t>Bigdata@123</w:t>
      </w:r>
      <w:r w:rsidRPr="00975F66">
        <w:rPr>
          <w:rFonts w:eastAsia="微软雅黑"/>
          <w:b/>
          <w:color w:val="C7000B"/>
        </w:rPr>
        <w:t xml:space="preserve"> -p </w:t>
      </w:r>
      <w:r w:rsidR="00712D7C" w:rsidRPr="00975F66">
        <w:rPr>
          <w:rFonts w:eastAsia="微软雅黑"/>
          <w:b/>
          <w:color w:val="C7000B"/>
        </w:rPr>
        <w:t>260</w:t>
      </w:r>
      <w:r w:rsidRPr="00975F66">
        <w:rPr>
          <w:rFonts w:eastAsia="微软雅黑"/>
          <w:b/>
          <w:color w:val="C7000B"/>
        </w:rPr>
        <w:t>00 postgres</w:t>
      </w:r>
      <w:r w:rsidR="00712D7C" w:rsidRPr="00975F66">
        <w:rPr>
          <w:rFonts w:eastAsia="微软雅黑"/>
          <w:b/>
          <w:color w:val="C7000B"/>
        </w:rPr>
        <w:t xml:space="preserve"> --exclude-table-file=/home/omm/logical</w:t>
      </w:r>
      <w:r w:rsidRPr="00975F66">
        <w:rPr>
          <w:rFonts w:eastAsia="微软雅黑"/>
          <w:b/>
          <w:color w:val="C7000B"/>
        </w:rPr>
        <w:t>/MPPDB_temp.sql -f /home/omm/logical/backup/MPPDB_backup</w:t>
      </w:r>
      <w:r w:rsidR="00712D7C" w:rsidRPr="00975F66">
        <w:rPr>
          <w:rFonts w:eastAsia="微软雅黑"/>
          <w:b/>
          <w:color w:val="C7000B"/>
        </w:rPr>
        <w:t>2</w:t>
      </w:r>
      <w:r w:rsidRPr="00975F66">
        <w:rPr>
          <w:rFonts w:eastAsia="微软雅黑"/>
          <w:b/>
          <w:color w:val="C7000B"/>
        </w:rPr>
        <w:t>.sql</w:t>
      </w:r>
    </w:p>
    <w:p w14:paraId="0CBA2F1D" w14:textId="77777777" w:rsidR="005C7DAF" w:rsidRPr="008D5D64" w:rsidRDefault="005C7DAF" w:rsidP="002A1320">
      <w:pPr>
        <w:pStyle w:val="1e"/>
      </w:pPr>
      <w:r w:rsidRPr="008D5D64">
        <w:t>运行后的结果为：</w:t>
      </w:r>
    </w:p>
    <w:p w14:paraId="6316D12B" w14:textId="77777777" w:rsidR="00712D7C" w:rsidRPr="008D5D64" w:rsidRDefault="00712D7C" w:rsidP="001E44F9">
      <w:pPr>
        <w:pStyle w:val="affffc"/>
      </w:pPr>
      <w:r w:rsidRPr="008D5D64">
        <w:t>gs_dump[port='26000'][postgres][2020-08-15 20:15:24]: The total objects number is 403.</w:t>
      </w:r>
    </w:p>
    <w:p w14:paraId="7D63463E" w14:textId="77777777" w:rsidR="00712D7C" w:rsidRPr="008D5D64" w:rsidRDefault="00712D7C" w:rsidP="001E44F9">
      <w:pPr>
        <w:pStyle w:val="affffc"/>
      </w:pPr>
      <w:r w:rsidRPr="008D5D64">
        <w:t>gs_dump[port='26000'][postgres][2020-08-15 20:15:24]: [100.00%] 403 objects have been dumped.</w:t>
      </w:r>
    </w:p>
    <w:p w14:paraId="648AC0BE" w14:textId="77777777" w:rsidR="00712D7C" w:rsidRPr="008D5D64" w:rsidRDefault="00712D7C" w:rsidP="001E44F9">
      <w:pPr>
        <w:pStyle w:val="affffc"/>
      </w:pPr>
      <w:r w:rsidRPr="008D5D64">
        <w:t>gs_dump[port='26000'][postgres][2020-08-15 20:15:24]: dump database postgres successfully</w:t>
      </w:r>
    </w:p>
    <w:p w14:paraId="18CC9185" w14:textId="3A111B8E" w:rsidR="00712D7C" w:rsidRPr="008D5D64" w:rsidRDefault="00712D7C" w:rsidP="001E44F9">
      <w:pPr>
        <w:pStyle w:val="affffc"/>
      </w:pPr>
      <w:r w:rsidRPr="008D5D64">
        <w:t>gs_dump[port='26000'][postgres][2020-08-15 20:15:24]: total time: 238  ms</w:t>
      </w:r>
    </w:p>
    <w:p w14:paraId="5A2CB601" w14:textId="4F72F873" w:rsidR="005C7DAF" w:rsidRPr="008D5D64" w:rsidRDefault="005C7DAF" w:rsidP="00E11956">
      <w:pPr>
        <w:pStyle w:val="30"/>
      </w:pPr>
      <w:r w:rsidRPr="008D5D64">
        <w:lastRenderedPageBreak/>
        <w:t>查看生成的文件信息</w:t>
      </w:r>
      <w:r w:rsidR="00FF6417" w:rsidRPr="008D5D64">
        <w:t>。</w:t>
      </w:r>
    </w:p>
    <w:p w14:paraId="004F251A" w14:textId="77777777" w:rsidR="005C7DAF" w:rsidRPr="00975F66" w:rsidRDefault="005C7DAF" w:rsidP="001E44F9">
      <w:pPr>
        <w:pStyle w:val="affffc"/>
        <w:rPr>
          <w:rFonts w:eastAsia="微软雅黑"/>
          <w:b/>
          <w:color w:val="C7000B"/>
        </w:rPr>
      </w:pPr>
      <w:r w:rsidRPr="00975F66">
        <w:rPr>
          <w:rFonts w:eastAsia="微软雅黑"/>
          <w:b/>
          <w:color w:val="C7000B"/>
        </w:rPr>
        <w:t>ll /home/omm/logical/backup/</w:t>
      </w:r>
    </w:p>
    <w:p w14:paraId="072A5BC0" w14:textId="77777777" w:rsidR="00712D7C" w:rsidRPr="008D5D64" w:rsidRDefault="00712D7C" w:rsidP="001E44F9">
      <w:pPr>
        <w:pStyle w:val="affffc"/>
      </w:pPr>
    </w:p>
    <w:p w14:paraId="5A429F0A" w14:textId="77777777" w:rsidR="00712D7C" w:rsidRPr="008D5D64" w:rsidRDefault="00712D7C" w:rsidP="001E44F9">
      <w:pPr>
        <w:pStyle w:val="affffc"/>
      </w:pPr>
      <w:r w:rsidRPr="008D5D64">
        <w:t>total 592K</w:t>
      </w:r>
    </w:p>
    <w:p w14:paraId="48DC3606" w14:textId="77777777" w:rsidR="00712D7C" w:rsidRPr="008D5D64" w:rsidRDefault="00712D7C" w:rsidP="001E44F9">
      <w:pPr>
        <w:pStyle w:val="affffc"/>
      </w:pPr>
      <w:r w:rsidRPr="008D5D64">
        <w:t>-rw------- 1 omm dbgrp  939 Aug 15 19:54 bkp_shl2.sql</w:t>
      </w:r>
    </w:p>
    <w:p w14:paraId="43115387" w14:textId="77777777" w:rsidR="00712D7C" w:rsidRPr="008D5D64" w:rsidRDefault="00712D7C" w:rsidP="001E44F9">
      <w:pPr>
        <w:pStyle w:val="affffc"/>
      </w:pPr>
      <w:r w:rsidRPr="008D5D64">
        <w:t>drwx------ 2 omm dbgrp 4.0K Aug 15 19:39 MPPDB_backup</w:t>
      </w:r>
    </w:p>
    <w:p w14:paraId="0ABE4999" w14:textId="77777777" w:rsidR="00712D7C" w:rsidRPr="008D5D64" w:rsidRDefault="00712D7C" w:rsidP="001E44F9">
      <w:pPr>
        <w:pStyle w:val="affffc"/>
      </w:pPr>
      <w:r w:rsidRPr="008D5D64">
        <w:t>-rw------- 1 omm dbgrp 110K Aug 15 20:15 MPPDB_backup2.sql</w:t>
      </w:r>
    </w:p>
    <w:p w14:paraId="411A271B" w14:textId="77777777" w:rsidR="00712D7C" w:rsidRPr="008D5D64" w:rsidRDefault="00712D7C" w:rsidP="001E44F9">
      <w:pPr>
        <w:pStyle w:val="affffc"/>
      </w:pPr>
      <w:r w:rsidRPr="008D5D64">
        <w:t>-rw------- 1 omm dbgrp 112K Aug 15 19:38 MPPDB_backup.dmp</w:t>
      </w:r>
    </w:p>
    <w:p w14:paraId="235B1D50" w14:textId="77777777" w:rsidR="00712D7C" w:rsidRPr="008D5D64" w:rsidRDefault="00712D7C" w:rsidP="001E44F9">
      <w:pPr>
        <w:pStyle w:val="affffc"/>
      </w:pPr>
      <w:r w:rsidRPr="008D5D64">
        <w:t>-rw------- 1 omm dbgrp 110K Aug 15 19:33 MPPDB_backup.sql</w:t>
      </w:r>
    </w:p>
    <w:p w14:paraId="7F0E988E" w14:textId="79804C1E" w:rsidR="00712D7C" w:rsidRPr="008D5D64" w:rsidRDefault="00712D7C" w:rsidP="001E44F9">
      <w:pPr>
        <w:pStyle w:val="affffc"/>
      </w:pPr>
      <w:r w:rsidRPr="008D5D64">
        <w:t>-rw------- 1 omm dbgrp 248K Aug 15 19:36 MPPDB_backup.tar</w:t>
      </w:r>
    </w:p>
    <w:p w14:paraId="03D7A97A" w14:textId="113277E5" w:rsidR="005C7DAF" w:rsidRPr="008D5D64" w:rsidRDefault="005C7DAF" w:rsidP="00E11956">
      <w:pPr>
        <w:pStyle w:val="30"/>
      </w:pPr>
      <w:r w:rsidRPr="008D5D64">
        <w:t>查看生成的</w:t>
      </w:r>
      <w:r w:rsidRPr="008D5D64">
        <w:t>sql</w:t>
      </w:r>
      <w:r w:rsidRPr="008D5D64">
        <w:t>文件</w:t>
      </w:r>
      <w:r w:rsidR="003E3F9A" w:rsidRPr="008D5D64">
        <w:t>，确认没有备份</w:t>
      </w:r>
      <w:r w:rsidR="003E3F9A" w:rsidRPr="008D5D64">
        <w:t>customer_t1</w:t>
      </w:r>
      <w:r w:rsidR="003E3F9A" w:rsidRPr="008D5D64">
        <w:t>表。</w:t>
      </w:r>
    </w:p>
    <w:p w14:paraId="038D4D9E" w14:textId="2A239D2B" w:rsidR="005C7DAF" w:rsidRPr="00975F66" w:rsidRDefault="005C7DAF" w:rsidP="001E44F9">
      <w:pPr>
        <w:pStyle w:val="affffc"/>
        <w:rPr>
          <w:rFonts w:eastAsia="微软雅黑"/>
          <w:b/>
          <w:color w:val="C7000B"/>
        </w:rPr>
      </w:pPr>
      <w:r w:rsidRPr="00975F66">
        <w:rPr>
          <w:rFonts w:eastAsia="微软雅黑"/>
          <w:b/>
          <w:color w:val="C7000B"/>
        </w:rPr>
        <w:t xml:space="preserve">cat </w:t>
      </w:r>
      <w:r w:rsidR="005945AB" w:rsidRPr="00975F66">
        <w:rPr>
          <w:rFonts w:eastAsia="微软雅黑"/>
          <w:b/>
          <w:color w:val="C7000B"/>
        </w:rPr>
        <w:t>/home/omm/logical/backup/MPPDB_backup2.sql</w:t>
      </w:r>
      <w:r w:rsidRPr="00975F66">
        <w:rPr>
          <w:rFonts w:eastAsia="微软雅黑"/>
          <w:b/>
          <w:color w:val="C7000B"/>
        </w:rPr>
        <w:t xml:space="preserve"> </w:t>
      </w:r>
    </w:p>
    <w:p w14:paraId="5EE764E3" w14:textId="77777777" w:rsidR="005C7DAF" w:rsidRPr="008D5D64" w:rsidRDefault="005C7DAF" w:rsidP="001E44F9">
      <w:pPr>
        <w:pStyle w:val="affffc"/>
      </w:pPr>
    </w:p>
    <w:p w14:paraId="65BEBE3E" w14:textId="77777777" w:rsidR="003E3F9A" w:rsidRPr="008D5D64" w:rsidRDefault="003E3F9A" w:rsidP="001E44F9">
      <w:pPr>
        <w:pStyle w:val="affffc"/>
      </w:pPr>
      <w:r w:rsidRPr="008D5D64">
        <w:t>--</w:t>
      </w:r>
    </w:p>
    <w:p w14:paraId="61953560" w14:textId="77777777" w:rsidR="003E3F9A" w:rsidRPr="008D5D64" w:rsidRDefault="003E3F9A" w:rsidP="001E44F9">
      <w:pPr>
        <w:pStyle w:val="affffc"/>
      </w:pPr>
      <w:r w:rsidRPr="008D5D64">
        <w:t>-- PostgreSQL database dump</w:t>
      </w:r>
    </w:p>
    <w:p w14:paraId="342D9072" w14:textId="77777777" w:rsidR="003E3F9A" w:rsidRPr="008D5D64" w:rsidRDefault="003E3F9A" w:rsidP="001E44F9">
      <w:pPr>
        <w:pStyle w:val="affffc"/>
      </w:pPr>
      <w:r w:rsidRPr="008D5D64">
        <w:t>--</w:t>
      </w:r>
    </w:p>
    <w:p w14:paraId="530B46D2" w14:textId="77777777" w:rsidR="003E3F9A" w:rsidRPr="008D5D64" w:rsidRDefault="003E3F9A" w:rsidP="001E44F9">
      <w:pPr>
        <w:pStyle w:val="affffc"/>
      </w:pPr>
      <w:r w:rsidRPr="008D5D64">
        <w:t>SET statement_timeout = 0;</w:t>
      </w:r>
    </w:p>
    <w:p w14:paraId="72A8C538" w14:textId="77777777" w:rsidR="003E3F9A" w:rsidRPr="008D5D64" w:rsidRDefault="003E3F9A" w:rsidP="001E44F9">
      <w:pPr>
        <w:pStyle w:val="affffc"/>
      </w:pPr>
      <w:r w:rsidRPr="008D5D64">
        <w:t>SET xmloption = content;</w:t>
      </w:r>
    </w:p>
    <w:p w14:paraId="4FA2FADE" w14:textId="77777777" w:rsidR="003E3F9A" w:rsidRPr="008D5D64" w:rsidRDefault="003E3F9A" w:rsidP="001E44F9">
      <w:pPr>
        <w:pStyle w:val="affffc"/>
      </w:pPr>
      <w:r w:rsidRPr="008D5D64">
        <w:t>SET client_encoding = 'SQL_ASCII';</w:t>
      </w:r>
    </w:p>
    <w:p w14:paraId="3A7EE480" w14:textId="77777777" w:rsidR="003E3F9A" w:rsidRPr="008D5D64" w:rsidRDefault="003E3F9A" w:rsidP="001E44F9">
      <w:pPr>
        <w:pStyle w:val="affffc"/>
      </w:pPr>
      <w:r w:rsidRPr="008D5D64">
        <w:t>SET standard_conforming_strings = on;</w:t>
      </w:r>
    </w:p>
    <w:p w14:paraId="3110D1C6" w14:textId="77777777" w:rsidR="003E3F9A" w:rsidRPr="008D5D64" w:rsidRDefault="003E3F9A" w:rsidP="001E44F9">
      <w:pPr>
        <w:pStyle w:val="affffc"/>
      </w:pPr>
      <w:r w:rsidRPr="008D5D64">
        <w:t>SET check_function_bodies = false;</w:t>
      </w:r>
    </w:p>
    <w:p w14:paraId="6D4C7983" w14:textId="77777777" w:rsidR="003E3F9A" w:rsidRPr="008D5D64" w:rsidRDefault="003E3F9A" w:rsidP="001E44F9">
      <w:pPr>
        <w:pStyle w:val="affffc"/>
      </w:pPr>
      <w:r w:rsidRPr="008D5D64">
        <w:t>SET client_min_messages = warning;</w:t>
      </w:r>
    </w:p>
    <w:p w14:paraId="29DE759A" w14:textId="77777777" w:rsidR="003E3F9A" w:rsidRPr="008D5D64" w:rsidRDefault="003E3F9A" w:rsidP="001E44F9">
      <w:pPr>
        <w:pStyle w:val="affffc"/>
      </w:pPr>
      <w:r w:rsidRPr="008D5D64">
        <w:t>--</w:t>
      </w:r>
    </w:p>
    <w:p w14:paraId="565254B5" w14:textId="77777777" w:rsidR="003E3F9A" w:rsidRPr="008D5D64" w:rsidRDefault="003E3F9A" w:rsidP="001E44F9">
      <w:pPr>
        <w:pStyle w:val="affffc"/>
      </w:pPr>
      <w:r w:rsidRPr="008D5D64">
        <w:t>-- Name: postgres; Type: COMMENT; Schema: -; Owner: omm</w:t>
      </w:r>
    </w:p>
    <w:p w14:paraId="2F8893B3" w14:textId="77777777" w:rsidR="003E3F9A" w:rsidRPr="008D5D64" w:rsidRDefault="003E3F9A" w:rsidP="001E44F9">
      <w:pPr>
        <w:pStyle w:val="affffc"/>
      </w:pPr>
      <w:r w:rsidRPr="008D5D64">
        <w:t>--</w:t>
      </w:r>
    </w:p>
    <w:p w14:paraId="2596FBBE" w14:textId="77777777" w:rsidR="003E3F9A" w:rsidRPr="008D5D64" w:rsidRDefault="003E3F9A" w:rsidP="001E44F9">
      <w:pPr>
        <w:pStyle w:val="affffc"/>
      </w:pPr>
      <w:r w:rsidRPr="008D5D64">
        <w:t>COMMENT ON DATABASE postgres IS 'default administrative connection database';</w:t>
      </w:r>
    </w:p>
    <w:p w14:paraId="2C4466F7" w14:textId="77777777" w:rsidR="003E3F9A" w:rsidRPr="008D5D64" w:rsidRDefault="003E3F9A" w:rsidP="001E44F9">
      <w:pPr>
        <w:pStyle w:val="affffc"/>
      </w:pPr>
      <w:r w:rsidRPr="008D5D64">
        <w:t>--</w:t>
      </w:r>
    </w:p>
    <w:p w14:paraId="572EDB62" w14:textId="43937AF5" w:rsidR="003E3F9A" w:rsidRPr="008D5D64" w:rsidRDefault="003E3F9A" w:rsidP="001E44F9">
      <w:pPr>
        <w:pStyle w:val="affffc"/>
      </w:pPr>
      <w:r w:rsidRPr="008D5D64">
        <w:t xml:space="preserve">-- Name: </w:t>
      </w:r>
      <w:r w:rsidR="001C190E" w:rsidRPr="008D5D64">
        <w:t>lucy</w:t>
      </w:r>
      <w:r w:rsidRPr="008D5D64">
        <w:t xml:space="preserve">; Type: SCHEMA; Schema: -; Owner: </w:t>
      </w:r>
      <w:r w:rsidR="001C190E" w:rsidRPr="008D5D64">
        <w:t>lucy</w:t>
      </w:r>
    </w:p>
    <w:p w14:paraId="3BA32DA5" w14:textId="77777777" w:rsidR="003E3F9A" w:rsidRPr="008D5D64" w:rsidRDefault="003E3F9A" w:rsidP="001E44F9">
      <w:pPr>
        <w:pStyle w:val="affffc"/>
      </w:pPr>
      <w:r w:rsidRPr="008D5D64">
        <w:t>--</w:t>
      </w:r>
    </w:p>
    <w:p w14:paraId="7E1AF41F" w14:textId="4E7C5DDB" w:rsidR="003E3F9A" w:rsidRPr="008D5D64" w:rsidRDefault="003E3F9A" w:rsidP="001E44F9">
      <w:pPr>
        <w:pStyle w:val="affffc"/>
      </w:pPr>
      <w:r w:rsidRPr="008D5D64">
        <w:t xml:space="preserve">CREATE SCHEMA </w:t>
      </w:r>
      <w:r w:rsidR="001C190E" w:rsidRPr="008D5D64">
        <w:t>lucy</w:t>
      </w:r>
      <w:r w:rsidRPr="008D5D64">
        <w:t>;</w:t>
      </w:r>
    </w:p>
    <w:p w14:paraId="6B1439A7" w14:textId="67E76B15" w:rsidR="003E3F9A" w:rsidRPr="008D5D64" w:rsidRDefault="003E3F9A" w:rsidP="001E44F9">
      <w:pPr>
        <w:pStyle w:val="affffc"/>
      </w:pPr>
      <w:r w:rsidRPr="008D5D64">
        <w:t xml:space="preserve">ALTER SCHEMA </w:t>
      </w:r>
      <w:r w:rsidR="001C190E" w:rsidRPr="008D5D64">
        <w:t>lucy</w:t>
      </w:r>
      <w:r w:rsidRPr="008D5D64">
        <w:t xml:space="preserve"> OWNER TO </w:t>
      </w:r>
      <w:r w:rsidR="001C190E" w:rsidRPr="008D5D64">
        <w:t>lucy</w:t>
      </w:r>
      <w:r w:rsidRPr="008D5D64">
        <w:t>;</w:t>
      </w:r>
    </w:p>
    <w:p w14:paraId="01F4A732" w14:textId="18349CD2" w:rsidR="003E3F9A" w:rsidRPr="008D5D64" w:rsidRDefault="003E3F9A" w:rsidP="001E44F9">
      <w:pPr>
        <w:pStyle w:val="affffc"/>
      </w:pPr>
      <w:r w:rsidRPr="008D5D64">
        <w:t xml:space="preserve">SET search_path = </w:t>
      </w:r>
      <w:r w:rsidR="001C190E" w:rsidRPr="008D5D64">
        <w:t>lucy</w:t>
      </w:r>
      <w:r w:rsidRPr="008D5D64">
        <w:t>;</w:t>
      </w:r>
    </w:p>
    <w:p w14:paraId="21BECF74" w14:textId="77777777" w:rsidR="003E3F9A" w:rsidRPr="008D5D64" w:rsidRDefault="003E3F9A" w:rsidP="001E44F9">
      <w:pPr>
        <w:pStyle w:val="affffc"/>
      </w:pPr>
      <w:r w:rsidRPr="008D5D64">
        <w:t>SET default_tablespace = '';</w:t>
      </w:r>
    </w:p>
    <w:p w14:paraId="30296804" w14:textId="77777777" w:rsidR="003E3F9A" w:rsidRPr="008D5D64" w:rsidRDefault="003E3F9A" w:rsidP="001E44F9">
      <w:pPr>
        <w:pStyle w:val="affffc"/>
      </w:pPr>
      <w:r w:rsidRPr="008D5D64">
        <w:t>SET default_with_oids = false;</w:t>
      </w:r>
    </w:p>
    <w:p w14:paraId="3F8827E3" w14:textId="77777777" w:rsidR="003E3F9A" w:rsidRPr="008D5D64" w:rsidRDefault="003E3F9A" w:rsidP="001E44F9">
      <w:pPr>
        <w:pStyle w:val="affffc"/>
      </w:pPr>
      <w:r w:rsidRPr="008D5D64">
        <w:t>--</w:t>
      </w:r>
    </w:p>
    <w:p w14:paraId="656EFF69" w14:textId="1A0D11B6" w:rsidR="003E3F9A" w:rsidRPr="008D5D64" w:rsidRDefault="003E3F9A" w:rsidP="001E44F9">
      <w:pPr>
        <w:pStyle w:val="affffc"/>
      </w:pPr>
      <w:r w:rsidRPr="008D5D64">
        <w:t xml:space="preserve">-- Name: mytable; Type: TABLE; Schema: </w:t>
      </w:r>
      <w:r w:rsidR="001C190E" w:rsidRPr="008D5D64">
        <w:t>lucy</w:t>
      </w:r>
      <w:r w:rsidRPr="008D5D64">
        <w:t xml:space="preserve">; Owner: </w:t>
      </w:r>
      <w:r w:rsidR="001C190E" w:rsidRPr="008D5D64">
        <w:t>lucy</w:t>
      </w:r>
      <w:r w:rsidRPr="008D5D64">
        <w:t xml:space="preserve">; Tablespace: </w:t>
      </w:r>
    </w:p>
    <w:p w14:paraId="6E495814" w14:textId="77777777" w:rsidR="003E3F9A" w:rsidRPr="008D5D64" w:rsidRDefault="003E3F9A" w:rsidP="001E44F9">
      <w:pPr>
        <w:pStyle w:val="affffc"/>
      </w:pPr>
      <w:r w:rsidRPr="008D5D64">
        <w:t>--</w:t>
      </w:r>
    </w:p>
    <w:p w14:paraId="0EC4D78D" w14:textId="77777777" w:rsidR="003E3F9A" w:rsidRPr="008D5D64" w:rsidRDefault="003E3F9A" w:rsidP="001E44F9">
      <w:pPr>
        <w:pStyle w:val="affffc"/>
      </w:pPr>
      <w:r w:rsidRPr="008D5D64">
        <w:t>CREATE TABLE mytable (</w:t>
      </w:r>
    </w:p>
    <w:p w14:paraId="308DFF6F" w14:textId="77777777" w:rsidR="003E3F9A" w:rsidRPr="008D5D64" w:rsidRDefault="003E3F9A" w:rsidP="001E44F9">
      <w:pPr>
        <w:pStyle w:val="affffc"/>
      </w:pPr>
      <w:r w:rsidRPr="008D5D64">
        <w:t xml:space="preserve">    firstcol integer</w:t>
      </w:r>
    </w:p>
    <w:p w14:paraId="528D1C8A" w14:textId="77777777" w:rsidR="003E3F9A" w:rsidRPr="008D5D64" w:rsidRDefault="003E3F9A" w:rsidP="001E44F9">
      <w:pPr>
        <w:pStyle w:val="affffc"/>
      </w:pPr>
      <w:r w:rsidRPr="008D5D64">
        <w:t>)</w:t>
      </w:r>
    </w:p>
    <w:p w14:paraId="0A8CC476" w14:textId="77777777" w:rsidR="003E3F9A" w:rsidRPr="008D5D64" w:rsidRDefault="003E3F9A" w:rsidP="001E44F9">
      <w:pPr>
        <w:pStyle w:val="affffc"/>
      </w:pPr>
      <w:r w:rsidRPr="008D5D64">
        <w:t>WITH (orientation=row, compression=no);</w:t>
      </w:r>
    </w:p>
    <w:p w14:paraId="55598CAD" w14:textId="79B8906B" w:rsidR="003E3F9A" w:rsidRPr="008D5D64" w:rsidRDefault="003E3F9A" w:rsidP="001E44F9">
      <w:pPr>
        <w:pStyle w:val="affffc"/>
      </w:pPr>
      <w:r w:rsidRPr="008D5D64">
        <w:t xml:space="preserve">ALTER TABLE </w:t>
      </w:r>
      <w:r w:rsidR="001C190E" w:rsidRPr="008D5D64">
        <w:t>lucy</w:t>
      </w:r>
      <w:r w:rsidRPr="008D5D64">
        <w:t xml:space="preserve">.mytable OWNER TO </w:t>
      </w:r>
      <w:r w:rsidR="001C190E" w:rsidRPr="008D5D64">
        <w:t>lucy</w:t>
      </w:r>
      <w:r w:rsidRPr="008D5D64">
        <w:t>;</w:t>
      </w:r>
    </w:p>
    <w:p w14:paraId="6776B052" w14:textId="77777777" w:rsidR="003E3F9A" w:rsidRPr="008D5D64" w:rsidRDefault="003E3F9A" w:rsidP="001E44F9">
      <w:pPr>
        <w:pStyle w:val="affffc"/>
      </w:pPr>
      <w:r w:rsidRPr="008D5D64">
        <w:t>SET search_path = public;</w:t>
      </w:r>
    </w:p>
    <w:p w14:paraId="54A5120E" w14:textId="77777777" w:rsidR="003E3F9A" w:rsidRPr="008D5D64" w:rsidRDefault="003E3F9A" w:rsidP="001E44F9">
      <w:pPr>
        <w:pStyle w:val="affffc"/>
      </w:pPr>
    </w:p>
    <w:p w14:paraId="521EDA9F" w14:textId="77777777" w:rsidR="003E3F9A" w:rsidRPr="008D5D64" w:rsidRDefault="003E3F9A" w:rsidP="001E44F9">
      <w:pPr>
        <w:pStyle w:val="affffc"/>
      </w:pPr>
      <w:r w:rsidRPr="008D5D64">
        <w:t>REVOKE ALL ON SCHEMA public FROM PUBLIC;</w:t>
      </w:r>
    </w:p>
    <w:p w14:paraId="04B5E932" w14:textId="77777777" w:rsidR="003E3F9A" w:rsidRPr="008D5D64" w:rsidRDefault="003E3F9A" w:rsidP="001E44F9">
      <w:pPr>
        <w:pStyle w:val="affffc"/>
      </w:pPr>
      <w:r w:rsidRPr="008D5D64">
        <w:lastRenderedPageBreak/>
        <w:t>REVOKE ALL ON SCHEMA public FROM omm;</w:t>
      </w:r>
    </w:p>
    <w:p w14:paraId="51BFD810" w14:textId="77777777" w:rsidR="003E3F9A" w:rsidRPr="008D5D64" w:rsidRDefault="003E3F9A" w:rsidP="001E44F9">
      <w:pPr>
        <w:pStyle w:val="affffc"/>
      </w:pPr>
      <w:r w:rsidRPr="008D5D64">
        <w:t>GRANT ALL ON SCHEMA public TO omm;</w:t>
      </w:r>
    </w:p>
    <w:p w14:paraId="47D0C0CB" w14:textId="77777777" w:rsidR="003E3F9A" w:rsidRPr="008D5D64" w:rsidRDefault="003E3F9A" w:rsidP="001E44F9">
      <w:pPr>
        <w:pStyle w:val="affffc"/>
      </w:pPr>
      <w:r w:rsidRPr="008D5D64">
        <w:t>GRANT USAGE ON SCHEMA public TO PUBLIC;</w:t>
      </w:r>
    </w:p>
    <w:p w14:paraId="2E810390" w14:textId="77777777" w:rsidR="003E3F9A" w:rsidRPr="008D5D64" w:rsidRDefault="003E3F9A" w:rsidP="001E44F9">
      <w:pPr>
        <w:pStyle w:val="affffc"/>
      </w:pPr>
      <w:r w:rsidRPr="008D5D64">
        <w:t>--</w:t>
      </w:r>
    </w:p>
    <w:p w14:paraId="267280A8" w14:textId="77777777" w:rsidR="003E3F9A" w:rsidRPr="008D5D64" w:rsidRDefault="003E3F9A" w:rsidP="001E44F9">
      <w:pPr>
        <w:pStyle w:val="affffc"/>
      </w:pPr>
      <w:r w:rsidRPr="008D5D64">
        <w:t>-- PostgreSQL database dump complete</w:t>
      </w:r>
    </w:p>
    <w:p w14:paraId="72548E37" w14:textId="11BE829A" w:rsidR="005C7DAF" w:rsidRPr="008D5D64" w:rsidRDefault="003E3F9A" w:rsidP="001E44F9">
      <w:pPr>
        <w:pStyle w:val="affffc"/>
      </w:pPr>
      <w:r w:rsidRPr="008D5D64">
        <w:t>--</w:t>
      </w:r>
    </w:p>
    <w:p w14:paraId="113C2AEF" w14:textId="77777777" w:rsidR="00F55388" w:rsidRPr="008D5D64" w:rsidRDefault="00F55388" w:rsidP="000150D3">
      <w:pPr>
        <w:pStyle w:val="3"/>
        <w:numPr>
          <w:ilvl w:val="2"/>
          <w:numId w:val="4"/>
        </w:numPr>
        <w:rPr>
          <w:rFonts w:ascii="Huawei Sans" w:hAnsi="Huawei Sans" w:cs="Huawei Sans"/>
        </w:rPr>
      </w:pPr>
      <w:bookmarkStart w:id="50" w:name="_Toc46927706"/>
      <w:bookmarkStart w:id="51" w:name="_Toc51334563"/>
      <w:r w:rsidRPr="008D5D64">
        <w:rPr>
          <w:rFonts w:ascii="Huawei Sans" w:hAnsi="Huawei Sans" w:cs="Huawei Sans"/>
        </w:rPr>
        <w:t>gs_dumpall</w:t>
      </w:r>
      <w:bookmarkEnd w:id="50"/>
      <w:bookmarkEnd w:id="51"/>
    </w:p>
    <w:p w14:paraId="4C47DD61" w14:textId="77777777" w:rsidR="00F55388" w:rsidRPr="008D5D64" w:rsidRDefault="00F55388" w:rsidP="002A1320">
      <w:pPr>
        <w:pStyle w:val="1e"/>
        <w:rPr>
          <w:lang w:eastAsia="zh-CN"/>
        </w:rPr>
      </w:pPr>
      <w:r w:rsidRPr="008D5D64">
        <w:rPr>
          <w:lang w:eastAsia="zh-CN"/>
        </w:rPr>
        <w:t>gs_dumpall</w:t>
      </w:r>
      <w:r w:rsidRPr="008D5D64">
        <w:rPr>
          <w:lang w:eastAsia="zh-CN"/>
        </w:rPr>
        <w:t>是</w:t>
      </w:r>
      <w:r w:rsidRPr="008D5D64">
        <w:rPr>
          <w:lang w:eastAsia="zh-CN"/>
        </w:rPr>
        <w:t>openGauss</w:t>
      </w:r>
      <w:r w:rsidRPr="008D5D64">
        <w:rPr>
          <w:lang w:eastAsia="zh-CN"/>
        </w:rPr>
        <w:t>用于导出所有数据库相关信息工具，它可以导出</w:t>
      </w:r>
      <w:r w:rsidRPr="008D5D64">
        <w:rPr>
          <w:lang w:eastAsia="zh-CN"/>
        </w:rPr>
        <w:t>openGauss</w:t>
      </w:r>
      <w:r w:rsidRPr="008D5D64">
        <w:rPr>
          <w:lang w:eastAsia="zh-CN"/>
        </w:rPr>
        <w:t>数据库的所有数据，包括默认数据库</w:t>
      </w:r>
      <w:r w:rsidRPr="008D5D64">
        <w:rPr>
          <w:lang w:eastAsia="zh-CN"/>
        </w:rPr>
        <w:t>postgres</w:t>
      </w:r>
      <w:r w:rsidRPr="008D5D64">
        <w:rPr>
          <w:lang w:eastAsia="zh-CN"/>
        </w:rPr>
        <w:t>的数据、自定义数据库的数据、以及</w:t>
      </w:r>
      <w:r w:rsidRPr="008D5D64">
        <w:rPr>
          <w:lang w:eastAsia="zh-CN"/>
        </w:rPr>
        <w:t>openGauss</w:t>
      </w:r>
      <w:r w:rsidRPr="008D5D64">
        <w:rPr>
          <w:lang w:eastAsia="zh-CN"/>
        </w:rPr>
        <w:t>所有数据库公共的全局对象。</w:t>
      </w:r>
    </w:p>
    <w:p w14:paraId="7C04A1CF" w14:textId="77777777" w:rsidR="00F55388" w:rsidRPr="008D5D64" w:rsidRDefault="00F55388" w:rsidP="002A1320">
      <w:pPr>
        <w:pStyle w:val="1e"/>
      </w:pPr>
      <w:r w:rsidRPr="008D5D64">
        <w:t>gs_dumpall</w:t>
      </w:r>
      <w:r w:rsidRPr="008D5D64">
        <w:t>在导出</w:t>
      </w:r>
      <w:r w:rsidRPr="008D5D64">
        <w:t>openGauss</w:t>
      </w:r>
      <w:r w:rsidRPr="008D5D64">
        <w:t>所有数据库时分为两部分：</w:t>
      </w:r>
    </w:p>
    <w:p w14:paraId="58C07EA7" w14:textId="77777777" w:rsidR="00F55388" w:rsidRPr="008D5D64" w:rsidRDefault="00F55388" w:rsidP="00F55388">
      <w:pPr>
        <w:pStyle w:val="4a"/>
        <w:rPr>
          <w:rFonts w:ascii="Huawei Sans" w:hAnsi="Huawei Sans" w:cs="Huawei Sans"/>
        </w:rPr>
      </w:pPr>
      <w:r w:rsidRPr="008D5D64">
        <w:rPr>
          <w:rFonts w:ascii="Huawei Sans" w:hAnsi="Huawei Sans" w:cs="Huawei Sans"/>
        </w:rPr>
        <w:t>gs_dumpall</w:t>
      </w:r>
      <w:r w:rsidRPr="008D5D64">
        <w:rPr>
          <w:rFonts w:ascii="Huawei Sans" w:hAnsi="Huawei Sans" w:cs="Huawei Sans"/>
        </w:rPr>
        <w:t>自身对所有数据库公共的全局对象进行导出，包括有关数据库用户和组，表空间以及属性（例如，适用于数据库整体的访问权限）信息。</w:t>
      </w:r>
    </w:p>
    <w:p w14:paraId="6BC7C1A1" w14:textId="77777777" w:rsidR="00F55388" w:rsidRPr="008D5D64" w:rsidRDefault="00F55388" w:rsidP="00F55388">
      <w:pPr>
        <w:pStyle w:val="4a"/>
        <w:rPr>
          <w:rFonts w:ascii="Huawei Sans" w:hAnsi="Huawei Sans" w:cs="Huawei Sans"/>
        </w:rPr>
      </w:pPr>
      <w:r w:rsidRPr="008D5D64">
        <w:rPr>
          <w:rFonts w:ascii="Huawei Sans" w:hAnsi="Huawei Sans" w:cs="Huawei Sans"/>
        </w:rPr>
        <w:t>gs_dumpall</w:t>
      </w:r>
      <w:r w:rsidRPr="008D5D64">
        <w:rPr>
          <w:rFonts w:ascii="Huawei Sans" w:hAnsi="Huawei Sans" w:cs="Huawei Sans"/>
        </w:rPr>
        <w:t>通过调用</w:t>
      </w:r>
      <w:r w:rsidRPr="008D5D64">
        <w:rPr>
          <w:rFonts w:ascii="Huawei Sans" w:hAnsi="Huawei Sans" w:cs="Huawei Sans"/>
        </w:rPr>
        <w:t>gs_dump</w:t>
      </w:r>
      <w:r w:rsidRPr="008D5D64">
        <w:rPr>
          <w:rFonts w:ascii="Huawei Sans" w:hAnsi="Huawei Sans" w:cs="Huawei Sans"/>
        </w:rPr>
        <w:t>来完成</w:t>
      </w:r>
      <w:r w:rsidRPr="008D5D64">
        <w:rPr>
          <w:rFonts w:ascii="Huawei Sans" w:hAnsi="Huawei Sans" w:cs="Huawei Sans"/>
        </w:rPr>
        <w:t>openGauss</w:t>
      </w:r>
      <w:r w:rsidRPr="008D5D64">
        <w:rPr>
          <w:rFonts w:ascii="Huawei Sans" w:hAnsi="Huawei Sans" w:cs="Huawei Sans"/>
        </w:rPr>
        <w:t>中各数据库的</w:t>
      </w:r>
      <w:r w:rsidRPr="008D5D64">
        <w:rPr>
          <w:rFonts w:ascii="Huawei Sans" w:hAnsi="Huawei Sans" w:cs="Huawei Sans"/>
        </w:rPr>
        <w:t>SQL</w:t>
      </w:r>
      <w:r w:rsidRPr="008D5D64">
        <w:rPr>
          <w:rFonts w:ascii="Huawei Sans" w:hAnsi="Huawei Sans" w:cs="Huawei Sans"/>
        </w:rPr>
        <w:t>脚本文件导出，该脚本文件包含将数据库恢复为其保存时的状态所需要的全部</w:t>
      </w:r>
      <w:r w:rsidRPr="008D5D64">
        <w:rPr>
          <w:rFonts w:ascii="Huawei Sans" w:hAnsi="Huawei Sans" w:cs="Huawei Sans"/>
        </w:rPr>
        <w:t>SQL</w:t>
      </w:r>
      <w:r w:rsidRPr="008D5D64">
        <w:rPr>
          <w:rFonts w:ascii="Huawei Sans" w:hAnsi="Huawei Sans" w:cs="Huawei Sans"/>
        </w:rPr>
        <w:t>语句。</w:t>
      </w:r>
    </w:p>
    <w:p w14:paraId="695C2C15" w14:textId="77777777" w:rsidR="00F55388" w:rsidRDefault="00F55388" w:rsidP="002A1320">
      <w:pPr>
        <w:pStyle w:val="1e"/>
        <w:rPr>
          <w:lang w:eastAsia="zh-CN"/>
        </w:rPr>
      </w:pPr>
      <w:r w:rsidRPr="008D5D64">
        <w:rPr>
          <w:lang w:eastAsia="zh-CN"/>
        </w:rPr>
        <w:t>以上两部分导出的结果为纯文本格式的</w:t>
      </w:r>
      <w:r w:rsidRPr="008D5D64">
        <w:rPr>
          <w:lang w:eastAsia="zh-CN"/>
        </w:rPr>
        <w:t>SQL</w:t>
      </w:r>
      <w:r w:rsidRPr="008D5D64">
        <w:rPr>
          <w:lang w:eastAsia="zh-CN"/>
        </w:rPr>
        <w:t>脚本文件，使用</w:t>
      </w:r>
      <w:r w:rsidRPr="008D5D64">
        <w:rPr>
          <w:lang w:eastAsia="zh-CN"/>
        </w:rPr>
        <w:t>gsql</w:t>
      </w:r>
      <w:r w:rsidRPr="008D5D64">
        <w:rPr>
          <w:lang w:eastAsia="zh-CN"/>
        </w:rPr>
        <w:t>运行该脚本文件可以恢复</w:t>
      </w:r>
      <w:r w:rsidRPr="008D5D64">
        <w:rPr>
          <w:lang w:eastAsia="zh-CN"/>
        </w:rPr>
        <w:t>openGauss</w:t>
      </w:r>
      <w:r w:rsidRPr="008D5D64">
        <w:rPr>
          <w:lang w:eastAsia="zh-CN"/>
        </w:rPr>
        <w:t>数据库。</w:t>
      </w:r>
    </w:p>
    <w:p w14:paraId="51183A46" w14:textId="77777777" w:rsidR="0047785F" w:rsidRDefault="0047785F" w:rsidP="0047785F">
      <w:pPr>
        <w:pStyle w:val="4a"/>
        <w:numPr>
          <w:ilvl w:val="0"/>
          <w:numId w:val="0"/>
        </w:numPr>
        <w:ind w:left="1446"/>
        <w:rPr>
          <w:rFonts w:ascii="Huawei Sans" w:hAnsi="Huawei Sans" w:cs="Huawei Sans"/>
          <w:b/>
        </w:rPr>
      </w:pPr>
      <w:r w:rsidRPr="00BC4E8A">
        <w:rPr>
          <w:rFonts w:ascii="Huawei Sans" w:hAnsi="Huawei Sans" w:cs="Huawei Sans"/>
          <w:b/>
        </w:rPr>
        <w:t>参数说明</w:t>
      </w:r>
      <w:r w:rsidRPr="00BC4E8A">
        <w:rPr>
          <w:rFonts w:ascii="Huawei Sans" w:hAnsi="Huawei Sans" w:cs="Huawei Sans" w:hint="eastAsia"/>
          <w:b/>
        </w:rPr>
        <w:t>：</w:t>
      </w:r>
    </w:p>
    <w:p w14:paraId="08EEB0CE" w14:textId="7C1C28F7" w:rsidR="00257613" w:rsidRPr="00BC4E8A" w:rsidRDefault="00974E55" w:rsidP="00257613">
      <w:pPr>
        <w:pStyle w:val="50"/>
        <w:rPr>
          <w:rFonts w:hint="eastAsia"/>
        </w:rPr>
      </w:pPr>
      <w:r>
        <w:rPr>
          <w:rFonts w:hint="eastAsia"/>
        </w:rPr>
        <w:t>g</w:t>
      </w:r>
      <w:r>
        <w:t>s_dumpall</w:t>
      </w:r>
      <w:r w:rsidR="00257613">
        <w:rPr>
          <w:rFonts w:hint="eastAsia"/>
        </w:rPr>
        <w:t>参数说明</w:t>
      </w:r>
    </w:p>
    <w:tbl>
      <w:tblPr>
        <w:tblStyle w:val="V30"/>
        <w:tblW w:w="0" w:type="auto"/>
        <w:tblInd w:w="144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2365"/>
        <w:gridCol w:w="5781"/>
      </w:tblGrid>
      <w:tr w:rsidR="0047785F" w14:paraId="6AFEB66B"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2980825F" w14:textId="77777777" w:rsidR="0047785F" w:rsidRDefault="0047785F" w:rsidP="0096702E">
            <w:pPr>
              <w:pStyle w:val="4a"/>
              <w:numPr>
                <w:ilvl w:val="0"/>
                <w:numId w:val="0"/>
              </w:numPr>
              <w:rPr>
                <w:rFonts w:ascii="Huawei Sans" w:hAnsi="Huawei Sans" w:cs="Huawei Sans"/>
              </w:rPr>
            </w:pPr>
            <w:r>
              <w:rPr>
                <w:rFonts w:ascii="Huawei Sans" w:hAnsi="Huawei Sans" w:cs="Huawei Sans" w:hint="eastAsia"/>
              </w:rPr>
              <w:t>参数</w:t>
            </w:r>
          </w:p>
        </w:tc>
        <w:tc>
          <w:tcPr>
            <w:tcW w:w="5795" w:type="dxa"/>
          </w:tcPr>
          <w:p w14:paraId="4216426A" w14:textId="77777777" w:rsidR="0047785F" w:rsidRDefault="0047785F" w:rsidP="0096702E">
            <w:pPr>
              <w:pStyle w:val="4a"/>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47785F" w14:paraId="664683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48A925E0" w14:textId="77777777" w:rsidR="0047785F" w:rsidRDefault="0047785F" w:rsidP="00CC54DA">
            <w:pPr>
              <w:pStyle w:val="5a"/>
            </w:pPr>
            <w:r w:rsidRPr="0047785F">
              <w:t>-f, –filename=FILEN</w:t>
            </w:r>
          </w:p>
        </w:tc>
        <w:tc>
          <w:tcPr>
            <w:tcW w:w="5795" w:type="dxa"/>
          </w:tcPr>
          <w:p w14:paraId="1C1ED7B9" w14:textId="77777777"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将输出发送至指定文件。如果这里省略，则使用标准输出。</w:t>
            </w:r>
          </w:p>
        </w:tc>
      </w:tr>
      <w:tr w:rsidR="0047785F" w14:paraId="2324F835"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31775A9" w14:textId="654D8F2A" w:rsidR="0047785F" w:rsidRPr="0047785F" w:rsidRDefault="0047785F" w:rsidP="00CC54DA">
            <w:pPr>
              <w:pStyle w:val="5a"/>
            </w:pPr>
            <w:r w:rsidRPr="0047785F">
              <w:t>-a, –data-only</w:t>
            </w:r>
          </w:p>
        </w:tc>
        <w:tc>
          <w:tcPr>
            <w:tcW w:w="5795" w:type="dxa"/>
          </w:tcPr>
          <w:p w14:paraId="6609DB0A" w14:textId="6B7A2C40"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只转储数据，不转储模式（数据定义）。</w:t>
            </w:r>
          </w:p>
        </w:tc>
      </w:tr>
      <w:tr w:rsidR="0047785F" w14:paraId="57D9188B"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C52E078" w14:textId="490085F7" w:rsidR="0047785F" w:rsidRPr="0047785F" w:rsidRDefault="0047785F" w:rsidP="00CC54DA">
            <w:pPr>
              <w:pStyle w:val="5a"/>
            </w:pPr>
            <w:r w:rsidRPr="0047785F">
              <w:t>-c, –clean</w:t>
            </w:r>
          </w:p>
        </w:tc>
        <w:tc>
          <w:tcPr>
            <w:tcW w:w="5795" w:type="dxa"/>
          </w:tcPr>
          <w:p w14:paraId="727A45EA" w14:textId="3420322B"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在重新创建数据库之前，执行</w:t>
            </w:r>
            <w:r w:rsidRPr="0047785F">
              <w:t>SQL</w:t>
            </w:r>
            <w:r w:rsidRPr="0047785F">
              <w:rPr>
                <w:rFonts w:hint="eastAsia"/>
              </w:rPr>
              <w:t>语句清理（删除）这些数据库。针对角色和表空间的转储命令已添加。</w:t>
            </w:r>
          </w:p>
        </w:tc>
      </w:tr>
      <w:tr w:rsidR="0047785F" w14:paraId="1DBF804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E8F741F" w14:textId="52316281" w:rsidR="0047785F" w:rsidRPr="0047785F" w:rsidRDefault="0047785F" w:rsidP="00CC54DA">
            <w:pPr>
              <w:pStyle w:val="5a"/>
            </w:pPr>
            <w:r w:rsidRPr="0047785F">
              <w:t>-g, –globals-only</w:t>
            </w:r>
          </w:p>
        </w:tc>
        <w:tc>
          <w:tcPr>
            <w:tcW w:w="5795" w:type="dxa"/>
          </w:tcPr>
          <w:p w14:paraId="2066AB1F" w14:textId="4B9CC242"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只转储全局对象（角色和表空间），无数据库。</w:t>
            </w:r>
          </w:p>
        </w:tc>
      </w:tr>
      <w:tr w:rsidR="0047785F" w14:paraId="0538F1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6A91096" w14:textId="57D53E2F" w:rsidR="0047785F" w:rsidRPr="0047785F" w:rsidRDefault="0047785F" w:rsidP="00CC54DA">
            <w:pPr>
              <w:pStyle w:val="5a"/>
            </w:pPr>
            <w:r w:rsidRPr="0047785F">
              <w:t>-s, –schema-only</w:t>
            </w:r>
          </w:p>
        </w:tc>
        <w:tc>
          <w:tcPr>
            <w:tcW w:w="5795" w:type="dxa"/>
          </w:tcPr>
          <w:p w14:paraId="2EEE40CE" w14:textId="2ABF739B"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只转储对象定义（模式），而非数据。</w:t>
            </w:r>
          </w:p>
        </w:tc>
      </w:tr>
      <w:tr w:rsidR="0047785F" w14:paraId="453DDB50"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4920310" w14:textId="0DC2D5AE" w:rsidR="0047785F" w:rsidRPr="0047785F" w:rsidRDefault="0047785F" w:rsidP="00CC54DA">
            <w:pPr>
              <w:pStyle w:val="5a"/>
            </w:pPr>
            <w:r w:rsidRPr="0047785F">
              <w:t>-t, –tablespaces-only</w:t>
            </w:r>
          </w:p>
        </w:tc>
        <w:tc>
          <w:tcPr>
            <w:tcW w:w="5795" w:type="dxa"/>
          </w:tcPr>
          <w:p w14:paraId="208C6650" w14:textId="068C3BEC"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只转储表空间，不转储数据库或角色。</w:t>
            </w:r>
          </w:p>
        </w:tc>
      </w:tr>
      <w:tr w:rsidR="0047785F" w14:paraId="3CCDBE76"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A2C3D9E" w14:textId="52E023E4" w:rsidR="0047785F" w:rsidRDefault="0047785F" w:rsidP="00CC54DA">
            <w:pPr>
              <w:pStyle w:val="5a"/>
            </w:pPr>
            <w:r w:rsidRPr="0047785F">
              <w:t>-h, –host</w:t>
            </w:r>
          </w:p>
        </w:tc>
        <w:tc>
          <w:tcPr>
            <w:tcW w:w="5795" w:type="dxa"/>
          </w:tcPr>
          <w:p w14:paraId="4E44B482" w14:textId="5C0D3D16" w:rsid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指定主机的名称。该参数只针对</w:t>
            </w:r>
            <w:r w:rsidRPr="0047785F">
              <w:rPr>
                <w:rFonts w:ascii="Huawei Sans" w:hAnsi="Huawei Sans" w:cs="Huawei Sans"/>
              </w:rPr>
              <w:t>openGauss</w:t>
            </w:r>
            <w:r w:rsidRPr="0047785F">
              <w:rPr>
                <w:rFonts w:ascii="Huawei Sans" w:hAnsi="Huawei Sans" w:cs="Huawei Sans" w:hint="eastAsia"/>
              </w:rPr>
              <w:t>外，对</w:t>
            </w:r>
            <w:r w:rsidRPr="0047785F">
              <w:rPr>
                <w:rFonts w:ascii="Huawei Sans" w:hAnsi="Huawei Sans" w:cs="Huawei Sans"/>
              </w:rPr>
              <w:t>openGauss</w:t>
            </w:r>
            <w:r w:rsidRPr="0047785F">
              <w:rPr>
                <w:rFonts w:ascii="Huawei Sans" w:hAnsi="Huawei Sans" w:cs="Huawei Sans" w:hint="eastAsia"/>
              </w:rPr>
              <w:t>内本机只能用</w:t>
            </w:r>
            <w:r w:rsidRPr="0047785F">
              <w:rPr>
                <w:rFonts w:ascii="Huawei Sans" w:hAnsi="Huawei Sans" w:cs="Huawei Sans"/>
              </w:rPr>
              <w:t>127.0.0.1</w:t>
            </w:r>
            <w:r w:rsidRPr="0047785F">
              <w:rPr>
                <w:rFonts w:ascii="Huawei Sans" w:hAnsi="Huawei Sans" w:cs="Huawei Sans" w:hint="eastAsia"/>
              </w:rPr>
              <w:t>。</w:t>
            </w:r>
          </w:p>
        </w:tc>
      </w:tr>
      <w:tr w:rsidR="0047785F" w14:paraId="0140AF8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C108989" w14:textId="6682F6AB" w:rsidR="0047785F" w:rsidRDefault="0047785F" w:rsidP="00CC54DA">
            <w:pPr>
              <w:pStyle w:val="5a"/>
            </w:pPr>
            <w:r w:rsidRPr="0047785F">
              <w:t>-l, –database</w:t>
            </w:r>
          </w:p>
        </w:tc>
        <w:tc>
          <w:tcPr>
            <w:tcW w:w="5795" w:type="dxa"/>
          </w:tcPr>
          <w:p w14:paraId="61793059" w14:textId="493DF675" w:rsid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指定所连接的转储全局对象的数据库名称，并去寻找还有其</w:t>
            </w:r>
            <w:r w:rsidRPr="0047785F">
              <w:rPr>
                <w:rFonts w:hint="eastAsia"/>
              </w:rPr>
              <w:lastRenderedPageBreak/>
              <w:t>他哪些数据库需要被转储。如果没有指定，会使用</w:t>
            </w:r>
            <w:r w:rsidRPr="0047785F">
              <w:t>postgres</w:t>
            </w:r>
            <w:r w:rsidRPr="0047785F">
              <w:rPr>
                <w:rFonts w:hint="eastAsia"/>
              </w:rPr>
              <w:t>数据库，如果</w:t>
            </w:r>
            <w:r w:rsidRPr="0047785F">
              <w:t>postgres</w:t>
            </w:r>
            <w:r w:rsidRPr="0047785F">
              <w:rPr>
                <w:rFonts w:hint="eastAsia"/>
              </w:rPr>
              <w:t>数据库不存在，会使用</w:t>
            </w:r>
            <w:r w:rsidRPr="0047785F">
              <w:t>template1</w:t>
            </w:r>
            <w:r w:rsidRPr="0047785F">
              <w:rPr>
                <w:rFonts w:hint="eastAsia"/>
              </w:rPr>
              <w:t>。</w:t>
            </w:r>
          </w:p>
        </w:tc>
      </w:tr>
      <w:tr w:rsidR="0047785F" w14:paraId="11F3018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299ACF25" w14:textId="6924B567" w:rsidR="0047785F" w:rsidRDefault="0047785F" w:rsidP="00CC54DA">
            <w:pPr>
              <w:pStyle w:val="5a"/>
            </w:pPr>
            <w:r w:rsidRPr="0047785F">
              <w:lastRenderedPageBreak/>
              <w:t>-p, –port</w:t>
            </w:r>
          </w:p>
        </w:tc>
        <w:tc>
          <w:tcPr>
            <w:tcW w:w="5795" w:type="dxa"/>
          </w:tcPr>
          <w:p w14:paraId="33099702" w14:textId="40501486" w:rsid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指定服务器所监听的</w:t>
            </w:r>
            <w:r w:rsidRPr="0047785F">
              <w:t>TCP</w:t>
            </w:r>
            <w:r w:rsidRPr="0047785F">
              <w:rPr>
                <w:rFonts w:hint="eastAsia"/>
              </w:rPr>
              <w:t>端口或本地</w:t>
            </w:r>
            <w:r w:rsidRPr="0047785F">
              <w:t>Unix</w:t>
            </w:r>
            <w:r w:rsidRPr="0047785F">
              <w:rPr>
                <w:rFonts w:hint="eastAsia"/>
              </w:rPr>
              <w:t>域套接字后缀，以确保连接。默认值设置为</w:t>
            </w:r>
            <w:r w:rsidRPr="0047785F">
              <w:t>PGPORT</w:t>
            </w:r>
            <w:r w:rsidRPr="0047785F">
              <w:rPr>
                <w:rFonts w:hint="eastAsia"/>
              </w:rPr>
              <w:t>环境变量。在开启线程池情况下，建议使用</w:t>
            </w:r>
            <w:r w:rsidRPr="0047785F">
              <w:rPr>
                <w:rFonts w:hint="eastAsia"/>
              </w:rPr>
              <w:t xml:space="preserve"> </w:t>
            </w:r>
            <w:r w:rsidRPr="0047785F">
              <w:t>pooler port</w:t>
            </w:r>
            <w:r w:rsidRPr="0047785F">
              <w:rPr>
                <w:rFonts w:hint="eastAsia"/>
              </w:rPr>
              <w:t>，即监听端口</w:t>
            </w:r>
            <w:r w:rsidRPr="0047785F">
              <w:t>+1</w:t>
            </w:r>
            <w:r w:rsidRPr="0047785F">
              <w:rPr>
                <w:rFonts w:hint="eastAsia"/>
              </w:rPr>
              <w:t>。</w:t>
            </w:r>
          </w:p>
        </w:tc>
      </w:tr>
      <w:tr w:rsidR="0047785F" w14:paraId="5E026354"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28E796A" w14:textId="5B3025EE" w:rsidR="0047785F" w:rsidRDefault="0047785F" w:rsidP="00CC54DA">
            <w:pPr>
              <w:pStyle w:val="5a"/>
            </w:pPr>
            <w:r w:rsidRPr="0047785F">
              <w:t>-U, –username</w:t>
            </w:r>
          </w:p>
        </w:tc>
        <w:tc>
          <w:tcPr>
            <w:tcW w:w="5795" w:type="dxa"/>
          </w:tcPr>
          <w:p w14:paraId="1ED49FC7" w14:textId="612BFFB7" w:rsid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所连接的用户名。</w:t>
            </w:r>
          </w:p>
        </w:tc>
      </w:tr>
      <w:tr w:rsidR="0047785F" w14:paraId="7CA00F43"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1CA98165" w14:textId="6FFDEAAA" w:rsidR="0047785F" w:rsidRDefault="0047785F" w:rsidP="00CC54DA">
            <w:pPr>
              <w:pStyle w:val="5a"/>
            </w:pPr>
            <w:r w:rsidRPr="0047785F">
              <w:t>-W, –password</w:t>
            </w:r>
          </w:p>
        </w:tc>
        <w:tc>
          <w:tcPr>
            <w:tcW w:w="5795" w:type="dxa"/>
          </w:tcPr>
          <w:p w14:paraId="2DD5C2D4" w14:textId="7B207E21" w:rsidR="0047785F" w:rsidRDefault="0047785F" w:rsidP="00CC54DA">
            <w:pPr>
              <w:pStyle w:val="5a"/>
              <w:cnfStyle w:val="000000000000" w:firstRow="0" w:lastRow="0" w:firstColumn="0" w:lastColumn="0" w:oddVBand="0" w:evenVBand="0" w:oddHBand="0" w:evenHBand="0" w:firstRowFirstColumn="0" w:firstRowLastColumn="0" w:lastRowFirstColumn="0" w:lastRowLastColumn="0"/>
            </w:pPr>
            <w:r w:rsidRPr="0047785F">
              <w:rPr>
                <w:rFonts w:hint="eastAsia"/>
              </w:rPr>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Pr="0047785F">
              <w:t>Dump Restore</w:t>
            </w:r>
            <w:r w:rsidRPr="0047785F">
              <w:rPr>
                <w:rFonts w:hint="eastAsia"/>
              </w:rPr>
              <w:t>工具”会提示用户输入密码。</w:t>
            </w:r>
          </w:p>
        </w:tc>
      </w:tr>
    </w:tbl>
    <w:p w14:paraId="466FFBB5" w14:textId="77777777" w:rsidR="0047785F" w:rsidRPr="0047785F" w:rsidRDefault="0047785F" w:rsidP="002A1320">
      <w:pPr>
        <w:pStyle w:val="1e"/>
        <w:rPr>
          <w:lang w:eastAsia="zh-CN"/>
        </w:rPr>
      </w:pPr>
    </w:p>
    <w:p w14:paraId="1013FF5E"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操作步骤：</w:t>
      </w:r>
    </w:p>
    <w:p w14:paraId="6A38758A" w14:textId="77777777" w:rsidR="00F55388" w:rsidRPr="008D5D64" w:rsidRDefault="00F55388" w:rsidP="00E11956">
      <w:pPr>
        <w:pStyle w:val="30"/>
      </w:pPr>
      <w:r w:rsidRPr="008D5D64">
        <w:t>切换到</w:t>
      </w:r>
      <w:r w:rsidRPr="008D5D64">
        <w:t>omm</w:t>
      </w:r>
      <w:r w:rsidRPr="008D5D64">
        <w:t>用户，以操作系统用户</w:t>
      </w:r>
      <w:r w:rsidRPr="008D5D64">
        <w:t>omm</w:t>
      </w:r>
      <w:r w:rsidRPr="008D5D64">
        <w:t>登录数据库主节点。</w:t>
      </w:r>
    </w:p>
    <w:p w14:paraId="13021869" w14:textId="0F6F1FE0" w:rsidR="00F55388" w:rsidRPr="00975F66" w:rsidRDefault="002A1320" w:rsidP="001E44F9">
      <w:pPr>
        <w:pStyle w:val="affffc"/>
        <w:rPr>
          <w:rFonts w:eastAsia="微软雅黑"/>
          <w:b/>
          <w:color w:val="C7000B"/>
        </w:rPr>
      </w:pPr>
      <w:r>
        <w:rPr>
          <w:rFonts w:eastAsia="微软雅黑"/>
          <w:b/>
          <w:color w:val="C7000B"/>
        </w:rPr>
        <w:t xml:space="preserve">su </w:t>
      </w:r>
      <w:r>
        <w:rPr>
          <w:rFonts w:eastAsia="微软雅黑" w:hint="eastAsia"/>
          <w:b/>
          <w:color w:val="C7000B"/>
          <w:lang w:eastAsia="zh-CN"/>
        </w:rPr>
        <w:t>-</w:t>
      </w:r>
      <w:r w:rsidR="00F55388" w:rsidRPr="00975F66">
        <w:rPr>
          <w:rFonts w:eastAsia="微软雅黑"/>
          <w:b/>
          <w:color w:val="C7000B"/>
        </w:rPr>
        <w:t xml:space="preserve"> omm  </w:t>
      </w:r>
    </w:p>
    <w:p w14:paraId="526F2F7D" w14:textId="77777777" w:rsidR="00F55388" w:rsidRPr="008D5D64" w:rsidRDefault="00F55388" w:rsidP="00E11956">
      <w:pPr>
        <w:pStyle w:val="30"/>
      </w:pPr>
      <w:r w:rsidRPr="008D5D64">
        <w:t>使用</w:t>
      </w:r>
      <w:r w:rsidRPr="008D5D64">
        <w:t>gs_dumpall</w:t>
      </w:r>
      <w:r w:rsidRPr="008D5D64">
        <w:t>一次导出</w:t>
      </w:r>
      <w:r w:rsidRPr="008D5D64">
        <w:t>openGauss</w:t>
      </w:r>
      <w:r w:rsidRPr="008D5D64">
        <w:t>的所有数据库。</w:t>
      </w:r>
    </w:p>
    <w:p w14:paraId="0E7DA2DC" w14:textId="77777777" w:rsidR="00F55388" w:rsidRPr="00975F66" w:rsidRDefault="00F55388" w:rsidP="001E44F9">
      <w:pPr>
        <w:pStyle w:val="affffc"/>
        <w:rPr>
          <w:rFonts w:eastAsia="微软雅黑"/>
          <w:b/>
          <w:color w:val="C7000B"/>
        </w:rPr>
      </w:pPr>
      <w:r w:rsidRPr="00975F66">
        <w:rPr>
          <w:rFonts w:eastAsia="微软雅黑"/>
          <w:b/>
          <w:color w:val="C7000B"/>
        </w:rPr>
        <w:t>gs_dumpall -f  /home/omm/logical/backup/bkp2.sql -p 26000</w:t>
      </w:r>
    </w:p>
    <w:p w14:paraId="04DD7A3D" w14:textId="2C2D9E45" w:rsidR="00F55388" w:rsidRPr="008D5D64" w:rsidRDefault="00F55388" w:rsidP="002A1320">
      <w:pPr>
        <w:pStyle w:val="1e"/>
      </w:pPr>
      <w:r w:rsidRPr="008D5D64">
        <w:t>结果显示为</w:t>
      </w:r>
      <w:r w:rsidRPr="008D5D64">
        <w:t>:</w:t>
      </w:r>
    </w:p>
    <w:p w14:paraId="3FA71EFF" w14:textId="77777777" w:rsidR="00F55388" w:rsidRPr="008D5D64" w:rsidRDefault="00F55388" w:rsidP="001E44F9">
      <w:pPr>
        <w:pStyle w:val="affffc"/>
      </w:pPr>
      <w:r w:rsidRPr="008D5D64">
        <w:t>gs_dump[port='26000'][dbname='postgres'][2020-07-28 20:39:29]: The total objects number is 345.</w:t>
      </w:r>
    </w:p>
    <w:p w14:paraId="095CF641" w14:textId="77777777" w:rsidR="00F55388" w:rsidRPr="008D5D64" w:rsidRDefault="00F55388" w:rsidP="001E44F9">
      <w:pPr>
        <w:pStyle w:val="affffc"/>
      </w:pPr>
      <w:r w:rsidRPr="008D5D64">
        <w:t>gs_dump[port='26000'][dbname='postgres'][2020-07-28 20:39:29]: [100.00%] 345 objects have been dumped.</w:t>
      </w:r>
    </w:p>
    <w:p w14:paraId="4E5FD861" w14:textId="77777777" w:rsidR="00F55388" w:rsidRPr="008D5D64" w:rsidRDefault="00F55388" w:rsidP="001E44F9">
      <w:pPr>
        <w:pStyle w:val="affffc"/>
      </w:pPr>
      <w:r w:rsidRPr="008D5D64">
        <w:t>gs_dump[port='26000'][dbname='postgres'][2020-07-28 20:39:29]: dump database dbname='postgres' successfully</w:t>
      </w:r>
    </w:p>
    <w:p w14:paraId="4DFCE6FE" w14:textId="77777777" w:rsidR="00F55388" w:rsidRPr="008D5D64" w:rsidRDefault="00F55388" w:rsidP="001E44F9">
      <w:pPr>
        <w:pStyle w:val="affffc"/>
      </w:pPr>
      <w:r w:rsidRPr="008D5D64">
        <w:t>gs_dump[port='26000'][dbname='postgres'][2020-07-28 20:39:29]: total time: 172  ms</w:t>
      </w:r>
    </w:p>
    <w:p w14:paraId="7A366B5F" w14:textId="77777777" w:rsidR="00F55388" w:rsidRPr="008D5D64" w:rsidRDefault="00F55388" w:rsidP="001E44F9">
      <w:pPr>
        <w:pStyle w:val="affffc"/>
      </w:pPr>
      <w:r w:rsidRPr="008D5D64">
        <w:t>gs_dumpall[port='26000'][2020-07-28 20:39:29]: dumpall operation successful</w:t>
      </w:r>
    </w:p>
    <w:p w14:paraId="14C21832" w14:textId="77777777" w:rsidR="00F55388" w:rsidRPr="008D5D64" w:rsidRDefault="00F55388" w:rsidP="001E44F9">
      <w:pPr>
        <w:pStyle w:val="affffc"/>
      </w:pPr>
      <w:r w:rsidRPr="008D5D64">
        <w:t>gs_dumpall[port='26000'][2020-07-28 20:39:29]: total time: 213  ms</w:t>
      </w:r>
    </w:p>
    <w:p w14:paraId="7526F33A" w14:textId="5A1DCD3A" w:rsidR="00F55388" w:rsidRPr="008D5D64" w:rsidRDefault="00F55388" w:rsidP="00E11956">
      <w:pPr>
        <w:pStyle w:val="30"/>
      </w:pPr>
      <w:r w:rsidRPr="008D5D64">
        <w:t>查看生成的文件信息</w:t>
      </w:r>
      <w:r w:rsidR="00FF6417" w:rsidRPr="008D5D64">
        <w:t>。</w:t>
      </w:r>
    </w:p>
    <w:p w14:paraId="724DF9B2" w14:textId="5318CFB6" w:rsidR="00F55388" w:rsidRDefault="00F55388" w:rsidP="001E44F9">
      <w:pPr>
        <w:pStyle w:val="affffc"/>
        <w:rPr>
          <w:rFonts w:eastAsia="微软雅黑"/>
          <w:b/>
          <w:color w:val="C7000B"/>
        </w:rPr>
      </w:pPr>
      <w:r w:rsidRPr="00975F66">
        <w:rPr>
          <w:rFonts w:eastAsia="微软雅黑"/>
          <w:b/>
          <w:color w:val="C7000B"/>
        </w:rPr>
        <w:t>ll /home/omm/logical/backup/</w:t>
      </w:r>
    </w:p>
    <w:p w14:paraId="540CAF1B" w14:textId="77777777" w:rsidR="002A1320" w:rsidRPr="00975F66" w:rsidRDefault="002A1320" w:rsidP="001E44F9">
      <w:pPr>
        <w:pStyle w:val="affffc"/>
        <w:rPr>
          <w:rFonts w:eastAsia="微软雅黑"/>
          <w:b/>
          <w:color w:val="C7000B"/>
        </w:rPr>
      </w:pPr>
    </w:p>
    <w:p w14:paraId="6B8EC114" w14:textId="77777777" w:rsidR="002A1320" w:rsidRDefault="002A1320" w:rsidP="002A1320">
      <w:pPr>
        <w:pStyle w:val="affffc"/>
      </w:pPr>
      <w:r>
        <w:t>total 48K</w:t>
      </w:r>
    </w:p>
    <w:p w14:paraId="5E920C6F" w14:textId="77777777" w:rsidR="002A1320" w:rsidRDefault="002A1320" w:rsidP="002A1320">
      <w:pPr>
        <w:pStyle w:val="affffc"/>
      </w:pPr>
      <w:r>
        <w:t>-rw------- 1 omm dbgrp 6.2K Feb  5 15:36 bkp2.sql</w:t>
      </w:r>
    </w:p>
    <w:p w14:paraId="23F3D505" w14:textId="77777777" w:rsidR="002A1320" w:rsidRDefault="002A1320" w:rsidP="002A1320">
      <w:pPr>
        <w:pStyle w:val="affffc"/>
      </w:pPr>
      <w:r>
        <w:t>-rw------- 1 omm dbgrp  934 Feb  5 15:33 bkp_shl2.sql</w:t>
      </w:r>
    </w:p>
    <w:p w14:paraId="5C3FDA5C" w14:textId="77777777" w:rsidR="002A1320" w:rsidRDefault="002A1320" w:rsidP="002A1320">
      <w:pPr>
        <w:pStyle w:val="affffc"/>
      </w:pPr>
      <w:r>
        <w:t>drwx------ 2 omm dbgrp 4.0K Feb  5 15:32 MPPDB_backup</w:t>
      </w:r>
    </w:p>
    <w:p w14:paraId="18A8E872" w14:textId="77777777" w:rsidR="002A1320" w:rsidRDefault="002A1320" w:rsidP="002A1320">
      <w:pPr>
        <w:pStyle w:val="affffc"/>
      </w:pPr>
      <w:r>
        <w:t>-rw------- 1 omm dbgrp 3.0K Feb  5 15:35 MPPDB_backup2.sql</w:t>
      </w:r>
    </w:p>
    <w:p w14:paraId="22EA1BE8" w14:textId="77777777" w:rsidR="002A1320" w:rsidRDefault="002A1320" w:rsidP="002A1320">
      <w:pPr>
        <w:pStyle w:val="affffc"/>
      </w:pPr>
      <w:r>
        <w:t>-rw------- 1 omm dbgrp 4.1K Feb  5 15:32 MPPDB_backup.dmp</w:t>
      </w:r>
    </w:p>
    <w:p w14:paraId="0A3D597E" w14:textId="77777777" w:rsidR="002A1320" w:rsidRDefault="002A1320" w:rsidP="002A1320">
      <w:pPr>
        <w:pStyle w:val="affffc"/>
      </w:pPr>
      <w:r>
        <w:t>-rw------- 1 omm dbgrp 3.0K Feb  5 15:30 MPPDB_backup.sql</w:t>
      </w:r>
    </w:p>
    <w:p w14:paraId="4A6EAA1F" w14:textId="6E9EF1D0" w:rsidR="002A1320" w:rsidRPr="008D5D64" w:rsidRDefault="002A1320" w:rsidP="002A1320">
      <w:pPr>
        <w:pStyle w:val="affffc"/>
      </w:pPr>
      <w:r>
        <w:lastRenderedPageBreak/>
        <w:t>-rw------- 1 omm dbgrp  14K Feb  5 15:31 MPPDB_backup.tar</w:t>
      </w:r>
    </w:p>
    <w:p w14:paraId="289B8282" w14:textId="12D69425" w:rsidR="00F55388" w:rsidRPr="008D5D64" w:rsidRDefault="00F55388" w:rsidP="000150D3">
      <w:pPr>
        <w:pStyle w:val="3"/>
        <w:numPr>
          <w:ilvl w:val="2"/>
          <w:numId w:val="4"/>
        </w:numPr>
        <w:spacing w:after="160"/>
        <w:rPr>
          <w:rFonts w:ascii="Huawei Sans" w:hAnsi="Huawei Sans" w:cs="Huawei Sans"/>
        </w:rPr>
      </w:pPr>
      <w:bookmarkStart w:id="52" w:name="_ZH-CN_TOPIC_0250273519-chtext"/>
      <w:bookmarkStart w:id="53" w:name="_Toc42093298"/>
      <w:bookmarkStart w:id="54" w:name="_Toc46927707"/>
      <w:bookmarkStart w:id="55" w:name="_Toc51334564"/>
      <w:r w:rsidRPr="008D5D64">
        <w:rPr>
          <w:rFonts w:ascii="Huawei Sans" w:hAnsi="Huawei Sans" w:cs="Huawei Sans"/>
        </w:rPr>
        <w:t>gs_restore</w:t>
      </w:r>
      <w:bookmarkEnd w:id="52"/>
      <w:bookmarkEnd w:id="53"/>
      <w:bookmarkEnd w:id="54"/>
      <w:bookmarkEnd w:id="55"/>
    </w:p>
    <w:p w14:paraId="70EA8985" w14:textId="77777777" w:rsidR="00F55388" w:rsidRPr="008D5D64" w:rsidRDefault="00F55388" w:rsidP="002A1320">
      <w:pPr>
        <w:pStyle w:val="1e"/>
      </w:pPr>
      <w:r w:rsidRPr="008D5D64">
        <w:t>gs_restore</w:t>
      </w:r>
      <w:r w:rsidRPr="008D5D64">
        <w:t>是</w:t>
      </w:r>
      <w:r w:rsidRPr="008D5D64">
        <w:t>openGauss</w:t>
      </w:r>
      <w:r w:rsidRPr="008D5D64">
        <w:t>提供的针对</w:t>
      </w:r>
      <w:r w:rsidRPr="008D5D64">
        <w:t>gs_dump</w:t>
      </w:r>
      <w:r w:rsidRPr="008D5D64">
        <w:t>导出数据的导入工具。通过此工具可由</w:t>
      </w:r>
      <w:r w:rsidRPr="008D5D64">
        <w:t>gs_dump</w:t>
      </w:r>
      <w:r w:rsidRPr="008D5D64">
        <w:t>生成的导出文件进行导入。</w:t>
      </w:r>
    </w:p>
    <w:p w14:paraId="70AA9A6A" w14:textId="77777777" w:rsidR="00F55388" w:rsidRPr="008D5D64" w:rsidRDefault="00F55388" w:rsidP="002A1320">
      <w:pPr>
        <w:pStyle w:val="1e"/>
      </w:pPr>
      <w:r w:rsidRPr="008D5D64">
        <w:t>gs_restore</w:t>
      </w:r>
      <w:r w:rsidRPr="008D5D64">
        <w:t>工具由操作系统用户</w:t>
      </w:r>
      <w:r w:rsidRPr="008D5D64">
        <w:t>omm</w:t>
      </w:r>
      <w:r w:rsidRPr="008D5D64">
        <w:t>执行。</w:t>
      </w:r>
    </w:p>
    <w:p w14:paraId="5BF2D250" w14:textId="77777777" w:rsidR="00F55388" w:rsidRPr="00BC4E8A" w:rsidRDefault="00F55388" w:rsidP="002A1320">
      <w:pPr>
        <w:pStyle w:val="1e"/>
      </w:pPr>
      <w:r w:rsidRPr="00BC4E8A">
        <w:t>主要功能包含：</w:t>
      </w:r>
    </w:p>
    <w:p w14:paraId="0D7B2001" w14:textId="0C617542" w:rsidR="00F55388" w:rsidRPr="008D5D64" w:rsidRDefault="00F55388" w:rsidP="00CB450B">
      <w:pPr>
        <w:pStyle w:val="4a"/>
        <w:rPr>
          <w:rFonts w:ascii="Huawei Sans" w:hAnsi="Huawei Sans" w:cs="Huawei Sans"/>
        </w:rPr>
      </w:pPr>
      <w:r w:rsidRPr="008D5D64">
        <w:rPr>
          <w:rFonts w:ascii="Huawei Sans" w:hAnsi="Huawei Sans" w:cs="Huawei Sans"/>
        </w:rPr>
        <w:t>导入到数据库</w:t>
      </w:r>
      <w:r w:rsidR="00FF6417" w:rsidRPr="008D5D64">
        <w:rPr>
          <w:rFonts w:ascii="Huawei Sans" w:hAnsi="Huawei Sans" w:cs="Huawei Sans"/>
        </w:rPr>
        <w:t>：</w:t>
      </w:r>
    </w:p>
    <w:p w14:paraId="47879124" w14:textId="77777777" w:rsidR="00F55388" w:rsidRPr="008D5D64" w:rsidRDefault="00F55388" w:rsidP="00F55388">
      <w:pPr>
        <w:pStyle w:val="4a"/>
        <w:numPr>
          <w:ilvl w:val="0"/>
          <w:numId w:val="0"/>
        </w:numPr>
        <w:ind w:left="1446"/>
        <w:rPr>
          <w:rFonts w:ascii="Huawei Sans" w:hAnsi="Huawei Sans" w:cs="Huawei Sans"/>
        </w:rPr>
      </w:pPr>
      <w:r w:rsidRPr="008D5D64">
        <w:rPr>
          <w:rFonts w:ascii="Huawei Sans" w:hAnsi="Huawei Sans" w:cs="Huawei Sans"/>
        </w:rPr>
        <w:t>如果连接参数中指定了数据库，则数据将被导入到指定的数据库中。其中，并行导入必须指定连接的密码。</w:t>
      </w:r>
    </w:p>
    <w:p w14:paraId="36D7F68F" w14:textId="521F5E19" w:rsidR="00F55388" w:rsidRPr="008D5D64" w:rsidRDefault="00F55388" w:rsidP="00F55388">
      <w:pPr>
        <w:pStyle w:val="4a"/>
        <w:rPr>
          <w:rFonts w:ascii="Huawei Sans" w:hAnsi="Huawei Sans" w:cs="Huawei Sans"/>
        </w:rPr>
      </w:pPr>
      <w:r w:rsidRPr="008D5D64">
        <w:rPr>
          <w:rFonts w:ascii="Huawei Sans" w:hAnsi="Huawei Sans" w:cs="Huawei Sans"/>
        </w:rPr>
        <w:t>导入到脚本文件</w:t>
      </w:r>
      <w:r w:rsidR="00FF6417" w:rsidRPr="008D5D64">
        <w:rPr>
          <w:rFonts w:ascii="Huawei Sans" w:hAnsi="Huawei Sans" w:cs="Huawei Sans"/>
        </w:rPr>
        <w:t>：</w:t>
      </w:r>
    </w:p>
    <w:p w14:paraId="161A95AE" w14:textId="77777777" w:rsidR="00F55388" w:rsidRDefault="00F55388" w:rsidP="00F55388">
      <w:pPr>
        <w:pStyle w:val="4a"/>
        <w:numPr>
          <w:ilvl w:val="0"/>
          <w:numId w:val="0"/>
        </w:numPr>
        <w:ind w:left="1446"/>
        <w:rPr>
          <w:rFonts w:ascii="Huawei Sans" w:hAnsi="Huawei Sans" w:cs="Huawei Sans"/>
        </w:rPr>
      </w:pPr>
      <w:r w:rsidRPr="008D5D64">
        <w:rPr>
          <w:rFonts w:ascii="Huawei Sans" w:hAnsi="Huawei Sans" w:cs="Huawei Sans"/>
        </w:rPr>
        <w:t>如果未指定导入数据库，则创建包含重建数据库所必须的</w:t>
      </w:r>
      <w:r w:rsidRPr="008D5D64">
        <w:rPr>
          <w:rFonts w:ascii="Huawei Sans" w:hAnsi="Huawei Sans" w:cs="Huawei Sans"/>
        </w:rPr>
        <w:t>SQL</w:t>
      </w:r>
      <w:r w:rsidRPr="008D5D64">
        <w:rPr>
          <w:rFonts w:ascii="Huawei Sans" w:hAnsi="Huawei Sans" w:cs="Huawei Sans"/>
        </w:rPr>
        <w:t>语句脚本并写入到文件或者标准输出。等效于直接使用</w:t>
      </w:r>
      <w:r w:rsidRPr="008D5D64">
        <w:rPr>
          <w:rFonts w:ascii="Huawei Sans" w:hAnsi="Huawei Sans" w:cs="Huawei Sans"/>
        </w:rPr>
        <w:t>gs_dump</w:t>
      </w:r>
      <w:r w:rsidRPr="008D5D64">
        <w:rPr>
          <w:rFonts w:ascii="Huawei Sans" w:hAnsi="Huawei Sans" w:cs="Huawei Sans"/>
        </w:rPr>
        <w:t>导出为纯文本格式。</w:t>
      </w:r>
    </w:p>
    <w:p w14:paraId="44A18750" w14:textId="289ACEF6" w:rsidR="0047785F" w:rsidRDefault="00BC4E8A" w:rsidP="00F55388">
      <w:pPr>
        <w:pStyle w:val="4a"/>
        <w:numPr>
          <w:ilvl w:val="0"/>
          <w:numId w:val="0"/>
        </w:numPr>
        <w:ind w:left="1446"/>
        <w:rPr>
          <w:rFonts w:ascii="Huawei Sans" w:hAnsi="Huawei Sans" w:cs="Huawei Sans"/>
          <w:b/>
        </w:rPr>
      </w:pPr>
      <w:r w:rsidRPr="00BC4E8A">
        <w:rPr>
          <w:rFonts w:ascii="Huawei Sans" w:hAnsi="Huawei Sans" w:cs="Huawei Sans" w:hint="eastAsia"/>
          <w:b/>
        </w:rPr>
        <w:t>参数说明：</w:t>
      </w:r>
    </w:p>
    <w:p w14:paraId="2556D6BC" w14:textId="2FA0A419" w:rsidR="0083122E" w:rsidRPr="00BC4E8A" w:rsidRDefault="0083122E" w:rsidP="0083122E">
      <w:pPr>
        <w:pStyle w:val="50"/>
        <w:rPr>
          <w:rFonts w:hint="eastAsia"/>
        </w:rPr>
      </w:pPr>
      <w:r>
        <w:rPr>
          <w:rFonts w:hint="eastAsia"/>
        </w:rPr>
        <w:t>g</w:t>
      </w:r>
      <w:r>
        <w:t>s_restore</w:t>
      </w:r>
      <w:r>
        <w:t>参数说明</w:t>
      </w:r>
    </w:p>
    <w:tbl>
      <w:tblPr>
        <w:tblStyle w:val="V30"/>
        <w:tblW w:w="0" w:type="auto"/>
        <w:tblInd w:w="1446" w:type="dxa"/>
        <w:tblCellMar>
          <w:top w:w="74" w:type="dxa"/>
          <w:left w:w="142" w:type="dxa"/>
          <w:bottom w:w="74" w:type="dxa"/>
          <w:right w:w="142" w:type="dxa"/>
        </w:tblCellMar>
        <w:tblLook w:val="04A0" w:firstRow="1" w:lastRow="0" w:firstColumn="1" w:lastColumn="0" w:noHBand="0" w:noVBand="1"/>
      </w:tblPr>
      <w:tblGrid>
        <w:gridCol w:w="2435"/>
        <w:gridCol w:w="5727"/>
      </w:tblGrid>
      <w:tr w:rsidR="00BC4E8A" w14:paraId="3FB05884"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A70FD88" w14:textId="776AFAE2" w:rsidR="00BC4E8A" w:rsidRDefault="00BC4E8A" w:rsidP="00F55388">
            <w:pPr>
              <w:pStyle w:val="4a"/>
              <w:numPr>
                <w:ilvl w:val="0"/>
                <w:numId w:val="0"/>
              </w:numPr>
              <w:rPr>
                <w:rFonts w:ascii="Huawei Sans" w:hAnsi="Huawei Sans" w:cs="Huawei Sans"/>
              </w:rPr>
            </w:pPr>
            <w:r>
              <w:rPr>
                <w:rFonts w:ascii="Huawei Sans" w:hAnsi="Huawei Sans" w:cs="Huawei Sans" w:hint="eastAsia"/>
              </w:rPr>
              <w:t>参数</w:t>
            </w:r>
          </w:p>
        </w:tc>
        <w:tc>
          <w:tcPr>
            <w:tcW w:w="6079" w:type="dxa"/>
          </w:tcPr>
          <w:p w14:paraId="2BBAFE09" w14:textId="335015E9" w:rsidR="00BC4E8A" w:rsidRDefault="00BC4E8A" w:rsidP="00F55388">
            <w:pPr>
              <w:pStyle w:val="4a"/>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BC4E8A" w14:paraId="7AA5311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B409119" w14:textId="371411D1" w:rsidR="00BC4E8A" w:rsidRDefault="00BC4E8A" w:rsidP="00CC54DA">
            <w:pPr>
              <w:pStyle w:val="5a"/>
            </w:pPr>
            <w:r w:rsidRPr="00BC4E8A">
              <w:t>-d, –dbname=NAME</w:t>
            </w:r>
          </w:p>
        </w:tc>
        <w:tc>
          <w:tcPr>
            <w:tcW w:w="6079" w:type="dxa"/>
          </w:tcPr>
          <w:p w14:paraId="270B616C" w14:textId="17FC60A3" w:rsid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连接数据库</w:t>
            </w:r>
            <w:r w:rsidRPr="00BC4E8A">
              <w:t>dbname</w:t>
            </w:r>
            <w:r w:rsidRPr="00BC4E8A">
              <w:rPr>
                <w:rFonts w:hint="eastAsia"/>
              </w:rPr>
              <w:t>并直接导入到该数据库中。</w:t>
            </w:r>
          </w:p>
        </w:tc>
      </w:tr>
      <w:tr w:rsidR="00BC4E8A" w14:paraId="645D78F0"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E593CC9" w14:textId="4813FB4C" w:rsidR="00BC4E8A" w:rsidRDefault="00BC4E8A" w:rsidP="00CC54DA">
            <w:pPr>
              <w:pStyle w:val="5a"/>
            </w:pPr>
            <w:r w:rsidRPr="00BC4E8A">
              <w:t>-f, –file=FILENAME</w:t>
            </w:r>
          </w:p>
        </w:tc>
        <w:tc>
          <w:tcPr>
            <w:tcW w:w="6079" w:type="dxa"/>
          </w:tcPr>
          <w:p w14:paraId="2CBC18CD" w14:textId="77777777" w:rsidR="00041228"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指定生成脚本的输出文件，或使用</w:t>
            </w:r>
            <w:r w:rsidRPr="00BC4E8A">
              <w:t>-l</w:t>
            </w:r>
            <w:r w:rsidRPr="00BC4E8A">
              <w:rPr>
                <w:rFonts w:hint="eastAsia"/>
              </w:rPr>
              <w:t>时列表的输出文件。</w:t>
            </w:r>
          </w:p>
          <w:p w14:paraId="307DC78F" w14:textId="47104990" w:rsid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默认是标准输出。</w:t>
            </w:r>
          </w:p>
        </w:tc>
      </w:tr>
      <w:tr w:rsidR="00BC4E8A" w14:paraId="6954D39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0F56DAB" w14:textId="4F87F875" w:rsidR="00BC4E8A" w:rsidRDefault="00BC4E8A" w:rsidP="00CC54DA">
            <w:pPr>
              <w:pStyle w:val="5a"/>
            </w:pPr>
            <w:r w:rsidRPr="00BC4E8A">
              <w:t>-F, –format=c|d|t</w:t>
            </w:r>
          </w:p>
        </w:tc>
        <w:tc>
          <w:tcPr>
            <w:tcW w:w="6079" w:type="dxa"/>
          </w:tcPr>
          <w:p w14:paraId="2E5383A3"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指定归档格式。由于</w:t>
            </w:r>
            <w:r w:rsidRPr="00BC4E8A">
              <w:t>gs_restore</w:t>
            </w:r>
            <w:r w:rsidRPr="00BC4E8A">
              <w:rPr>
                <w:rFonts w:hint="eastAsia"/>
              </w:rPr>
              <w:t>会自动决定格式，因此不需要指定格式。</w:t>
            </w:r>
          </w:p>
          <w:p w14:paraId="54EDC39A"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取值范围：</w:t>
            </w:r>
          </w:p>
          <w:p w14:paraId="4075DE69" w14:textId="77777777" w:rsidR="00BC4E8A" w:rsidRPr="00BC4E8A" w:rsidRDefault="00BC4E8A" w:rsidP="00CC54DA">
            <w:pPr>
              <w:pStyle w:val="5a"/>
              <w:divId w:val="193155880"/>
              <w:cnfStyle w:val="000000000000" w:firstRow="0" w:lastRow="0" w:firstColumn="0" w:lastColumn="0" w:oddVBand="0" w:evenVBand="0" w:oddHBand="0" w:evenHBand="0" w:firstRowFirstColumn="0" w:firstRowLastColumn="0" w:lastRowFirstColumn="0" w:lastRowLastColumn="0"/>
            </w:pPr>
            <w:r w:rsidRPr="00BC4E8A">
              <w:t>c/custom</w:t>
            </w:r>
            <w:r w:rsidRPr="00BC4E8A">
              <w:rPr>
                <w:rFonts w:hint="eastAsia"/>
              </w:rPr>
              <w:t>：该归档形式为</w:t>
            </w:r>
            <w:r w:rsidRPr="00BC4E8A">
              <w:t>gs_dump</w:t>
            </w:r>
            <w:r w:rsidRPr="00BC4E8A">
              <w:rPr>
                <w:rFonts w:hint="eastAsia"/>
              </w:rPr>
              <w:t>的自定义格式。</w:t>
            </w:r>
          </w:p>
          <w:p w14:paraId="04E23877" w14:textId="77777777" w:rsidR="00BC4E8A" w:rsidRPr="00BC4E8A" w:rsidRDefault="00BC4E8A" w:rsidP="00CC54DA">
            <w:pPr>
              <w:pStyle w:val="5a"/>
              <w:divId w:val="656954115"/>
              <w:cnfStyle w:val="000000000000" w:firstRow="0" w:lastRow="0" w:firstColumn="0" w:lastColumn="0" w:oddVBand="0" w:evenVBand="0" w:oddHBand="0" w:evenHBand="0" w:firstRowFirstColumn="0" w:firstRowLastColumn="0" w:lastRowFirstColumn="0" w:lastRowLastColumn="0"/>
            </w:pPr>
            <w:r w:rsidRPr="00BC4E8A">
              <w:t>d/directory</w:t>
            </w:r>
            <w:r w:rsidRPr="00BC4E8A">
              <w:rPr>
                <w:rFonts w:hint="eastAsia"/>
              </w:rPr>
              <w:t>：该归档形式是一个目录归档形式。</w:t>
            </w:r>
          </w:p>
          <w:p w14:paraId="127D3B33" w14:textId="759CEA4B" w:rsid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t>t/tar</w:t>
            </w:r>
            <w:r w:rsidRPr="00BC4E8A">
              <w:rPr>
                <w:rFonts w:hint="eastAsia"/>
              </w:rPr>
              <w:t>：该归档形式是一个</w:t>
            </w:r>
            <w:r w:rsidRPr="00BC4E8A">
              <w:t>tar</w:t>
            </w:r>
            <w:r w:rsidRPr="00BC4E8A">
              <w:rPr>
                <w:rFonts w:hint="eastAsia"/>
              </w:rPr>
              <w:t>归档形式。</w:t>
            </w:r>
          </w:p>
        </w:tc>
      </w:tr>
      <w:tr w:rsidR="00BC4E8A" w14:paraId="076B395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4EE0C125" w14:textId="374D5D51" w:rsidR="00BC4E8A" w:rsidRPr="00BC4E8A" w:rsidRDefault="00BC4E8A" w:rsidP="00CC54DA">
            <w:pPr>
              <w:pStyle w:val="5a"/>
              <w:rPr>
                <w:rFonts w:ascii="Huawei Sans" w:hAnsi="Huawei Sans" w:cs="Huawei Sans"/>
              </w:rPr>
            </w:pPr>
            <w:r w:rsidRPr="00BC4E8A">
              <w:rPr>
                <w:rFonts w:ascii="Huawei Sans" w:hAnsi="Huawei Sans" w:cs="Huawei Sans"/>
              </w:rPr>
              <w:t>-a, -data-only</w:t>
            </w:r>
          </w:p>
        </w:tc>
        <w:tc>
          <w:tcPr>
            <w:tcW w:w="6079" w:type="dxa"/>
          </w:tcPr>
          <w:p w14:paraId="1F5E8042" w14:textId="2E01CE49"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只导入数据，不导入模式（数据定义）。</w:t>
            </w:r>
            <w:r w:rsidRPr="00BC4E8A">
              <w:t>gs_restore</w:t>
            </w:r>
            <w:r w:rsidRPr="00BC4E8A">
              <w:rPr>
                <w:rFonts w:hint="eastAsia"/>
              </w:rPr>
              <w:t>的导入是以追加方式进行的。</w:t>
            </w:r>
          </w:p>
        </w:tc>
      </w:tr>
      <w:tr w:rsidR="00BC4E8A" w14:paraId="3CF0EC8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782D45C" w14:textId="1653998B" w:rsidR="00BC4E8A" w:rsidRPr="00BC4E8A" w:rsidRDefault="00BC4E8A" w:rsidP="00CC54DA">
            <w:pPr>
              <w:pStyle w:val="5a"/>
            </w:pPr>
            <w:r w:rsidRPr="00BC4E8A">
              <w:t>-c, –clean</w:t>
            </w:r>
          </w:p>
        </w:tc>
        <w:tc>
          <w:tcPr>
            <w:tcW w:w="6079" w:type="dxa"/>
          </w:tcPr>
          <w:p w14:paraId="31199188" w14:textId="203626DD"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在重新创建数据库对象前，清理（删除）已存在于将要还原的数据库中的数据库对象。</w:t>
            </w:r>
          </w:p>
        </w:tc>
      </w:tr>
      <w:tr w:rsidR="00BC4E8A" w14:paraId="583DD86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1AE6331" w14:textId="587DBD0F" w:rsidR="00BC4E8A" w:rsidRPr="00BC4E8A" w:rsidRDefault="00BC4E8A" w:rsidP="00CC54DA">
            <w:pPr>
              <w:pStyle w:val="5a"/>
            </w:pPr>
            <w:r w:rsidRPr="00BC4E8A">
              <w:t>-e, –exit-on-error</w:t>
            </w:r>
          </w:p>
        </w:tc>
        <w:tc>
          <w:tcPr>
            <w:tcW w:w="6079" w:type="dxa"/>
          </w:tcPr>
          <w:p w14:paraId="1A1FFD1C" w14:textId="6ACABAF1"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当发送</w:t>
            </w:r>
            <w:r w:rsidRPr="00BC4E8A">
              <w:t>SQL</w:t>
            </w:r>
            <w:r w:rsidRPr="00BC4E8A">
              <w:rPr>
                <w:rFonts w:hint="eastAsia"/>
              </w:rPr>
              <w:t>语句到数据库时如果出现错误，请退出。默认状</w:t>
            </w:r>
            <w:r w:rsidRPr="00BC4E8A">
              <w:rPr>
                <w:rFonts w:hint="eastAsia"/>
              </w:rPr>
              <w:lastRenderedPageBreak/>
              <w:t>态下会继续，且在导入后会显示一系列错误信息。</w:t>
            </w:r>
          </w:p>
        </w:tc>
      </w:tr>
      <w:tr w:rsidR="00BC4E8A" w14:paraId="0F69B336"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767E753" w14:textId="3E48044A" w:rsidR="00BC4E8A" w:rsidRPr="00BC4E8A" w:rsidRDefault="00BC4E8A" w:rsidP="00CC54DA">
            <w:pPr>
              <w:pStyle w:val="5a"/>
              <w:rPr>
                <w:rFonts w:ascii="Huawei Sans" w:hAnsi="Huawei Sans" w:cs="Huawei Sans"/>
              </w:rPr>
            </w:pPr>
            <w:r w:rsidRPr="00BC4E8A">
              <w:rPr>
                <w:rFonts w:ascii="Huawei Sans" w:hAnsi="Huawei Sans" w:cs="Huawei Sans"/>
              </w:rPr>
              <w:lastRenderedPageBreak/>
              <w:t>-n, –schema=NAME</w:t>
            </w:r>
          </w:p>
        </w:tc>
        <w:tc>
          <w:tcPr>
            <w:tcW w:w="6079" w:type="dxa"/>
          </w:tcPr>
          <w:p w14:paraId="6BD96D56"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只导入已列举的模式中的对象。该选项可与</w:t>
            </w:r>
            <w:r w:rsidRPr="00BC4E8A">
              <w:rPr>
                <w:rFonts w:ascii="Huawei Sans" w:hAnsi="Huawei Sans" w:cs="Huawei Sans"/>
              </w:rPr>
              <w:t>-t</w:t>
            </w:r>
            <w:r w:rsidRPr="00BC4E8A">
              <w:rPr>
                <w:rFonts w:ascii="Huawei Sans" w:hAnsi="Huawei Sans" w:cs="Huawei Sans" w:hint="eastAsia"/>
              </w:rPr>
              <w:t>选项一起用以导入某个指定的表。</w:t>
            </w:r>
          </w:p>
          <w:p w14:paraId="38221AC4" w14:textId="0F447002"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多次输入</w:t>
            </w:r>
            <w:r w:rsidRPr="00BC4E8A">
              <w:rPr>
                <w:rFonts w:ascii="Huawei Sans" w:hAnsi="Huawei Sans" w:cs="Huawei Sans"/>
              </w:rPr>
              <w:t>-n _schemaname_</w:t>
            </w:r>
            <w:r w:rsidRPr="00BC4E8A">
              <w:rPr>
                <w:rFonts w:ascii="Huawei Sans" w:hAnsi="Huawei Sans" w:cs="Huawei Sans" w:hint="eastAsia"/>
              </w:rPr>
              <w:t>可以导入多个模式。</w:t>
            </w:r>
          </w:p>
        </w:tc>
      </w:tr>
      <w:tr w:rsidR="00BC4E8A" w14:paraId="166D50EB"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50CE892" w14:textId="4F89C8A1" w:rsidR="00BC4E8A" w:rsidRPr="00BC4E8A" w:rsidRDefault="00BC4E8A" w:rsidP="00CC54DA">
            <w:pPr>
              <w:pStyle w:val="5a"/>
              <w:rPr>
                <w:rFonts w:ascii="Huawei Sans" w:hAnsi="Huawei Sans" w:cs="Huawei Sans"/>
              </w:rPr>
            </w:pPr>
            <w:r w:rsidRPr="00BC4E8A">
              <w:rPr>
                <w:rFonts w:ascii="Huawei Sans" w:hAnsi="Huawei Sans" w:cs="Huawei Sans"/>
              </w:rPr>
              <w:t>-s, –schema-only</w:t>
            </w:r>
          </w:p>
        </w:tc>
        <w:tc>
          <w:tcPr>
            <w:tcW w:w="6079" w:type="dxa"/>
          </w:tcPr>
          <w:p w14:paraId="3B430D98" w14:textId="73E2A266"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只导入模式（数据定义），不导入数据（表内容）。当前的序列值也不会导入。</w:t>
            </w:r>
          </w:p>
        </w:tc>
      </w:tr>
      <w:tr w:rsidR="00BC4E8A" w14:paraId="312CF89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BB42340" w14:textId="587D220F" w:rsidR="00BC4E8A" w:rsidRPr="00BC4E8A" w:rsidRDefault="00BC4E8A" w:rsidP="00CC54DA">
            <w:pPr>
              <w:pStyle w:val="5a"/>
              <w:rPr>
                <w:rFonts w:ascii="Huawei Sans" w:hAnsi="Huawei Sans" w:cs="Huawei Sans"/>
              </w:rPr>
            </w:pPr>
            <w:r w:rsidRPr="00BC4E8A">
              <w:rPr>
                <w:rFonts w:ascii="Huawei Sans" w:hAnsi="Huawei Sans" w:cs="Huawei Sans"/>
              </w:rPr>
              <w:t>-t, –table=NAME</w:t>
            </w:r>
          </w:p>
        </w:tc>
        <w:tc>
          <w:tcPr>
            <w:tcW w:w="6079" w:type="dxa"/>
          </w:tcPr>
          <w:p w14:paraId="38B920D2" w14:textId="53906ECB"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只导入已列举的表定义、数据或定义和数据。该选项与</w:t>
            </w:r>
            <w:r w:rsidRPr="00BC4E8A">
              <w:rPr>
                <w:rFonts w:ascii="Huawei Sans" w:hAnsi="Huawei Sans" w:cs="Huawei Sans"/>
              </w:rPr>
              <w:t>-n</w:t>
            </w:r>
            <w:r w:rsidRPr="00BC4E8A">
              <w:rPr>
                <w:rFonts w:ascii="Huawei Sans" w:hAnsi="Huawei Sans" w:cs="Huawei Sans" w:hint="eastAsia"/>
              </w:rPr>
              <w:t>选项同时使用时，用来指定某个模式下的表对象。</w:t>
            </w:r>
            <w:r w:rsidRPr="00BC4E8A">
              <w:rPr>
                <w:rFonts w:ascii="Huawei Sans" w:hAnsi="Huawei Sans" w:cs="Huawei Sans"/>
              </w:rPr>
              <w:t>-n</w:t>
            </w:r>
            <w:r w:rsidRPr="00BC4E8A">
              <w:rPr>
                <w:rFonts w:ascii="Huawei Sans" w:hAnsi="Huawei Sans" w:cs="Huawei Sans" w:hint="eastAsia"/>
              </w:rPr>
              <w:t>参数不输入时，默认为</w:t>
            </w:r>
            <w:r w:rsidRPr="00BC4E8A">
              <w:rPr>
                <w:rFonts w:ascii="Huawei Sans" w:hAnsi="Huawei Sans" w:cs="Huawei Sans"/>
              </w:rPr>
              <w:t>PUBLIC</w:t>
            </w:r>
            <w:r w:rsidRPr="00BC4E8A">
              <w:rPr>
                <w:rFonts w:ascii="Huawei Sans" w:hAnsi="Huawei Sans" w:cs="Huawei Sans" w:hint="eastAsia"/>
              </w:rPr>
              <w:t>模式。多次输入</w:t>
            </w:r>
            <w:r w:rsidRPr="00BC4E8A">
              <w:rPr>
                <w:rFonts w:ascii="Huawei Sans" w:hAnsi="Huawei Sans" w:cs="Huawei Sans"/>
              </w:rPr>
              <w:t xml:space="preserve">-n -t </w:t>
            </w:r>
            <w:r w:rsidRPr="00BC4E8A">
              <w:rPr>
                <w:rFonts w:ascii="Huawei Sans" w:hAnsi="Huawei Sans" w:cs="Huawei Sans" w:hint="eastAsia"/>
              </w:rPr>
              <w:t>可以导入指定模式下的多个表。</w:t>
            </w:r>
          </w:p>
        </w:tc>
      </w:tr>
      <w:tr w:rsidR="00BC4E8A" w14:paraId="10AA7D3C"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AC612E5" w14:textId="66F73750" w:rsidR="00BC4E8A" w:rsidRPr="00BC4E8A" w:rsidRDefault="00BC4E8A" w:rsidP="00CC54DA">
            <w:pPr>
              <w:pStyle w:val="5a"/>
              <w:rPr>
                <w:rFonts w:ascii="Huawei Sans" w:hAnsi="Huawei Sans" w:cs="Huawei Sans"/>
              </w:rPr>
            </w:pPr>
            <w:r w:rsidRPr="00BC4E8A">
              <w:rPr>
                <w:rFonts w:ascii="Huawei Sans" w:hAnsi="Huawei Sans" w:cs="Huawei Sans"/>
              </w:rPr>
              <w:t>-h, --host=HOSTNAME</w:t>
            </w:r>
          </w:p>
        </w:tc>
        <w:tc>
          <w:tcPr>
            <w:tcW w:w="6079" w:type="dxa"/>
          </w:tcPr>
          <w:p w14:paraId="3511E289"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指定的主机名称。如果取值是以斜线开头，他将用作</w:t>
            </w:r>
            <w:r w:rsidRPr="00BC4E8A">
              <w:rPr>
                <w:rFonts w:ascii="Huawei Sans" w:hAnsi="Huawei Sans" w:cs="Huawei Sans"/>
              </w:rPr>
              <w:t>Unix</w:t>
            </w:r>
            <w:r w:rsidRPr="00BC4E8A">
              <w:rPr>
                <w:rFonts w:ascii="Huawei Sans" w:hAnsi="Huawei Sans" w:cs="Huawei Sans" w:hint="eastAsia"/>
              </w:rPr>
              <w:t>域套接字的目录。默认值取自</w:t>
            </w:r>
            <w:r w:rsidRPr="00BC4E8A">
              <w:rPr>
                <w:rFonts w:ascii="Huawei Sans" w:hAnsi="Huawei Sans" w:cs="Huawei Sans"/>
              </w:rPr>
              <w:t>PGHOST</w:t>
            </w:r>
            <w:r w:rsidRPr="00BC4E8A">
              <w:rPr>
                <w:rFonts w:ascii="Huawei Sans" w:hAnsi="Huawei Sans" w:cs="Huawei Sans" w:hint="eastAsia"/>
              </w:rPr>
              <w:t>环境变量；如果没有设置，将启动某个</w:t>
            </w:r>
            <w:r w:rsidRPr="00BC4E8A">
              <w:rPr>
                <w:rFonts w:ascii="Huawei Sans" w:hAnsi="Huawei Sans" w:cs="Huawei Sans"/>
              </w:rPr>
              <w:t>Unix</w:t>
            </w:r>
            <w:r w:rsidRPr="00BC4E8A">
              <w:rPr>
                <w:rFonts w:ascii="Huawei Sans" w:hAnsi="Huawei Sans" w:cs="Huawei Sans" w:hint="eastAsia"/>
              </w:rPr>
              <w:t>域套接字建立连接。</w:t>
            </w:r>
          </w:p>
          <w:p w14:paraId="1BCFDEFE" w14:textId="0A2C7FE2"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该参数只针对</w:t>
            </w:r>
            <w:r w:rsidRPr="00BC4E8A">
              <w:rPr>
                <w:rFonts w:ascii="Huawei Sans" w:hAnsi="Huawei Sans" w:cs="Huawei Sans"/>
              </w:rPr>
              <w:t>openGauss</w:t>
            </w:r>
            <w:r w:rsidRPr="00BC4E8A">
              <w:rPr>
                <w:rFonts w:ascii="Huawei Sans" w:hAnsi="Huawei Sans" w:cs="Huawei Sans" w:hint="eastAsia"/>
              </w:rPr>
              <w:t>外，对</w:t>
            </w:r>
            <w:r w:rsidRPr="00BC4E8A">
              <w:rPr>
                <w:rFonts w:ascii="Huawei Sans" w:hAnsi="Huawei Sans" w:cs="Huawei Sans"/>
              </w:rPr>
              <w:t>openGauss</w:t>
            </w:r>
            <w:r w:rsidRPr="00BC4E8A">
              <w:rPr>
                <w:rFonts w:ascii="Huawei Sans" w:hAnsi="Huawei Sans" w:cs="Huawei Sans" w:hint="eastAsia"/>
              </w:rPr>
              <w:t>内本机只能用</w:t>
            </w:r>
            <w:r w:rsidRPr="00BC4E8A">
              <w:rPr>
                <w:rFonts w:ascii="Huawei Sans" w:hAnsi="Huawei Sans" w:cs="Huawei Sans"/>
              </w:rPr>
              <w:t>127.0.0.1</w:t>
            </w:r>
            <w:r w:rsidRPr="00BC4E8A">
              <w:rPr>
                <w:rFonts w:ascii="Huawei Sans" w:hAnsi="Huawei Sans" w:cs="Huawei Sans" w:hint="eastAsia"/>
              </w:rPr>
              <w:t>。</w:t>
            </w:r>
          </w:p>
        </w:tc>
      </w:tr>
      <w:tr w:rsidR="00BC4E8A" w14:paraId="45304B18"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1D047225" w14:textId="7D155A1F" w:rsidR="00BC4E8A" w:rsidRPr="00BC4E8A" w:rsidRDefault="00BC4E8A" w:rsidP="00CC54DA">
            <w:pPr>
              <w:pStyle w:val="5a"/>
              <w:rPr>
                <w:rFonts w:ascii="Huawei Sans" w:hAnsi="Huawei Sans" w:cs="Huawei Sans"/>
              </w:rPr>
            </w:pPr>
            <w:r w:rsidRPr="00BC4E8A">
              <w:rPr>
                <w:rFonts w:ascii="Huawei Sans" w:hAnsi="Huawei Sans" w:cs="Huawei Sans"/>
              </w:rPr>
              <w:t>-p, --port=PORT</w:t>
            </w:r>
          </w:p>
        </w:tc>
        <w:tc>
          <w:tcPr>
            <w:tcW w:w="6079" w:type="dxa"/>
          </w:tcPr>
          <w:p w14:paraId="2FB0F12B"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指定服务器所监听的</w:t>
            </w:r>
            <w:r w:rsidRPr="00BC4E8A">
              <w:rPr>
                <w:rFonts w:ascii="Huawei Sans" w:hAnsi="Huawei Sans" w:cs="Huawei Sans"/>
              </w:rPr>
              <w:t>TCP</w:t>
            </w:r>
            <w:r w:rsidRPr="00BC4E8A">
              <w:rPr>
                <w:rFonts w:ascii="Huawei Sans" w:hAnsi="Huawei Sans" w:cs="Huawei Sans" w:hint="eastAsia"/>
              </w:rPr>
              <w:t>端口或本地</w:t>
            </w:r>
            <w:r w:rsidRPr="00BC4E8A">
              <w:rPr>
                <w:rFonts w:ascii="Huawei Sans" w:hAnsi="Huawei Sans" w:cs="Huawei Sans"/>
              </w:rPr>
              <w:t>Unix</w:t>
            </w:r>
            <w:r w:rsidRPr="00BC4E8A">
              <w:rPr>
                <w:rFonts w:ascii="Huawei Sans" w:hAnsi="Huawei Sans" w:cs="Huawei Sans" w:hint="eastAsia"/>
              </w:rPr>
              <w:t>域套接字后缀，以确保连接。默认值设置为</w:t>
            </w:r>
            <w:r w:rsidRPr="00BC4E8A">
              <w:rPr>
                <w:rFonts w:ascii="Huawei Sans" w:hAnsi="Huawei Sans" w:cs="Huawei Sans"/>
              </w:rPr>
              <w:t>PGPORT</w:t>
            </w:r>
            <w:r w:rsidRPr="00BC4E8A">
              <w:rPr>
                <w:rFonts w:ascii="Huawei Sans" w:hAnsi="Huawei Sans" w:cs="Huawei Sans" w:hint="eastAsia"/>
              </w:rPr>
              <w:t>环境变量。</w:t>
            </w:r>
          </w:p>
          <w:p w14:paraId="4E9BAC5D" w14:textId="3220B9F7" w:rsidR="00BC4E8A" w:rsidRDefault="00BC4E8A" w:rsidP="00CC54DA">
            <w:pPr>
              <w:pStyle w:val="5a"/>
              <w:cnfStyle w:val="000000000000" w:firstRow="0" w:lastRow="0" w:firstColumn="0" w:lastColumn="0" w:oddVBand="0" w:evenVBand="0" w:oddHBand="0" w:evenHBand="0" w:firstRowFirstColumn="0" w:firstRowLastColumn="0" w:lastRowFirstColumn="0" w:lastRowLastColumn="0"/>
            </w:pPr>
            <w:r w:rsidRPr="00BC4E8A">
              <w:rPr>
                <w:rFonts w:hint="eastAsia"/>
              </w:rPr>
              <w:t>在开启线程池情况下，建议使用</w:t>
            </w:r>
            <w:r w:rsidRPr="00BC4E8A">
              <w:rPr>
                <w:rFonts w:hint="eastAsia"/>
              </w:rPr>
              <w:t xml:space="preserve"> </w:t>
            </w:r>
            <w:r w:rsidRPr="00BC4E8A">
              <w:t>pooler port</w:t>
            </w:r>
            <w:r w:rsidRPr="00BC4E8A">
              <w:rPr>
                <w:rFonts w:hint="eastAsia"/>
              </w:rPr>
              <w:t>，即监听端口</w:t>
            </w:r>
            <w:r w:rsidRPr="00BC4E8A">
              <w:t>+1</w:t>
            </w:r>
            <w:r w:rsidRPr="00BC4E8A">
              <w:rPr>
                <w:rFonts w:hint="eastAsia"/>
              </w:rPr>
              <w:t>。</w:t>
            </w:r>
          </w:p>
        </w:tc>
      </w:tr>
      <w:tr w:rsidR="00BC4E8A" w14:paraId="7CEB6131"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DCADB15" w14:textId="655FBDFF" w:rsidR="00BC4E8A" w:rsidRPr="00BC4E8A" w:rsidRDefault="00BC4E8A" w:rsidP="00CC54DA">
            <w:pPr>
              <w:pStyle w:val="5a"/>
              <w:rPr>
                <w:rFonts w:ascii="Huawei Sans" w:hAnsi="Huawei Sans" w:cs="Huawei Sans"/>
              </w:rPr>
            </w:pPr>
            <w:r w:rsidRPr="00BC4E8A">
              <w:rPr>
                <w:rFonts w:ascii="Huawei Sans" w:hAnsi="Huawei Sans" w:cs="Huawei Sans"/>
              </w:rPr>
              <w:t>-U, --username=NAME</w:t>
            </w:r>
          </w:p>
        </w:tc>
        <w:tc>
          <w:tcPr>
            <w:tcW w:w="6079" w:type="dxa"/>
          </w:tcPr>
          <w:p w14:paraId="2A438FAB" w14:textId="144619EE"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所连接的用户名。</w:t>
            </w:r>
          </w:p>
        </w:tc>
      </w:tr>
      <w:tr w:rsidR="00BC4E8A" w14:paraId="3A26768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8BDB35B" w14:textId="2508C8D7" w:rsidR="00BC4E8A" w:rsidRPr="00BC4E8A" w:rsidRDefault="00BC4E8A" w:rsidP="00CC54DA">
            <w:pPr>
              <w:pStyle w:val="5a"/>
              <w:rPr>
                <w:rFonts w:ascii="Huawei Sans" w:hAnsi="Huawei Sans" w:cs="Huawei Sans"/>
              </w:rPr>
            </w:pPr>
            <w:r w:rsidRPr="00BC4E8A">
              <w:rPr>
                <w:rFonts w:ascii="Huawei Sans" w:hAnsi="Huawei Sans" w:cs="Huawei Sans"/>
              </w:rPr>
              <w:t>-W, --password=PASSWORD</w:t>
            </w:r>
          </w:p>
        </w:tc>
        <w:tc>
          <w:tcPr>
            <w:tcW w:w="6079" w:type="dxa"/>
          </w:tcPr>
          <w:p w14:paraId="50968984" w14:textId="5435CF12"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rPr>
              <w:t>指定用户连接的密码。如果主机的认证策略是</w:t>
            </w:r>
            <w:r w:rsidRPr="00BC4E8A">
              <w:rPr>
                <w:rFonts w:ascii="Huawei Sans" w:hAnsi="Huawei Sans" w:cs="Huawei Sans"/>
              </w:rPr>
              <w:t>trust</w:t>
            </w:r>
            <w:r w:rsidRPr="00BC4E8A">
              <w:rPr>
                <w:rFonts w:ascii="Huawei Sans" w:hAnsi="Huawei Sans" w:cs="Huawei Sans" w:hint="eastAsia"/>
              </w:rPr>
              <w:t>，则不会对系统管理员进行密码验证，即无需输入</w:t>
            </w:r>
            <w:r w:rsidRPr="00BC4E8A">
              <w:rPr>
                <w:rFonts w:ascii="Huawei Sans" w:hAnsi="Huawei Sans" w:cs="Huawei Sans"/>
              </w:rPr>
              <w:t>-W</w:t>
            </w:r>
            <w:r w:rsidRPr="00BC4E8A">
              <w:rPr>
                <w:rFonts w:ascii="Huawei Sans" w:hAnsi="Huawei Sans" w:cs="Huawei Sans" w:hint="eastAsia"/>
              </w:rPr>
              <w:t>参数；如果没有</w:t>
            </w:r>
            <w:r w:rsidRPr="00BC4E8A">
              <w:rPr>
                <w:rFonts w:ascii="Huawei Sans" w:hAnsi="Huawei Sans" w:cs="Huawei Sans"/>
              </w:rPr>
              <w:t>-W</w:t>
            </w:r>
            <w:r w:rsidRPr="00BC4E8A">
              <w:rPr>
                <w:rFonts w:ascii="Huawei Sans" w:hAnsi="Huawei Sans" w:cs="Huawei Sans" w:hint="eastAsia"/>
              </w:rPr>
              <w:t>参数，并且不是系统管理员，“</w:t>
            </w:r>
            <w:r w:rsidRPr="00BC4E8A">
              <w:rPr>
                <w:rFonts w:ascii="Huawei Sans" w:hAnsi="Huawei Sans" w:cs="Huawei Sans"/>
              </w:rPr>
              <w:t>gs\_restore”</w:t>
            </w:r>
            <w:r w:rsidRPr="00BC4E8A">
              <w:rPr>
                <w:rFonts w:ascii="Huawei Sans" w:hAnsi="Huawei Sans" w:cs="Huawei Sans" w:hint="eastAsia"/>
              </w:rPr>
              <w:t>会提示用户输入密码。</w:t>
            </w:r>
          </w:p>
        </w:tc>
      </w:tr>
    </w:tbl>
    <w:p w14:paraId="56027AD9" w14:textId="77777777" w:rsidR="00BC4E8A" w:rsidRPr="008D5D64" w:rsidRDefault="00BC4E8A" w:rsidP="00F55388">
      <w:pPr>
        <w:pStyle w:val="4a"/>
        <w:numPr>
          <w:ilvl w:val="0"/>
          <w:numId w:val="0"/>
        </w:numPr>
        <w:ind w:left="1446"/>
        <w:rPr>
          <w:rFonts w:ascii="Huawei Sans" w:hAnsi="Huawei Sans" w:cs="Huawei Sans"/>
        </w:rPr>
      </w:pPr>
    </w:p>
    <w:p w14:paraId="14ED03DD"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Pr="008D5D64">
        <w:rPr>
          <w:rFonts w:ascii="Huawei Sans" w:hAnsi="Huawei Sans" w:cs="Huawei Sans" w:hint="default"/>
        </w:rPr>
        <w:t>1</w:t>
      </w:r>
    </w:p>
    <w:p w14:paraId="6AB74D66" w14:textId="5B771A71" w:rsidR="00F55388" w:rsidRPr="008D5D64" w:rsidRDefault="00F55388" w:rsidP="002A1320">
      <w:pPr>
        <w:pStyle w:val="1e"/>
      </w:pPr>
      <w:r w:rsidRPr="008D5D64">
        <w:t>执行</w:t>
      </w:r>
      <w:r w:rsidRPr="008D5D64">
        <w:t>gs_restore</w:t>
      </w:r>
      <w:r w:rsidRPr="008D5D64">
        <w:t>，将导出的</w:t>
      </w:r>
      <w:r w:rsidRPr="001A5CB8">
        <w:rPr>
          <w:b/>
          <w:color w:val="C7000B"/>
        </w:rPr>
        <w:t>MPPDB_backup.tar</w:t>
      </w:r>
      <w:r w:rsidRPr="001A5CB8">
        <w:rPr>
          <w:b/>
          <w:color w:val="C7000B"/>
        </w:rPr>
        <w:t>文件（</w:t>
      </w:r>
      <w:r w:rsidRPr="001A5CB8">
        <w:rPr>
          <w:b/>
          <w:color w:val="C7000B"/>
        </w:rPr>
        <w:t>tar</w:t>
      </w:r>
      <w:r w:rsidRPr="001A5CB8">
        <w:rPr>
          <w:b/>
          <w:color w:val="C7000B"/>
        </w:rPr>
        <w:t>格式）</w:t>
      </w:r>
      <w:r w:rsidRPr="008D5D64">
        <w:t>导入到</w:t>
      </w:r>
      <w:r w:rsidR="00DF23AC" w:rsidRPr="008D5D64">
        <w:t>db_tpcc0</w:t>
      </w:r>
      <w:r w:rsidR="0096702E">
        <w:t>1</w:t>
      </w:r>
      <w:r w:rsidRPr="008D5D64">
        <w:t>数据库。</w:t>
      </w:r>
    </w:p>
    <w:p w14:paraId="152134D9"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35F526CC" w14:textId="685258EC" w:rsidR="00F55388" w:rsidRPr="00975F66" w:rsidRDefault="00F55388" w:rsidP="001E44F9">
      <w:pPr>
        <w:pStyle w:val="affffc"/>
        <w:rPr>
          <w:rFonts w:eastAsia="微软雅黑"/>
          <w:b/>
          <w:color w:val="C7000B"/>
        </w:rPr>
      </w:pPr>
      <w:r w:rsidRPr="00975F66">
        <w:rPr>
          <w:rFonts w:eastAsia="微软雅黑"/>
          <w:b/>
          <w:color w:val="C7000B"/>
        </w:rPr>
        <w:t xml:space="preserve">su </w:t>
      </w:r>
      <w:r w:rsidR="00C07094" w:rsidRPr="00975F66">
        <w:rPr>
          <w:rFonts w:eastAsia="微软雅黑"/>
          <w:b/>
          <w:color w:val="C7000B"/>
        </w:rPr>
        <w:t>-</w:t>
      </w:r>
      <w:r w:rsidRPr="00975F66">
        <w:rPr>
          <w:rFonts w:eastAsia="微软雅黑"/>
          <w:b/>
          <w:color w:val="C7000B"/>
        </w:rPr>
        <w:t xml:space="preserve"> omm  </w:t>
      </w:r>
    </w:p>
    <w:p w14:paraId="18DE4245" w14:textId="77777777" w:rsidR="00F55388" w:rsidRPr="008D5D64" w:rsidRDefault="00F55388" w:rsidP="00E11956">
      <w:pPr>
        <w:pStyle w:val="30"/>
      </w:pPr>
      <w:r w:rsidRPr="008D5D64">
        <w:t>连接</w:t>
      </w:r>
      <w:r w:rsidRPr="008D5D64">
        <w:t>openGauss</w:t>
      </w:r>
      <w:r w:rsidRPr="008D5D64">
        <w:t>数据库。</w:t>
      </w:r>
    </w:p>
    <w:p w14:paraId="21A10299" w14:textId="77777777" w:rsidR="00F55388" w:rsidRPr="008D5D64" w:rsidRDefault="00F55388" w:rsidP="001E44F9">
      <w:pPr>
        <w:pStyle w:val="affffc"/>
      </w:pPr>
      <w:r w:rsidRPr="00975F66">
        <w:rPr>
          <w:rFonts w:eastAsia="微软雅黑"/>
          <w:b/>
          <w:color w:val="C7000B"/>
        </w:rPr>
        <w:lastRenderedPageBreak/>
        <w:t>gsql -d postgres -p 26000 -r</w:t>
      </w:r>
    </w:p>
    <w:p w14:paraId="38ED5D88" w14:textId="77777777" w:rsidR="00F55388" w:rsidRPr="008D5D64" w:rsidRDefault="00F55388" w:rsidP="00E11956">
      <w:pPr>
        <w:pStyle w:val="30"/>
      </w:pPr>
      <w:r w:rsidRPr="008D5D64">
        <w:t>创建数据库。</w:t>
      </w:r>
    </w:p>
    <w:p w14:paraId="3CD8A0CC" w14:textId="00979AE9" w:rsidR="002A1320" w:rsidRDefault="002A1320" w:rsidP="001E44F9">
      <w:pPr>
        <w:pStyle w:val="affffc"/>
      </w:pPr>
      <w:r>
        <w:t xml:space="preserve">postgres=#  </w:t>
      </w:r>
      <w:r w:rsidRPr="002A1320">
        <w:rPr>
          <w:rFonts w:eastAsia="微软雅黑"/>
          <w:b/>
          <w:color w:val="C7000B"/>
        </w:rPr>
        <w:t>DROP DATABASE IF EXISTS db_tpcc01;</w:t>
      </w:r>
    </w:p>
    <w:p w14:paraId="0529FBDB" w14:textId="08516CE1" w:rsidR="00F55388" w:rsidRPr="008D5D64" w:rsidRDefault="00F55388" w:rsidP="001E44F9">
      <w:pPr>
        <w:pStyle w:val="affffc"/>
      </w:pPr>
      <w:r w:rsidRPr="008D5D64">
        <w:t xml:space="preserve">postgres=#  </w:t>
      </w:r>
      <w:r w:rsidRPr="00975F66">
        <w:rPr>
          <w:rFonts w:eastAsia="微软雅黑"/>
          <w:b/>
          <w:color w:val="C7000B"/>
        </w:rPr>
        <w:t>CREATE DATABASE db_tpcc0</w:t>
      </w:r>
      <w:r w:rsidR="0096702E" w:rsidRPr="00975F66">
        <w:rPr>
          <w:rFonts w:eastAsia="微软雅黑"/>
          <w:b/>
          <w:color w:val="C7000B"/>
        </w:rPr>
        <w:t>1</w:t>
      </w:r>
      <w:r w:rsidRPr="00975F66">
        <w:rPr>
          <w:rFonts w:eastAsia="微软雅黑"/>
          <w:b/>
          <w:color w:val="C7000B"/>
        </w:rPr>
        <w:t>;</w:t>
      </w:r>
    </w:p>
    <w:p w14:paraId="36AFC50B" w14:textId="77777777" w:rsidR="00F55388" w:rsidRPr="008D5D64" w:rsidRDefault="00F55388" w:rsidP="002A1320">
      <w:pPr>
        <w:pStyle w:val="1e"/>
        <w:rPr>
          <w:lang w:eastAsia="zh-CN"/>
        </w:rPr>
      </w:pPr>
      <w:r w:rsidRPr="008D5D64">
        <w:rPr>
          <w:lang w:eastAsia="zh-CN"/>
        </w:rPr>
        <w:t>当结果显示为如下信息，则表示创建成功。</w:t>
      </w:r>
    </w:p>
    <w:p w14:paraId="10271196" w14:textId="77777777" w:rsidR="00F55388" w:rsidRPr="008D5D64" w:rsidRDefault="00F55388" w:rsidP="001E44F9">
      <w:pPr>
        <w:pStyle w:val="affffc"/>
      </w:pPr>
      <w:r w:rsidRPr="008D5D64">
        <w:t>CREATE DATABASE</w:t>
      </w:r>
    </w:p>
    <w:p w14:paraId="45DA721F" w14:textId="55E1A909" w:rsidR="00F55388" w:rsidRPr="008D5D64" w:rsidRDefault="00F55388" w:rsidP="00E11956">
      <w:pPr>
        <w:pStyle w:val="30"/>
      </w:pPr>
      <w:r w:rsidRPr="008D5D64">
        <w:t>退出数据库</w:t>
      </w:r>
      <w:r w:rsidR="00FF6417" w:rsidRPr="008D5D64">
        <w:t>。</w:t>
      </w:r>
    </w:p>
    <w:p w14:paraId="6858E5CD" w14:textId="77777777" w:rsidR="00F55388" w:rsidRPr="008D5D64" w:rsidRDefault="00F55388" w:rsidP="001E44F9">
      <w:pPr>
        <w:pStyle w:val="affffc"/>
      </w:pPr>
      <w:r w:rsidRPr="008D5D64">
        <w:t xml:space="preserve">postgres=# </w:t>
      </w:r>
      <w:r w:rsidRPr="00975F66">
        <w:rPr>
          <w:rFonts w:eastAsia="微软雅黑"/>
          <w:b/>
          <w:color w:val="C7000B"/>
        </w:rPr>
        <w:t>\q</w:t>
      </w:r>
    </w:p>
    <w:p w14:paraId="3574E1CF" w14:textId="37A788E0" w:rsidR="00F55388" w:rsidRPr="001F0227" w:rsidRDefault="00F55388" w:rsidP="00E11956">
      <w:pPr>
        <w:pStyle w:val="30"/>
      </w:pPr>
      <w:r w:rsidRPr="001F0227">
        <w:t>执行</w:t>
      </w:r>
      <w:r w:rsidRPr="001F0227">
        <w:t>gs_restore</w:t>
      </w:r>
      <w:r w:rsidRPr="001F0227">
        <w:t>，将导出的</w:t>
      </w:r>
      <w:r w:rsidR="0096702E" w:rsidRPr="001F0227">
        <w:t>MPPDB_backup.tar</w:t>
      </w:r>
      <w:r w:rsidR="0096702E" w:rsidRPr="001F0227">
        <w:t>文件（</w:t>
      </w:r>
      <w:r w:rsidR="0096702E" w:rsidRPr="001F0227">
        <w:t>tar</w:t>
      </w:r>
      <w:r w:rsidR="0096702E" w:rsidRPr="001F0227">
        <w:t>格式）</w:t>
      </w:r>
      <w:r w:rsidRPr="001F0227">
        <w:t>导入到</w:t>
      </w:r>
      <w:r w:rsidR="00E82FFC" w:rsidRPr="001F0227">
        <w:t>db_tpcc0</w:t>
      </w:r>
      <w:r w:rsidR="0096702E" w:rsidRPr="001F0227">
        <w:t>1</w:t>
      </w:r>
      <w:r w:rsidRPr="001F0227">
        <w:t>数据库。</w:t>
      </w:r>
    </w:p>
    <w:p w14:paraId="60079119" w14:textId="17D40DC5" w:rsidR="00F55388" w:rsidRPr="00975F66" w:rsidRDefault="00F55388" w:rsidP="001E44F9">
      <w:pPr>
        <w:pStyle w:val="affffc"/>
        <w:rPr>
          <w:rFonts w:eastAsia="微软雅黑"/>
          <w:b/>
          <w:color w:val="C7000B"/>
        </w:rPr>
      </w:pPr>
      <w:r w:rsidRPr="00975F66">
        <w:rPr>
          <w:rFonts w:eastAsia="微软雅黑"/>
          <w:b/>
          <w:color w:val="C7000B"/>
        </w:rPr>
        <w:t>gs_restore /home/omm/logical/backup/MPPDB_backup.tar -p 26000 -d db_tpcc0</w:t>
      </w:r>
      <w:r w:rsidR="0096702E" w:rsidRPr="00975F66">
        <w:rPr>
          <w:rFonts w:eastAsia="微软雅黑"/>
          <w:b/>
          <w:color w:val="C7000B"/>
        </w:rPr>
        <w:t>1</w:t>
      </w:r>
    </w:p>
    <w:p w14:paraId="1D565030" w14:textId="1B8767AF" w:rsidR="00F55388" w:rsidRPr="008D5D64" w:rsidRDefault="00F55388" w:rsidP="002A1320">
      <w:pPr>
        <w:pStyle w:val="1e"/>
      </w:pPr>
      <w:r w:rsidRPr="008D5D64">
        <w:t>如果成功，显示如下：</w:t>
      </w:r>
    </w:p>
    <w:p w14:paraId="134F0EB1" w14:textId="77777777" w:rsidR="00F55388" w:rsidRPr="008D5D64" w:rsidRDefault="00F55388" w:rsidP="001E44F9">
      <w:pPr>
        <w:pStyle w:val="affffc"/>
      </w:pPr>
      <w:r w:rsidRPr="008D5D64">
        <w:t>start restore operation ...</w:t>
      </w:r>
    </w:p>
    <w:p w14:paraId="5AF35A31" w14:textId="77777777" w:rsidR="00F55388" w:rsidRPr="008D5D64" w:rsidRDefault="00F55388" w:rsidP="001E44F9">
      <w:pPr>
        <w:pStyle w:val="affffc"/>
      </w:pPr>
      <w:r w:rsidRPr="008D5D64">
        <w:t>table customer_t1 complete data imported !</w:t>
      </w:r>
    </w:p>
    <w:p w14:paraId="44D7E4FD" w14:textId="77777777" w:rsidR="00F55388" w:rsidRPr="008D5D64" w:rsidRDefault="00F55388" w:rsidP="001E44F9">
      <w:pPr>
        <w:pStyle w:val="affffc"/>
      </w:pPr>
      <w:r w:rsidRPr="008D5D64">
        <w:t>Finish reading 11 SQL statements!</w:t>
      </w:r>
    </w:p>
    <w:p w14:paraId="297899EC" w14:textId="77777777" w:rsidR="00F55388" w:rsidRPr="008D5D64" w:rsidRDefault="00F55388" w:rsidP="001E44F9">
      <w:pPr>
        <w:pStyle w:val="affffc"/>
      </w:pPr>
      <w:r w:rsidRPr="008D5D64">
        <w:t>end restore operation ...</w:t>
      </w:r>
    </w:p>
    <w:p w14:paraId="12B5CEAD" w14:textId="77777777" w:rsidR="00F55388" w:rsidRPr="008D5D64" w:rsidRDefault="00F55388" w:rsidP="001E44F9">
      <w:pPr>
        <w:pStyle w:val="affffc"/>
      </w:pPr>
      <w:r w:rsidRPr="008D5D64">
        <w:t>restore operation successful</w:t>
      </w:r>
    </w:p>
    <w:p w14:paraId="63C67174" w14:textId="77777777" w:rsidR="00F55388" w:rsidRPr="008D5D64" w:rsidRDefault="00F55388" w:rsidP="001E44F9">
      <w:pPr>
        <w:pStyle w:val="affffc"/>
      </w:pPr>
      <w:r w:rsidRPr="008D5D64">
        <w:t>total time: 19  ms</w:t>
      </w:r>
    </w:p>
    <w:p w14:paraId="4EFB483B" w14:textId="1538BD8B" w:rsidR="00F55388" w:rsidRPr="008D5D64" w:rsidRDefault="00F55388" w:rsidP="00E11956">
      <w:pPr>
        <w:pStyle w:val="30"/>
      </w:pPr>
      <w:r w:rsidRPr="008D5D64">
        <w:t>连接</w:t>
      </w:r>
      <w:r w:rsidRPr="008D5D64">
        <w:t>db_tpcc0</w:t>
      </w:r>
      <w:r w:rsidR="0096702E">
        <w:t>1</w:t>
      </w:r>
      <w:r w:rsidRPr="008D5D64">
        <w:t>数据库。</w:t>
      </w:r>
    </w:p>
    <w:p w14:paraId="190ED827" w14:textId="6B622D91" w:rsidR="00F55388" w:rsidRPr="00975F66" w:rsidRDefault="00F55388" w:rsidP="001E44F9">
      <w:pPr>
        <w:pStyle w:val="affffc"/>
        <w:rPr>
          <w:rFonts w:eastAsia="微软雅黑"/>
          <w:b/>
          <w:color w:val="C7000B"/>
        </w:rPr>
      </w:pPr>
      <w:r w:rsidRPr="00975F66">
        <w:rPr>
          <w:rFonts w:eastAsia="微软雅黑"/>
          <w:b/>
          <w:color w:val="C7000B"/>
        </w:rPr>
        <w:t>gsql -d db_tpcc0</w:t>
      </w:r>
      <w:r w:rsidR="0096702E" w:rsidRPr="00975F66">
        <w:rPr>
          <w:rFonts w:eastAsia="微软雅黑"/>
          <w:b/>
          <w:color w:val="C7000B"/>
        </w:rPr>
        <w:t>1</w:t>
      </w:r>
      <w:r w:rsidRPr="00975F66">
        <w:rPr>
          <w:rFonts w:eastAsia="微软雅黑"/>
          <w:b/>
          <w:color w:val="C7000B"/>
        </w:rPr>
        <w:t xml:space="preserve"> -p 26000 -r</w:t>
      </w:r>
    </w:p>
    <w:p w14:paraId="6987060A" w14:textId="1D27942F" w:rsidR="00F55388" w:rsidRPr="008D5D64" w:rsidRDefault="00F55388" w:rsidP="00E11956">
      <w:pPr>
        <w:pStyle w:val="30"/>
      </w:pPr>
      <w:r w:rsidRPr="008D5D64">
        <w:t>查看数据库中恢复的</w:t>
      </w:r>
      <w:r w:rsidRPr="008D5D64">
        <w:t>customer_t1</w:t>
      </w:r>
      <w:r w:rsidRPr="008D5D64">
        <w:t>表</w:t>
      </w:r>
      <w:r w:rsidR="00FF6417" w:rsidRPr="008D5D64">
        <w:t>。</w:t>
      </w:r>
    </w:p>
    <w:p w14:paraId="7BFF9E79" w14:textId="0FFB15DC" w:rsidR="00F55388" w:rsidRPr="008D5D64" w:rsidRDefault="0096702E" w:rsidP="001E44F9">
      <w:pPr>
        <w:pStyle w:val="affffc"/>
      </w:pPr>
      <w:r>
        <w:t>db_tpcc01</w:t>
      </w:r>
      <w:r w:rsidR="00F55388" w:rsidRPr="008D5D64">
        <w:t xml:space="preserve">=# </w:t>
      </w:r>
      <w:r w:rsidR="00F55388" w:rsidRPr="00975F66">
        <w:rPr>
          <w:rFonts w:eastAsia="微软雅黑"/>
          <w:b/>
          <w:color w:val="C7000B"/>
        </w:rPr>
        <w:t>select * from customer_t1;</w:t>
      </w:r>
    </w:p>
    <w:p w14:paraId="186F76EE" w14:textId="77777777" w:rsidR="00F55388" w:rsidRPr="008D5D64" w:rsidRDefault="00F55388" w:rsidP="001E44F9">
      <w:pPr>
        <w:pStyle w:val="affffc"/>
      </w:pPr>
      <w:r w:rsidRPr="008D5D64">
        <w:t xml:space="preserve"> c_customer_sk | c_customer_id | c_first_name | c_last_name </w:t>
      </w:r>
    </w:p>
    <w:p w14:paraId="07323C64" w14:textId="77777777" w:rsidR="00F55388" w:rsidRPr="008D5D64" w:rsidRDefault="00F55388" w:rsidP="001E44F9">
      <w:pPr>
        <w:pStyle w:val="affffc"/>
      </w:pPr>
      <w:r w:rsidRPr="008D5D64">
        <w:t>---------------+---------------+--------------+-------------</w:t>
      </w:r>
    </w:p>
    <w:p w14:paraId="2D437716" w14:textId="77777777" w:rsidR="00F55388" w:rsidRPr="008D5D64" w:rsidRDefault="00F55388" w:rsidP="001E44F9">
      <w:pPr>
        <w:pStyle w:val="affffc"/>
      </w:pPr>
      <w:r w:rsidRPr="008D5D64">
        <w:t xml:space="preserve">          6885 | maps          | Joes         | </w:t>
      </w:r>
    </w:p>
    <w:p w14:paraId="103C47A9" w14:textId="77777777" w:rsidR="00F55388" w:rsidRPr="008D5D64" w:rsidRDefault="00F55388" w:rsidP="001E44F9">
      <w:pPr>
        <w:pStyle w:val="affffc"/>
      </w:pPr>
      <w:r w:rsidRPr="008D5D64">
        <w:t xml:space="preserve">          4321 | tpcds         | Lily         | </w:t>
      </w:r>
    </w:p>
    <w:p w14:paraId="7395C880" w14:textId="77777777" w:rsidR="00F55388" w:rsidRPr="008D5D64" w:rsidRDefault="00F55388" w:rsidP="001E44F9">
      <w:pPr>
        <w:pStyle w:val="affffc"/>
      </w:pPr>
      <w:r w:rsidRPr="008D5D64">
        <w:t xml:space="preserve">          9527 | world         | James        | </w:t>
      </w:r>
    </w:p>
    <w:p w14:paraId="5439D9D9" w14:textId="77777777" w:rsidR="00F55388" w:rsidRPr="008D5D64" w:rsidRDefault="00F55388" w:rsidP="001E44F9">
      <w:pPr>
        <w:pStyle w:val="affffc"/>
      </w:pPr>
      <w:r w:rsidRPr="008D5D64">
        <w:t xml:space="preserve">          3769 | hello         |              | </w:t>
      </w:r>
    </w:p>
    <w:p w14:paraId="4A6743B5" w14:textId="77777777" w:rsidR="00F55388" w:rsidRPr="008D5D64" w:rsidRDefault="00F55388" w:rsidP="001E44F9">
      <w:pPr>
        <w:pStyle w:val="affffc"/>
      </w:pPr>
      <w:r w:rsidRPr="008D5D64">
        <w:t>(4 rows)</w:t>
      </w:r>
    </w:p>
    <w:p w14:paraId="7EDAE2B0" w14:textId="34B2F901" w:rsidR="00D04750" w:rsidRPr="008D5D64" w:rsidRDefault="00D04750" w:rsidP="00E11956">
      <w:pPr>
        <w:pStyle w:val="30"/>
      </w:pPr>
      <w:r w:rsidRPr="008D5D64">
        <w:t>退出</w:t>
      </w:r>
      <w:r w:rsidRPr="008D5D64">
        <w:t>db_tpcc0</w:t>
      </w:r>
      <w:r w:rsidR="0096702E">
        <w:t>1</w:t>
      </w:r>
      <w:r w:rsidRPr="008D5D64">
        <w:t>数据库</w:t>
      </w:r>
      <w:r w:rsidR="00FF6417" w:rsidRPr="008D5D64">
        <w:t>。</w:t>
      </w:r>
    </w:p>
    <w:p w14:paraId="2E377A5E" w14:textId="1FE49140" w:rsidR="00D04750" w:rsidRPr="008D5D64" w:rsidRDefault="00D04750" w:rsidP="001E44F9">
      <w:pPr>
        <w:pStyle w:val="affffc"/>
      </w:pPr>
      <w:r w:rsidRPr="008D5D64">
        <w:t>db_tpcc0</w:t>
      </w:r>
      <w:r w:rsidR="0096702E">
        <w:t>1</w:t>
      </w:r>
      <w:r w:rsidRPr="008D5D64">
        <w:t>=#</w:t>
      </w:r>
      <w:r w:rsidRPr="00975F66">
        <w:rPr>
          <w:rFonts w:eastAsia="微软雅黑"/>
          <w:b/>
          <w:color w:val="C7000B"/>
        </w:rPr>
        <w:t xml:space="preserve"> \q</w:t>
      </w:r>
    </w:p>
    <w:p w14:paraId="2C7DF256" w14:textId="77777777" w:rsidR="00D04750" w:rsidRPr="008D5D64" w:rsidRDefault="00D04750" w:rsidP="00D04750">
      <w:pPr>
        <w:pStyle w:val="ItemListTextinTable"/>
        <w:rPr>
          <w:rFonts w:ascii="Huawei Sans" w:eastAsia="方正兰亭黑简体" w:hAnsi="Huawei Sans" w:cs="Huawei Sans"/>
        </w:rPr>
      </w:pPr>
    </w:p>
    <w:p w14:paraId="769D437A" w14:textId="397E4F3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96702E">
        <w:rPr>
          <w:rFonts w:ascii="Huawei Sans" w:hAnsi="Huawei Sans" w:cs="Huawei Sans" w:hint="default"/>
        </w:rPr>
        <w:t>2</w:t>
      </w:r>
    </w:p>
    <w:p w14:paraId="0A329F87" w14:textId="79648F1D" w:rsidR="00F55388" w:rsidRPr="008D5D64" w:rsidRDefault="00F55388" w:rsidP="002A1320">
      <w:pPr>
        <w:pStyle w:val="1e"/>
      </w:pPr>
      <w:r w:rsidRPr="008D5D64">
        <w:t>执行</w:t>
      </w:r>
      <w:r w:rsidRPr="008D5D64">
        <w:t>gs_restore</w:t>
      </w:r>
      <w:r w:rsidRPr="008D5D64">
        <w:t>，将导出的</w:t>
      </w:r>
      <w:r w:rsidR="00DF23AC" w:rsidRPr="001A5CB8">
        <w:rPr>
          <w:b/>
          <w:color w:val="C7000B"/>
        </w:rPr>
        <w:t>MPPDB_backup.dmp</w:t>
      </w:r>
      <w:r w:rsidR="00DF23AC" w:rsidRPr="001A5CB8">
        <w:rPr>
          <w:b/>
          <w:color w:val="C7000B"/>
        </w:rPr>
        <w:t>文件（自定义归档格式）</w:t>
      </w:r>
      <w:r w:rsidRPr="008D5D64">
        <w:t>导入到</w:t>
      </w:r>
      <w:r w:rsidR="00DF23AC" w:rsidRPr="008D5D64">
        <w:t>db_tpcc0</w:t>
      </w:r>
      <w:r w:rsidR="0096702E">
        <w:t>2</w:t>
      </w:r>
      <w:r w:rsidRPr="008D5D64">
        <w:t>数据库。</w:t>
      </w:r>
    </w:p>
    <w:p w14:paraId="531EA96D" w14:textId="77777777" w:rsidR="00F55388" w:rsidRPr="008D5D64" w:rsidRDefault="00F55388" w:rsidP="00E11956">
      <w:pPr>
        <w:pStyle w:val="30"/>
        <w:numPr>
          <w:ilvl w:val="5"/>
          <w:numId w:val="15"/>
        </w:numPr>
      </w:pPr>
      <w:r w:rsidRPr="008D5D64">
        <w:lastRenderedPageBreak/>
        <w:t>切换到</w:t>
      </w:r>
      <w:r w:rsidRPr="008D5D64">
        <w:t>omm</w:t>
      </w:r>
      <w:r w:rsidRPr="008D5D64">
        <w:t>用户，以操作系统用户</w:t>
      </w:r>
      <w:r w:rsidRPr="008D5D64">
        <w:t>omm</w:t>
      </w:r>
      <w:r w:rsidRPr="008D5D64">
        <w:t>登录数据库主节点。</w:t>
      </w:r>
    </w:p>
    <w:p w14:paraId="5A569AF4" w14:textId="04FBEC31" w:rsidR="00F55388" w:rsidRPr="00975F66" w:rsidRDefault="00F55388" w:rsidP="001E44F9">
      <w:pPr>
        <w:pStyle w:val="affffc"/>
        <w:rPr>
          <w:rFonts w:eastAsia="微软雅黑"/>
          <w:b/>
          <w:color w:val="C7000B"/>
        </w:rPr>
      </w:pPr>
      <w:r w:rsidRPr="00975F66">
        <w:rPr>
          <w:rFonts w:eastAsia="微软雅黑"/>
          <w:b/>
          <w:color w:val="C7000B"/>
        </w:rPr>
        <w:t xml:space="preserve">su </w:t>
      </w:r>
      <w:r w:rsidR="00C07094" w:rsidRPr="00975F66">
        <w:rPr>
          <w:rFonts w:eastAsia="微软雅黑"/>
          <w:b/>
          <w:color w:val="C7000B"/>
        </w:rPr>
        <w:t>-</w:t>
      </w:r>
      <w:r w:rsidRPr="00975F66">
        <w:rPr>
          <w:rFonts w:eastAsia="微软雅黑"/>
          <w:b/>
          <w:color w:val="C7000B"/>
        </w:rPr>
        <w:t xml:space="preserve"> omm  </w:t>
      </w:r>
    </w:p>
    <w:p w14:paraId="4783731C" w14:textId="77777777" w:rsidR="00F55388" w:rsidRPr="008D5D64" w:rsidRDefault="00F55388" w:rsidP="00E11956">
      <w:pPr>
        <w:pStyle w:val="30"/>
      </w:pPr>
      <w:r w:rsidRPr="008D5D64">
        <w:t>连接</w:t>
      </w:r>
      <w:r w:rsidRPr="008D5D64">
        <w:t>openGauss</w:t>
      </w:r>
      <w:r w:rsidRPr="008D5D64">
        <w:t>数据库。</w:t>
      </w:r>
    </w:p>
    <w:p w14:paraId="18E3C54D" w14:textId="77777777" w:rsidR="00F55388" w:rsidRPr="00975F66" w:rsidRDefault="00F55388" w:rsidP="001E44F9">
      <w:pPr>
        <w:pStyle w:val="affffc"/>
        <w:rPr>
          <w:rFonts w:eastAsia="微软雅黑"/>
          <w:b/>
          <w:color w:val="C7000B"/>
        </w:rPr>
      </w:pPr>
      <w:r w:rsidRPr="00975F66">
        <w:rPr>
          <w:rFonts w:eastAsia="微软雅黑"/>
          <w:b/>
          <w:color w:val="C7000B"/>
        </w:rPr>
        <w:t>gsql -d postgres -p 26000 -r</w:t>
      </w:r>
    </w:p>
    <w:p w14:paraId="7514E36D" w14:textId="77777777" w:rsidR="00F55388" w:rsidRPr="008D5D64" w:rsidRDefault="00F55388" w:rsidP="00E11956">
      <w:pPr>
        <w:pStyle w:val="30"/>
      </w:pPr>
      <w:r w:rsidRPr="008D5D64">
        <w:t>创建数据库。</w:t>
      </w:r>
    </w:p>
    <w:p w14:paraId="34C99A03" w14:textId="2620691E" w:rsidR="002A1320" w:rsidRDefault="002A1320" w:rsidP="001E44F9">
      <w:pPr>
        <w:pStyle w:val="affffc"/>
      </w:pPr>
      <w:r w:rsidRPr="002A1320">
        <w:t xml:space="preserve">postgres=#  </w:t>
      </w:r>
      <w:r w:rsidRPr="002A1320">
        <w:rPr>
          <w:rFonts w:eastAsia="微软雅黑"/>
          <w:b/>
          <w:color w:val="C7000B"/>
        </w:rPr>
        <w:t>DROP DATABASE IF EXISTS db_tpcc02;</w:t>
      </w:r>
    </w:p>
    <w:p w14:paraId="3D65BF3D" w14:textId="42AB7C5E" w:rsidR="00F55388" w:rsidRPr="008D5D64" w:rsidRDefault="00F55388" w:rsidP="001E44F9">
      <w:pPr>
        <w:pStyle w:val="affffc"/>
      </w:pPr>
      <w:r w:rsidRPr="008D5D64">
        <w:t xml:space="preserve">postgres=#  </w:t>
      </w:r>
      <w:r w:rsidRPr="00975F66">
        <w:rPr>
          <w:rFonts w:eastAsia="微软雅黑"/>
          <w:b/>
          <w:color w:val="C7000B"/>
        </w:rPr>
        <w:t>CREATE DATABASE db_tpcc0</w:t>
      </w:r>
      <w:r w:rsidR="0096702E" w:rsidRPr="00975F66">
        <w:rPr>
          <w:rFonts w:eastAsia="微软雅黑"/>
          <w:b/>
          <w:color w:val="C7000B"/>
        </w:rPr>
        <w:t>2</w:t>
      </w:r>
      <w:r w:rsidRPr="00975F66">
        <w:rPr>
          <w:rFonts w:eastAsia="微软雅黑"/>
          <w:b/>
          <w:color w:val="C7000B"/>
        </w:rPr>
        <w:t>;</w:t>
      </w:r>
    </w:p>
    <w:p w14:paraId="03665DB5" w14:textId="77777777" w:rsidR="00F55388" w:rsidRPr="008D5D64" w:rsidRDefault="00F55388" w:rsidP="002A1320">
      <w:pPr>
        <w:pStyle w:val="1e"/>
        <w:rPr>
          <w:lang w:eastAsia="zh-CN"/>
        </w:rPr>
      </w:pPr>
      <w:r w:rsidRPr="008D5D64">
        <w:rPr>
          <w:lang w:eastAsia="zh-CN"/>
        </w:rPr>
        <w:t>当结果显示为如下信息，则表示创建成功。</w:t>
      </w:r>
    </w:p>
    <w:p w14:paraId="0925945E" w14:textId="77777777" w:rsidR="00F55388" w:rsidRPr="008D5D64" w:rsidRDefault="00F55388" w:rsidP="001E44F9">
      <w:pPr>
        <w:pStyle w:val="affffc"/>
      </w:pPr>
      <w:r w:rsidRPr="008D5D64">
        <w:t>CREATE DATABASE</w:t>
      </w:r>
    </w:p>
    <w:p w14:paraId="01B982B0" w14:textId="3CE714B4" w:rsidR="00F55388" w:rsidRPr="008D5D64" w:rsidRDefault="00F55388" w:rsidP="00E11956">
      <w:pPr>
        <w:pStyle w:val="30"/>
      </w:pPr>
      <w:r w:rsidRPr="008D5D64">
        <w:t>退出数据库</w:t>
      </w:r>
      <w:r w:rsidR="00FF6417" w:rsidRPr="008D5D64">
        <w:t>。</w:t>
      </w:r>
    </w:p>
    <w:p w14:paraId="44D757AE" w14:textId="77777777" w:rsidR="00F55388" w:rsidRPr="008D5D64" w:rsidRDefault="00F55388" w:rsidP="001E44F9">
      <w:pPr>
        <w:pStyle w:val="affffc"/>
      </w:pPr>
      <w:r w:rsidRPr="008D5D64">
        <w:t>postgres=#</w:t>
      </w:r>
      <w:r w:rsidRPr="006425CA">
        <w:rPr>
          <w:b/>
        </w:rPr>
        <w:t xml:space="preserve"> </w:t>
      </w:r>
      <w:r w:rsidRPr="00975F66">
        <w:rPr>
          <w:rFonts w:eastAsia="微软雅黑"/>
          <w:b/>
          <w:color w:val="C7000B"/>
        </w:rPr>
        <w:t>\q</w:t>
      </w:r>
    </w:p>
    <w:p w14:paraId="144B7B78" w14:textId="1A167265" w:rsidR="00F55388" w:rsidRPr="008D5D64" w:rsidRDefault="00F55388" w:rsidP="00E11956">
      <w:pPr>
        <w:pStyle w:val="30"/>
      </w:pPr>
      <w:r w:rsidRPr="008D5D64">
        <w:t>执行</w:t>
      </w:r>
      <w:r w:rsidRPr="008D5D64">
        <w:t>gs_restore</w:t>
      </w:r>
      <w:r w:rsidRPr="008D5D64">
        <w:t>，将导出的</w:t>
      </w:r>
      <w:r w:rsidRPr="008D5D64">
        <w:t>MPPDB_backup.dmp</w:t>
      </w:r>
      <w:r w:rsidRPr="008D5D64">
        <w:t>文件（自定义归档格式）导入到</w:t>
      </w:r>
      <w:r w:rsidR="00124B60">
        <w:t>db_tpcc02</w:t>
      </w:r>
      <w:r w:rsidRPr="008D5D64">
        <w:t>数据库。</w:t>
      </w:r>
    </w:p>
    <w:p w14:paraId="2ECC5920" w14:textId="5571629E" w:rsidR="00F55388" w:rsidRPr="008D5D64" w:rsidRDefault="00F55388" w:rsidP="001E44F9">
      <w:pPr>
        <w:pStyle w:val="affffc"/>
      </w:pPr>
      <w:r w:rsidRPr="00975F66">
        <w:rPr>
          <w:rFonts w:eastAsia="微软雅黑"/>
          <w:b/>
          <w:color w:val="C7000B"/>
        </w:rPr>
        <w:t>gs_restore /home/omm/logical/backup/MPPDB_backup</w:t>
      </w:r>
      <w:r w:rsidR="005A52E6" w:rsidRPr="00975F66">
        <w:rPr>
          <w:rFonts w:eastAsia="微软雅黑" w:hint="eastAsia"/>
          <w:b/>
          <w:color w:val="C7000B"/>
        </w:rPr>
        <w:t>.</w:t>
      </w:r>
      <w:r w:rsidR="005A52E6" w:rsidRPr="00975F66">
        <w:rPr>
          <w:rFonts w:eastAsia="微软雅黑"/>
          <w:b/>
          <w:color w:val="C7000B"/>
        </w:rPr>
        <w:t>dmp</w:t>
      </w:r>
      <w:r w:rsidRPr="00975F66">
        <w:rPr>
          <w:rFonts w:eastAsia="微软雅黑"/>
          <w:b/>
          <w:color w:val="C7000B"/>
        </w:rPr>
        <w:t xml:space="preserve"> -p 26000 -d db_tpcc0</w:t>
      </w:r>
      <w:r w:rsidR="0096702E" w:rsidRPr="00975F66">
        <w:rPr>
          <w:rFonts w:eastAsia="微软雅黑"/>
          <w:b/>
          <w:color w:val="C7000B"/>
        </w:rPr>
        <w:t>2</w:t>
      </w:r>
    </w:p>
    <w:p w14:paraId="7083F2BE" w14:textId="6407CA57" w:rsidR="00F55388" w:rsidRPr="008D5D64" w:rsidRDefault="00F55388" w:rsidP="002A1320">
      <w:pPr>
        <w:pStyle w:val="1e"/>
      </w:pPr>
      <w:r w:rsidRPr="008D5D64">
        <w:t>如果成功，显示如下：</w:t>
      </w:r>
    </w:p>
    <w:p w14:paraId="1104663A" w14:textId="77777777" w:rsidR="00F55388" w:rsidRPr="008D5D64" w:rsidRDefault="00F55388" w:rsidP="001E44F9">
      <w:pPr>
        <w:pStyle w:val="affffc"/>
      </w:pPr>
      <w:r w:rsidRPr="008D5D64">
        <w:t>start restore operation ...</w:t>
      </w:r>
    </w:p>
    <w:p w14:paraId="70D274A4" w14:textId="77777777" w:rsidR="00F55388" w:rsidRPr="008D5D64" w:rsidRDefault="00F55388" w:rsidP="001E44F9">
      <w:pPr>
        <w:pStyle w:val="affffc"/>
      </w:pPr>
      <w:r w:rsidRPr="008D5D64">
        <w:t>table customer_t1 complete data imported !</w:t>
      </w:r>
    </w:p>
    <w:p w14:paraId="54D1B2E9" w14:textId="77777777" w:rsidR="00F55388" w:rsidRPr="008D5D64" w:rsidRDefault="00F55388" w:rsidP="001E44F9">
      <w:pPr>
        <w:pStyle w:val="affffc"/>
      </w:pPr>
      <w:r w:rsidRPr="008D5D64">
        <w:t>Finish reading 11 SQL statements!</w:t>
      </w:r>
    </w:p>
    <w:p w14:paraId="0BC96DE3" w14:textId="77777777" w:rsidR="00F55388" w:rsidRPr="008D5D64" w:rsidRDefault="00F55388" w:rsidP="001E44F9">
      <w:pPr>
        <w:pStyle w:val="affffc"/>
      </w:pPr>
      <w:r w:rsidRPr="008D5D64">
        <w:t>end restore operation ...</w:t>
      </w:r>
    </w:p>
    <w:p w14:paraId="49895DC1" w14:textId="77777777" w:rsidR="00F55388" w:rsidRPr="008D5D64" w:rsidRDefault="00F55388" w:rsidP="001E44F9">
      <w:pPr>
        <w:pStyle w:val="affffc"/>
      </w:pPr>
      <w:r w:rsidRPr="008D5D64">
        <w:t>restore operation successful</w:t>
      </w:r>
    </w:p>
    <w:p w14:paraId="35DE891C" w14:textId="77777777" w:rsidR="00F55388" w:rsidRPr="008D5D64" w:rsidRDefault="00F55388" w:rsidP="001E44F9">
      <w:pPr>
        <w:pStyle w:val="affffc"/>
      </w:pPr>
      <w:r w:rsidRPr="008D5D64">
        <w:t>total time: 19  ms</w:t>
      </w:r>
    </w:p>
    <w:p w14:paraId="353EC267" w14:textId="6C47ED91" w:rsidR="00F55388" w:rsidRPr="008D5D64" w:rsidRDefault="00F55388" w:rsidP="00E11956">
      <w:pPr>
        <w:pStyle w:val="30"/>
      </w:pPr>
      <w:r w:rsidRPr="008D5D64">
        <w:t>连接</w:t>
      </w:r>
      <w:r w:rsidRPr="008D5D64">
        <w:t>db_tpcc0</w:t>
      </w:r>
      <w:r w:rsidR="0096702E">
        <w:t>2</w:t>
      </w:r>
      <w:r w:rsidRPr="008D5D64">
        <w:t>数据库。</w:t>
      </w:r>
    </w:p>
    <w:p w14:paraId="43B4AAFB" w14:textId="0EAC5E24" w:rsidR="00F55388" w:rsidRPr="00975F66" w:rsidRDefault="00F55388" w:rsidP="001E44F9">
      <w:pPr>
        <w:pStyle w:val="affffc"/>
        <w:rPr>
          <w:rFonts w:eastAsia="微软雅黑"/>
          <w:b/>
          <w:color w:val="C7000B"/>
        </w:rPr>
      </w:pPr>
      <w:r w:rsidRPr="00975F66">
        <w:rPr>
          <w:rFonts w:eastAsia="微软雅黑"/>
          <w:b/>
          <w:color w:val="C7000B"/>
        </w:rPr>
        <w:t>gsql -d db_tpcc0</w:t>
      </w:r>
      <w:r w:rsidR="0096702E" w:rsidRPr="00975F66">
        <w:rPr>
          <w:rFonts w:eastAsia="微软雅黑"/>
          <w:b/>
          <w:color w:val="C7000B"/>
        </w:rPr>
        <w:t>2</w:t>
      </w:r>
      <w:r w:rsidRPr="00975F66">
        <w:rPr>
          <w:rFonts w:eastAsia="微软雅黑"/>
          <w:b/>
          <w:color w:val="C7000B"/>
        </w:rPr>
        <w:t xml:space="preserve"> -p 26000 -r</w:t>
      </w:r>
    </w:p>
    <w:p w14:paraId="0510368E" w14:textId="6F55A4CF" w:rsidR="00F55388" w:rsidRPr="008D5D64" w:rsidRDefault="00F55388" w:rsidP="00E11956">
      <w:pPr>
        <w:pStyle w:val="30"/>
      </w:pPr>
      <w:r w:rsidRPr="008D5D64">
        <w:t>查看数据库中恢复的</w:t>
      </w:r>
      <w:r w:rsidRPr="008D5D64">
        <w:t>customer_t1</w:t>
      </w:r>
      <w:r w:rsidRPr="008D5D64">
        <w:t>表</w:t>
      </w:r>
      <w:r w:rsidR="00FF6417" w:rsidRPr="008D5D64">
        <w:t>。</w:t>
      </w:r>
    </w:p>
    <w:p w14:paraId="5A09911E" w14:textId="160D2F59" w:rsidR="00F55388" w:rsidRPr="008D5D64" w:rsidRDefault="0096702E" w:rsidP="001E44F9">
      <w:pPr>
        <w:pStyle w:val="affffc"/>
      </w:pPr>
      <w:r>
        <w:t>db_tpcc02</w:t>
      </w:r>
      <w:r w:rsidR="00F55388" w:rsidRPr="008D5D64">
        <w:t xml:space="preserve">=# </w:t>
      </w:r>
      <w:r w:rsidR="00F55388" w:rsidRPr="00975F66">
        <w:rPr>
          <w:rFonts w:eastAsia="微软雅黑"/>
          <w:b/>
          <w:color w:val="C7000B"/>
        </w:rPr>
        <w:t>select * from customer_t1;</w:t>
      </w:r>
    </w:p>
    <w:p w14:paraId="3C111A32" w14:textId="77777777" w:rsidR="00F55388" w:rsidRPr="008D5D64" w:rsidRDefault="00F55388" w:rsidP="001E44F9">
      <w:pPr>
        <w:pStyle w:val="affffc"/>
      </w:pPr>
      <w:r w:rsidRPr="008D5D64">
        <w:t xml:space="preserve"> c_customer_sk | c_customer_id | c_first_name | c_last_name </w:t>
      </w:r>
    </w:p>
    <w:p w14:paraId="7726B206" w14:textId="77777777" w:rsidR="00F55388" w:rsidRPr="008D5D64" w:rsidRDefault="00F55388" w:rsidP="001E44F9">
      <w:pPr>
        <w:pStyle w:val="affffc"/>
      </w:pPr>
      <w:r w:rsidRPr="008D5D64">
        <w:t>---------------+---------------+--------------+-------------</w:t>
      </w:r>
    </w:p>
    <w:p w14:paraId="2288836C" w14:textId="77777777" w:rsidR="00F55388" w:rsidRPr="008D5D64" w:rsidRDefault="00F55388" w:rsidP="001E44F9">
      <w:pPr>
        <w:pStyle w:val="affffc"/>
      </w:pPr>
      <w:r w:rsidRPr="008D5D64">
        <w:t xml:space="preserve">          6885 | maps          | Joes         | </w:t>
      </w:r>
    </w:p>
    <w:p w14:paraId="6A2687CB" w14:textId="77777777" w:rsidR="00F55388" w:rsidRPr="008D5D64" w:rsidRDefault="00F55388" w:rsidP="001E44F9">
      <w:pPr>
        <w:pStyle w:val="affffc"/>
      </w:pPr>
      <w:r w:rsidRPr="008D5D64">
        <w:t xml:space="preserve">          4321 | tpcds         | Lily         | </w:t>
      </w:r>
    </w:p>
    <w:p w14:paraId="63347479" w14:textId="77777777" w:rsidR="00F55388" w:rsidRPr="008D5D64" w:rsidRDefault="00F55388" w:rsidP="001E44F9">
      <w:pPr>
        <w:pStyle w:val="affffc"/>
      </w:pPr>
      <w:r w:rsidRPr="008D5D64">
        <w:t xml:space="preserve">          9527 | world         | James        | </w:t>
      </w:r>
    </w:p>
    <w:p w14:paraId="6E653E37" w14:textId="77777777" w:rsidR="00F55388" w:rsidRPr="008D5D64" w:rsidRDefault="00F55388" w:rsidP="001E44F9">
      <w:pPr>
        <w:pStyle w:val="affffc"/>
      </w:pPr>
      <w:r w:rsidRPr="008D5D64">
        <w:t xml:space="preserve">          3769 | hello         |              | </w:t>
      </w:r>
    </w:p>
    <w:p w14:paraId="67406383" w14:textId="3228DB39" w:rsidR="00B7115F" w:rsidRPr="008D5D64" w:rsidRDefault="00F55388" w:rsidP="001E44F9">
      <w:pPr>
        <w:pStyle w:val="affffc"/>
      </w:pPr>
      <w:r w:rsidRPr="008D5D64">
        <w:t>(4 rows)</w:t>
      </w:r>
    </w:p>
    <w:p w14:paraId="15F88F91" w14:textId="0CA1157D" w:rsidR="00B7115F" w:rsidRPr="008D5D64" w:rsidRDefault="00B7115F" w:rsidP="00E11956">
      <w:pPr>
        <w:pStyle w:val="30"/>
      </w:pPr>
      <w:r w:rsidRPr="008D5D64">
        <w:t>退出</w:t>
      </w:r>
      <w:r w:rsidRPr="008D5D64">
        <w:t>db_tpcc0</w:t>
      </w:r>
      <w:r w:rsidR="0096702E">
        <w:t>2</w:t>
      </w:r>
      <w:r w:rsidRPr="008D5D64">
        <w:t>数据库</w:t>
      </w:r>
      <w:r w:rsidR="00FF6417" w:rsidRPr="008D5D64">
        <w:t>。</w:t>
      </w:r>
    </w:p>
    <w:p w14:paraId="7BA86C50" w14:textId="239495DF" w:rsidR="00B7115F" w:rsidRPr="008D5D64" w:rsidRDefault="00B7115F" w:rsidP="001E44F9">
      <w:pPr>
        <w:pStyle w:val="affffc"/>
      </w:pPr>
      <w:r w:rsidRPr="008D5D64">
        <w:t>db_tpcc0</w:t>
      </w:r>
      <w:r w:rsidR="0096702E">
        <w:t>2</w:t>
      </w:r>
      <w:r w:rsidRPr="008D5D64">
        <w:t xml:space="preserve">=# </w:t>
      </w:r>
      <w:r w:rsidRPr="00975F66">
        <w:rPr>
          <w:rFonts w:eastAsia="微软雅黑"/>
          <w:b/>
          <w:color w:val="C7000B"/>
        </w:rPr>
        <w:t>\q</w:t>
      </w:r>
    </w:p>
    <w:p w14:paraId="2C368144" w14:textId="77777777" w:rsidR="00B7115F" w:rsidRPr="008D5D64" w:rsidRDefault="00B7115F" w:rsidP="00B7115F">
      <w:pPr>
        <w:pStyle w:val="ItemListTextinTable"/>
        <w:rPr>
          <w:rFonts w:ascii="Huawei Sans" w:eastAsia="方正兰亭黑简体" w:hAnsi="Huawei Sans" w:cs="Huawei Sans"/>
        </w:rPr>
      </w:pPr>
    </w:p>
    <w:p w14:paraId="57CF7CA0" w14:textId="2FA289AC" w:rsidR="0096702E" w:rsidRPr="0096702E" w:rsidRDefault="0096702E" w:rsidP="0096702E">
      <w:pPr>
        <w:pStyle w:val="4"/>
        <w:rPr>
          <w:rFonts w:ascii="Huawei Sans" w:hAnsi="Huawei Sans" w:cs="Huawei Sans" w:hint="default"/>
        </w:rPr>
      </w:pPr>
      <w:r w:rsidRPr="0096702E">
        <w:rPr>
          <w:rFonts w:ascii="Huawei Sans" w:hAnsi="Huawei Sans" w:cs="Huawei Sans"/>
        </w:rPr>
        <w:t>gs_restore</w:t>
      </w:r>
      <w:r w:rsidRPr="0096702E">
        <w:rPr>
          <w:rFonts w:ascii="Huawei Sans" w:hAnsi="Huawei Sans" w:cs="Huawei Sans"/>
        </w:rPr>
        <w:t>导入示例</w:t>
      </w:r>
      <w:r w:rsidR="005A52E6">
        <w:rPr>
          <w:rFonts w:ascii="Huawei Sans" w:hAnsi="Huawei Sans" w:cs="Huawei Sans" w:hint="default"/>
        </w:rPr>
        <w:t>3</w:t>
      </w:r>
    </w:p>
    <w:p w14:paraId="63E6CF77" w14:textId="63947EAE" w:rsidR="0096702E" w:rsidRPr="008D5D64" w:rsidRDefault="0096702E" w:rsidP="002A1320">
      <w:pPr>
        <w:pStyle w:val="1e"/>
      </w:pPr>
      <w:r w:rsidRPr="0096702E">
        <w:rPr>
          <w:rFonts w:hint="eastAsia"/>
        </w:rPr>
        <w:t>执行</w:t>
      </w:r>
      <w:r>
        <w:t>gs</w:t>
      </w:r>
      <w:r w:rsidRPr="0096702E">
        <w:t>_restore</w:t>
      </w:r>
      <w:r w:rsidRPr="0096702E">
        <w:t>，将导出的</w:t>
      </w:r>
      <w:r w:rsidRPr="001A5CB8">
        <w:rPr>
          <w:b/>
          <w:color w:val="C7000B"/>
        </w:rPr>
        <w:t>MPPDB_backup</w:t>
      </w:r>
      <w:r w:rsidRPr="001A5CB8">
        <w:rPr>
          <w:b/>
          <w:color w:val="C7000B"/>
        </w:rPr>
        <w:t>文件（目录格式）</w:t>
      </w:r>
      <w:r w:rsidRPr="0096702E">
        <w:t>导入到</w:t>
      </w:r>
      <w:r w:rsidRPr="0096702E">
        <w:t>postgres</w:t>
      </w:r>
      <w:r w:rsidRPr="0096702E">
        <w:t>数据库</w:t>
      </w:r>
      <w:r w:rsidRPr="008D5D64">
        <w:t>。</w:t>
      </w:r>
    </w:p>
    <w:p w14:paraId="28B1F7E0" w14:textId="77777777" w:rsidR="0096702E" w:rsidRPr="008D5D64" w:rsidRDefault="0096702E"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4E7F1894" w14:textId="77777777" w:rsidR="0096702E" w:rsidRPr="00975F66" w:rsidRDefault="0096702E" w:rsidP="001E44F9">
      <w:pPr>
        <w:pStyle w:val="affffc"/>
        <w:rPr>
          <w:rFonts w:eastAsia="微软雅黑"/>
          <w:b/>
          <w:color w:val="C7000B"/>
        </w:rPr>
      </w:pPr>
      <w:r w:rsidRPr="00975F66">
        <w:rPr>
          <w:rFonts w:eastAsia="微软雅黑"/>
          <w:b/>
          <w:color w:val="C7000B"/>
        </w:rPr>
        <w:t xml:space="preserve">su - omm  </w:t>
      </w:r>
    </w:p>
    <w:p w14:paraId="7CDEB530" w14:textId="77777777" w:rsidR="0096702E" w:rsidRPr="008D5D64" w:rsidRDefault="0096702E" w:rsidP="00E11956">
      <w:pPr>
        <w:pStyle w:val="30"/>
      </w:pPr>
      <w:r w:rsidRPr="008D5D64">
        <w:t>连接</w:t>
      </w:r>
      <w:r w:rsidRPr="008D5D64">
        <w:t>openGauss</w:t>
      </w:r>
      <w:r w:rsidRPr="008D5D64">
        <w:t>数据库。</w:t>
      </w:r>
    </w:p>
    <w:p w14:paraId="06D9E0F6" w14:textId="77777777" w:rsidR="0096702E" w:rsidRPr="00975F66" w:rsidRDefault="0096702E" w:rsidP="001E44F9">
      <w:pPr>
        <w:pStyle w:val="affffc"/>
        <w:rPr>
          <w:rFonts w:eastAsia="微软雅黑"/>
          <w:b/>
          <w:color w:val="C7000B"/>
        </w:rPr>
      </w:pPr>
      <w:r w:rsidRPr="00975F66">
        <w:rPr>
          <w:rFonts w:eastAsia="微软雅黑"/>
          <w:b/>
          <w:color w:val="C7000B"/>
        </w:rPr>
        <w:t>gsql -d postgres -p 26000 -r</w:t>
      </w:r>
    </w:p>
    <w:p w14:paraId="6F97EDD8" w14:textId="77777777" w:rsidR="0096702E" w:rsidRPr="008D5D64" w:rsidRDefault="0096702E" w:rsidP="00E11956">
      <w:pPr>
        <w:pStyle w:val="30"/>
      </w:pPr>
      <w:r w:rsidRPr="008D5D64">
        <w:t>创建数据库。</w:t>
      </w:r>
    </w:p>
    <w:p w14:paraId="23015CA6" w14:textId="499BB524" w:rsidR="002A1320" w:rsidRDefault="002A1320" w:rsidP="001E44F9">
      <w:pPr>
        <w:pStyle w:val="affffc"/>
      </w:pPr>
      <w:r w:rsidRPr="002A1320">
        <w:t xml:space="preserve">postgres=#  </w:t>
      </w:r>
      <w:r w:rsidRPr="002A1320">
        <w:rPr>
          <w:rFonts w:eastAsia="微软雅黑"/>
          <w:b/>
          <w:color w:val="C7000B"/>
        </w:rPr>
        <w:t>D</w:t>
      </w:r>
      <w:r>
        <w:rPr>
          <w:rFonts w:eastAsia="微软雅黑"/>
          <w:b/>
          <w:color w:val="C7000B"/>
        </w:rPr>
        <w:t>ROP DATABASE IF EXISTS db_tpcc03</w:t>
      </w:r>
      <w:r w:rsidRPr="002A1320">
        <w:rPr>
          <w:rFonts w:eastAsia="微软雅黑"/>
          <w:b/>
          <w:color w:val="C7000B"/>
        </w:rPr>
        <w:t>;</w:t>
      </w:r>
    </w:p>
    <w:p w14:paraId="328C6551" w14:textId="30E7EC23" w:rsidR="0096702E" w:rsidRPr="008D5D64" w:rsidRDefault="0096702E" w:rsidP="001E44F9">
      <w:pPr>
        <w:pStyle w:val="affffc"/>
      </w:pPr>
      <w:r w:rsidRPr="008D5D64">
        <w:t xml:space="preserve">postgres=# </w:t>
      </w:r>
      <w:r w:rsidRPr="00975F66">
        <w:rPr>
          <w:rFonts w:eastAsia="微软雅黑"/>
          <w:b/>
          <w:color w:val="C7000B"/>
        </w:rPr>
        <w:t xml:space="preserve"> CREATE DATABASE db_tpcc03;</w:t>
      </w:r>
    </w:p>
    <w:p w14:paraId="4F1792FE" w14:textId="77777777" w:rsidR="0096702E" w:rsidRPr="008D5D64" w:rsidRDefault="0096702E" w:rsidP="002A1320">
      <w:pPr>
        <w:pStyle w:val="1e"/>
        <w:rPr>
          <w:lang w:eastAsia="zh-CN"/>
        </w:rPr>
      </w:pPr>
      <w:r w:rsidRPr="008D5D64">
        <w:rPr>
          <w:lang w:eastAsia="zh-CN"/>
        </w:rPr>
        <w:t>当结果显示为如下信息，则表示创建成功。</w:t>
      </w:r>
    </w:p>
    <w:p w14:paraId="566EE773" w14:textId="77777777" w:rsidR="0096702E" w:rsidRPr="008D5D64" w:rsidRDefault="0096702E" w:rsidP="001E44F9">
      <w:pPr>
        <w:pStyle w:val="affffc"/>
      </w:pPr>
      <w:r w:rsidRPr="008D5D64">
        <w:t>CREATE DATABASE</w:t>
      </w:r>
    </w:p>
    <w:p w14:paraId="77B2040F" w14:textId="77777777" w:rsidR="0096702E" w:rsidRPr="008D5D64" w:rsidRDefault="0096702E" w:rsidP="00E11956">
      <w:pPr>
        <w:pStyle w:val="30"/>
      </w:pPr>
      <w:r w:rsidRPr="008D5D64">
        <w:t>退出数据库。</w:t>
      </w:r>
    </w:p>
    <w:p w14:paraId="0352B920" w14:textId="77777777" w:rsidR="0096702E" w:rsidRPr="00975F66" w:rsidRDefault="0096702E" w:rsidP="001E44F9">
      <w:pPr>
        <w:pStyle w:val="affffc"/>
        <w:rPr>
          <w:rFonts w:eastAsia="微软雅黑"/>
          <w:b/>
          <w:color w:val="C7000B"/>
        </w:rPr>
      </w:pPr>
      <w:r w:rsidRPr="008D5D64">
        <w:t>postgres=#</w:t>
      </w:r>
      <w:r w:rsidRPr="00975F66">
        <w:rPr>
          <w:rFonts w:eastAsia="微软雅黑"/>
          <w:b/>
          <w:color w:val="C7000B"/>
        </w:rPr>
        <w:t xml:space="preserve"> \q</w:t>
      </w:r>
    </w:p>
    <w:p w14:paraId="1794B5E7" w14:textId="77EA5FCF" w:rsidR="0096702E" w:rsidRPr="008D5D64" w:rsidRDefault="0096702E" w:rsidP="00E11956">
      <w:pPr>
        <w:pStyle w:val="30"/>
      </w:pPr>
      <w:r w:rsidRPr="008D5D64">
        <w:t>执行</w:t>
      </w:r>
      <w:r w:rsidRPr="008D5D64">
        <w:t>gs_restore</w:t>
      </w:r>
      <w:r w:rsidRPr="008D5D64">
        <w:t>，将导出的</w:t>
      </w:r>
      <w:r w:rsidR="005A52E6" w:rsidRPr="005A52E6">
        <w:t>MPPDB_backup</w:t>
      </w:r>
      <w:r w:rsidR="005A52E6" w:rsidRPr="005A52E6">
        <w:t>文件（目录格式）</w:t>
      </w:r>
      <w:r w:rsidRPr="008D5D64">
        <w:t>导入到</w:t>
      </w:r>
      <w:r w:rsidR="00124B60" w:rsidRPr="008D5D64">
        <w:t>db_tpcc0</w:t>
      </w:r>
      <w:r w:rsidR="00124B60">
        <w:t>3</w:t>
      </w:r>
      <w:r w:rsidRPr="008D5D64">
        <w:t>数据库。</w:t>
      </w:r>
    </w:p>
    <w:p w14:paraId="3F131804" w14:textId="03D6B473" w:rsidR="0096702E" w:rsidRPr="008D5D64" w:rsidRDefault="0096702E" w:rsidP="001E44F9">
      <w:pPr>
        <w:pStyle w:val="affffc"/>
      </w:pPr>
      <w:r w:rsidRPr="00975F66">
        <w:rPr>
          <w:rFonts w:eastAsia="微软雅黑"/>
          <w:b/>
          <w:color w:val="C7000B"/>
        </w:rPr>
        <w:t>gs_restore /home/omm/logical/backup/MPPDB_backup -p 26000 -d db_tpcc0</w:t>
      </w:r>
      <w:r w:rsidR="005A52E6" w:rsidRPr="00975F66">
        <w:rPr>
          <w:rFonts w:eastAsia="微软雅黑"/>
          <w:b/>
          <w:color w:val="C7000B"/>
        </w:rPr>
        <w:t>3</w:t>
      </w:r>
    </w:p>
    <w:p w14:paraId="5A8D2BAA" w14:textId="77777777" w:rsidR="0096702E" w:rsidRPr="008D5D64" w:rsidRDefault="0096702E" w:rsidP="002A1320">
      <w:pPr>
        <w:pStyle w:val="1e"/>
      </w:pPr>
      <w:r w:rsidRPr="008D5D64">
        <w:t>如果成功，显示如下：</w:t>
      </w:r>
    </w:p>
    <w:p w14:paraId="74D10D45" w14:textId="77777777" w:rsidR="0096702E" w:rsidRPr="008D5D64" w:rsidRDefault="0096702E" w:rsidP="001E44F9">
      <w:pPr>
        <w:pStyle w:val="affffc"/>
      </w:pPr>
      <w:r w:rsidRPr="008D5D64">
        <w:t>start restore operation ...</w:t>
      </w:r>
    </w:p>
    <w:p w14:paraId="12F6FB38" w14:textId="77777777" w:rsidR="0096702E" w:rsidRPr="008D5D64" w:rsidRDefault="0096702E" w:rsidP="001E44F9">
      <w:pPr>
        <w:pStyle w:val="affffc"/>
      </w:pPr>
      <w:r w:rsidRPr="008D5D64">
        <w:t>table customer_t1 complete data imported !</w:t>
      </w:r>
    </w:p>
    <w:p w14:paraId="28103D3B" w14:textId="77777777" w:rsidR="0096702E" w:rsidRPr="008D5D64" w:rsidRDefault="0096702E" w:rsidP="001E44F9">
      <w:pPr>
        <w:pStyle w:val="affffc"/>
      </w:pPr>
      <w:r w:rsidRPr="008D5D64">
        <w:t>Finish reading 11 SQL statements!</w:t>
      </w:r>
    </w:p>
    <w:p w14:paraId="1209C885" w14:textId="77777777" w:rsidR="0096702E" w:rsidRPr="008D5D64" w:rsidRDefault="0096702E" w:rsidP="001E44F9">
      <w:pPr>
        <w:pStyle w:val="affffc"/>
      </w:pPr>
      <w:r w:rsidRPr="008D5D64">
        <w:t>end restore operation ...</w:t>
      </w:r>
    </w:p>
    <w:p w14:paraId="1C5E3FC1" w14:textId="77777777" w:rsidR="0096702E" w:rsidRPr="008D5D64" w:rsidRDefault="0096702E" w:rsidP="001E44F9">
      <w:pPr>
        <w:pStyle w:val="affffc"/>
      </w:pPr>
      <w:r w:rsidRPr="008D5D64">
        <w:t>restore operation successful</w:t>
      </w:r>
    </w:p>
    <w:p w14:paraId="66C093BF" w14:textId="77777777" w:rsidR="0096702E" w:rsidRPr="008D5D64" w:rsidRDefault="0096702E" w:rsidP="001E44F9">
      <w:pPr>
        <w:pStyle w:val="affffc"/>
      </w:pPr>
      <w:r w:rsidRPr="008D5D64">
        <w:t>total time: 19  ms</w:t>
      </w:r>
    </w:p>
    <w:p w14:paraId="04F0EEEA" w14:textId="38B9B85B" w:rsidR="0096702E" w:rsidRPr="008D5D64" w:rsidRDefault="0096702E" w:rsidP="00E11956">
      <w:pPr>
        <w:pStyle w:val="30"/>
      </w:pPr>
      <w:r w:rsidRPr="008D5D64">
        <w:t>连接</w:t>
      </w:r>
      <w:r w:rsidRPr="008D5D64">
        <w:t>db_tpcc0</w:t>
      </w:r>
      <w:r w:rsidR="005A52E6">
        <w:t>3</w:t>
      </w:r>
      <w:r w:rsidRPr="008D5D64">
        <w:t>数据库。</w:t>
      </w:r>
    </w:p>
    <w:p w14:paraId="2A0A4965" w14:textId="4F30A0A0" w:rsidR="0096702E" w:rsidRPr="00975F66" w:rsidRDefault="0096702E" w:rsidP="001E44F9">
      <w:pPr>
        <w:pStyle w:val="affffc"/>
        <w:rPr>
          <w:rFonts w:eastAsia="微软雅黑"/>
          <w:b/>
          <w:color w:val="C7000B"/>
        </w:rPr>
      </w:pPr>
      <w:r w:rsidRPr="00975F66">
        <w:rPr>
          <w:rFonts w:eastAsia="微软雅黑"/>
          <w:b/>
          <w:color w:val="C7000B"/>
        </w:rPr>
        <w:t>gsql -d db_tpcc0</w:t>
      </w:r>
      <w:r w:rsidR="005A52E6" w:rsidRPr="00975F66">
        <w:rPr>
          <w:rFonts w:eastAsia="微软雅黑"/>
          <w:b/>
          <w:color w:val="C7000B"/>
        </w:rPr>
        <w:t>3</w:t>
      </w:r>
      <w:r w:rsidRPr="00975F66">
        <w:rPr>
          <w:rFonts w:eastAsia="微软雅黑"/>
          <w:b/>
          <w:color w:val="C7000B"/>
        </w:rPr>
        <w:t xml:space="preserve"> -p 26000 -r</w:t>
      </w:r>
    </w:p>
    <w:p w14:paraId="67AE7EFB" w14:textId="77777777" w:rsidR="0096702E" w:rsidRPr="008D5D64" w:rsidRDefault="0096702E" w:rsidP="00E11956">
      <w:pPr>
        <w:pStyle w:val="30"/>
      </w:pPr>
      <w:r w:rsidRPr="008D5D64">
        <w:t>查看数据库中恢复的</w:t>
      </w:r>
      <w:r w:rsidRPr="008D5D64">
        <w:t>customer_t1</w:t>
      </w:r>
      <w:r w:rsidRPr="008D5D64">
        <w:t>表。</w:t>
      </w:r>
    </w:p>
    <w:p w14:paraId="2C4A547A" w14:textId="77777777" w:rsidR="0096702E" w:rsidRPr="008D5D64" w:rsidRDefault="0096702E" w:rsidP="001E44F9">
      <w:pPr>
        <w:pStyle w:val="affffc"/>
      </w:pPr>
      <w:r>
        <w:t>db_tpcc02</w:t>
      </w:r>
      <w:r w:rsidRPr="008D5D64">
        <w:t xml:space="preserve">=# </w:t>
      </w:r>
      <w:r w:rsidRPr="00975F66">
        <w:rPr>
          <w:rFonts w:eastAsia="微软雅黑"/>
          <w:b/>
          <w:color w:val="C7000B"/>
        </w:rPr>
        <w:t>select * from customer_t1;</w:t>
      </w:r>
    </w:p>
    <w:p w14:paraId="3A979860" w14:textId="77777777" w:rsidR="0096702E" w:rsidRPr="008D5D64" w:rsidRDefault="0096702E" w:rsidP="001E44F9">
      <w:pPr>
        <w:pStyle w:val="affffc"/>
      </w:pPr>
      <w:r w:rsidRPr="008D5D64">
        <w:t xml:space="preserve"> c_customer_sk | c_customer_id | c_first_name | c_last_name </w:t>
      </w:r>
    </w:p>
    <w:p w14:paraId="64BD5C5C" w14:textId="77777777" w:rsidR="0096702E" w:rsidRPr="008D5D64" w:rsidRDefault="0096702E" w:rsidP="001E44F9">
      <w:pPr>
        <w:pStyle w:val="affffc"/>
      </w:pPr>
      <w:r w:rsidRPr="008D5D64">
        <w:t>---------------+---------------+--------------+-------------</w:t>
      </w:r>
    </w:p>
    <w:p w14:paraId="4F8D2C2F" w14:textId="77777777" w:rsidR="0096702E" w:rsidRPr="008D5D64" w:rsidRDefault="0096702E" w:rsidP="001E44F9">
      <w:pPr>
        <w:pStyle w:val="affffc"/>
      </w:pPr>
      <w:r w:rsidRPr="008D5D64">
        <w:t xml:space="preserve">          6885 | maps          | Joes         | </w:t>
      </w:r>
    </w:p>
    <w:p w14:paraId="75E4DD17" w14:textId="77777777" w:rsidR="0096702E" w:rsidRPr="008D5D64" w:rsidRDefault="0096702E" w:rsidP="001E44F9">
      <w:pPr>
        <w:pStyle w:val="affffc"/>
      </w:pPr>
      <w:r w:rsidRPr="008D5D64">
        <w:t xml:space="preserve">          4321 | tpcds         | Lily         | </w:t>
      </w:r>
    </w:p>
    <w:p w14:paraId="6802A946" w14:textId="77777777" w:rsidR="0096702E" w:rsidRPr="008D5D64" w:rsidRDefault="0096702E" w:rsidP="001E44F9">
      <w:pPr>
        <w:pStyle w:val="affffc"/>
      </w:pPr>
      <w:r w:rsidRPr="008D5D64">
        <w:t xml:space="preserve">          9527 | world         | James        | </w:t>
      </w:r>
    </w:p>
    <w:p w14:paraId="4924CE40" w14:textId="77777777" w:rsidR="0096702E" w:rsidRPr="008D5D64" w:rsidRDefault="0096702E" w:rsidP="001E44F9">
      <w:pPr>
        <w:pStyle w:val="affffc"/>
      </w:pPr>
      <w:r w:rsidRPr="008D5D64">
        <w:t xml:space="preserve">          3769 | hello         |              | </w:t>
      </w:r>
    </w:p>
    <w:p w14:paraId="240955B4" w14:textId="77777777" w:rsidR="0096702E" w:rsidRPr="008D5D64" w:rsidRDefault="0096702E" w:rsidP="001E44F9">
      <w:pPr>
        <w:pStyle w:val="affffc"/>
      </w:pPr>
      <w:r w:rsidRPr="008D5D64">
        <w:t>(4 rows)</w:t>
      </w:r>
    </w:p>
    <w:p w14:paraId="152995D0" w14:textId="62C795AD" w:rsidR="0096702E" w:rsidRPr="008D5D64" w:rsidRDefault="0096702E" w:rsidP="00E11956">
      <w:pPr>
        <w:pStyle w:val="30"/>
      </w:pPr>
      <w:r w:rsidRPr="008D5D64">
        <w:lastRenderedPageBreak/>
        <w:t>退出</w:t>
      </w:r>
      <w:r w:rsidRPr="008D5D64">
        <w:t>db_tpcc0</w:t>
      </w:r>
      <w:r w:rsidR="005A52E6">
        <w:t>3</w:t>
      </w:r>
      <w:r w:rsidRPr="008D5D64">
        <w:t>数据库。</w:t>
      </w:r>
    </w:p>
    <w:p w14:paraId="7765019C" w14:textId="4EA641F8" w:rsidR="0096702E" w:rsidRPr="008D5D64" w:rsidRDefault="0096702E" w:rsidP="001E44F9">
      <w:pPr>
        <w:pStyle w:val="affffc"/>
      </w:pPr>
      <w:r w:rsidRPr="008D5D64">
        <w:t>db_tpcc0</w:t>
      </w:r>
      <w:r w:rsidR="005A52E6">
        <w:t>3</w:t>
      </w:r>
      <w:r w:rsidRPr="008D5D64">
        <w:t xml:space="preserve">=# </w:t>
      </w:r>
      <w:r w:rsidRPr="00975F66">
        <w:rPr>
          <w:rFonts w:eastAsia="微软雅黑"/>
          <w:b/>
          <w:color w:val="C7000B"/>
        </w:rPr>
        <w:t>\q</w:t>
      </w:r>
    </w:p>
    <w:p w14:paraId="77313F8D" w14:textId="77777777" w:rsidR="0096702E" w:rsidRPr="0096702E" w:rsidRDefault="0096702E" w:rsidP="002A1320">
      <w:pPr>
        <w:pStyle w:val="1e"/>
      </w:pPr>
    </w:p>
    <w:p w14:paraId="44940FA8" w14:textId="1760C9FA"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96702E">
        <w:rPr>
          <w:rFonts w:ascii="Huawei Sans" w:hAnsi="Huawei Sans" w:cs="Huawei Sans" w:hint="default"/>
        </w:rPr>
        <w:t>4</w:t>
      </w:r>
    </w:p>
    <w:p w14:paraId="08DD438B" w14:textId="0509AE1D" w:rsidR="00BE39A1" w:rsidRDefault="00F55388" w:rsidP="002A1320">
      <w:pPr>
        <w:pStyle w:val="1e"/>
        <w:rPr>
          <w:lang w:eastAsia="zh-CN"/>
        </w:rPr>
      </w:pPr>
      <w:r w:rsidRPr="008D5D64">
        <w:rPr>
          <w:lang w:eastAsia="zh-CN"/>
        </w:rPr>
        <w:t>执行</w:t>
      </w:r>
      <w:r w:rsidRPr="008D5D64">
        <w:rPr>
          <w:lang w:eastAsia="zh-CN"/>
        </w:rPr>
        <w:t>gs_restore</w:t>
      </w:r>
      <w:r w:rsidRPr="008D5D64">
        <w:rPr>
          <w:lang w:eastAsia="zh-CN"/>
        </w:rPr>
        <w:t>，使用自定义归档格式的</w:t>
      </w:r>
      <w:r w:rsidRPr="008D5D64">
        <w:rPr>
          <w:lang w:eastAsia="zh-CN"/>
        </w:rPr>
        <w:t>MPPDB_backup.dmp</w:t>
      </w:r>
      <w:r w:rsidRPr="008D5D64">
        <w:rPr>
          <w:lang w:eastAsia="zh-CN"/>
        </w:rPr>
        <w:t>文件来进行如下导入操作。导入时</w:t>
      </w:r>
      <w:r w:rsidR="00BE39A1" w:rsidRPr="00BE39A1">
        <w:rPr>
          <w:rFonts w:hint="eastAsia"/>
          <w:lang w:eastAsia="zh-CN"/>
        </w:rPr>
        <w:t>在重新创建数据库对象前，清理（删除）已存在于将要还原的数据库中的数据库对象。</w:t>
      </w:r>
    </w:p>
    <w:p w14:paraId="7343E80E" w14:textId="34811C4C" w:rsidR="00F55388" w:rsidRPr="008D5D64" w:rsidRDefault="00B7115F" w:rsidP="00E11956">
      <w:pPr>
        <w:pStyle w:val="30"/>
      </w:pPr>
      <w:r w:rsidRPr="008D5D64">
        <w:t>由于在备份示例</w:t>
      </w:r>
      <w:r w:rsidRPr="008D5D64">
        <w:t>1</w:t>
      </w:r>
      <w:r w:rsidRPr="008D5D64">
        <w:t>已经将所有对象恢复到</w:t>
      </w:r>
      <w:r w:rsidRPr="008D5D64">
        <w:t>db_tpcc01</w:t>
      </w:r>
      <w:r w:rsidRPr="008D5D64">
        <w:t>数据库中，所以在再次导入时如果不</w:t>
      </w:r>
      <w:r w:rsidR="00F55388" w:rsidRPr="008D5D64">
        <w:t>先删除已经存在的对象，会出现报错信息。</w:t>
      </w:r>
    </w:p>
    <w:p w14:paraId="0F2A50F5" w14:textId="77777777" w:rsidR="00F55388" w:rsidRPr="00975F66" w:rsidRDefault="00F55388" w:rsidP="001E44F9">
      <w:pPr>
        <w:pStyle w:val="affffc"/>
        <w:rPr>
          <w:rFonts w:eastAsia="微软雅黑"/>
          <w:b/>
          <w:color w:val="C7000B"/>
        </w:rPr>
      </w:pPr>
      <w:r w:rsidRPr="00975F66">
        <w:rPr>
          <w:rFonts w:eastAsia="微软雅黑"/>
          <w:b/>
          <w:color w:val="C7000B"/>
        </w:rPr>
        <w:t>gs_restore -W Bigdata@123 /home/omm/logical/backup/MPPDB_backup.dmp -p 26000 -d db_tpcc01</w:t>
      </w:r>
    </w:p>
    <w:p w14:paraId="657081D2" w14:textId="25E11B98" w:rsidR="00F55388" w:rsidRPr="008D5D64" w:rsidRDefault="00F55388" w:rsidP="002A1320">
      <w:pPr>
        <w:pStyle w:val="1e"/>
      </w:pPr>
      <w:r w:rsidRPr="008D5D64">
        <w:t>显示如下：</w:t>
      </w:r>
    </w:p>
    <w:p w14:paraId="283145AF" w14:textId="77777777" w:rsidR="00F55388" w:rsidRPr="008D5D64" w:rsidRDefault="00F55388" w:rsidP="001E44F9">
      <w:pPr>
        <w:pStyle w:val="affffc"/>
      </w:pPr>
      <w:r w:rsidRPr="008D5D64">
        <w:t>start restore operation ...</w:t>
      </w:r>
    </w:p>
    <w:p w14:paraId="054B0FBD" w14:textId="77777777" w:rsidR="00F55388" w:rsidRPr="008D5D64" w:rsidRDefault="00F55388" w:rsidP="001E44F9">
      <w:pPr>
        <w:pStyle w:val="affffc"/>
      </w:pPr>
      <w:r w:rsidRPr="008D5D64">
        <w:t>……</w:t>
      </w:r>
    </w:p>
    <w:p w14:paraId="2BA76BE0" w14:textId="77777777" w:rsidR="00F55388" w:rsidRPr="008D5D64" w:rsidRDefault="00F55388" w:rsidP="001E44F9">
      <w:pPr>
        <w:pStyle w:val="affffc"/>
      </w:pPr>
      <w:r w:rsidRPr="008D5D64">
        <w:t>Error from TOC entry 601; 1259 41883 TABLE customer_t1 omm</w:t>
      </w:r>
    </w:p>
    <w:p w14:paraId="50E23C47" w14:textId="77777777" w:rsidR="00F55388" w:rsidRPr="008D5D64" w:rsidRDefault="00F55388" w:rsidP="001E44F9">
      <w:pPr>
        <w:pStyle w:val="affffc"/>
      </w:pPr>
      <w:r w:rsidRPr="008D5D64">
        <w:t>could not execute query: ERROR:  relation "customer_t1" already exists</w:t>
      </w:r>
    </w:p>
    <w:p w14:paraId="122F49B6" w14:textId="77777777" w:rsidR="00F55388" w:rsidRPr="008D5D64" w:rsidRDefault="00F55388" w:rsidP="001E44F9">
      <w:pPr>
        <w:pStyle w:val="affffc"/>
      </w:pPr>
      <w:r w:rsidRPr="008D5D64">
        <w:t xml:space="preserve">    Command was: CREATE TABLE customer_t1 (</w:t>
      </w:r>
    </w:p>
    <w:p w14:paraId="3B2B7D65" w14:textId="77777777" w:rsidR="00F55388" w:rsidRPr="008D5D64" w:rsidRDefault="00F55388" w:rsidP="001E44F9">
      <w:pPr>
        <w:pStyle w:val="affffc"/>
      </w:pPr>
      <w:r w:rsidRPr="008D5D64">
        <w:t xml:space="preserve">    c_customer_sk integer,</w:t>
      </w:r>
    </w:p>
    <w:p w14:paraId="0E7660F7" w14:textId="77777777" w:rsidR="00F55388" w:rsidRPr="008D5D64" w:rsidRDefault="00F55388" w:rsidP="001E44F9">
      <w:pPr>
        <w:pStyle w:val="affffc"/>
      </w:pPr>
      <w:r w:rsidRPr="008D5D64">
        <w:t xml:space="preserve">    c_customer_id character(5),</w:t>
      </w:r>
    </w:p>
    <w:p w14:paraId="6E728BF7" w14:textId="77777777" w:rsidR="00F55388" w:rsidRPr="008D5D64" w:rsidRDefault="00F55388" w:rsidP="001E44F9">
      <w:pPr>
        <w:pStyle w:val="affffc"/>
      </w:pPr>
      <w:r w:rsidRPr="008D5D64">
        <w:t xml:space="preserve">    c_first_name character(6),</w:t>
      </w:r>
    </w:p>
    <w:p w14:paraId="3B707153" w14:textId="77777777" w:rsidR="00F55388" w:rsidRPr="008D5D64" w:rsidRDefault="00F55388" w:rsidP="001E44F9">
      <w:pPr>
        <w:pStyle w:val="affffc"/>
      </w:pPr>
      <w:r w:rsidRPr="008D5D64">
        <w:t xml:space="preserve">    c_l...</w:t>
      </w:r>
    </w:p>
    <w:p w14:paraId="63B85AE3" w14:textId="77777777" w:rsidR="00F55388" w:rsidRPr="008D5D64" w:rsidRDefault="00F55388" w:rsidP="001E44F9">
      <w:pPr>
        <w:pStyle w:val="affffc"/>
      </w:pPr>
      <w:r w:rsidRPr="008D5D64">
        <w:t>table customer_t1 complete data imported !</w:t>
      </w:r>
    </w:p>
    <w:p w14:paraId="32839939" w14:textId="77777777" w:rsidR="00F55388" w:rsidRPr="008D5D64" w:rsidRDefault="00F55388" w:rsidP="001E44F9">
      <w:pPr>
        <w:pStyle w:val="affffc"/>
      </w:pPr>
      <w:r w:rsidRPr="008D5D64">
        <w:t>Finish reading 11 SQL statements!</w:t>
      </w:r>
    </w:p>
    <w:p w14:paraId="7D99E29D" w14:textId="77777777" w:rsidR="00F55388" w:rsidRPr="008D5D64" w:rsidRDefault="00F55388" w:rsidP="001E44F9">
      <w:pPr>
        <w:pStyle w:val="affffc"/>
      </w:pPr>
      <w:r w:rsidRPr="008D5D64">
        <w:t>end restore operation ...</w:t>
      </w:r>
    </w:p>
    <w:p w14:paraId="1397A91C" w14:textId="77777777" w:rsidR="00F55388" w:rsidRPr="008D5D64" w:rsidRDefault="00F55388" w:rsidP="001E44F9">
      <w:pPr>
        <w:pStyle w:val="affffc"/>
      </w:pPr>
      <w:r w:rsidRPr="008D5D64">
        <w:t>WARNING: errors ignored on restore: 3</w:t>
      </w:r>
    </w:p>
    <w:p w14:paraId="3C3F4541" w14:textId="77777777" w:rsidR="00F55388" w:rsidRPr="008D5D64" w:rsidRDefault="00F55388" w:rsidP="001E44F9">
      <w:pPr>
        <w:pStyle w:val="affffc"/>
      </w:pPr>
      <w:r w:rsidRPr="008D5D64">
        <w:t>restore operation successful</w:t>
      </w:r>
    </w:p>
    <w:p w14:paraId="62509D49" w14:textId="77777777" w:rsidR="00F55388" w:rsidRDefault="00F55388" w:rsidP="001E44F9">
      <w:pPr>
        <w:pStyle w:val="affffc"/>
      </w:pPr>
      <w:r w:rsidRPr="008D5D64">
        <w:t>total time: 19  ms</w:t>
      </w:r>
    </w:p>
    <w:p w14:paraId="5F6932B9" w14:textId="107E760D" w:rsidR="00BE39A1" w:rsidRDefault="00BE39A1" w:rsidP="00BE39A1">
      <w:pPr>
        <w:pStyle w:val="30"/>
      </w:pPr>
      <w:r w:rsidRPr="008D5D64">
        <w:t>连接</w:t>
      </w:r>
      <w:r w:rsidRPr="008D5D64">
        <w:t>db_tpcc0</w:t>
      </w:r>
      <w:r>
        <w:t>1</w:t>
      </w:r>
      <w:r w:rsidRPr="008D5D64">
        <w:t>数据库</w:t>
      </w:r>
    </w:p>
    <w:p w14:paraId="2B941AAB" w14:textId="6F31C08F" w:rsidR="00BE39A1" w:rsidRPr="00975F66" w:rsidRDefault="00BE39A1" w:rsidP="00BE39A1">
      <w:pPr>
        <w:pStyle w:val="affffc"/>
        <w:rPr>
          <w:rFonts w:eastAsia="微软雅黑"/>
          <w:b/>
          <w:color w:val="C7000B"/>
        </w:rPr>
      </w:pPr>
      <w:r w:rsidRPr="00975F66">
        <w:rPr>
          <w:rFonts w:eastAsia="微软雅黑"/>
          <w:b/>
          <w:color w:val="C7000B"/>
        </w:rPr>
        <w:t>gsql -d db_tpcc01 -p 26000 -r</w:t>
      </w:r>
    </w:p>
    <w:p w14:paraId="5043B417" w14:textId="77777777" w:rsidR="00BE39A1" w:rsidRPr="008D5D64" w:rsidRDefault="00BE39A1" w:rsidP="00BE39A1">
      <w:pPr>
        <w:pStyle w:val="30"/>
      </w:pPr>
      <w:r w:rsidRPr="008D5D64">
        <w:t>查看数据库中恢复的</w:t>
      </w:r>
      <w:r w:rsidRPr="008D5D64">
        <w:t>customer_t1</w:t>
      </w:r>
      <w:r w:rsidRPr="008D5D64">
        <w:t>表。</w:t>
      </w:r>
    </w:p>
    <w:p w14:paraId="5060BD02" w14:textId="0A28C76E" w:rsidR="00BE39A1" w:rsidRPr="008D5D64" w:rsidRDefault="00BE39A1" w:rsidP="00BE39A1">
      <w:pPr>
        <w:pStyle w:val="affffc"/>
      </w:pPr>
      <w:r>
        <w:t>db_tpcc01</w:t>
      </w:r>
      <w:r w:rsidRPr="008D5D64">
        <w:t xml:space="preserve">=# </w:t>
      </w:r>
      <w:r w:rsidRPr="00975F66">
        <w:rPr>
          <w:rFonts w:eastAsia="微软雅黑"/>
          <w:b/>
          <w:color w:val="C7000B"/>
        </w:rPr>
        <w:t>select * from customer_t1;</w:t>
      </w:r>
    </w:p>
    <w:p w14:paraId="2A3FC9B9" w14:textId="77777777" w:rsidR="00BE39A1" w:rsidRPr="008D5D64" w:rsidRDefault="00BE39A1" w:rsidP="00BE39A1">
      <w:pPr>
        <w:pStyle w:val="affffc"/>
      </w:pPr>
      <w:r w:rsidRPr="008D5D64">
        <w:t xml:space="preserve"> c_customer_sk | c_customer_id | c_first_name | c_last_name </w:t>
      </w:r>
    </w:p>
    <w:p w14:paraId="6C2A896F" w14:textId="77777777" w:rsidR="00BE39A1" w:rsidRPr="008D5D64" w:rsidRDefault="00BE39A1" w:rsidP="00BE39A1">
      <w:pPr>
        <w:pStyle w:val="affffc"/>
      </w:pPr>
      <w:r w:rsidRPr="008D5D64">
        <w:t>---------------+---------------+--------------+-------------</w:t>
      </w:r>
    </w:p>
    <w:p w14:paraId="36E74F40" w14:textId="77777777" w:rsidR="00BE39A1" w:rsidRPr="008D5D64" w:rsidRDefault="00BE39A1" w:rsidP="00BE39A1">
      <w:pPr>
        <w:pStyle w:val="affffc"/>
      </w:pPr>
      <w:r w:rsidRPr="008D5D64">
        <w:t xml:space="preserve">          6885 | maps          | Joes         | </w:t>
      </w:r>
    </w:p>
    <w:p w14:paraId="62D821B1" w14:textId="77777777" w:rsidR="00BE39A1" w:rsidRPr="008D5D64" w:rsidRDefault="00BE39A1" w:rsidP="00BE39A1">
      <w:pPr>
        <w:pStyle w:val="affffc"/>
      </w:pPr>
      <w:r w:rsidRPr="008D5D64">
        <w:t xml:space="preserve">          4321 | tpcds         | Lily         | </w:t>
      </w:r>
    </w:p>
    <w:p w14:paraId="18915C2B" w14:textId="77777777" w:rsidR="00BE39A1" w:rsidRPr="008D5D64" w:rsidRDefault="00BE39A1" w:rsidP="00BE39A1">
      <w:pPr>
        <w:pStyle w:val="affffc"/>
      </w:pPr>
      <w:r w:rsidRPr="008D5D64">
        <w:t xml:space="preserve">          9527 | world         | James        | </w:t>
      </w:r>
    </w:p>
    <w:p w14:paraId="1B89A16F" w14:textId="77777777" w:rsidR="00BE39A1" w:rsidRDefault="00BE39A1" w:rsidP="00BE39A1">
      <w:pPr>
        <w:pStyle w:val="affffc"/>
      </w:pPr>
      <w:r w:rsidRPr="008D5D64">
        <w:t xml:space="preserve">          3769 | hello         |              | </w:t>
      </w:r>
    </w:p>
    <w:p w14:paraId="235D5749" w14:textId="26FE6ECE" w:rsidR="00BE39A1" w:rsidRPr="008D5D64" w:rsidRDefault="00BE39A1" w:rsidP="00BE39A1">
      <w:pPr>
        <w:pStyle w:val="affffc"/>
      </w:pPr>
      <w:r w:rsidRPr="008D5D64">
        <w:t xml:space="preserve">          6885 | maps          | Joes         | </w:t>
      </w:r>
    </w:p>
    <w:p w14:paraId="4EEA4956" w14:textId="77777777" w:rsidR="00BE39A1" w:rsidRPr="008D5D64" w:rsidRDefault="00BE39A1" w:rsidP="00BE39A1">
      <w:pPr>
        <w:pStyle w:val="affffc"/>
      </w:pPr>
      <w:r w:rsidRPr="008D5D64">
        <w:t xml:space="preserve">          4321 | tpcds         | Lily         | </w:t>
      </w:r>
    </w:p>
    <w:p w14:paraId="0D0C3C77" w14:textId="77777777" w:rsidR="00BE39A1" w:rsidRPr="008D5D64" w:rsidRDefault="00BE39A1" w:rsidP="00BE39A1">
      <w:pPr>
        <w:pStyle w:val="affffc"/>
      </w:pPr>
      <w:r w:rsidRPr="008D5D64">
        <w:t xml:space="preserve">          9527 | world         | James        | </w:t>
      </w:r>
    </w:p>
    <w:p w14:paraId="29785B00" w14:textId="77777777" w:rsidR="00BE39A1" w:rsidRPr="008D5D64" w:rsidRDefault="00BE39A1" w:rsidP="00BE39A1">
      <w:pPr>
        <w:pStyle w:val="affffc"/>
      </w:pPr>
      <w:r w:rsidRPr="008D5D64">
        <w:t xml:space="preserve">          3769 | hello         |              | </w:t>
      </w:r>
    </w:p>
    <w:p w14:paraId="421B10B9" w14:textId="77777777" w:rsidR="00BE39A1" w:rsidRPr="008D5D64" w:rsidRDefault="00BE39A1" w:rsidP="00BE39A1">
      <w:pPr>
        <w:pStyle w:val="affffc"/>
      </w:pPr>
    </w:p>
    <w:p w14:paraId="0A02E190" w14:textId="698B40B6" w:rsidR="00BE39A1" w:rsidRPr="008D5D64" w:rsidRDefault="00BE39A1" w:rsidP="00BE39A1">
      <w:pPr>
        <w:pStyle w:val="affffc"/>
      </w:pPr>
      <w:r>
        <w:lastRenderedPageBreak/>
        <w:t>(8</w:t>
      </w:r>
      <w:r w:rsidRPr="008D5D64">
        <w:t xml:space="preserve"> rows)</w:t>
      </w:r>
    </w:p>
    <w:p w14:paraId="5E838EE9" w14:textId="29FC7724" w:rsidR="00BE39A1" w:rsidRDefault="00BE39A1" w:rsidP="002A1320">
      <w:pPr>
        <w:pStyle w:val="1e"/>
        <w:rPr>
          <w:lang w:eastAsia="zh-CN"/>
        </w:rPr>
      </w:pPr>
      <w:r>
        <w:t>原有数据表并没有被删除</w:t>
      </w:r>
      <w:r>
        <w:rPr>
          <w:rFonts w:hint="eastAsia"/>
          <w:lang w:eastAsia="zh-CN"/>
        </w:rPr>
        <w:t>，</w:t>
      </w:r>
      <w:r>
        <w:t>导入的数据表以数据追加的方式导入数据</w:t>
      </w:r>
      <w:r>
        <w:rPr>
          <w:rFonts w:hint="eastAsia"/>
          <w:lang w:eastAsia="zh-CN"/>
        </w:rPr>
        <w:t>。</w:t>
      </w:r>
    </w:p>
    <w:p w14:paraId="4952A6F7" w14:textId="55CD9733" w:rsidR="00BE39A1" w:rsidRDefault="00BE39A1" w:rsidP="00BE39A1">
      <w:pPr>
        <w:pStyle w:val="30"/>
      </w:pPr>
      <w:r>
        <w:t>退出数据库</w:t>
      </w:r>
    </w:p>
    <w:p w14:paraId="4B2E5818" w14:textId="1CBFCD85" w:rsidR="00BE39A1" w:rsidRDefault="00BE39A1" w:rsidP="00BE39A1">
      <w:pPr>
        <w:pStyle w:val="affffc"/>
      </w:pPr>
      <w:r>
        <w:t>db_tpcc01</w:t>
      </w:r>
      <w:r w:rsidRPr="00BE39A1">
        <w:t xml:space="preserve">=# </w:t>
      </w:r>
      <w:r w:rsidRPr="00975F66">
        <w:rPr>
          <w:rFonts w:eastAsia="微软雅黑"/>
          <w:b/>
          <w:color w:val="C7000B"/>
        </w:rPr>
        <w:t>\q</w:t>
      </w:r>
    </w:p>
    <w:p w14:paraId="49AEEF15" w14:textId="04DAB59E" w:rsidR="00F55388" w:rsidRPr="008D5D64" w:rsidRDefault="0056601A" w:rsidP="00E11956">
      <w:pPr>
        <w:pStyle w:val="30"/>
      </w:pPr>
      <w:r w:rsidRPr="008D5D64">
        <w:t>输入以下命令</w:t>
      </w:r>
      <w:r w:rsidR="004A1E01" w:rsidRPr="008D5D64">
        <w:t>，</w:t>
      </w:r>
      <w:r w:rsidRPr="008D5D64">
        <w:t>使用</w:t>
      </w:r>
      <w:r w:rsidRPr="008D5D64">
        <w:t>-c</w:t>
      </w:r>
      <w:r w:rsidRPr="008D5D64">
        <w:t>参数</w:t>
      </w:r>
      <w:r w:rsidR="00F55388" w:rsidRPr="008D5D64">
        <w:t>手工删除依赖，导入完成后再重新创建。</w:t>
      </w:r>
    </w:p>
    <w:p w14:paraId="5716D23E" w14:textId="48141444" w:rsidR="00F55388" w:rsidRPr="00975F66" w:rsidRDefault="00F55388" w:rsidP="001E44F9">
      <w:pPr>
        <w:pStyle w:val="affffc"/>
        <w:rPr>
          <w:rFonts w:eastAsia="微软雅黑"/>
          <w:b/>
          <w:color w:val="C7000B"/>
        </w:rPr>
      </w:pPr>
      <w:r w:rsidRPr="00975F66">
        <w:rPr>
          <w:rFonts w:eastAsia="微软雅黑"/>
          <w:b/>
          <w:color w:val="C7000B"/>
        </w:rPr>
        <w:t>gs_restore -W Bigdata@123 /home/omm/logical/backup/MPPDB_backup.dmp -p 26000 -d db_tpcc01 -e -c</w:t>
      </w:r>
    </w:p>
    <w:p w14:paraId="218C77A8" w14:textId="77777777" w:rsidR="00F55388" w:rsidRPr="008D5D64" w:rsidRDefault="00F55388" w:rsidP="002A1320">
      <w:pPr>
        <w:pStyle w:val="1e"/>
      </w:pPr>
      <w:r w:rsidRPr="008D5D64">
        <w:t>显示如下：</w:t>
      </w:r>
    </w:p>
    <w:p w14:paraId="24D7276C" w14:textId="77777777" w:rsidR="00F55388" w:rsidRPr="008D5D64" w:rsidRDefault="00F55388" w:rsidP="001E44F9">
      <w:pPr>
        <w:pStyle w:val="affffc"/>
      </w:pPr>
      <w:r w:rsidRPr="008D5D64">
        <w:t>start restore operation ...</w:t>
      </w:r>
    </w:p>
    <w:p w14:paraId="6D102755" w14:textId="77777777" w:rsidR="00F55388" w:rsidRPr="008D5D64" w:rsidRDefault="00F55388" w:rsidP="001E44F9">
      <w:pPr>
        <w:pStyle w:val="affffc"/>
      </w:pPr>
      <w:r w:rsidRPr="008D5D64">
        <w:t>Finish reading 11 SQL statements!</w:t>
      </w:r>
    </w:p>
    <w:p w14:paraId="1FC1E490" w14:textId="77777777" w:rsidR="00F55388" w:rsidRPr="008D5D64" w:rsidRDefault="00F55388" w:rsidP="001E44F9">
      <w:pPr>
        <w:pStyle w:val="affffc"/>
      </w:pPr>
      <w:r w:rsidRPr="008D5D64">
        <w:t>end restore operation ...</w:t>
      </w:r>
    </w:p>
    <w:p w14:paraId="6C6A2560" w14:textId="77777777" w:rsidR="00F55388" w:rsidRPr="008D5D64" w:rsidRDefault="00F55388" w:rsidP="001E44F9">
      <w:pPr>
        <w:pStyle w:val="affffc"/>
      </w:pPr>
      <w:r w:rsidRPr="008D5D64">
        <w:t>restore operation successful</w:t>
      </w:r>
    </w:p>
    <w:p w14:paraId="3F28D580" w14:textId="77777777" w:rsidR="00F55388" w:rsidRDefault="00F55388" w:rsidP="001E44F9">
      <w:pPr>
        <w:pStyle w:val="affffc"/>
      </w:pPr>
      <w:r w:rsidRPr="008D5D64">
        <w:t>total time: 14  ms</w:t>
      </w:r>
    </w:p>
    <w:p w14:paraId="74C57274" w14:textId="77777777" w:rsidR="00BE39A1" w:rsidRDefault="00BE39A1" w:rsidP="002A1320">
      <w:pPr>
        <w:pStyle w:val="1e"/>
      </w:pPr>
      <w:r>
        <w:t>注</w:t>
      </w:r>
      <w:r>
        <w:rPr>
          <w:rFonts w:hint="eastAsia"/>
        </w:rPr>
        <w:t>：</w:t>
      </w:r>
      <w:r w:rsidRPr="008D5D64">
        <w:t>如果原对象存在跨模式的依赖则需手工强制干预。</w:t>
      </w:r>
    </w:p>
    <w:p w14:paraId="0942BE67" w14:textId="32989F22" w:rsidR="00BE39A1" w:rsidRDefault="00BE39A1" w:rsidP="00BE39A1">
      <w:pPr>
        <w:pStyle w:val="30"/>
      </w:pPr>
      <w:r>
        <w:t>连接</w:t>
      </w:r>
      <w:r>
        <w:t>db_tpcc01</w:t>
      </w:r>
      <w:r>
        <w:t>数据库</w:t>
      </w:r>
    </w:p>
    <w:p w14:paraId="608F363B" w14:textId="77777777" w:rsidR="00BE39A1" w:rsidRPr="00975F66" w:rsidRDefault="00BE39A1" w:rsidP="00BE39A1">
      <w:pPr>
        <w:pStyle w:val="affffc"/>
        <w:rPr>
          <w:rFonts w:eastAsia="微软雅黑"/>
          <w:b/>
          <w:color w:val="C7000B"/>
        </w:rPr>
      </w:pPr>
      <w:r w:rsidRPr="00975F66">
        <w:rPr>
          <w:rFonts w:eastAsia="微软雅黑"/>
          <w:b/>
          <w:color w:val="C7000B"/>
        </w:rPr>
        <w:t>gsql -d db_tpcc01 -p 26000 -r</w:t>
      </w:r>
    </w:p>
    <w:p w14:paraId="712053D7" w14:textId="09E196FE" w:rsidR="00BE39A1" w:rsidRDefault="00BE39A1" w:rsidP="00BE39A1">
      <w:pPr>
        <w:pStyle w:val="30"/>
      </w:pPr>
      <w:r>
        <w:t>查看数据库中恢复的</w:t>
      </w:r>
      <w:r>
        <w:t>customer_t1</w:t>
      </w:r>
      <w:r>
        <w:t>表。</w:t>
      </w:r>
    </w:p>
    <w:p w14:paraId="003D5A38" w14:textId="77777777" w:rsidR="00BE39A1" w:rsidRPr="00975F66" w:rsidRDefault="00BE39A1" w:rsidP="00BE39A1">
      <w:pPr>
        <w:pStyle w:val="affffc"/>
        <w:rPr>
          <w:rFonts w:eastAsia="微软雅黑"/>
          <w:b/>
          <w:color w:val="C7000B"/>
        </w:rPr>
      </w:pPr>
      <w:r>
        <w:t xml:space="preserve">db_tpcc01=# </w:t>
      </w:r>
      <w:r w:rsidRPr="00975F66">
        <w:rPr>
          <w:rFonts w:eastAsia="微软雅黑"/>
          <w:b/>
          <w:color w:val="C7000B"/>
        </w:rPr>
        <w:t>select * from customer_t1;</w:t>
      </w:r>
    </w:p>
    <w:p w14:paraId="4CBAB43D" w14:textId="77777777" w:rsidR="00BE39A1" w:rsidRDefault="00BE39A1" w:rsidP="00BE39A1">
      <w:pPr>
        <w:pStyle w:val="affffc"/>
      </w:pPr>
      <w:r>
        <w:t xml:space="preserve"> c_customer_sk | c_customer_id | c_first_name | c_last_name </w:t>
      </w:r>
    </w:p>
    <w:p w14:paraId="31A17436" w14:textId="77777777" w:rsidR="00BE39A1" w:rsidRDefault="00BE39A1" w:rsidP="00BE39A1">
      <w:pPr>
        <w:pStyle w:val="affffc"/>
      </w:pPr>
      <w:r>
        <w:t>---------------+---------------+--------------+-------------</w:t>
      </w:r>
    </w:p>
    <w:p w14:paraId="19F3FAA2" w14:textId="77777777" w:rsidR="00BE39A1" w:rsidRDefault="00BE39A1" w:rsidP="00BE39A1">
      <w:pPr>
        <w:pStyle w:val="affffc"/>
      </w:pPr>
      <w:r>
        <w:t xml:space="preserve">          6885 | maps          | Joes         | </w:t>
      </w:r>
    </w:p>
    <w:p w14:paraId="3FE2E97A" w14:textId="77777777" w:rsidR="00BE39A1" w:rsidRDefault="00BE39A1" w:rsidP="00BE39A1">
      <w:pPr>
        <w:pStyle w:val="affffc"/>
      </w:pPr>
      <w:r>
        <w:t xml:space="preserve">          4321 | tpcds         | Lily         | </w:t>
      </w:r>
    </w:p>
    <w:p w14:paraId="7F23B1E0" w14:textId="77777777" w:rsidR="00BE39A1" w:rsidRDefault="00BE39A1" w:rsidP="00BE39A1">
      <w:pPr>
        <w:pStyle w:val="affffc"/>
      </w:pPr>
      <w:r>
        <w:t xml:space="preserve">          9527 | world         | James        | </w:t>
      </w:r>
    </w:p>
    <w:p w14:paraId="4EAC4E1F" w14:textId="7E002CB2" w:rsidR="00BE39A1" w:rsidRDefault="00BE39A1" w:rsidP="006A6B9B">
      <w:pPr>
        <w:pStyle w:val="affffc"/>
      </w:pPr>
      <w:r>
        <w:t xml:space="preserve">          3769 | hello         |              | </w:t>
      </w:r>
    </w:p>
    <w:p w14:paraId="433DDA6C" w14:textId="77777777" w:rsidR="00BE39A1" w:rsidRDefault="00BE39A1" w:rsidP="00BE39A1">
      <w:pPr>
        <w:pStyle w:val="affffc"/>
      </w:pPr>
      <w:r>
        <w:t>(8 rows)</w:t>
      </w:r>
    </w:p>
    <w:p w14:paraId="5AFAC82E" w14:textId="3E6D6B46" w:rsidR="00BE39A1" w:rsidRDefault="00BE39A1" w:rsidP="00BE39A1">
      <w:pPr>
        <w:pStyle w:val="30"/>
      </w:pPr>
      <w:r>
        <w:t>退出数据库</w:t>
      </w:r>
    </w:p>
    <w:p w14:paraId="47D8F6B5" w14:textId="61DE608E" w:rsidR="00BE39A1" w:rsidRDefault="00BE39A1" w:rsidP="00BE39A1">
      <w:pPr>
        <w:pStyle w:val="affffc"/>
      </w:pPr>
      <w:r>
        <w:t xml:space="preserve">db_tpcc01=# </w:t>
      </w:r>
      <w:r w:rsidRPr="00975F66">
        <w:rPr>
          <w:rFonts w:eastAsia="微软雅黑"/>
          <w:b/>
          <w:color w:val="C7000B"/>
        </w:rPr>
        <w:t>\q</w:t>
      </w:r>
    </w:p>
    <w:p w14:paraId="22838CE6" w14:textId="2A0CF181" w:rsidR="00BE39A1" w:rsidRDefault="00BE39A1" w:rsidP="002A1320">
      <w:pPr>
        <w:pStyle w:val="1e"/>
        <w:rPr>
          <w:lang w:eastAsia="zh-CN"/>
        </w:rPr>
      </w:pPr>
      <w:r>
        <w:rPr>
          <w:lang w:eastAsia="zh-CN"/>
        </w:rPr>
        <w:t>原有数据表已经被清除</w:t>
      </w:r>
      <w:r>
        <w:rPr>
          <w:rFonts w:hint="eastAsia"/>
          <w:lang w:eastAsia="zh-CN"/>
        </w:rPr>
        <w:t>，</w:t>
      </w:r>
      <w:r>
        <w:rPr>
          <w:lang w:eastAsia="zh-CN"/>
        </w:rPr>
        <w:t>恢复的是导入的数据表</w:t>
      </w:r>
      <w:r>
        <w:rPr>
          <w:rFonts w:hint="eastAsia"/>
          <w:lang w:eastAsia="zh-CN"/>
        </w:rPr>
        <w:t>。</w:t>
      </w:r>
    </w:p>
    <w:p w14:paraId="1C9372A2" w14:textId="19EEE47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5A52E6">
        <w:rPr>
          <w:rFonts w:ascii="Huawei Sans" w:hAnsi="Huawei Sans" w:cs="Huawei Sans" w:hint="default"/>
        </w:rPr>
        <w:t>5</w:t>
      </w:r>
    </w:p>
    <w:p w14:paraId="5FA1703D" w14:textId="720A7368" w:rsidR="00F55388" w:rsidRPr="001A5CB8" w:rsidRDefault="00F55388" w:rsidP="002A1320">
      <w:pPr>
        <w:pStyle w:val="1e"/>
        <w:rPr>
          <w:b/>
          <w:color w:val="C7000B"/>
        </w:rPr>
      </w:pPr>
      <w:r w:rsidRPr="008D5D64">
        <w:t>执行</w:t>
      </w:r>
      <w:r w:rsidRPr="008D5D64">
        <w:t>gs_restore</w:t>
      </w:r>
      <w:r w:rsidRPr="008D5D64">
        <w:t>，使用自定义归档格式的</w:t>
      </w:r>
      <w:r w:rsidRPr="008D5D64">
        <w:t>MPPDB_backup.dmp</w:t>
      </w:r>
      <w:r w:rsidRPr="008D5D64">
        <w:t>文件来进行如下导入操作。</w:t>
      </w:r>
      <w:r w:rsidRPr="001A5CB8">
        <w:rPr>
          <w:b/>
          <w:color w:val="C7000B"/>
        </w:rPr>
        <w:t>只导入</w:t>
      </w:r>
      <w:r w:rsidRPr="001A5CB8">
        <w:rPr>
          <w:b/>
          <w:color w:val="C7000B"/>
        </w:rPr>
        <w:t>PUBLIC</w:t>
      </w:r>
      <w:r w:rsidRPr="001A5CB8">
        <w:rPr>
          <w:b/>
          <w:color w:val="C7000B"/>
        </w:rPr>
        <w:t>模式下表</w:t>
      </w:r>
      <w:r w:rsidR="004A1E01" w:rsidRPr="001A5CB8">
        <w:rPr>
          <w:b/>
          <w:color w:val="C7000B"/>
        </w:rPr>
        <w:t>customer_t1</w:t>
      </w:r>
      <w:r w:rsidRPr="001A5CB8">
        <w:rPr>
          <w:b/>
          <w:color w:val="C7000B"/>
        </w:rPr>
        <w:t>的定义。</w:t>
      </w:r>
    </w:p>
    <w:p w14:paraId="4F5BC7A0"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0F061B72" w14:textId="52C066A4" w:rsidR="00F55388" w:rsidRPr="008D5D64" w:rsidRDefault="00F55388" w:rsidP="001E44F9">
      <w:pPr>
        <w:pStyle w:val="affffc"/>
      </w:pPr>
      <w:r w:rsidRPr="00975F66">
        <w:rPr>
          <w:rFonts w:eastAsia="微软雅黑"/>
          <w:b/>
          <w:color w:val="C7000B"/>
        </w:rPr>
        <w:t xml:space="preserve">su </w:t>
      </w:r>
      <w:r w:rsidR="00F33F1F" w:rsidRPr="00975F66">
        <w:rPr>
          <w:rFonts w:eastAsia="微软雅黑"/>
          <w:b/>
          <w:color w:val="C7000B"/>
        </w:rPr>
        <w:t>-</w:t>
      </w:r>
      <w:r w:rsidRPr="00975F66">
        <w:rPr>
          <w:rFonts w:eastAsia="微软雅黑"/>
          <w:b/>
          <w:color w:val="C7000B"/>
        </w:rPr>
        <w:t xml:space="preserve"> omm </w:t>
      </w:r>
      <w:r w:rsidRPr="008D5D64">
        <w:t xml:space="preserve"> </w:t>
      </w:r>
    </w:p>
    <w:p w14:paraId="7857A17A" w14:textId="77777777" w:rsidR="00F55388" w:rsidRPr="008D5D64" w:rsidRDefault="00F55388" w:rsidP="00E11956">
      <w:pPr>
        <w:pStyle w:val="30"/>
      </w:pPr>
      <w:r w:rsidRPr="008D5D64">
        <w:t>连接</w:t>
      </w:r>
      <w:r w:rsidRPr="008D5D64">
        <w:t>openGauss</w:t>
      </w:r>
      <w:r w:rsidRPr="008D5D64">
        <w:t>数据库。</w:t>
      </w:r>
    </w:p>
    <w:p w14:paraId="54DAC6F2" w14:textId="77777777" w:rsidR="00F55388" w:rsidRPr="00975F66" w:rsidRDefault="00F55388" w:rsidP="001E44F9">
      <w:pPr>
        <w:pStyle w:val="affffc"/>
        <w:rPr>
          <w:rFonts w:eastAsia="微软雅黑"/>
          <w:b/>
          <w:color w:val="C7000B"/>
        </w:rPr>
      </w:pPr>
      <w:r w:rsidRPr="00975F66">
        <w:rPr>
          <w:rFonts w:eastAsia="微软雅黑"/>
          <w:b/>
          <w:color w:val="C7000B"/>
        </w:rPr>
        <w:lastRenderedPageBreak/>
        <w:t>gsql -d postgres -p 26000 -r</w:t>
      </w:r>
    </w:p>
    <w:p w14:paraId="680F150B" w14:textId="77777777" w:rsidR="00F55388" w:rsidRPr="008D5D64" w:rsidRDefault="00F55388" w:rsidP="00E11956">
      <w:pPr>
        <w:pStyle w:val="30"/>
      </w:pPr>
      <w:r w:rsidRPr="008D5D64">
        <w:t>创建数据库。</w:t>
      </w:r>
    </w:p>
    <w:p w14:paraId="5C8FF745" w14:textId="1B24E0D6" w:rsidR="002A1320" w:rsidRDefault="002A1320" w:rsidP="001E44F9">
      <w:pPr>
        <w:pStyle w:val="affffc"/>
      </w:pPr>
      <w:r w:rsidRPr="002A1320">
        <w:t xml:space="preserve">postgres=#  </w:t>
      </w:r>
      <w:r w:rsidRPr="002A1320">
        <w:rPr>
          <w:rFonts w:eastAsia="微软雅黑"/>
          <w:b/>
          <w:color w:val="C7000B"/>
        </w:rPr>
        <w:t>DROP DATABASE IF EXISTS db_tpcc04;</w:t>
      </w:r>
    </w:p>
    <w:p w14:paraId="25A72CC0" w14:textId="5FAB8C44" w:rsidR="00F55388" w:rsidRPr="008D5D64" w:rsidRDefault="00F55388" w:rsidP="001E44F9">
      <w:pPr>
        <w:pStyle w:val="affffc"/>
      </w:pPr>
      <w:r w:rsidRPr="008D5D64">
        <w:t xml:space="preserve">postgres=# </w:t>
      </w:r>
      <w:r w:rsidRPr="00975F66">
        <w:rPr>
          <w:rFonts w:eastAsia="微软雅黑"/>
          <w:b/>
          <w:color w:val="C7000B"/>
        </w:rPr>
        <w:t xml:space="preserve"> CREATE DATABASE</w:t>
      </w:r>
      <w:r w:rsidR="005A52E6" w:rsidRPr="00975F66">
        <w:rPr>
          <w:rFonts w:eastAsia="微软雅黑"/>
          <w:b/>
          <w:color w:val="C7000B"/>
        </w:rPr>
        <w:t xml:space="preserve"> db_tpcc04</w:t>
      </w:r>
      <w:r w:rsidRPr="00975F66">
        <w:rPr>
          <w:rFonts w:eastAsia="微软雅黑"/>
          <w:b/>
          <w:color w:val="C7000B"/>
        </w:rPr>
        <w:t>;</w:t>
      </w:r>
    </w:p>
    <w:p w14:paraId="196C8EDB" w14:textId="77777777" w:rsidR="00F55388" w:rsidRPr="008D5D64" w:rsidRDefault="00F55388" w:rsidP="002A1320">
      <w:pPr>
        <w:pStyle w:val="1e"/>
        <w:rPr>
          <w:lang w:eastAsia="zh-CN"/>
        </w:rPr>
      </w:pPr>
      <w:r w:rsidRPr="008D5D64">
        <w:rPr>
          <w:lang w:eastAsia="zh-CN"/>
        </w:rPr>
        <w:t>当结果显示为如下信息，则表示创建成功。</w:t>
      </w:r>
    </w:p>
    <w:p w14:paraId="74B11783" w14:textId="77777777" w:rsidR="00F55388" w:rsidRDefault="00F55388" w:rsidP="001E44F9">
      <w:pPr>
        <w:pStyle w:val="affffc"/>
      </w:pPr>
      <w:r w:rsidRPr="008D5D64">
        <w:t>CREATE DATABASE</w:t>
      </w:r>
    </w:p>
    <w:p w14:paraId="48DFE005" w14:textId="40CD3166" w:rsidR="00F55388" w:rsidRPr="008D5D64" w:rsidRDefault="00F55388" w:rsidP="00E11956">
      <w:pPr>
        <w:pStyle w:val="30"/>
      </w:pPr>
      <w:r w:rsidRPr="008D5D64">
        <w:t>退出数据库</w:t>
      </w:r>
      <w:r w:rsidR="00FF6417" w:rsidRPr="008D5D64">
        <w:t>。</w:t>
      </w:r>
    </w:p>
    <w:p w14:paraId="4FA1FB27" w14:textId="77777777" w:rsidR="00F55388" w:rsidRPr="008D5D64" w:rsidRDefault="00F55388" w:rsidP="001E44F9">
      <w:pPr>
        <w:pStyle w:val="affffc"/>
      </w:pPr>
      <w:r w:rsidRPr="008D5D64">
        <w:t xml:space="preserve">postgres=# </w:t>
      </w:r>
      <w:r w:rsidRPr="00975F66">
        <w:rPr>
          <w:rFonts w:eastAsia="微软雅黑"/>
          <w:b/>
          <w:color w:val="C7000B"/>
        </w:rPr>
        <w:t>\q</w:t>
      </w:r>
    </w:p>
    <w:p w14:paraId="142CF11F" w14:textId="77777777" w:rsidR="00F55388" w:rsidRPr="008D5D64" w:rsidRDefault="00F55388" w:rsidP="00E11956">
      <w:pPr>
        <w:pStyle w:val="30"/>
      </w:pPr>
      <w:r w:rsidRPr="008D5D64">
        <w:t>执行</w:t>
      </w:r>
      <w:r w:rsidRPr="008D5D64">
        <w:t>gs_restore</w:t>
      </w:r>
      <w:r w:rsidRPr="008D5D64">
        <w:t>，只导入</w:t>
      </w:r>
      <w:r w:rsidRPr="008D5D64">
        <w:t>PUBLIC</w:t>
      </w:r>
      <w:r w:rsidRPr="008D5D64">
        <w:t>模式下表</w:t>
      </w:r>
      <w:r w:rsidRPr="008D5D64">
        <w:t>customer_t1</w:t>
      </w:r>
      <w:r w:rsidRPr="008D5D64">
        <w:t>的定义。</w:t>
      </w:r>
    </w:p>
    <w:p w14:paraId="1B2ADF99" w14:textId="1636A460" w:rsidR="00F55388" w:rsidRPr="00975F66" w:rsidRDefault="00F55388" w:rsidP="001E44F9">
      <w:pPr>
        <w:pStyle w:val="affffc"/>
        <w:rPr>
          <w:rFonts w:eastAsia="微软雅黑"/>
          <w:b/>
          <w:color w:val="C7000B"/>
        </w:rPr>
      </w:pPr>
      <w:r w:rsidRPr="00975F66">
        <w:rPr>
          <w:rFonts w:eastAsia="微软雅黑"/>
          <w:b/>
          <w:color w:val="C7000B"/>
        </w:rPr>
        <w:t>gs_restore  /home/omm/logical/backup/MPPDB_backup.dmp -p 26000 -d db_tpcc0</w:t>
      </w:r>
      <w:r w:rsidR="005A52E6" w:rsidRPr="00975F66">
        <w:rPr>
          <w:rFonts w:eastAsia="微软雅黑"/>
          <w:b/>
          <w:color w:val="C7000B"/>
        </w:rPr>
        <w:t>4</w:t>
      </w:r>
      <w:r w:rsidRPr="00975F66">
        <w:rPr>
          <w:rFonts w:eastAsia="微软雅黑"/>
          <w:b/>
          <w:color w:val="C7000B"/>
        </w:rPr>
        <w:t xml:space="preserve"> -n public -t </w:t>
      </w:r>
      <w:r w:rsidR="00B5742F" w:rsidRPr="00975F66">
        <w:rPr>
          <w:rFonts w:eastAsia="微软雅黑"/>
          <w:b/>
          <w:color w:val="C7000B"/>
        </w:rPr>
        <w:t>customer_t1</w:t>
      </w:r>
    </w:p>
    <w:p w14:paraId="56D09FF0" w14:textId="3284E2A0" w:rsidR="00F55388" w:rsidRPr="008D5D64" w:rsidRDefault="00F55388" w:rsidP="002A1320">
      <w:pPr>
        <w:pStyle w:val="1e"/>
      </w:pPr>
      <w:r w:rsidRPr="008D5D64">
        <w:t>如果成功，显示如下：</w:t>
      </w:r>
    </w:p>
    <w:p w14:paraId="1C948C3D" w14:textId="77777777" w:rsidR="00F55388" w:rsidRPr="008D5D64" w:rsidRDefault="00F55388" w:rsidP="001E44F9">
      <w:pPr>
        <w:pStyle w:val="affffc"/>
      </w:pPr>
      <w:r w:rsidRPr="008D5D64">
        <w:t>start restore operation ...</w:t>
      </w:r>
    </w:p>
    <w:p w14:paraId="09D4AFAB" w14:textId="77777777" w:rsidR="00F55388" w:rsidRPr="008D5D64" w:rsidRDefault="00F55388" w:rsidP="001E44F9">
      <w:pPr>
        <w:pStyle w:val="affffc"/>
      </w:pPr>
      <w:r w:rsidRPr="008D5D64">
        <w:t>table customer_t1 complete data imported !</w:t>
      </w:r>
    </w:p>
    <w:p w14:paraId="3F63ECBE" w14:textId="77777777" w:rsidR="00F55388" w:rsidRPr="008D5D64" w:rsidRDefault="00F55388" w:rsidP="001E44F9">
      <w:pPr>
        <w:pStyle w:val="affffc"/>
      </w:pPr>
      <w:r w:rsidRPr="008D5D64">
        <w:t>Finish reading 17 SQL statements!</w:t>
      </w:r>
    </w:p>
    <w:p w14:paraId="777E02A5" w14:textId="77777777" w:rsidR="00F55388" w:rsidRPr="008D5D64" w:rsidRDefault="00F55388" w:rsidP="001E44F9">
      <w:pPr>
        <w:pStyle w:val="affffc"/>
      </w:pPr>
      <w:r w:rsidRPr="008D5D64">
        <w:t>end restore operation ...</w:t>
      </w:r>
    </w:p>
    <w:p w14:paraId="38387B0A" w14:textId="77777777" w:rsidR="00F55388" w:rsidRPr="008D5D64" w:rsidRDefault="00F55388" w:rsidP="001E44F9">
      <w:pPr>
        <w:pStyle w:val="affffc"/>
      </w:pPr>
      <w:r w:rsidRPr="008D5D64">
        <w:t>restore operation successful</w:t>
      </w:r>
    </w:p>
    <w:p w14:paraId="69D4F54A" w14:textId="77777777" w:rsidR="00F55388" w:rsidRPr="008D5D64" w:rsidRDefault="00F55388" w:rsidP="001E44F9">
      <w:pPr>
        <w:pStyle w:val="affffc"/>
      </w:pPr>
      <w:r w:rsidRPr="008D5D64">
        <w:t>total time: 18  ms</w:t>
      </w:r>
    </w:p>
    <w:p w14:paraId="29D2FCBD" w14:textId="3A369AB6" w:rsidR="00F55388" w:rsidRPr="008D5D64" w:rsidRDefault="00F55388" w:rsidP="00E11956">
      <w:pPr>
        <w:pStyle w:val="30"/>
      </w:pPr>
      <w:r w:rsidRPr="008D5D64">
        <w:t>连接</w:t>
      </w:r>
      <w:r w:rsidR="005A52E6">
        <w:t>db_tpcc04</w:t>
      </w:r>
      <w:r w:rsidRPr="008D5D64">
        <w:t>数据库。</w:t>
      </w:r>
    </w:p>
    <w:p w14:paraId="1E36A4DF" w14:textId="746F270A" w:rsidR="00F55388" w:rsidRPr="008D5D64" w:rsidRDefault="00F55388" w:rsidP="001E44F9">
      <w:pPr>
        <w:pStyle w:val="affffc"/>
      </w:pPr>
      <w:r w:rsidRPr="00975F66">
        <w:rPr>
          <w:rFonts w:eastAsia="微软雅黑"/>
          <w:b/>
          <w:color w:val="C7000B"/>
        </w:rPr>
        <w:t>gsql -d db_tpcc0</w:t>
      </w:r>
      <w:r w:rsidR="005A52E6" w:rsidRPr="00975F66">
        <w:rPr>
          <w:rFonts w:eastAsia="微软雅黑"/>
          <w:b/>
          <w:color w:val="C7000B"/>
        </w:rPr>
        <w:t>4</w:t>
      </w:r>
      <w:r w:rsidRPr="00975F66">
        <w:rPr>
          <w:rFonts w:eastAsia="微软雅黑"/>
          <w:b/>
          <w:color w:val="C7000B"/>
        </w:rPr>
        <w:t xml:space="preserve"> -p 26000 -r</w:t>
      </w:r>
    </w:p>
    <w:p w14:paraId="315FBA0E" w14:textId="387FE990" w:rsidR="00F55388" w:rsidRPr="008D5D64" w:rsidRDefault="00F55388" w:rsidP="00E11956">
      <w:pPr>
        <w:pStyle w:val="30"/>
      </w:pPr>
      <w:r w:rsidRPr="008D5D64">
        <w:t>查看数据库中恢复的</w:t>
      </w:r>
      <w:r w:rsidRPr="008D5D64">
        <w:t>customer_t1</w:t>
      </w:r>
      <w:r w:rsidRPr="008D5D64">
        <w:t>表</w:t>
      </w:r>
      <w:r w:rsidR="00FF6417" w:rsidRPr="008D5D64">
        <w:t>。</w:t>
      </w:r>
    </w:p>
    <w:p w14:paraId="40718A05" w14:textId="5C4C0755" w:rsidR="00F55388" w:rsidRPr="00975F66" w:rsidRDefault="005A52E6" w:rsidP="001E44F9">
      <w:pPr>
        <w:pStyle w:val="affffc"/>
        <w:rPr>
          <w:rFonts w:eastAsia="微软雅黑"/>
          <w:b/>
          <w:color w:val="C7000B"/>
        </w:rPr>
      </w:pPr>
      <w:r>
        <w:t>db_tpcc04</w:t>
      </w:r>
      <w:r w:rsidR="00F55388" w:rsidRPr="008D5D64">
        <w:t>#</w:t>
      </w:r>
      <w:r w:rsidR="00F55388" w:rsidRPr="00515B4A">
        <w:rPr>
          <w:b/>
        </w:rPr>
        <w:t xml:space="preserve"> </w:t>
      </w:r>
      <w:r w:rsidR="00F55388" w:rsidRPr="00975F66">
        <w:rPr>
          <w:rFonts w:eastAsia="微软雅黑"/>
          <w:b/>
          <w:color w:val="C7000B"/>
        </w:rPr>
        <w:t>select * from customer_t1;</w:t>
      </w:r>
    </w:p>
    <w:p w14:paraId="5EC8C0F9" w14:textId="77777777" w:rsidR="00F55388" w:rsidRPr="008D5D64" w:rsidRDefault="00F55388" w:rsidP="001E44F9">
      <w:pPr>
        <w:pStyle w:val="affffc"/>
      </w:pPr>
      <w:r w:rsidRPr="008D5D64">
        <w:t xml:space="preserve"> c_customer_sk | c_customer_id | c_first_name | c_last_name </w:t>
      </w:r>
    </w:p>
    <w:p w14:paraId="56A00485" w14:textId="77777777" w:rsidR="00F55388" w:rsidRPr="008D5D64" w:rsidRDefault="00F55388" w:rsidP="001E44F9">
      <w:pPr>
        <w:pStyle w:val="affffc"/>
      </w:pPr>
      <w:r w:rsidRPr="008D5D64">
        <w:t>---------------+---------------+--------------+-------------</w:t>
      </w:r>
    </w:p>
    <w:p w14:paraId="53DA4A04" w14:textId="77777777" w:rsidR="00F55388" w:rsidRPr="008D5D64" w:rsidRDefault="00F55388" w:rsidP="001E44F9">
      <w:pPr>
        <w:pStyle w:val="affffc"/>
      </w:pPr>
      <w:r w:rsidRPr="008D5D64">
        <w:t xml:space="preserve">          6885 | maps          | Joes         | </w:t>
      </w:r>
    </w:p>
    <w:p w14:paraId="78566446" w14:textId="77777777" w:rsidR="00F55388" w:rsidRPr="008D5D64" w:rsidRDefault="00F55388" w:rsidP="001E44F9">
      <w:pPr>
        <w:pStyle w:val="affffc"/>
      </w:pPr>
      <w:r w:rsidRPr="008D5D64">
        <w:t xml:space="preserve">          4321 | tpcds         | Lily         | </w:t>
      </w:r>
    </w:p>
    <w:p w14:paraId="2551D60E" w14:textId="77777777" w:rsidR="00F55388" w:rsidRPr="008D5D64" w:rsidRDefault="00F55388" w:rsidP="001E44F9">
      <w:pPr>
        <w:pStyle w:val="affffc"/>
      </w:pPr>
      <w:r w:rsidRPr="008D5D64">
        <w:t xml:space="preserve">          9527 | world         | James        | </w:t>
      </w:r>
    </w:p>
    <w:p w14:paraId="4F8D9E0B" w14:textId="77777777" w:rsidR="00F55388" w:rsidRPr="008D5D64" w:rsidRDefault="00F55388" w:rsidP="001E44F9">
      <w:pPr>
        <w:pStyle w:val="affffc"/>
      </w:pPr>
      <w:r w:rsidRPr="008D5D64">
        <w:t xml:space="preserve">          3769 | hello         |              | </w:t>
      </w:r>
    </w:p>
    <w:p w14:paraId="06F4E65D" w14:textId="77777777" w:rsidR="00F55388" w:rsidRPr="008D5D64" w:rsidRDefault="00F55388" w:rsidP="001E44F9">
      <w:pPr>
        <w:pStyle w:val="affffc"/>
      </w:pPr>
      <w:r w:rsidRPr="008D5D64">
        <w:t>(4 rows)</w:t>
      </w:r>
    </w:p>
    <w:p w14:paraId="379FB0E9" w14:textId="77777777" w:rsidR="00A50867" w:rsidRDefault="00A50867" w:rsidP="00A50867">
      <w:pPr>
        <w:pStyle w:val="30"/>
      </w:pPr>
      <w:r>
        <w:rPr>
          <w:rFonts w:hint="eastAsia"/>
        </w:rPr>
        <w:t>查看</w:t>
      </w:r>
      <w:r>
        <w:t>postgres</w:t>
      </w:r>
      <w:r>
        <w:t>数据库中</w:t>
      </w:r>
      <w:r>
        <w:t>LUCY</w:t>
      </w:r>
      <w:r>
        <w:t>模式下的表。</w:t>
      </w:r>
    </w:p>
    <w:p w14:paraId="0452AD4B" w14:textId="77777777" w:rsidR="00A50867" w:rsidRPr="00CC54DA" w:rsidRDefault="00A50867" w:rsidP="002A1320">
      <w:pPr>
        <w:pStyle w:val="affffd"/>
        <w:rPr>
          <w:b/>
          <w:color w:val="C00000"/>
          <w:lang w:eastAsia="en-US"/>
        </w:rPr>
      </w:pPr>
      <w:r>
        <w:t xml:space="preserve">db_tpcc04=# </w:t>
      </w:r>
      <w:r w:rsidRPr="00CC54DA">
        <w:rPr>
          <w:b/>
          <w:color w:val="C00000"/>
          <w:lang w:eastAsia="en-US"/>
        </w:rPr>
        <w:t>select * from lucy.mytable;</w:t>
      </w:r>
    </w:p>
    <w:p w14:paraId="72CED722" w14:textId="77777777" w:rsidR="00A50867" w:rsidRDefault="00A50867" w:rsidP="002A1320">
      <w:pPr>
        <w:pStyle w:val="1e"/>
      </w:pPr>
      <w:r>
        <w:rPr>
          <w:rFonts w:hint="eastAsia"/>
        </w:rPr>
        <w:t>显示结果如下：</w:t>
      </w:r>
    </w:p>
    <w:p w14:paraId="042018BC" w14:textId="77777777" w:rsidR="00A50867" w:rsidRDefault="00A50867" w:rsidP="002A1320">
      <w:pPr>
        <w:pStyle w:val="affffd"/>
      </w:pPr>
      <w:r>
        <w:t>ERROR:  schema "lucy" does not exist</w:t>
      </w:r>
    </w:p>
    <w:p w14:paraId="63D6E288" w14:textId="5E618EA1" w:rsidR="00A50867" w:rsidRDefault="00A50867" w:rsidP="002A1320">
      <w:pPr>
        <w:pStyle w:val="affffd"/>
      </w:pPr>
      <w:r>
        <w:t>LINE 1: select * from lucy.mytable;</w:t>
      </w:r>
    </w:p>
    <w:p w14:paraId="7C363381" w14:textId="11C61FDE" w:rsidR="00F55388" w:rsidRPr="008D5D64" w:rsidRDefault="00F55388" w:rsidP="00E11956">
      <w:pPr>
        <w:pStyle w:val="30"/>
      </w:pPr>
      <w:r w:rsidRPr="008D5D64">
        <w:t>查看</w:t>
      </w:r>
      <w:r w:rsidRPr="008D5D64">
        <w:t>postgres</w:t>
      </w:r>
      <w:r w:rsidRPr="008D5D64">
        <w:t>数据库中</w:t>
      </w:r>
      <w:r w:rsidR="00F877B4">
        <w:rPr>
          <w:rFonts w:hint="eastAsia"/>
        </w:rPr>
        <w:t>P</w:t>
      </w:r>
      <w:r w:rsidR="00F877B4">
        <w:t>UBLIC</w:t>
      </w:r>
      <w:r w:rsidRPr="008D5D64">
        <w:t>模式下的</w:t>
      </w:r>
      <w:r w:rsidR="00F877B4">
        <w:rPr>
          <w:rFonts w:hint="eastAsia"/>
        </w:rPr>
        <w:t>c</w:t>
      </w:r>
      <w:r w:rsidR="00F877B4">
        <w:t>ustomer_t2</w:t>
      </w:r>
      <w:r w:rsidRPr="008D5D64">
        <w:t>表</w:t>
      </w:r>
      <w:r w:rsidR="00FF6417" w:rsidRPr="008D5D64">
        <w:t>。</w:t>
      </w:r>
    </w:p>
    <w:p w14:paraId="3559BE1C" w14:textId="0A1047A4" w:rsidR="00F877B4" w:rsidRPr="00975F66" w:rsidRDefault="005A52E6" w:rsidP="00F877B4">
      <w:pPr>
        <w:pStyle w:val="affffc"/>
        <w:rPr>
          <w:rFonts w:eastAsia="微软雅黑"/>
          <w:b/>
          <w:color w:val="C7000B"/>
        </w:rPr>
      </w:pPr>
      <w:r>
        <w:lastRenderedPageBreak/>
        <w:t>db_tpcc04</w:t>
      </w:r>
      <w:r w:rsidR="001C190E" w:rsidRPr="008D5D64">
        <w:t>=#</w:t>
      </w:r>
      <w:r w:rsidR="00F877B4" w:rsidRPr="00F877B4">
        <w:t xml:space="preserve"> </w:t>
      </w:r>
      <w:r w:rsidR="00F877B4" w:rsidRPr="00975F66">
        <w:rPr>
          <w:rFonts w:eastAsia="微软雅黑"/>
          <w:b/>
          <w:color w:val="C7000B"/>
        </w:rPr>
        <w:t>select * from customer_t2;</w:t>
      </w:r>
    </w:p>
    <w:p w14:paraId="0987F34A" w14:textId="393516F5" w:rsidR="00F877B4" w:rsidRDefault="00F877B4" w:rsidP="002A1320">
      <w:pPr>
        <w:pStyle w:val="1e"/>
      </w:pPr>
      <w:r>
        <w:rPr>
          <w:rFonts w:hint="eastAsia"/>
        </w:rPr>
        <w:t>显示结果如下：</w:t>
      </w:r>
    </w:p>
    <w:p w14:paraId="4EDF1528" w14:textId="77777777" w:rsidR="00F877B4" w:rsidRDefault="00F877B4" w:rsidP="00F877B4">
      <w:pPr>
        <w:pStyle w:val="affffc"/>
      </w:pPr>
      <w:r>
        <w:t>ERROR:  relation "customer_t2" does not exist on dn_6001</w:t>
      </w:r>
    </w:p>
    <w:p w14:paraId="2D99162D" w14:textId="77777777" w:rsidR="00F877B4" w:rsidRDefault="00F877B4" w:rsidP="00F877B4">
      <w:pPr>
        <w:pStyle w:val="affffc"/>
      </w:pPr>
      <w:r>
        <w:t>LINE 1: select * from customer_t2;</w:t>
      </w:r>
    </w:p>
    <w:p w14:paraId="0C466277" w14:textId="77777777" w:rsidR="00A50867" w:rsidRDefault="00A50867" w:rsidP="002A1320">
      <w:pPr>
        <w:pStyle w:val="1e"/>
        <w:rPr>
          <w:lang w:eastAsia="zh-CN"/>
        </w:rPr>
      </w:pPr>
      <w:r w:rsidRPr="008D5D64">
        <w:t>说明只恢复了</w:t>
      </w:r>
      <w:r w:rsidRPr="008D5D64">
        <w:t>PUBLIC shema</w:t>
      </w:r>
      <w:r w:rsidRPr="008D5D64">
        <w:t>模式下的的</w:t>
      </w:r>
      <w:r w:rsidRPr="008D5D64">
        <w:t>customer_t1</w:t>
      </w:r>
      <w:r w:rsidRPr="008D5D64">
        <w:t>表</w:t>
      </w:r>
      <w:r>
        <w:rPr>
          <w:rFonts w:hint="eastAsia"/>
          <w:lang w:eastAsia="zh-CN"/>
        </w:rPr>
        <w:t>。</w:t>
      </w:r>
    </w:p>
    <w:p w14:paraId="6163B76E" w14:textId="77777777" w:rsidR="002A1320" w:rsidRPr="008D5D64" w:rsidRDefault="002A1320" w:rsidP="00B909E6">
      <w:pPr>
        <w:pStyle w:val="30"/>
      </w:pPr>
      <w:r w:rsidRPr="008D5D64">
        <w:t>退出数据库。</w:t>
      </w:r>
    </w:p>
    <w:p w14:paraId="4980CEB4" w14:textId="77777777" w:rsidR="002A1320" w:rsidRPr="008D5D64" w:rsidRDefault="002A1320" w:rsidP="002A1320">
      <w:pPr>
        <w:pStyle w:val="affffc"/>
      </w:pPr>
      <w:r w:rsidRPr="008D5D64">
        <w:t xml:space="preserve">postgres=# </w:t>
      </w:r>
      <w:r w:rsidRPr="00975F66">
        <w:rPr>
          <w:rFonts w:eastAsia="微软雅黑"/>
          <w:b/>
          <w:color w:val="C7000B"/>
        </w:rPr>
        <w:t>\q</w:t>
      </w:r>
    </w:p>
    <w:p w14:paraId="32799D5B" w14:textId="431A361F" w:rsidR="00B03028" w:rsidRDefault="00515B4A" w:rsidP="002A1320">
      <w:pPr>
        <w:pStyle w:val="1e"/>
        <w:rPr>
          <w:lang w:eastAsia="zh-CN"/>
        </w:rPr>
      </w:pPr>
      <w:r>
        <w:t>本实验结束</w:t>
      </w:r>
      <w:r>
        <w:rPr>
          <w:rFonts w:hint="eastAsia"/>
          <w:lang w:eastAsia="zh-CN"/>
        </w:rPr>
        <w:t>。</w:t>
      </w:r>
    </w:p>
    <w:p w14:paraId="5F9B2E55" w14:textId="77777777" w:rsidR="00B03028" w:rsidRDefault="00B03028">
      <w:pPr>
        <w:topLinePunct w:val="0"/>
        <w:adjustRightInd/>
        <w:snapToGrid/>
        <w:spacing w:before="0" w:after="0" w:line="240" w:lineRule="auto"/>
        <w:ind w:left="0"/>
        <w:rPr>
          <w:rFonts w:ascii="Huawei Sans" w:eastAsia="方正兰亭黑简体" w:hAnsi="Huawei Sans" w:cs="Huawei Sans"/>
          <w:sz w:val="21"/>
        </w:rPr>
      </w:pPr>
      <w:r>
        <w:br w:type="page"/>
      </w:r>
    </w:p>
    <w:p w14:paraId="0FA33DEB" w14:textId="77777777" w:rsidR="00B03028" w:rsidRDefault="00B03028" w:rsidP="00B03028">
      <w:pPr>
        <w:pStyle w:val="1"/>
        <w:numPr>
          <w:ilvl w:val="0"/>
          <w:numId w:val="4"/>
        </w:numPr>
        <w:rPr>
          <w:rFonts w:hint="eastAsia"/>
        </w:rPr>
      </w:pPr>
      <w:bookmarkStart w:id="56" w:name="_Toc51141513"/>
      <w:bookmarkStart w:id="57" w:name="_Toc51148690"/>
      <w:bookmarkStart w:id="58" w:name="_Toc51334565"/>
      <w:r>
        <w:lastRenderedPageBreak/>
        <w:t>附录一</w:t>
      </w:r>
      <w:r>
        <w:rPr>
          <w:rFonts w:hint="eastAsia"/>
        </w:rPr>
        <w:t>：</w:t>
      </w:r>
      <w:r>
        <w:t>Linux</w:t>
      </w:r>
      <w:r>
        <w:t>操作系统相关命令</w:t>
      </w:r>
      <w:bookmarkEnd w:id="56"/>
      <w:bookmarkEnd w:id="57"/>
      <w:bookmarkEnd w:id="58"/>
    </w:p>
    <w:p w14:paraId="048B17F9" w14:textId="77777777" w:rsidR="00B03028" w:rsidRPr="009C03D2" w:rsidRDefault="00B03028" w:rsidP="002A1320">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67235664" w14:textId="77777777" w:rsidR="00B03028" w:rsidRPr="009C03D2" w:rsidRDefault="00B03028" w:rsidP="00B03028">
      <w:pPr>
        <w:pStyle w:val="4a"/>
        <w:numPr>
          <w:ilvl w:val="0"/>
          <w:numId w:val="29"/>
        </w:numPr>
        <w:rPr>
          <w:rFonts w:hint="eastAsia"/>
        </w:rPr>
      </w:pPr>
      <w:r w:rsidRPr="009C03D2">
        <w:t>options(</w:t>
      </w:r>
      <w:r w:rsidRPr="009C03D2">
        <w:t>选项</w:t>
      </w:r>
      <w:r w:rsidRPr="009C03D2">
        <w:t>)</w:t>
      </w:r>
      <w:r w:rsidRPr="009C03D2">
        <w:t>：选项是调整命令执行行为的开关，选项的不同决定了命令的显示结果不同。</w:t>
      </w:r>
    </w:p>
    <w:p w14:paraId="51B6173D" w14:textId="77777777" w:rsidR="00B03028" w:rsidRPr="009C03D2" w:rsidRDefault="00B03028" w:rsidP="00B03028">
      <w:pPr>
        <w:pStyle w:val="4a"/>
        <w:numPr>
          <w:ilvl w:val="0"/>
          <w:numId w:val="29"/>
        </w:numPr>
        <w:rPr>
          <w:rFonts w:hint="eastAsia"/>
        </w:rPr>
      </w:pPr>
      <w:r w:rsidRPr="009C03D2">
        <w:t>agruments</w:t>
      </w:r>
      <w:r>
        <w:rPr>
          <w:rFonts w:hint="eastAsia"/>
        </w:rPr>
        <w:t>(</w:t>
      </w:r>
      <w:r>
        <w:t>参数</w:t>
      </w:r>
      <w:r>
        <w:rPr>
          <w:rFonts w:hint="eastAsia"/>
        </w:rPr>
        <w:t>)</w:t>
      </w:r>
      <w:r w:rsidRPr="009C03D2">
        <w:t>：参数是指命令的作用对象。</w:t>
      </w:r>
    </w:p>
    <w:p w14:paraId="51A661FD" w14:textId="77777777" w:rsidR="00B03028" w:rsidRPr="009C03D2" w:rsidRDefault="00B03028" w:rsidP="00B03028">
      <w:pPr>
        <w:pStyle w:val="2"/>
        <w:numPr>
          <w:ilvl w:val="1"/>
          <w:numId w:val="4"/>
        </w:numPr>
        <w:rPr>
          <w:rFonts w:ascii="Huawei Sans" w:hAnsi="Huawei Sans" w:cs="Huawei Sans"/>
        </w:rPr>
      </w:pPr>
      <w:bookmarkStart w:id="59" w:name="_Toc51057483"/>
      <w:bookmarkStart w:id="60" w:name="_Toc51141514"/>
      <w:bookmarkStart w:id="61" w:name="_Toc51148691"/>
      <w:bookmarkStart w:id="62" w:name="_Toc51160647"/>
      <w:bookmarkStart w:id="63" w:name="_Toc51334566"/>
      <w:r w:rsidRPr="009C03D2">
        <w:rPr>
          <w:rFonts w:ascii="Huawei Sans" w:hAnsi="Huawei Sans" w:cs="Huawei Sans"/>
        </w:rPr>
        <w:t>vi/vim</w:t>
      </w:r>
      <w:bookmarkEnd w:id="59"/>
      <w:bookmarkEnd w:id="60"/>
      <w:bookmarkEnd w:id="61"/>
      <w:bookmarkEnd w:id="62"/>
      <w:bookmarkEnd w:id="63"/>
    </w:p>
    <w:p w14:paraId="770A1726" w14:textId="77777777" w:rsidR="00B03028" w:rsidRPr="009C03D2" w:rsidRDefault="00B03028" w:rsidP="002A1320">
      <w:pPr>
        <w:pStyle w:val="1e"/>
        <w:rPr>
          <w:lang w:eastAsia="zh-CN"/>
        </w:rPr>
      </w:pPr>
      <w:r w:rsidRPr="009C03D2">
        <w:rPr>
          <w:lang w:eastAsia="zh-CN"/>
        </w:rPr>
        <w:t>文本编辑器，若文件存在则是编辑，若不存在则是创建并编辑文本。</w:t>
      </w:r>
    </w:p>
    <w:p w14:paraId="592710C1" w14:textId="77777777" w:rsidR="00B03028" w:rsidRPr="009C03D2" w:rsidRDefault="00B03028" w:rsidP="002A1320">
      <w:pPr>
        <w:pStyle w:val="1e"/>
        <w:rPr>
          <w:lang w:eastAsia="zh-CN"/>
        </w:rPr>
      </w:pPr>
      <w:r w:rsidRPr="009C03D2">
        <w:rPr>
          <w:lang w:eastAsia="zh-CN"/>
        </w:rPr>
        <w:t>命令语法：</w:t>
      </w:r>
    </w:p>
    <w:p w14:paraId="4ABA9102" w14:textId="77777777" w:rsidR="00B03028" w:rsidRPr="009C03D2" w:rsidRDefault="00B03028" w:rsidP="0014162A">
      <w:pPr>
        <w:pStyle w:val="affffc"/>
        <w:rPr>
          <w:lang w:eastAsia="zh-CN"/>
        </w:rPr>
      </w:pPr>
      <w:r w:rsidRPr="009C03D2">
        <w:rPr>
          <w:lang w:eastAsia="zh-CN"/>
        </w:rPr>
        <w:t>vim  [</w:t>
      </w:r>
      <w:r w:rsidRPr="009C03D2">
        <w:rPr>
          <w:lang w:eastAsia="zh-CN"/>
        </w:rPr>
        <w:t>参数</w:t>
      </w:r>
      <w:r w:rsidRPr="009C03D2">
        <w:rPr>
          <w:lang w:eastAsia="zh-CN"/>
        </w:rPr>
        <w:t>]</w:t>
      </w:r>
    </w:p>
    <w:p w14:paraId="7259CBD8" w14:textId="77777777" w:rsidR="00B03028" w:rsidRPr="009C03D2" w:rsidRDefault="00B03028" w:rsidP="002A1320">
      <w:pPr>
        <w:pStyle w:val="1e"/>
        <w:rPr>
          <w:lang w:eastAsia="zh-CN"/>
        </w:rPr>
      </w:pPr>
      <w:r w:rsidRPr="009C03D2">
        <w:rPr>
          <w:lang w:eastAsia="zh-CN"/>
        </w:rPr>
        <w:t>参数说明：</w:t>
      </w:r>
      <w:r>
        <w:rPr>
          <w:rFonts w:hint="eastAsia"/>
          <w:lang w:eastAsia="zh-CN"/>
        </w:rPr>
        <w:t>可编辑的</w:t>
      </w:r>
      <w:r w:rsidRPr="009C03D2">
        <w:rPr>
          <w:lang w:eastAsia="zh-CN"/>
        </w:rPr>
        <w:t>文件名。</w:t>
      </w:r>
    </w:p>
    <w:p w14:paraId="79EE20AA" w14:textId="77777777" w:rsidR="00B03028" w:rsidRPr="009C03D2" w:rsidRDefault="00B03028" w:rsidP="002A1320">
      <w:pPr>
        <w:pStyle w:val="1e"/>
      </w:pPr>
      <w:r w:rsidRPr="009C03D2">
        <w:t>命令示例：</w:t>
      </w:r>
    </w:p>
    <w:p w14:paraId="3F681C0F" w14:textId="77777777" w:rsidR="00B03028" w:rsidRPr="009C03D2" w:rsidRDefault="00B03028" w:rsidP="00B03028">
      <w:pPr>
        <w:pStyle w:val="4a"/>
        <w:numPr>
          <w:ilvl w:val="0"/>
          <w:numId w:val="29"/>
        </w:numPr>
        <w:rPr>
          <w:rFonts w:hint="eastAsia"/>
        </w:rPr>
      </w:pPr>
      <w:r w:rsidRPr="009C03D2">
        <w:t>编辑名为</w:t>
      </w:r>
      <w:r w:rsidRPr="009C03D2">
        <w:t>clusterconfig</w:t>
      </w:r>
      <w:r w:rsidRPr="009C03D2">
        <w:t>的</w:t>
      </w:r>
      <w:r w:rsidRPr="009C03D2">
        <w:t>xml</w:t>
      </w:r>
      <w:r w:rsidRPr="009C03D2">
        <w:t>文本：</w:t>
      </w:r>
    </w:p>
    <w:p w14:paraId="1809407F" w14:textId="77777777" w:rsidR="00B03028" w:rsidRPr="009C03D2" w:rsidRDefault="00B03028" w:rsidP="0014162A">
      <w:pPr>
        <w:pStyle w:val="affffc"/>
      </w:pPr>
      <w:r w:rsidRPr="009C03D2">
        <w:t>vim clusterconfig.xml</w:t>
      </w:r>
    </w:p>
    <w:p w14:paraId="35FC01D5" w14:textId="77777777" w:rsidR="00B03028" w:rsidRPr="009C03D2" w:rsidRDefault="00B03028" w:rsidP="002A1320">
      <w:pPr>
        <w:pStyle w:val="1e"/>
      </w:pPr>
      <w:r w:rsidRPr="009C03D2">
        <w:t>注：</w:t>
      </w:r>
    </w:p>
    <w:p w14:paraId="1FDF1CFA" w14:textId="77777777" w:rsidR="00B03028" w:rsidRPr="009C03D2" w:rsidRDefault="00B03028" w:rsidP="002A1320">
      <w:pPr>
        <w:pStyle w:val="1e"/>
        <w:rPr>
          <w:lang w:eastAsia="zh-CN"/>
        </w:rPr>
      </w:pPr>
      <w:r w:rsidRPr="009C03D2">
        <w:rPr>
          <w:lang w:eastAsia="zh-CN"/>
        </w:rPr>
        <w:t>vim</w:t>
      </w:r>
      <w:r w:rsidRPr="009C03D2">
        <w:rPr>
          <w:lang w:eastAsia="zh-CN"/>
        </w:rPr>
        <w:t>编辑器有以下三种模式：</w:t>
      </w:r>
    </w:p>
    <w:p w14:paraId="4D675911" w14:textId="77777777" w:rsidR="00B03028" w:rsidRPr="009C03D2" w:rsidRDefault="00B03028" w:rsidP="00B03028">
      <w:pPr>
        <w:pStyle w:val="4a"/>
        <w:numPr>
          <w:ilvl w:val="0"/>
          <w:numId w:val="29"/>
        </w:numPr>
        <w:rPr>
          <w:rFonts w:hint="eastAsia"/>
        </w:rPr>
      </w:pPr>
      <w:r w:rsidRPr="009C03D2">
        <w:t>正常模式：其它模式下按</w:t>
      </w:r>
      <w:r w:rsidRPr="009C03D2">
        <w:t>Esc</w:t>
      </w:r>
      <w:r w:rsidRPr="009C03D2">
        <w:t>或</w:t>
      </w:r>
      <w:r w:rsidRPr="009C03D2">
        <w:t>Ctrl+[</w:t>
      </w:r>
      <w:r w:rsidRPr="009C03D2">
        <w:t>进入，左下角显示文件名或为空。</w:t>
      </w:r>
    </w:p>
    <w:p w14:paraId="10D0CE80" w14:textId="77777777" w:rsidR="00B03028" w:rsidRPr="009C03D2" w:rsidRDefault="00B03028" w:rsidP="00B03028">
      <w:pPr>
        <w:pStyle w:val="4a"/>
        <w:numPr>
          <w:ilvl w:val="0"/>
          <w:numId w:val="29"/>
        </w:numPr>
        <w:rPr>
          <w:rFonts w:hint="eastAsia"/>
        </w:rPr>
      </w:pPr>
      <w:r w:rsidRPr="009C03D2">
        <w:t>插入模式：正常模式下按</w:t>
      </w:r>
      <w:r w:rsidRPr="009C03D2">
        <w:t>i</w:t>
      </w:r>
      <w:r w:rsidRPr="009C03D2">
        <w:t>键进入，左下角显示</w:t>
      </w:r>
      <w:r w:rsidRPr="009C03D2">
        <w:t>--INSERT--</w:t>
      </w:r>
      <w:r w:rsidRPr="009C03D2">
        <w:t>。</w:t>
      </w:r>
    </w:p>
    <w:p w14:paraId="358EB880" w14:textId="77777777" w:rsidR="00B03028" w:rsidRPr="009C03D2" w:rsidRDefault="00B03028" w:rsidP="00B03028">
      <w:pPr>
        <w:pStyle w:val="4a"/>
        <w:numPr>
          <w:ilvl w:val="0"/>
          <w:numId w:val="29"/>
        </w:numPr>
        <w:rPr>
          <w:rFonts w:hint="eastAsia"/>
        </w:rPr>
      </w:pPr>
      <w:r w:rsidRPr="009C03D2">
        <w:t>可视模式：正常模式下按</w:t>
      </w:r>
      <w:r w:rsidRPr="009C03D2">
        <w:t>v</w:t>
      </w:r>
      <w:r w:rsidRPr="009C03D2">
        <w:t>键进入，左下角显示</w:t>
      </w:r>
      <w:r w:rsidRPr="009C03D2">
        <w:t>--VISUAL--</w:t>
      </w:r>
      <w:r w:rsidRPr="009C03D2">
        <w:t>。</w:t>
      </w:r>
    </w:p>
    <w:p w14:paraId="3F48E296" w14:textId="77777777" w:rsidR="00B03028" w:rsidRPr="009C03D2" w:rsidRDefault="00B03028" w:rsidP="002A1320">
      <w:pPr>
        <w:pStyle w:val="1e"/>
      </w:pPr>
      <w:r w:rsidRPr="009C03D2">
        <w:t>退出命令（正常模式下）：</w:t>
      </w:r>
    </w:p>
    <w:p w14:paraId="6A297765" w14:textId="77777777" w:rsidR="00B03028" w:rsidRPr="009C03D2" w:rsidRDefault="00B03028" w:rsidP="00B03028">
      <w:pPr>
        <w:pStyle w:val="4a"/>
        <w:numPr>
          <w:ilvl w:val="0"/>
          <w:numId w:val="29"/>
        </w:numPr>
        <w:rPr>
          <w:rFonts w:hint="eastAsia"/>
        </w:rPr>
      </w:pPr>
      <w:r w:rsidRPr="009C03D2">
        <w:t xml:space="preserve">:wq </w:t>
      </w:r>
      <w:r w:rsidRPr="009C03D2">
        <w:t>保存并退出。</w:t>
      </w:r>
    </w:p>
    <w:p w14:paraId="53D654E7" w14:textId="77777777" w:rsidR="00B03028" w:rsidRPr="009C03D2" w:rsidRDefault="00B03028" w:rsidP="00B03028">
      <w:pPr>
        <w:pStyle w:val="4a"/>
        <w:numPr>
          <w:ilvl w:val="0"/>
          <w:numId w:val="29"/>
        </w:numPr>
        <w:rPr>
          <w:rFonts w:hint="eastAsia"/>
        </w:rPr>
      </w:pPr>
      <w:r w:rsidRPr="009C03D2">
        <w:t xml:space="preserve">:q! </w:t>
      </w:r>
      <w:r w:rsidRPr="009C03D2">
        <w:t>强制退出并忽略所有更改。</w:t>
      </w:r>
    </w:p>
    <w:p w14:paraId="6083FB61" w14:textId="77777777" w:rsidR="00B03028" w:rsidRPr="009C03D2" w:rsidRDefault="00B03028" w:rsidP="00B03028">
      <w:pPr>
        <w:pStyle w:val="4a"/>
        <w:numPr>
          <w:ilvl w:val="0"/>
          <w:numId w:val="29"/>
        </w:numPr>
        <w:rPr>
          <w:rFonts w:hint="eastAsia"/>
        </w:rPr>
      </w:pPr>
      <w:r w:rsidRPr="009C03D2">
        <w:t xml:space="preserve">:e! </w:t>
      </w:r>
      <w:r w:rsidRPr="009C03D2">
        <w:t>放弃所有修改，并打开原有文件。</w:t>
      </w:r>
    </w:p>
    <w:p w14:paraId="424FB3CC" w14:textId="77777777" w:rsidR="00B03028" w:rsidRPr="009C03D2" w:rsidRDefault="00B03028" w:rsidP="00B03028">
      <w:pPr>
        <w:pStyle w:val="2"/>
        <w:numPr>
          <w:ilvl w:val="1"/>
          <w:numId w:val="4"/>
        </w:numPr>
        <w:rPr>
          <w:rFonts w:ascii="Huawei Sans" w:hAnsi="Huawei Sans" w:cs="Huawei Sans"/>
        </w:rPr>
      </w:pPr>
      <w:bookmarkStart w:id="64" w:name="_Toc51057484"/>
      <w:bookmarkStart w:id="65" w:name="_Toc51141515"/>
      <w:bookmarkStart w:id="66" w:name="_Toc51148692"/>
      <w:bookmarkStart w:id="67" w:name="_Toc51160648"/>
      <w:bookmarkStart w:id="68" w:name="_Toc51334567"/>
      <w:r w:rsidRPr="009C03D2">
        <w:rPr>
          <w:rFonts w:ascii="Huawei Sans" w:hAnsi="Huawei Sans" w:cs="Huawei Sans"/>
        </w:rPr>
        <w:t>cd</w:t>
      </w:r>
      <w:bookmarkEnd w:id="64"/>
      <w:bookmarkEnd w:id="65"/>
      <w:bookmarkEnd w:id="66"/>
      <w:bookmarkEnd w:id="67"/>
      <w:bookmarkEnd w:id="68"/>
    </w:p>
    <w:p w14:paraId="06B160BF" w14:textId="77777777" w:rsidR="00B03028" w:rsidRPr="009C03D2" w:rsidRDefault="00B03028" w:rsidP="002A1320">
      <w:pPr>
        <w:pStyle w:val="1e"/>
        <w:rPr>
          <w:lang w:eastAsia="zh-CN"/>
        </w:rPr>
      </w:pPr>
      <w:r w:rsidRPr="009C03D2">
        <w:rPr>
          <w:lang w:eastAsia="zh-CN"/>
        </w:rPr>
        <w:t>显示当前目录的名称，或切换当前的目录（打开指定目录）。</w:t>
      </w:r>
    </w:p>
    <w:p w14:paraId="5DD92560" w14:textId="77777777" w:rsidR="00B03028" w:rsidRPr="009C03D2" w:rsidRDefault="00B03028" w:rsidP="002A1320">
      <w:pPr>
        <w:pStyle w:val="1e"/>
        <w:rPr>
          <w:lang w:eastAsia="zh-CN"/>
        </w:rPr>
      </w:pPr>
      <w:r w:rsidRPr="009C03D2">
        <w:rPr>
          <w:lang w:eastAsia="zh-CN"/>
        </w:rPr>
        <w:t>命令语法：</w:t>
      </w:r>
    </w:p>
    <w:p w14:paraId="6E7BB13C" w14:textId="77777777" w:rsidR="00B03028" w:rsidRPr="009C03D2" w:rsidRDefault="00B03028" w:rsidP="0014162A">
      <w:pPr>
        <w:pStyle w:val="affffc"/>
        <w:rPr>
          <w:lang w:eastAsia="zh-CN"/>
        </w:rPr>
      </w:pPr>
      <w:r w:rsidRPr="009C03D2">
        <w:rPr>
          <w:lang w:eastAsia="zh-CN"/>
        </w:rPr>
        <w:lastRenderedPageBreak/>
        <w:t>cd [</w:t>
      </w:r>
      <w:r w:rsidRPr="009C03D2">
        <w:rPr>
          <w:lang w:eastAsia="zh-CN"/>
        </w:rPr>
        <w:t>参数</w:t>
      </w:r>
      <w:r w:rsidRPr="009C03D2">
        <w:rPr>
          <w:lang w:eastAsia="zh-CN"/>
        </w:rPr>
        <w:t>]</w:t>
      </w:r>
    </w:p>
    <w:p w14:paraId="1A4B3114" w14:textId="77777777" w:rsidR="00B03028" w:rsidRDefault="00B03028" w:rsidP="002A1320">
      <w:pPr>
        <w:pStyle w:val="1e"/>
        <w:rPr>
          <w:lang w:eastAsia="zh-CN"/>
        </w:rPr>
      </w:pPr>
      <w:r w:rsidRPr="009C03D2">
        <w:rPr>
          <w:lang w:eastAsia="zh-CN"/>
        </w:rPr>
        <w:t>参数说明：</w:t>
      </w:r>
    </w:p>
    <w:p w14:paraId="51A67D7E" w14:textId="77777777" w:rsidR="00B03028" w:rsidRDefault="00B03028" w:rsidP="00B03028">
      <w:pPr>
        <w:pStyle w:val="4a"/>
        <w:numPr>
          <w:ilvl w:val="0"/>
          <w:numId w:val="29"/>
        </w:numPr>
        <w:rPr>
          <w:rFonts w:hint="eastAsia"/>
        </w:rPr>
      </w:pPr>
      <w:r>
        <w:t>无参数</w:t>
      </w:r>
      <w:r>
        <w:rPr>
          <w:rFonts w:hint="eastAsia"/>
        </w:rPr>
        <w:t>：</w:t>
      </w:r>
      <w:r w:rsidRPr="009C03D2">
        <w:t>切换用户当前目录。</w:t>
      </w:r>
    </w:p>
    <w:p w14:paraId="7B293192" w14:textId="77777777" w:rsidR="00B03028" w:rsidRDefault="00B03028" w:rsidP="00B03028">
      <w:pPr>
        <w:pStyle w:val="4a"/>
        <w:numPr>
          <w:ilvl w:val="0"/>
          <w:numId w:val="29"/>
        </w:numPr>
        <w:rPr>
          <w:rFonts w:hint="eastAsia"/>
        </w:rPr>
      </w:pPr>
      <w:r w:rsidRPr="009C03D2">
        <w:t xml:space="preserve">. </w:t>
      </w:r>
      <w:r>
        <w:rPr>
          <w:rFonts w:hint="eastAsia"/>
        </w:rPr>
        <w:t>：</w:t>
      </w:r>
      <w:r w:rsidRPr="009C03D2">
        <w:t>表示当前目录；</w:t>
      </w:r>
    </w:p>
    <w:p w14:paraId="765FB655" w14:textId="77777777" w:rsidR="00B03028" w:rsidRDefault="00B03028" w:rsidP="00B03028">
      <w:pPr>
        <w:pStyle w:val="4a"/>
        <w:numPr>
          <w:ilvl w:val="0"/>
          <w:numId w:val="29"/>
        </w:numPr>
        <w:rPr>
          <w:rFonts w:hint="eastAsia"/>
        </w:rPr>
      </w:pPr>
      <w:r w:rsidRPr="009C03D2">
        <w:t xml:space="preserve">.. </w:t>
      </w:r>
      <w:r>
        <w:rPr>
          <w:rFonts w:hint="eastAsia"/>
        </w:rPr>
        <w:t>：</w:t>
      </w:r>
      <w:r w:rsidRPr="009C03D2">
        <w:t>表示上一级目录；</w:t>
      </w:r>
    </w:p>
    <w:p w14:paraId="50E2C44D" w14:textId="77777777" w:rsidR="00B03028" w:rsidRDefault="00B03028" w:rsidP="00B03028">
      <w:pPr>
        <w:pStyle w:val="4a"/>
        <w:numPr>
          <w:ilvl w:val="0"/>
          <w:numId w:val="29"/>
        </w:numPr>
        <w:rPr>
          <w:rFonts w:hint="eastAsia"/>
        </w:rPr>
      </w:pPr>
      <w:r w:rsidRPr="009C03D2">
        <w:t xml:space="preserve">~ </w:t>
      </w:r>
      <w:r>
        <w:rPr>
          <w:rFonts w:hint="eastAsia"/>
        </w:rPr>
        <w:t>：</w:t>
      </w:r>
      <w:r w:rsidRPr="009C03D2">
        <w:t>表示</w:t>
      </w:r>
      <w:r w:rsidRPr="009C03D2">
        <w:t>home</w:t>
      </w:r>
      <w:r w:rsidRPr="009C03D2">
        <w:t>目录；</w:t>
      </w:r>
    </w:p>
    <w:p w14:paraId="2691ADB1" w14:textId="77777777" w:rsidR="00B03028" w:rsidRPr="009C03D2" w:rsidRDefault="00B03028" w:rsidP="00B03028">
      <w:pPr>
        <w:pStyle w:val="4a"/>
        <w:numPr>
          <w:ilvl w:val="0"/>
          <w:numId w:val="29"/>
        </w:numPr>
        <w:rPr>
          <w:rFonts w:hint="eastAsia"/>
        </w:rPr>
      </w:pPr>
      <w:r w:rsidRPr="009C03D2">
        <w:t xml:space="preserve">/ </w:t>
      </w:r>
      <w:r>
        <w:rPr>
          <w:rFonts w:hint="eastAsia"/>
        </w:rPr>
        <w:t>：</w:t>
      </w:r>
      <w:r w:rsidRPr="009C03D2">
        <w:t>表示根目录。</w:t>
      </w:r>
    </w:p>
    <w:p w14:paraId="3DC13279" w14:textId="77777777" w:rsidR="00B03028" w:rsidRPr="009C03D2" w:rsidRDefault="00B03028" w:rsidP="002A1320">
      <w:pPr>
        <w:pStyle w:val="1e"/>
      </w:pPr>
      <w:r w:rsidRPr="009C03D2">
        <w:t>命令示例：</w:t>
      </w:r>
    </w:p>
    <w:p w14:paraId="37BA1743" w14:textId="77777777" w:rsidR="00B03028" w:rsidRPr="009C03D2" w:rsidRDefault="00B03028" w:rsidP="00B03028">
      <w:pPr>
        <w:pStyle w:val="4a"/>
        <w:numPr>
          <w:ilvl w:val="0"/>
          <w:numId w:val="29"/>
        </w:numPr>
        <w:rPr>
          <w:rFonts w:hint="eastAsia"/>
        </w:rPr>
      </w:pPr>
      <w:r w:rsidRPr="009C03D2">
        <w:t>切换到</w:t>
      </w:r>
      <w:r w:rsidRPr="009C03D2">
        <w:t>usr</w:t>
      </w:r>
      <w:r w:rsidRPr="009C03D2">
        <w:t>目录下的</w:t>
      </w:r>
      <w:r w:rsidRPr="009C03D2">
        <w:t>bin</w:t>
      </w:r>
      <w:r w:rsidRPr="009C03D2">
        <w:t>目录中：</w:t>
      </w:r>
    </w:p>
    <w:p w14:paraId="791B2DDE" w14:textId="77777777" w:rsidR="00B03028" w:rsidRPr="009C03D2" w:rsidRDefault="00B03028" w:rsidP="0014162A">
      <w:pPr>
        <w:pStyle w:val="affffc"/>
      </w:pPr>
      <w:r w:rsidRPr="009C03D2">
        <w:t>cd /usr/bin</w:t>
      </w:r>
    </w:p>
    <w:p w14:paraId="22BB9742" w14:textId="77777777" w:rsidR="00B03028" w:rsidRPr="009C03D2" w:rsidRDefault="00B03028" w:rsidP="00B03028">
      <w:pPr>
        <w:pStyle w:val="4a"/>
        <w:numPr>
          <w:ilvl w:val="0"/>
          <w:numId w:val="29"/>
        </w:numPr>
        <w:rPr>
          <w:rFonts w:hint="eastAsia"/>
        </w:rPr>
      </w:pPr>
      <w:r w:rsidRPr="009C03D2">
        <w:t>切换到用户</w:t>
      </w:r>
      <w:r w:rsidRPr="009C03D2">
        <w:t>home</w:t>
      </w:r>
      <w:r w:rsidRPr="009C03D2">
        <w:t>目录：</w:t>
      </w:r>
      <w:r w:rsidRPr="009C03D2">
        <w:t xml:space="preserve"> </w:t>
      </w:r>
    </w:p>
    <w:p w14:paraId="11A69153" w14:textId="77777777" w:rsidR="00B03028" w:rsidRPr="009C03D2" w:rsidRDefault="00B03028" w:rsidP="0014162A">
      <w:pPr>
        <w:pStyle w:val="affffc"/>
      </w:pPr>
      <w:r w:rsidRPr="009C03D2">
        <w:t>cd</w:t>
      </w:r>
    </w:p>
    <w:p w14:paraId="3E21E888" w14:textId="77777777" w:rsidR="00B03028" w:rsidRPr="009C03D2" w:rsidRDefault="00B03028" w:rsidP="00B03028">
      <w:pPr>
        <w:pStyle w:val="4a"/>
        <w:numPr>
          <w:ilvl w:val="0"/>
          <w:numId w:val="29"/>
        </w:numPr>
        <w:rPr>
          <w:rFonts w:hint="eastAsia"/>
        </w:rPr>
      </w:pPr>
      <w:r w:rsidRPr="009C03D2">
        <w:t>切换到当前目录</w:t>
      </w:r>
      <w:r w:rsidRPr="009C03D2">
        <w:t>(cd</w:t>
      </w:r>
      <w:r w:rsidRPr="009C03D2">
        <w:t>后面接一个</w:t>
      </w:r>
      <w:r w:rsidRPr="009C03D2">
        <w:t>.)</w:t>
      </w:r>
      <w:r w:rsidRPr="009C03D2">
        <w:t>：</w:t>
      </w:r>
    </w:p>
    <w:p w14:paraId="35E278E8" w14:textId="77777777" w:rsidR="00B03028" w:rsidRPr="009C03D2" w:rsidRDefault="00B03028" w:rsidP="0014162A">
      <w:pPr>
        <w:pStyle w:val="affffc"/>
      </w:pPr>
      <w:r w:rsidRPr="009C03D2">
        <w:t>cd .</w:t>
      </w:r>
    </w:p>
    <w:p w14:paraId="4C452B68" w14:textId="77777777" w:rsidR="00B03028" w:rsidRPr="009C03D2" w:rsidRDefault="00B03028" w:rsidP="00B03028">
      <w:pPr>
        <w:pStyle w:val="4a"/>
        <w:numPr>
          <w:ilvl w:val="0"/>
          <w:numId w:val="29"/>
        </w:numPr>
        <w:rPr>
          <w:rFonts w:hint="eastAsia"/>
        </w:rPr>
      </w:pPr>
      <w:r w:rsidRPr="009C03D2">
        <w:t>切换到当前目录上一级目录</w:t>
      </w:r>
      <w:r w:rsidRPr="009C03D2">
        <w:t>(cd</w:t>
      </w:r>
      <w:r w:rsidRPr="009C03D2">
        <w:t>后面接两个</w:t>
      </w:r>
      <w:r w:rsidRPr="009C03D2">
        <w:t>.)</w:t>
      </w:r>
      <w:r w:rsidRPr="009C03D2">
        <w:t>：</w:t>
      </w:r>
    </w:p>
    <w:p w14:paraId="149F076E" w14:textId="77777777" w:rsidR="00B03028" w:rsidRPr="009C03D2" w:rsidRDefault="00B03028" w:rsidP="0014162A">
      <w:pPr>
        <w:pStyle w:val="affffc"/>
      </w:pPr>
      <w:r w:rsidRPr="009C03D2">
        <w:t xml:space="preserve">cd .. </w:t>
      </w:r>
    </w:p>
    <w:p w14:paraId="33ECC7DA" w14:textId="77777777" w:rsidR="00B03028" w:rsidRPr="009C03D2" w:rsidRDefault="00B03028" w:rsidP="00B03028">
      <w:pPr>
        <w:pStyle w:val="4a"/>
        <w:numPr>
          <w:ilvl w:val="0"/>
          <w:numId w:val="29"/>
        </w:numPr>
        <w:rPr>
          <w:rFonts w:hint="eastAsia"/>
        </w:rPr>
      </w:pPr>
      <w:r w:rsidRPr="009C03D2">
        <w:t>切换到用户</w:t>
      </w:r>
      <w:r w:rsidRPr="009C03D2">
        <w:t>home</w:t>
      </w:r>
      <w:r w:rsidRPr="009C03D2">
        <w:t>目录：</w:t>
      </w:r>
    </w:p>
    <w:p w14:paraId="1DBBB536" w14:textId="77777777" w:rsidR="00B03028" w:rsidRPr="009C03D2" w:rsidRDefault="00B03028" w:rsidP="0014162A">
      <w:pPr>
        <w:pStyle w:val="affffc"/>
      </w:pPr>
      <w:r w:rsidRPr="009C03D2">
        <w:t>c</w:t>
      </w:r>
      <w:r w:rsidRPr="0014162A">
        <w:t>d ~</w:t>
      </w:r>
    </w:p>
    <w:p w14:paraId="4523A93D" w14:textId="77777777" w:rsidR="00B03028" w:rsidRPr="009C03D2" w:rsidRDefault="00B03028" w:rsidP="00B03028">
      <w:pPr>
        <w:pStyle w:val="4a"/>
        <w:numPr>
          <w:ilvl w:val="0"/>
          <w:numId w:val="29"/>
        </w:numPr>
        <w:rPr>
          <w:rFonts w:hint="eastAsia"/>
        </w:rPr>
      </w:pPr>
      <w:r w:rsidRPr="009C03D2">
        <w:t>切换到根目录下：</w:t>
      </w:r>
    </w:p>
    <w:p w14:paraId="04207416" w14:textId="77777777" w:rsidR="00B03028" w:rsidRPr="009C03D2" w:rsidRDefault="00B03028" w:rsidP="0014162A">
      <w:pPr>
        <w:pStyle w:val="affffc"/>
      </w:pPr>
      <w:r w:rsidRPr="009C03D2">
        <w:t>cd /</w:t>
      </w:r>
    </w:p>
    <w:p w14:paraId="6C122B2F" w14:textId="77777777" w:rsidR="00B03028" w:rsidRPr="009C03D2" w:rsidRDefault="00B03028" w:rsidP="002A1320">
      <w:pPr>
        <w:pStyle w:val="1e"/>
        <w:rPr>
          <w:lang w:eastAsia="zh-CN"/>
        </w:rPr>
      </w:pPr>
      <w:r w:rsidRPr="009C03D2">
        <w:rPr>
          <w:lang w:eastAsia="zh-CN"/>
        </w:rPr>
        <w:t>注：切换目录需要理解绝对路径和相对路径这两个概念。</w:t>
      </w:r>
    </w:p>
    <w:p w14:paraId="100F96F3" w14:textId="77777777" w:rsidR="00B03028" w:rsidRPr="009C03D2" w:rsidRDefault="00B03028" w:rsidP="00B03028">
      <w:pPr>
        <w:pStyle w:val="4a"/>
        <w:numPr>
          <w:ilvl w:val="0"/>
          <w:numId w:val="29"/>
        </w:numPr>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411E98E8" w14:textId="77777777" w:rsidR="00B03028" w:rsidRPr="009C03D2" w:rsidRDefault="00B03028" w:rsidP="00B03028">
      <w:pPr>
        <w:pStyle w:val="4a"/>
        <w:numPr>
          <w:ilvl w:val="0"/>
          <w:numId w:val="29"/>
        </w:numPr>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DDCD1B3" w14:textId="77777777" w:rsidR="00B03028" w:rsidRPr="009C03D2" w:rsidRDefault="00B03028" w:rsidP="00B03028">
      <w:pPr>
        <w:pStyle w:val="2"/>
        <w:numPr>
          <w:ilvl w:val="1"/>
          <w:numId w:val="4"/>
        </w:numPr>
        <w:rPr>
          <w:rFonts w:ascii="Huawei Sans" w:hAnsi="Huawei Sans" w:cs="Huawei Sans"/>
        </w:rPr>
      </w:pPr>
      <w:bookmarkStart w:id="69" w:name="_Toc51057485"/>
      <w:bookmarkStart w:id="70" w:name="_Toc51141516"/>
      <w:bookmarkStart w:id="71" w:name="_Toc51148693"/>
      <w:bookmarkStart w:id="72" w:name="_Toc51160649"/>
      <w:bookmarkStart w:id="73" w:name="_Toc51334568"/>
      <w:r w:rsidRPr="009C03D2">
        <w:rPr>
          <w:rFonts w:ascii="Huawei Sans" w:hAnsi="Huawei Sans" w:cs="Huawei Sans"/>
        </w:rPr>
        <w:t>mv</w:t>
      </w:r>
      <w:bookmarkEnd w:id="69"/>
      <w:bookmarkEnd w:id="70"/>
      <w:bookmarkEnd w:id="71"/>
      <w:bookmarkEnd w:id="72"/>
      <w:bookmarkEnd w:id="73"/>
    </w:p>
    <w:p w14:paraId="2B659C91" w14:textId="77777777" w:rsidR="00B03028" w:rsidRPr="009C03D2" w:rsidRDefault="00B03028" w:rsidP="002A1320">
      <w:pPr>
        <w:pStyle w:val="1e"/>
      </w:pPr>
      <w:r w:rsidRPr="009C03D2">
        <w:t>文件或目录改名</w:t>
      </w:r>
      <w:r w:rsidRPr="009C03D2">
        <w:t>(move (rename) files)</w:t>
      </w:r>
      <w:r w:rsidRPr="009C03D2">
        <w:t>或将文件或目录移入其它位置</w:t>
      </w:r>
      <w:r w:rsidRPr="009C03D2">
        <w:t>,</w:t>
      </w:r>
      <w:r w:rsidRPr="009C03D2">
        <w:t>经常用来备份文件或者目录。</w:t>
      </w:r>
    </w:p>
    <w:p w14:paraId="743426A9" w14:textId="77777777" w:rsidR="00B03028" w:rsidRPr="009C03D2" w:rsidRDefault="00B03028" w:rsidP="002A1320">
      <w:pPr>
        <w:pStyle w:val="1e"/>
      </w:pPr>
      <w:r w:rsidRPr="009C03D2">
        <w:t>命令语法：</w:t>
      </w:r>
    </w:p>
    <w:p w14:paraId="0FBC263F" w14:textId="77777777" w:rsidR="00B03028" w:rsidRPr="009C03D2" w:rsidRDefault="00B03028" w:rsidP="0014162A">
      <w:pPr>
        <w:pStyle w:val="affffc"/>
      </w:pPr>
      <w:r w:rsidRPr="009C03D2">
        <w:t>mv [</w:t>
      </w:r>
      <w:r w:rsidRPr="009C03D2">
        <w:t>选项</w:t>
      </w:r>
      <w:r w:rsidRPr="009C03D2">
        <w:t xml:space="preserve">] </w:t>
      </w:r>
      <w:r w:rsidRPr="009C03D2">
        <w:t>参数</w:t>
      </w:r>
      <w:r w:rsidRPr="009C03D2">
        <w:t xml:space="preserve">1  </w:t>
      </w:r>
      <w:r w:rsidRPr="009C03D2">
        <w:t>参数</w:t>
      </w:r>
      <w:r w:rsidRPr="009C03D2">
        <w:t>2</w:t>
      </w:r>
    </w:p>
    <w:p w14:paraId="4013F450" w14:textId="77777777" w:rsidR="00B03028" w:rsidRDefault="00B03028" w:rsidP="002A1320">
      <w:pPr>
        <w:pStyle w:val="1e"/>
      </w:pPr>
      <w:r w:rsidRPr="009C03D2">
        <w:t>常用选项：</w:t>
      </w:r>
    </w:p>
    <w:p w14:paraId="58906818" w14:textId="77777777" w:rsidR="00B03028" w:rsidRPr="009C03D2" w:rsidRDefault="00B03028" w:rsidP="00B03028">
      <w:pPr>
        <w:pStyle w:val="4a"/>
        <w:numPr>
          <w:ilvl w:val="0"/>
          <w:numId w:val="29"/>
        </w:numPr>
        <w:rPr>
          <w:rFonts w:hint="eastAsia"/>
        </w:rPr>
      </w:pPr>
      <w:r w:rsidRPr="009C03D2">
        <w:t>-b</w:t>
      </w:r>
      <w:r>
        <w:rPr>
          <w:rFonts w:hint="eastAsia"/>
        </w:rPr>
        <w:t>：</w:t>
      </w:r>
      <w:r w:rsidRPr="009C03D2">
        <w:t>若需覆盖文件，则覆盖前先行备份。</w:t>
      </w:r>
    </w:p>
    <w:p w14:paraId="36F6420D" w14:textId="77777777" w:rsidR="00B03028" w:rsidRPr="009C03D2" w:rsidRDefault="00B03028" w:rsidP="002A1320">
      <w:pPr>
        <w:pStyle w:val="1e"/>
      </w:pPr>
      <w:r w:rsidRPr="009C03D2">
        <w:lastRenderedPageBreak/>
        <w:t>参数说明：</w:t>
      </w:r>
    </w:p>
    <w:p w14:paraId="2050C4B1" w14:textId="77777777" w:rsidR="00B03028" w:rsidRPr="009C03D2" w:rsidRDefault="00B03028" w:rsidP="00B03028">
      <w:pPr>
        <w:pStyle w:val="4a"/>
        <w:numPr>
          <w:ilvl w:val="0"/>
          <w:numId w:val="29"/>
        </w:numPr>
        <w:rPr>
          <w:rFonts w:hint="eastAsia"/>
        </w:rPr>
      </w:pPr>
      <w:r w:rsidRPr="009C03D2">
        <w:t>参数</w:t>
      </w:r>
      <w:r w:rsidRPr="009C03D2">
        <w:t>1</w:t>
      </w:r>
      <w:r w:rsidRPr="009C03D2">
        <w:t>：源文件或目录。</w:t>
      </w:r>
    </w:p>
    <w:p w14:paraId="55967737" w14:textId="77777777" w:rsidR="00B03028" w:rsidRPr="009C03D2" w:rsidRDefault="00B03028" w:rsidP="00B03028">
      <w:pPr>
        <w:pStyle w:val="4a"/>
        <w:numPr>
          <w:ilvl w:val="0"/>
          <w:numId w:val="29"/>
        </w:numPr>
        <w:rPr>
          <w:rFonts w:hint="eastAsia"/>
        </w:rPr>
      </w:pPr>
      <w:r w:rsidRPr="009C03D2">
        <w:t>参数</w:t>
      </w:r>
      <w:r w:rsidRPr="009C03D2">
        <w:t>2</w:t>
      </w:r>
      <w:r w:rsidRPr="009C03D2">
        <w:t>：目标文件或目录。</w:t>
      </w:r>
    </w:p>
    <w:p w14:paraId="08686CAC" w14:textId="77777777" w:rsidR="00B03028" w:rsidRPr="009C03D2" w:rsidRDefault="00B03028" w:rsidP="002A1320">
      <w:pPr>
        <w:pStyle w:val="1e"/>
      </w:pPr>
      <w:r w:rsidRPr="009C03D2">
        <w:t>命令示例：</w:t>
      </w:r>
    </w:p>
    <w:p w14:paraId="291DC758" w14:textId="77777777" w:rsidR="00B03028" w:rsidRPr="009C03D2" w:rsidRDefault="00B03028" w:rsidP="00B03028">
      <w:pPr>
        <w:pStyle w:val="4a"/>
        <w:numPr>
          <w:ilvl w:val="0"/>
          <w:numId w:val="29"/>
        </w:numPr>
        <w:rPr>
          <w:rFonts w:hint="eastAsia"/>
        </w:rPr>
      </w:pPr>
      <w:r w:rsidRPr="009C03D2">
        <w:t>将文件</w:t>
      </w:r>
      <w:r w:rsidRPr="009C03D2">
        <w:t>python</w:t>
      </w:r>
      <w:r w:rsidRPr="009C03D2">
        <w:t>重命名为</w:t>
      </w:r>
      <w:r w:rsidRPr="009C03D2">
        <w:t>python.bak</w:t>
      </w:r>
      <w:r w:rsidRPr="009C03D2">
        <w:t>：</w:t>
      </w:r>
    </w:p>
    <w:p w14:paraId="76755208" w14:textId="77777777" w:rsidR="00B03028" w:rsidRPr="009C03D2" w:rsidRDefault="00B03028" w:rsidP="0014162A">
      <w:pPr>
        <w:pStyle w:val="affffc"/>
      </w:pPr>
      <w:r w:rsidRPr="009C03D2">
        <w:t>mv python python.bak</w:t>
      </w:r>
    </w:p>
    <w:p w14:paraId="0DD8FFA9" w14:textId="77777777" w:rsidR="00B03028" w:rsidRPr="009C03D2" w:rsidRDefault="00B03028" w:rsidP="00B03028">
      <w:pPr>
        <w:pStyle w:val="4a"/>
        <w:numPr>
          <w:ilvl w:val="0"/>
          <w:numId w:val="29"/>
        </w:numPr>
        <w:rPr>
          <w:rFonts w:hint="eastAsia"/>
        </w:rPr>
      </w:pPr>
      <w:r w:rsidRPr="009C03D2">
        <w:t>将</w:t>
      </w:r>
      <w:r w:rsidRPr="009C03D2">
        <w:t>/physical/backup</w:t>
      </w:r>
      <w:r w:rsidRPr="009C03D2">
        <w:t>目录下的所有文件和目录移到</w:t>
      </w:r>
      <w:r w:rsidRPr="009C03D2">
        <w:t>/data/dbn1</w:t>
      </w:r>
      <w:r w:rsidRPr="009C03D2">
        <w:t>目录下：</w:t>
      </w:r>
    </w:p>
    <w:p w14:paraId="58D4A885" w14:textId="77777777" w:rsidR="00B03028" w:rsidRPr="009C03D2" w:rsidRDefault="00B03028" w:rsidP="0014162A">
      <w:pPr>
        <w:pStyle w:val="affffc"/>
      </w:pPr>
      <w:r w:rsidRPr="009C03D2">
        <w:t>mv  /physical/backup/*  /data/dbn1</w:t>
      </w:r>
    </w:p>
    <w:p w14:paraId="7151E402" w14:textId="77777777" w:rsidR="00B03028" w:rsidRPr="009C03D2" w:rsidRDefault="00B03028" w:rsidP="00B03028">
      <w:pPr>
        <w:pStyle w:val="2"/>
        <w:numPr>
          <w:ilvl w:val="1"/>
          <w:numId w:val="4"/>
        </w:numPr>
        <w:shd w:val="clear" w:color="auto" w:fill="FFFFFF"/>
        <w:spacing w:before="150" w:after="150"/>
        <w:rPr>
          <w:rFonts w:ascii="Huawei Sans" w:hAnsi="Huawei Sans" w:cs="Huawei Sans"/>
          <w:color w:val="000000"/>
          <w:sz w:val="32"/>
          <w:szCs w:val="32"/>
        </w:rPr>
      </w:pPr>
      <w:bookmarkStart w:id="74" w:name="_Toc51057486"/>
      <w:bookmarkStart w:id="75" w:name="_Toc51141517"/>
      <w:bookmarkStart w:id="76" w:name="_Toc51148694"/>
      <w:bookmarkStart w:id="77" w:name="_Toc51160650"/>
      <w:bookmarkStart w:id="78" w:name="_Toc51334569"/>
      <w:r w:rsidRPr="009C03D2">
        <w:rPr>
          <w:rFonts w:ascii="Huawei Sans" w:hAnsi="Huawei Sans" w:cs="Huawei Sans"/>
          <w:color w:val="000000"/>
          <w:sz w:val="32"/>
          <w:szCs w:val="32"/>
        </w:rPr>
        <w:t>curl</w:t>
      </w:r>
      <w:bookmarkEnd w:id="74"/>
      <w:bookmarkEnd w:id="75"/>
      <w:bookmarkEnd w:id="76"/>
      <w:bookmarkEnd w:id="77"/>
      <w:bookmarkEnd w:id="78"/>
    </w:p>
    <w:p w14:paraId="6DA51DEE" w14:textId="77777777" w:rsidR="00B03028" w:rsidRPr="009C03D2" w:rsidRDefault="00B03028" w:rsidP="002A1320">
      <w:pPr>
        <w:pStyle w:val="1e"/>
        <w:rPr>
          <w:lang w:eastAsia="zh-CN"/>
        </w:rPr>
      </w:pPr>
      <w:r w:rsidRPr="009C03D2">
        <w:rPr>
          <w:lang w:eastAsia="zh-CN"/>
        </w:rPr>
        <w:t>在</w:t>
      </w:r>
      <w:r w:rsidRPr="009C03D2">
        <w:rPr>
          <w:lang w:eastAsia="zh-CN"/>
        </w:rPr>
        <w:t>Linux</w:t>
      </w:r>
      <w:r w:rsidRPr="009C03D2">
        <w:rPr>
          <w:lang w:eastAsia="zh-CN"/>
        </w:rPr>
        <w:t>中</w:t>
      </w:r>
      <w:r w:rsidRPr="009C03D2">
        <w:rPr>
          <w:lang w:eastAsia="zh-CN"/>
        </w:rPr>
        <w:t>curl</w:t>
      </w:r>
      <w:r w:rsidRPr="009C03D2">
        <w:rPr>
          <w:lang w:eastAsia="zh-CN"/>
        </w:rPr>
        <w:t>是一个利用</w:t>
      </w:r>
      <w:r w:rsidRPr="009C03D2">
        <w:rPr>
          <w:lang w:eastAsia="zh-CN"/>
        </w:rPr>
        <w:t>URL</w:t>
      </w:r>
      <w:r w:rsidRPr="009C03D2">
        <w:rPr>
          <w:lang w:eastAsia="zh-CN"/>
        </w:rPr>
        <w:t>规则在命令行下工作的文件传输工具。支持文件的上传和下载，是综合传输工具。</w:t>
      </w:r>
    </w:p>
    <w:p w14:paraId="727A2161" w14:textId="77777777" w:rsidR="00B03028" w:rsidRPr="009C03D2" w:rsidRDefault="00B03028" w:rsidP="002A1320">
      <w:pPr>
        <w:pStyle w:val="1e"/>
        <w:rPr>
          <w:lang w:eastAsia="zh-CN"/>
        </w:rPr>
      </w:pPr>
      <w:r w:rsidRPr="009C03D2">
        <w:rPr>
          <w:lang w:eastAsia="zh-CN"/>
        </w:rPr>
        <w:t>命令语法：</w:t>
      </w:r>
    </w:p>
    <w:p w14:paraId="525F720F" w14:textId="77777777" w:rsidR="00B03028" w:rsidRPr="009C03D2" w:rsidRDefault="00B03028" w:rsidP="0014162A">
      <w:pPr>
        <w:pStyle w:val="affffc"/>
        <w:rPr>
          <w:lang w:eastAsia="zh-CN"/>
        </w:rPr>
      </w:pPr>
      <w:r w:rsidRPr="009C03D2">
        <w:rPr>
          <w:lang w:eastAsia="zh-CN"/>
        </w:rPr>
        <w:t>curl [</w:t>
      </w:r>
      <w:r w:rsidRPr="009C03D2">
        <w:rPr>
          <w:lang w:eastAsia="zh-CN"/>
        </w:rPr>
        <w:t>选项</w:t>
      </w:r>
      <w:r w:rsidRPr="009C03D2">
        <w:rPr>
          <w:lang w:eastAsia="zh-CN"/>
        </w:rPr>
        <w:t>] [URL]</w:t>
      </w:r>
    </w:p>
    <w:p w14:paraId="32A791FA" w14:textId="77777777" w:rsidR="00B03028" w:rsidRPr="009C03D2" w:rsidRDefault="00B03028" w:rsidP="002A1320">
      <w:pPr>
        <w:pStyle w:val="1e"/>
      </w:pPr>
      <w:r w:rsidRPr="009C03D2">
        <w:t>常用选项：</w:t>
      </w:r>
    </w:p>
    <w:p w14:paraId="6197E634" w14:textId="77777777" w:rsidR="00B03028" w:rsidRPr="009C03D2" w:rsidRDefault="00B03028" w:rsidP="00B03028">
      <w:pPr>
        <w:pStyle w:val="4a"/>
        <w:numPr>
          <w:ilvl w:val="0"/>
          <w:numId w:val="29"/>
        </w:numPr>
        <w:rPr>
          <w:rFonts w:hint="eastAsia"/>
        </w:rPr>
      </w:pPr>
      <w:r w:rsidRPr="009C03D2">
        <w:t>-A/--user-agent &lt;string&gt;</w:t>
      </w:r>
      <w:r w:rsidRPr="009C03D2">
        <w:t>：设置用户代理发送给服务器</w:t>
      </w:r>
      <w:r>
        <w:rPr>
          <w:rFonts w:hint="eastAsia"/>
        </w:rPr>
        <w:t>；</w:t>
      </w:r>
    </w:p>
    <w:p w14:paraId="1B67568C" w14:textId="77777777" w:rsidR="00B03028" w:rsidRPr="009C03D2" w:rsidRDefault="00B03028" w:rsidP="00B03028">
      <w:pPr>
        <w:pStyle w:val="4a"/>
        <w:numPr>
          <w:ilvl w:val="0"/>
          <w:numId w:val="29"/>
        </w:numPr>
        <w:rPr>
          <w:rFonts w:hint="eastAsia"/>
        </w:rPr>
      </w:pPr>
      <w:r w:rsidRPr="009C03D2">
        <w:t>-C/--continue-at &lt;offset&gt;</w:t>
      </w:r>
      <w:r w:rsidRPr="009C03D2">
        <w:t>：断点续转</w:t>
      </w:r>
      <w:r>
        <w:rPr>
          <w:rFonts w:hint="eastAsia"/>
        </w:rPr>
        <w:t>；</w:t>
      </w:r>
    </w:p>
    <w:p w14:paraId="667003C9" w14:textId="77777777" w:rsidR="00B03028" w:rsidRPr="009C03D2" w:rsidRDefault="00B03028" w:rsidP="00B03028">
      <w:pPr>
        <w:pStyle w:val="4a"/>
        <w:numPr>
          <w:ilvl w:val="0"/>
          <w:numId w:val="29"/>
        </w:numPr>
        <w:rPr>
          <w:rFonts w:hint="eastAsia"/>
        </w:rPr>
      </w:pPr>
      <w:r w:rsidRPr="009C03D2">
        <w:t>-D/--dump-header &lt;file&gt;</w:t>
      </w:r>
      <w:r w:rsidRPr="009C03D2">
        <w:t>：把</w:t>
      </w:r>
      <w:r w:rsidRPr="009C03D2">
        <w:t>header</w:t>
      </w:r>
      <w:r w:rsidRPr="009C03D2">
        <w:t>信息写入到该文件中</w:t>
      </w:r>
      <w:r>
        <w:rPr>
          <w:rFonts w:hint="eastAsia"/>
        </w:rPr>
        <w:t>；</w:t>
      </w:r>
    </w:p>
    <w:p w14:paraId="724E286F" w14:textId="77777777" w:rsidR="00B03028" w:rsidRPr="009C03D2" w:rsidRDefault="00B03028" w:rsidP="00B03028">
      <w:pPr>
        <w:pStyle w:val="4a"/>
        <w:numPr>
          <w:ilvl w:val="0"/>
          <w:numId w:val="29"/>
        </w:numPr>
        <w:rPr>
          <w:rFonts w:hint="eastAsia"/>
        </w:rPr>
      </w:pPr>
      <w:r w:rsidRPr="009C03D2">
        <w:t>-e/--referer</w:t>
      </w:r>
      <w:r w:rsidRPr="009C03D2">
        <w:t>：来源网址</w:t>
      </w:r>
      <w:r>
        <w:rPr>
          <w:rFonts w:hint="eastAsia"/>
        </w:rPr>
        <w:t>；</w:t>
      </w:r>
    </w:p>
    <w:p w14:paraId="3B72122D" w14:textId="77777777" w:rsidR="00B03028" w:rsidRPr="009C03D2" w:rsidRDefault="00B03028" w:rsidP="00B03028">
      <w:pPr>
        <w:pStyle w:val="4a"/>
        <w:numPr>
          <w:ilvl w:val="0"/>
          <w:numId w:val="29"/>
        </w:numPr>
        <w:rPr>
          <w:rFonts w:hint="eastAsia"/>
        </w:rPr>
      </w:pPr>
      <w:r w:rsidRPr="009C03D2">
        <w:t>-o/--output</w:t>
      </w:r>
      <w:r w:rsidRPr="009C03D2">
        <w:t>：把输出写到该文件中</w:t>
      </w:r>
      <w:r>
        <w:rPr>
          <w:rFonts w:hint="eastAsia"/>
        </w:rPr>
        <w:t>；</w:t>
      </w:r>
    </w:p>
    <w:p w14:paraId="223018E6" w14:textId="77777777" w:rsidR="00B03028" w:rsidRPr="009C03D2" w:rsidRDefault="00B03028" w:rsidP="00B03028">
      <w:pPr>
        <w:pStyle w:val="4a"/>
        <w:numPr>
          <w:ilvl w:val="0"/>
          <w:numId w:val="29"/>
        </w:numPr>
        <w:rPr>
          <w:rFonts w:hint="eastAsia"/>
        </w:rPr>
      </w:pPr>
      <w:r w:rsidRPr="009C03D2">
        <w:t>-O/--remote-name</w:t>
      </w:r>
      <w:r w:rsidRPr="009C03D2">
        <w:t>：把输出写到该文件中，保留远程文件的文件名</w:t>
      </w:r>
      <w:r>
        <w:rPr>
          <w:rFonts w:hint="eastAsia"/>
        </w:rPr>
        <w:t>；</w:t>
      </w:r>
    </w:p>
    <w:p w14:paraId="2A37ED26" w14:textId="513F0EDD" w:rsidR="00B03028" w:rsidRPr="009C03D2" w:rsidRDefault="00B03028" w:rsidP="00B03028">
      <w:pPr>
        <w:pStyle w:val="4a"/>
        <w:numPr>
          <w:ilvl w:val="0"/>
          <w:numId w:val="29"/>
        </w:numPr>
        <w:rPr>
          <w:rFonts w:hint="eastAsia"/>
        </w:rPr>
      </w:pPr>
      <w:r w:rsidRPr="009C03D2">
        <w:t>-s/--silent</w:t>
      </w:r>
      <w:r w:rsidR="00FC6085">
        <w:t>：静默</w:t>
      </w:r>
      <w:r w:rsidRPr="009C03D2">
        <w:t>模式。不输出任何东西</w:t>
      </w:r>
      <w:r>
        <w:rPr>
          <w:rFonts w:hint="eastAsia"/>
        </w:rPr>
        <w:t>；</w:t>
      </w:r>
    </w:p>
    <w:p w14:paraId="3E918A1F" w14:textId="77777777" w:rsidR="00B03028" w:rsidRPr="009C03D2" w:rsidRDefault="00B03028" w:rsidP="00B03028">
      <w:pPr>
        <w:pStyle w:val="4a"/>
        <w:numPr>
          <w:ilvl w:val="0"/>
          <w:numId w:val="29"/>
        </w:numPr>
        <w:rPr>
          <w:rFonts w:hint="eastAsia"/>
        </w:rPr>
      </w:pPr>
      <w:r w:rsidRPr="009C03D2">
        <w:t>-T/--upload-file &lt;file&gt;</w:t>
      </w:r>
      <w:r w:rsidRPr="009C03D2">
        <w:t>：上传文件</w:t>
      </w:r>
      <w:r>
        <w:rPr>
          <w:rFonts w:hint="eastAsia"/>
        </w:rPr>
        <w:t>；</w:t>
      </w:r>
    </w:p>
    <w:p w14:paraId="706C8D64" w14:textId="77777777" w:rsidR="00B03028" w:rsidRPr="009C03D2" w:rsidRDefault="00B03028" w:rsidP="00B03028">
      <w:pPr>
        <w:pStyle w:val="4a"/>
        <w:numPr>
          <w:ilvl w:val="0"/>
          <w:numId w:val="29"/>
        </w:numPr>
        <w:rPr>
          <w:rFonts w:hint="eastAsia"/>
        </w:rPr>
      </w:pPr>
      <w:r w:rsidRPr="009C03D2">
        <w:t>-u/--user &lt;user[:password]&gt;</w:t>
      </w:r>
      <w:r w:rsidRPr="009C03D2">
        <w:t>：设置服务器的用户和密码</w:t>
      </w:r>
      <w:r>
        <w:rPr>
          <w:rFonts w:hint="eastAsia"/>
        </w:rPr>
        <w:t>；</w:t>
      </w:r>
    </w:p>
    <w:p w14:paraId="0F793622" w14:textId="77777777" w:rsidR="00B03028" w:rsidRPr="009C03D2" w:rsidRDefault="00B03028" w:rsidP="00B03028">
      <w:pPr>
        <w:pStyle w:val="4a"/>
        <w:numPr>
          <w:ilvl w:val="0"/>
          <w:numId w:val="29"/>
        </w:numPr>
        <w:rPr>
          <w:rFonts w:hint="eastAsia"/>
        </w:rPr>
      </w:pPr>
      <w:r w:rsidRPr="009C03D2">
        <w:t>-x/--proxy &lt;host[:port]&gt;</w:t>
      </w:r>
      <w:r w:rsidRPr="009C03D2">
        <w:t>：在给定的端口上使用</w:t>
      </w:r>
      <w:r w:rsidRPr="009C03D2">
        <w:t>HTTP</w:t>
      </w:r>
      <w:r w:rsidRPr="009C03D2">
        <w:t>代理</w:t>
      </w:r>
      <w:r>
        <w:rPr>
          <w:rFonts w:hint="eastAsia"/>
        </w:rPr>
        <w:t>；</w:t>
      </w:r>
    </w:p>
    <w:p w14:paraId="381E731F" w14:textId="77777777" w:rsidR="00B03028" w:rsidRPr="009C03D2" w:rsidRDefault="00B03028" w:rsidP="00B03028">
      <w:pPr>
        <w:pStyle w:val="4a"/>
        <w:numPr>
          <w:ilvl w:val="0"/>
          <w:numId w:val="29"/>
        </w:numPr>
        <w:rPr>
          <w:rFonts w:hint="eastAsia"/>
        </w:rPr>
      </w:pPr>
      <w:r w:rsidRPr="009C03D2">
        <w:t>-#/--progress-bar</w:t>
      </w:r>
      <w:r w:rsidRPr="009C03D2">
        <w:t>：进度条显示当前的传送状态。</w:t>
      </w:r>
    </w:p>
    <w:p w14:paraId="03332BA8" w14:textId="77777777" w:rsidR="00B03028" w:rsidRPr="009C03D2" w:rsidRDefault="00B03028" w:rsidP="002A1320">
      <w:pPr>
        <w:pStyle w:val="1e"/>
      </w:pPr>
      <w:r w:rsidRPr="009C03D2">
        <w:t>参数说明：</w:t>
      </w:r>
    </w:p>
    <w:p w14:paraId="5D1E72C5" w14:textId="77777777" w:rsidR="00B03028" w:rsidRPr="009C03D2" w:rsidRDefault="00B03028" w:rsidP="00B03028">
      <w:pPr>
        <w:pStyle w:val="4a"/>
        <w:numPr>
          <w:ilvl w:val="0"/>
          <w:numId w:val="29"/>
        </w:numPr>
        <w:rPr>
          <w:rFonts w:hint="eastAsia"/>
        </w:rPr>
      </w:pPr>
      <w:r w:rsidRPr="009C03D2">
        <w:t>URL</w:t>
      </w:r>
      <w:r w:rsidRPr="009C03D2">
        <w:t>：指定的文件传输</w:t>
      </w:r>
      <w:r w:rsidRPr="009C03D2">
        <w:t>URL</w:t>
      </w:r>
      <w:r w:rsidRPr="009C03D2">
        <w:t>地址</w:t>
      </w:r>
      <w:r>
        <w:rPr>
          <w:rFonts w:hint="eastAsia"/>
        </w:rPr>
        <w:t>。</w:t>
      </w:r>
    </w:p>
    <w:p w14:paraId="7425C5E2" w14:textId="77777777" w:rsidR="00B03028" w:rsidRPr="009C03D2" w:rsidRDefault="00B03028" w:rsidP="002A1320">
      <w:pPr>
        <w:pStyle w:val="1e"/>
      </w:pPr>
      <w:r w:rsidRPr="009C03D2">
        <w:t>命令示例：</w:t>
      </w:r>
    </w:p>
    <w:p w14:paraId="68256988" w14:textId="77777777" w:rsidR="00B03028" w:rsidRPr="009C03D2" w:rsidRDefault="00B03028" w:rsidP="00B03028">
      <w:pPr>
        <w:pStyle w:val="4a"/>
        <w:numPr>
          <w:ilvl w:val="0"/>
          <w:numId w:val="29"/>
        </w:numPr>
        <w:rPr>
          <w:rFonts w:hint="eastAsia"/>
        </w:rPr>
      </w:pPr>
      <w:r w:rsidRPr="009C03D2">
        <w:t>将</w:t>
      </w:r>
      <w:r w:rsidRPr="009C03D2">
        <w:t>url(</w:t>
      </w:r>
      <w:hyperlink r:id="rId15" w:history="1">
        <w:r w:rsidRPr="009C03D2">
          <w:t>https://mirrors.huaweicloud.com/repository/conf/CentOS-7-anon.repo)</w:t>
        </w:r>
        <w:r w:rsidRPr="009C03D2">
          <w:t>的内容保存到</w:t>
        </w:r>
        <w:r w:rsidRPr="009C03D2">
          <w:t>/etc/yum.repos.d/CentOS-Base.repo</w:t>
        </w:r>
      </w:hyperlink>
      <w:r w:rsidRPr="009C03D2">
        <w:t>文件中。</w:t>
      </w:r>
    </w:p>
    <w:p w14:paraId="7E4E7F1D" w14:textId="77777777" w:rsidR="00B03028" w:rsidRPr="009C03D2" w:rsidRDefault="00B03028" w:rsidP="0014162A">
      <w:pPr>
        <w:pStyle w:val="affffc"/>
      </w:pPr>
      <w:r w:rsidRPr="009C03D2">
        <w:t>curl -o /etc/yum.repos.d/CentOS-Base.repo</w:t>
      </w:r>
      <w:r w:rsidRPr="0014162A">
        <w:t xml:space="preserve"> </w:t>
      </w:r>
      <w:hyperlink r:id="rId16" w:history="1">
        <w:r w:rsidRPr="0014162A">
          <w:t>https://mirrors.huaweicloud.com/repository/conf/CentOS-7-anon.repo</w:t>
        </w:r>
      </w:hyperlink>
    </w:p>
    <w:p w14:paraId="246F6D47" w14:textId="77777777" w:rsidR="00B03028" w:rsidRPr="009C03D2" w:rsidRDefault="00B03028" w:rsidP="00B03028">
      <w:pPr>
        <w:pStyle w:val="4a"/>
        <w:numPr>
          <w:ilvl w:val="0"/>
          <w:numId w:val="29"/>
        </w:numPr>
        <w:rPr>
          <w:rFonts w:hint="eastAsia"/>
        </w:rPr>
      </w:pPr>
      <w:r>
        <w:t>如果在传输过程中掉线</w:t>
      </w:r>
      <w:r w:rsidRPr="009C03D2">
        <w:t>，可以使用</w:t>
      </w:r>
      <w:r w:rsidRPr="009C03D2">
        <w:t>-C</w:t>
      </w:r>
      <w:r w:rsidRPr="009C03D2">
        <w:t>的方式进行续传。</w:t>
      </w:r>
    </w:p>
    <w:p w14:paraId="61C00C71" w14:textId="77777777" w:rsidR="00B03028" w:rsidRPr="0014162A" w:rsidRDefault="00B03028" w:rsidP="0014162A">
      <w:pPr>
        <w:pStyle w:val="affffc"/>
      </w:pPr>
      <w:r w:rsidRPr="0014162A">
        <w:t xml:space="preserve">curl -C -O </w:t>
      </w:r>
      <w:hyperlink r:id="rId17" w:history="1">
        <w:r w:rsidRPr="0014162A">
          <w:t>https://mirrors.huaweicloud.com/repository/conf/CentOS-7-anon.repo</w:t>
        </w:r>
      </w:hyperlink>
    </w:p>
    <w:p w14:paraId="1FAA281D" w14:textId="77777777" w:rsidR="00B03028" w:rsidRPr="009C03D2" w:rsidRDefault="00B03028" w:rsidP="00B03028">
      <w:pPr>
        <w:pStyle w:val="2"/>
        <w:numPr>
          <w:ilvl w:val="1"/>
          <w:numId w:val="4"/>
        </w:numPr>
        <w:rPr>
          <w:rFonts w:ascii="Huawei Sans" w:hAnsi="Huawei Sans" w:cs="Huawei Sans"/>
        </w:rPr>
      </w:pPr>
      <w:bookmarkStart w:id="79" w:name="_Toc51057487"/>
      <w:bookmarkStart w:id="80" w:name="_Toc51141518"/>
      <w:bookmarkStart w:id="81" w:name="_Toc51148695"/>
      <w:bookmarkStart w:id="82" w:name="_Toc51160651"/>
      <w:bookmarkStart w:id="83" w:name="_Toc51334570"/>
      <w:r w:rsidRPr="009C03D2">
        <w:rPr>
          <w:rFonts w:ascii="Huawei Sans" w:hAnsi="Huawei Sans" w:cs="Huawei Sans"/>
        </w:rPr>
        <w:lastRenderedPageBreak/>
        <w:t>yum</w:t>
      </w:r>
      <w:bookmarkEnd w:id="79"/>
      <w:bookmarkEnd w:id="80"/>
      <w:bookmarkEnd w:id="81"/>
      <w:bookmarkEnd w:id="82"/>
      <w:bookmarkEnd w:id="83"/>
    </w:p>
    <w:p w14:paraId="5DD1AAF0" w14:textId="77777777" w:rsidR="00B03028" w:rsidRPr="009C03D2" w:rsidRDefault="00B03028" w:rsidP="00B03028">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F97A130" w14:textId="77777777" w:rsidR="00B03028" w:rsidRPr="009C03D2" w:rsidRDefault="00B03028" w:rsidP="002A1320">
      <w:pPr>
        <w:pStyle w:val="1e"/>
      </w:pPr>
      <w:r w:rsidRPr="009C03D2">
        <w:t>命令语法：</w:t>
      </w:r>
    </w:p>
    <w:p w14:paraId="070F8CC7" w14:textId="77777777" w:rsidR="00B03028" w:rsidRPr="009C03D2" w:rsidRDefault="00B03028" w:rsidP="0014162A">
      <w:pPr>
        <w:pStyle w:val="affffc"/>
      </w:pPr>
      <w:r w:rsidRPr="009C03D2">
        <w:t>yum [options] [command] [package ...]</w:t>
      </w:r>
    </w:p>
    <w:p w14:paraId="7A9855B4" w14:textId="77777777" w:rsidR="00B03028" w:rsidRPr="009C03D2" w:rsidRDefault="00B03028" w:rsidP="00B03028">
      <w:pPr>
        <w:pStyle w:val="ItemListTextinTable"/>
      </w:pPr>
      <w:r w:rsidRPr="009C03D2">
        <w:t>常用选项：</w:t>
      </w:r>
    </w:p>
    <w:p w14:paraId="411CC90F" w14:textId="77777777" w:rsidR="00B03028" w:rsidRPr="009C03D2" w:rsidRDefault="00B03028" w:rsidP="00B03028">
      <w:pPr>
        <w:pStyle w:val="4a"/>
        <w:numPr>
          <w:ilvl w:val="0"/>
          <w:numId w:val="29"/>
        </w:numPr>
        <w:rPr>
          <w:rFonts w:hint="eastAsia"/>
        </w:rPr>
      </w:pPr>
      <w:r w:rsidRPr="009C03D2">
        <w:t>-h</w:t>
      </w:r>
      <w:r w:rsidRPr="009C03D2">
        <w:t>：查看帮助</w:t>
      </w:r>
      <w:r>
        <w:rPr>
          <w:rFonts w:hint="eastAsia"/>
        </w:rPr>
        <w:t>；</w:t>
      </w:r>
    </w:p>
    <w:p w14:paraId="085A293B" w14:textId="77777777" w:rsidR="00B03028" w:rsidRPr="009C03D2" w:rsidRDefault="00B03028" w:rsidP="00B03028">
      <w:pPr>
        <w:pStyle w:val="4a"/>
        <w:numPr>
          <w:ilvl w:val="0"/>
          <w:numId w:val="29"/>
        </w:numPr>
        <w:rPr>
          <w:rFonts w:hint="eastAsia"/>
        </w:rPr>
      </w:pPr>
      <w:r w:rsidRPr="009C03D2">
        <w:t>-y</w:t>
      </w:r>
      <w:r w:rsidRPr="009C03D2">
        <w:t>：当安装过程提示选择全部为</w:t>
      </w:r>
      <w:r w:rsidRPr="009C03D2">
        <w:t xml:space="preserve"> "yes"</w:t>
      </w:r>
      <w:r>
        <w:rPr>
          <w:rFonts w:hint="eastAsia"/>
        </w:rPr>
        <w:t>；</w:t>
      </w:r>
    </w:p>
    <w:p w14:paraId="05EC7BAD" w14:textId="77777777" w:rsidR="00B03028" w:rsidRPr="009C03D2" w:rsidRDefault="00B03028" w:rsidP="00B03028">
      <w:pPr>
        <w:pStyle w:val="4a"/>
        <w:numPr>
          <w:ilvl w:val="0"/>
          <w:numId w:val="29"/>
        </w:numPr>
        <w:rPr>
          <w:rFonts w:hint="eastAsia"/>
        </w:rPr>
      </w:pPr>
      <w:r w:rsidRPr="009C03D2">
        <w:t>-q</w:t>
      </w:r>
      <w:r w:rsidRPr="009C03D2">
        <w:t>：不显示安装的过程。</w:t>
      </w:r>
    </w:p>
    <w:p w14:paraId="5C515B03" w14:textId="77777777" w:rsidR="00B03028" w:rsidRPr="009C03D2" w:rsidRDefault="00B03028" w:rsidP="00B03028">
      <w:pPr>
        <w:pStyle w:val="ItemListTextinTable"/>
      </w:pPr>
      <w:r w:rsidRPr="009C03D2">
        <w:t>参数说明：</w:t>
      </w:r>
    </w:p>
    <w:p w14:paraId="381D60A6" w14:textId="77777777" w:rsidR="00B03028" w:rsidRPr="009C03D2" w:rsidRDefault="00B03028" w:rsidP="00B03028">
      <w:pPr>
        <w:pStyle w:val="4a"/>
        <w:numPr>
          <w:ilvl w:val="0"/>
          <w:numId w:val="29"/>
        </w:numPr>
        <w:rPr>
          <w:rFonts w:hint="eastAsia"/>
        </w:rPr>
      </w:pPr>
      <w:r w:rsidRPr="009C03D2">
        <w:t>command</w:t>
      </w:r>
      <w:r w:rsidRPr="009C03D2">
        <w:t>：要进行的操作。</w:t>
      </w:r>
    </w:p>
    <w:p w14:paraId="5A11A2FC" w14:textId="77777777" w:rsidR="00B03028" w:rsidRPr="009C03D2" w:rsidRDefault="00B03028" w:rsidP="00B03028">
      <w:pPr>
        <w:pStyle w:val="4a"/>
        <w:numPr>
          <w:ilvl w:val="0"/>
          <w:numId w:val="29"/>
        </w:numPr>
        <w:rPr>
          <w:rFonts w:hint="eastAsia"/>
        </w:rPr>
      </w:pPr>
      <w:r w:rsidRPr="009C03D2">
        <w:t>package</w:t>
      </w:r>
      <w:r w:rsidRPr="009C03D2">
        <w:t>：安装的包名。</w:t>
      </w:r>
    </w:p>
    <w:p w14:paraId="71A67FDA" w14:textId="77777777" w:rsidR="00B03028" w:rsidRPr="009C03D2" w:rsidRDefault="00B03028" w:rsidP="002A1320">
      <w:pPr>
        <w:pStyle w:val="1e"/>
      </w:pPr>
      <w:r w:rsidRPr="009C03D2">
        <w:t>命令示例：</w:t>
      </w:r>
    </w:p>
    <w:p w14:paraId="1B83B407" w14:textId="77777777" w:rsidR="00B03028" w:rsidRPr="009C03D2" w:rsidRDefault="00B03028" w:rsidP="00B03028">
      <w:pPr>
        <w:pStyle w:val="4a"/>
        <w:numPr>
          <w:ilvl w:val="0"/>
          <w:numId w:val="29"/>
        </w:numPr>
        <w:rPr>
          <w:rFonts w:hint="eastAsia"/>
        </w:rPr>
      </w:pPr>
      <w:r w:rsidRPr="009C03D2">
        <w:t>列出所有可更新的软件清单命令：</w:t>
      </w:r>
    </w:p>
    <w:p w14:paraId="269E1E53" w14:textId="77777777" w:rsidR="00B03028" w:rsidRPr="009C03D2" w:rsidRDefault="00B03028" w:rsidP="0014162A">
      <w:pPr>
        <w:pStyle w:val="affffc"/>
      </w:pPr>
      <w:r w:rsidRPr="009C03D2">
        <w:t>yum check-update</w:t>
      </w:r>
    </w:p>
    <w:p w14:paraId="1AFE2F52" w14:textId="77777777" w:rsidR="00B03028" w:rsidRPr="009C03D2" w:rsidRDefault="00B03028" w:rsidP="00B03028">
      <w:pPr>
        <w:pStyle w:val="4a"/>
        <w:numPr>
          <w:ilvl w:val="0"/>
          <w:numId w:val="29"/>
        </w:numPr>
        <w:rPr>
          <w:rFonts w:hint="eastAsia"/>
        </w:rPr>
      </w:pPr>
      <w:r w:rsidRPr="009C03D2">
        <w:t>更新所有软件命令：</w:t>
      </w:r>
    </w:p>
    <w:p w14:paraId="246A161C" w14:textId="77777777" w:rsidR="00B03028" w:rsidRPr="009C03D2" w:rsidRDefault="00B03028" w:rsidP="0014162A">
      <w:pPr>
        <w:pStyle w:val="affffc"/>
      </w:pPr>
      <w:r w:rsidRPr="009C03D2">
        <w:t>yum update</w:t>
      </w:r>
    </w:p>
    <w:p w14:paraId="14DF084A" w14:textId="77777777" w:rsidR="00B03028" w:rsidRPr="009C03D2" w:rsidRDefault="00B03028" w:rsidP="00B03028">
      <w:pPr>
        <w:pStyle w:val="4a"/>
        <w:numPr>
          <w:ilvl w:val="0"/>
          <w:numId w:val="29"/>
        </w:numPr>
        <w:rPr>
          <w:rFonts w:hint="eastAsia"/>
        </w:rPr>
      </w:pPr>
      <w:r w:rsidRPr="009C03D2">
        <w:t>列出所有可安</w:t>
      </w:r>
      <w:r w:rsidRPr="009C03D2">
        <w:rPr>
          <w:rFonts w:eastAsia="宋体"/>
        </w:rPr>
        <w:t>裝</w:t>
      </w:r>
      <w:r w:rsidRPr="009C03D2">
        <w:t>的软件清单命令：</w:t>
      </w:r>
    </w:p>
    <w:p w14:paraId="4B4DC9BC" w14:textId="77777777" w:rsidR="00B03028" w:rsidRPr="009C03D2" w:rsidRDefault="00B03028" w:rsidP="0014162A">
      <w:pPr>
        <w:pStyle w:val="affffc"/>
      </w:pPr>
      <w:r w:rsidRPr="009C03D2">
        <w:t>yum list</w:t>
      </w:r>
    </w:p>
    <w:p w14:paraId="02411CC0" w14:textId="77777777" w:rsidR="00B03028" w:rsidRPr="009C03D2" w:rsidRDefault="00B03028" w:rsidP="00B03028">
      <w:pPr>
        <w:pStyle w:val="4a"/>
        <w:numPr>
          <w:ilvl w:val="0"/>
          <w:numId w:val="29"/>
        </w:numPr>
        <w:rPr>
          <w:rFonts w:hint="eastAsia"/>
        </w:rPr>
      </w:pPr>
      <w:r w:rsidRPr="009C03D2">
        <w:t>安装指定的软件：</w:t>
      </w:r>
    </w:p>
    <w:p w14:paraId="16F890FF" w14:textId="77777777" w:rsidR="00B03028" w:rsidRPr="009C03D2" w:rsidRDefault="00B03028" w:rsidP="0014162A">
      <w:pPr>
        <w:pStyle w:val="affffc"/>
      </w:pPr>
      <w:r w:rsidRPr="009C03D2">
        <w:t>yum install -y libaio-devel flex bison ncurses-devel glibc.devel patch lsb_release wget python3</w:t>
      </w:r>
    </w:p>
    <w:p w14:paraId="58DF56A9" w14:textId="77777777" w:rsidR="00B03028" w:rsidRPr="009C03D2" w:rsidRDefault="00B03028" w:rsidP="00B03028">
      <w:pPr>
        <w:pStyle w:val="2"/>
        <w:numPr>
          <w:ilvl w:val="1"/>
          <w:numId w:val="4"/>
        </w:numPr>
        <w:rPr>
          <w:rFonts w:ascii="Huawei Sans" w:hAnsi="Huawei Sans" w:cs="Huawei Sans"/>
        </w:rPr>
      </w:pPr>
      <w:bookmarkStart w:id="84" w:name="_Toc51057488"/>
      <w:bookmarkStart w:id="85" w:name="_Toc51141519"/>
      <w:bookmarkStart w:id="86" w:name="_Toc51148696"/>
      <w:bookmarkStart w:id="87" w:name="_Toc51160652"/>
      <w:bookmarkStart w:id="88" w:name="_Toc51334571"/>
      <w:r>
        <w:rPr>
          <w:rFonts w:ascii="Huawei Sans" w:hAnsi="Huawei Sans" w:cs="Huawei Sans"/>
        </w:rPr>
        <w:t>w</w:t>
      </w:r>
      <w:r w:rsidRPr="009C03D2">
        <w:rPr>
          <w:rFonts w:ascii="Huawei Sans" w:hAnsi="Huawei Sans" w:cs="Huawei Sans"/>
        </w:rPr>
        <w:t>get</w:t>
      </w:r>
      <w:bookmarkEnd w:id="84"/>
      <w:bookmarkEnd w:id="85"/>
      <w:bookmarkEnd w:id="86"/>
      <w:bookmarkEnd w:id="87"/>
      <w:bookmarkEnd w:id="88"/>
    </w:p>
    <w:p w14:paraId="0B0C81F1" w14:textId="77777777" w:rsidR="00B03028" w:rsidRPr="009C03D2" w:rsidRDefault="00B03028" w:rsidP="002A1320">
      <w:pPr>
        <w:pStyle w:val="1e"/>
        <w:rPr>
          <w:lang w:eastAsia="zh-CN"/>
        </w:rPr>
      </w:pPr>
      <w:r w:rsidRPr="009C03D2">
        <w:rPr>
          <w:lang w:eastAsia="zh-CN"/>
        </w:rPr>
        <w:t>wget</w:t>
      </w:r>
      <w:r w:rsidRPr="009C03D2">
        <w:rPr>
          <w:lang w:eastAsia="zh-CN"/>
        </w:rPr>
        <w:t>是</w:t>
      </w:r>
      <w:r w:rsidRPr="009C03D2">
        <w:rPr>
          <w:lang w:eastAsia="zh-CN"/>
        </w:rPr>
        <w:t>Linux</w:t>
      </w:r>
      <w:r w:rsidRPr="009C03D2">
        <w:rPr>
          <w:lang w:eastAsia="zh-CN"/>
        </w:rPr>
        <w:t>下下载文件的最常用命令。</w:t>
      </w:r>
      <w:r w:rsidRPr="009C03D2">
        <w:rPr>
          <w:lang w:eastAsia="zh-CN"/>
        </w:rPr>
        <w:t>wget</w:t>
      </w:r>
      <w:r w:rsidRPr="009C03D2">
        <w:rPr>
          <w:lang w:eastAsia="zh-CN"/>
        </w:rPr>
        <w:t>支持</w:t>
      </w:r>
      <w:r w:rsidRPr="009C03D2">
        <w:rPr>
          <w:lang w:eastAsia="zh-CN"/>
        </w:rPr>
        <w:t>HTTP,HTTPS</w:t>
      </w:r>
      <w:r w:rsidRPr="009C03D2">
        <w:rPr>
          <w:lang w:eastAsia="zh-CN"/>
        </w:rPr>
        <w:t>和</w:t>
      </w:r>
      <w:r w:rsidRPr="009C03D2">
        <w:rPr>
          <w:lang w:eastAsia="zh-CN"/>
        </w:rPr>
        <w:t>FTP</w:t>
      </w:r>
      <w:r w:rsidRPr="009C03D2">
        <w:rPr>
          <w:lang w:eastAsia="zh-CN"/>
        </w:rPr>
        <w:t>协议</w:t>
      </w:r>
      <w:r w:rsidRPr="009C03D2">
        <w:rPr>
          <w:lang w:eastAsia="zh-CN"/>
        </w:rPr>
        <w:t>,</w:t>
      </w:r>
      <w:r w:rsidRPr="009C03D2">
        <w:rPr>
          <w:lang w:eastAsia="zh-CN"/>
        </w:rPr>
        <w:t>支持自动下载</w:t>
      </w:r>
      <w:r w:rsidRPr="009C03D2">
        <w:rPr>
          <w:lang w:eastAsia="zh-CN"/>
        </w:rPr>
        <w:t>,</w:t>
      </w:r>
      <w:r w:rsidRPr="009C03D2">
        <w:rPr>
          <w:lang w:eastAsia="zh-CN"/>
        </w:rPr>
        <w:t>即可以在用户退出系统后在后台执行</w:t>
      </w:r>
      <w:r w:rsidRPr="009C03D2">
        <w:rPr>
          <w:lang w:eastAsia="zh-CN"/>
        </w:rPr>
        <w:t>,</w:t>
      </w:r>
      <w:r w:rsidRPr="009C03D2">
        <w:rPr>
          <w:lang w:eastAsia="zh-CN"/>
        </w:rPr>
        <w:t>直到下载结束。</w:t>
      </w:r>
    </w:p>
    <w:p w14:paraId="79E1A748" w14:textId="77777777" w:rsidR="00B03028" w:rsidRPr="009C03D2" w:rsidRDefault="00B03028" w:rsidP="002A1320">
      <w:pPr>
        <w:pStyle w:val="1e"/>
        <w:rPr>
          <w:lang w:eastAsia="zh-CN"/>
        </w:rPr>
      </w:pPr>
      <w:r w:rsidRPr="009C03D2">
        <w:rPr>
          <w:lang w:eastAsia="zh-CN"/>
        </w:rPr>
        <w:t>命令语法</w:t>
      </w:r>
      <w:r w:rsidRPr="009C03D2">
        <w:rPr>
          <w:lang w:eastAsia="zh-CN"/>
        </w:rPr>
        <w:t>:</w:t>
      </w:r>
    </w:p>
    <w:p w14:paraId="60DB5FDA" w14:textId="77777777" w:rsidR="00B03028" w:rsidRPr="009C03D2" w:rsidRDefault="00B03028" w:rsidP="0014162A">
      <w:pPr>
        <w:pStyle w:val="affffc"/>
        <w:rPr>
          <w:lang w:eastAsia="zh-CN"/>
        </w:rPr>
      </w:pPr>
      <w:r w:rsidRPr="009C03D2">
        <w:rPr>
          <w:lang w:eastAsia="zh-CN"/>
        </w:rPr>
        <w:t>wget [</w:t>
      </w:r>
      <w:r w:rsidRPr="009C03D2">
        <w:rPr>
          <w:lang w:eastAsia="zh-CN"/>
        </w:rPr>
        <w:t>选项</w:t>
      </w:r>
      <w:r w:rsidRPr="009C03D2">
        <w:rPr>
          <w:lang w:eastAsia="zh-CN"/>
        </w:rPr>
        <w:t>] [URL]</w:t>
      </w:r>
    </w:p>
    <w:p w14:paraId="5AF92135" w14:textId="77777777" w:rsidR="00B03028" w:rsidRPr="009C03D2" w:rsidRDefault="00B03028" w:rsidP="002A1320">
      <w:pPr>
        <w:pStyle w:val="1e"/>
      </w:pPr>
      <w:r w:rsidRPr="009C03D2">
        <w:t>常用选项</w:t>
      </w:r>
      <w:r w:rsidRPr="009C03D2">
        <w:t>:</w:t>
      </w:r>
    </w:p>
    <w:p w14:paraId="227BE77D" w14:textId="77777777" w:rsidR="00B03028" w:rsidRPr="009C03D2" w:rsidRDefault="00B03028" w:rsidP="00B03028">
      <w:pPr>
        <w:pStyle w:val="4a"/>
        <w:numPr>
          <w:ilvl w:val="0"/>
          <w:numId w:val="29"/>
        </w:numPr>
        <w:rPr>
          <w:rFonts w:hint="eastAsia"/>
        </w:rPr>
      </w:pPr>
      <w:r w:rsidRPr="009C03D2">
        <w:t>-c</w:t>
      </w:r>
      <w:r w:rsidRPr="009C03D2">
        <w:t>：接着下载没下载完的文件</w:t>
      </w:r>
      <w:r>
        <w:rPr>
          <w:rFonts w:hint="eastAsia"/>
        </w:rPr>
        <w:t>；</w:t>
      </w:r>
    </w:p>
    <w:p w14:paraId="066C7C35" w14:textId="77777777" w:rsidR="00B03028" w:rsidRPr="009C03D2" w:rsidRDefault="00B03028" w:rsidP="00B03028">
      <w:pPr>
        <w:pStyle w:val="4a"/>
        <w:numPr>
          <w:ilvl w:val="0"/>
          <w:numId w:val="29"/>
        </w:numPr>
        <w:rPr>
          <w:rFonts w:hint="eastAsia"/>
        </w:rPr>
      </w:pPr>
      <w:r w:rsidRPr="009C03D2">
        <w:t>-b</w:t>
      </w:r>
      <w:r w:rsidRPr="009C03D2">
        <w:t>：启动后转入后台执行</w:t>
      </w:r>
      <w:r>
        <w:rPr>
          <w:rFonts w:hint="eastAsia"/>
        </w:rPr>
        <w:t>；</w:t>
      </w:r>
    </w:p>
    <w:p w14:paraId="0AE5AFE9" w14:textId="77777777" w:rsidR="00B03028" w:rsidRPr="009C03D2" w:rsidRDefault="00B03028" w:rsidP="00B03028">
      <w:pPr>
        <w:pStyle w:val="4a"/>
        <w:numPr>
          <w:ilvl w:val="0"/>
          <w:numId w:val="29"/>
        </w:numPr>
        <w:rPr>
          <w:rFonts w:hint="eastAsia"/>
        </w:rPr>
      </w:pPr>
      <w:r w:rsidRPr="009C03D2">
        <w:t>-P</w:t>
      </w:r>
      <w:r w:rsidRPr="009C03D2">
        <w:t>：指定下载目录</w:t>
      </w:r>
      <w:r>
        <w:rPr>
          <w:rFonts w:hint="eastAsia"/>
        </w:rPr>
        <w:t>；</w:t>
      </w:r>
    </w:p>
    <w:p w14:paraId="289A2908" w14:textId="77777777" w:rsidR="00B03028" w:rsidRPr="009C03D2" w:rsidRDefault="00B03028" w:rsidP="00B03028">
      <w:pPr>
        <w:pStyle w:val="4a"/>
        <w:numPr>
          <w:ilvl w:val="0"/>
          <w:numId w:val="29"/>
        </w:numPr>
        <w:rPr>
          <w:rFonts w:hint="eastAsia"/>
        </w:rPr>
      </w:pPr>
      <w:r w:rsidRPr="009C03D2">
        <w:t>-O</w:t>
      </w:r>
      <w:r w:rsidRPr="009C03D2">
        <w:t>：变更下载文件名</w:t>
      </w:r>
      <w:r>
        <w:rPr>
          <w:rFonts w:hint="eastAsia"/>
        </w:rPr>
        <w:t>；</w:t>
      </w:r>
    </w:p>
    <w:p w14:paraId="3D24D1E7" w14:textId="77777777" w:rsidR="00B03028" w:rsidRPr="009C03D2" w:rsidRDefault="00B03028" w:rsidP="00B03028">
      <w:pPr>
        <w:pStyle w:val="4a"/>
        <w:numPr>
          <w:ilvl w:val="0"/>
          <w:numId w:val="29"/>
        </w:numPr>
        <w:rPr>
          <w:rFonts w:hint="eastAsia"/>
        </w:rPr>
      </w:pPr>
      <w:r w:rsidRPr="009C03D2">
        <w:t>--ftp-user --ftp-password</w:t>
      </w:r>
      <w:r w:rsidRPr="009C03D2">
        <w:t>：使用</w:t>
      </w:r>
      <w:r w:rsidRPr="009C03D2">
        <w:t>FTP</w:t>
      </w:r>
      <w:r w:rsidRPr="009C03D2">
        <w:t>用户认证下载</w:t>
      </w:r>
      <w:r>
        <w:rPr>
          <w:rFonts w:hint="eastAsia"/>
        </w:rPr>
        <w:t>。</w:t>
      </w:r>
    </w:p>
    <w:p w14:paraId="48955506" w14:textId="77777777" w:rsidR="00B03028" w:rsidRPr="009C03D2" w:rsidRDefault="00B03028" w:rsidP="002A1320">
      <w:pPr>
        <w:pStyle w:val="1e"/>
      </w:pPr>
      <w:r w:rsidRPr="009C03D2">
        <w:lastRenderedPageBreak/>
        <w:t>参数说明</w:t>
      </w:r>
      <w:r w:rsidRPr="009C03D2">
        <w:t>:</w:t>
      </w:r>
    </w:p>
    <w:p w14:paraId="23EB934F" w14:textId="77777777" w:rsidR="00B03028" w:rsidRPr="009C03D2" w:rsidRDefault="00B03028" w:rsidP="00B03028">
      <w:pPr>
        <w:pStyle w:val="4a"/>
        <w:numPr>
          <w:ilvl w:val="0"/>
          <w:numId w:val="29"/>
        </w:numPr>
        <w:rPr>
          <w:rFonts w:hint="eastAsia"/>
        </w:rPr>
      </w:pPr>
      <w:r w:rsidRPr="009C03D2">
        <w:t>指定的文件下载</w:t>
      </w:r>
      <w:r w:rsidRPr="009C03D2">
        <w:t>URL</w:t>
      </w:r>
      <w:r w:rsidRPr="009C03D2">
        <w:t>地址</w:t>
      </w:r>
      <w:r>
        <w:rPr>
          <w:rFonts w:hint="eastAsia"/>
        </w:rPr>
        <w:t>。</w:t>
      </w:r>
    </w:p>
    <w:p w14:paraId="1F7F0628" w14:textId="77777777" w:rsidR="00B03028" w:rsidRPr="009C03D2" w:rsidRDefault="00B03028" w:rsidP="002A1320">
      <w:pPr>
        <w:pStyle w:val="1e"/>
      </w:pPr>
      <w:r w:rsidRPr="009C03D2">
        <w:t>命令示例：</w:t>
      </w:r>
    </w:p>
    <w:p w14:paraId="671BF8CE" w14:textId="77777777" w:rsidR="00B03028" w:rsidRPr="009C03D2" w:rsidRDefault="00B03028" w:rsidP="00B03028">
      <w:pPr>
        <w:pStyle w:val="4a"/>
        <w:numPr>
          <w:ilvl w:val="0"/>
          <w:numId w:val="29"/>
        </w:numPr>
        <w:rPr>
          <w:rFonts w:hint="eastAsia"/>
        </w:rPr>
      </w:pPr>
      <w:r w:rsidRPr="009C03D2">
        <w:t>下载</w:t>
      </w:r>
      <w:r w:rsidRPr="009C03D2">
        <w:t>openGauss</w:t>
      </w:r>
      <w:r w:rsidRPr="009C03D2">
        <w:t>数据库安装文件到当前文件夹：</w:t>
      </w:r>
    </w:p>
    <w:p w14:paraId="3724F398" w14:textId="77777777" w:rsidR="00B03028" w:rsidRPr="009C03D2" w:rsidRDefault="00B03028" w:rsidP="0014162A">
      <w:pPr>
        <w:pStyle w:val="affffc"/>
      </w:pPr>
      <w:r w:rsidRPr="009C03D2">
        <w:t xml:space="preserve">wget </w:t>
      </w:r>
      <w:hyperlink r:id="rId18" w:history="1">
        <w:r w:rsidRPr="009C03D2">
          <w:t>https://opengauss.obs.cn-south-1.myhuaweicloud.com/1.0.0/x86/openGauss-1.0.0-CentOS-64bit.tar.gz</w:t>
        </w:r>
      </w:hyperlink>
    </w:p>
    <w:p w14:paraId="1FA1D242" w14:textId="77777777" w:rsidR="00B03028" w:rsidRPr="009C03D2" w:rsidRDefault="00B03028" w:rsidP="00B03028">
      <w:pPr>
        <w:pStyle w:val="4a"/>
        <w:numPr>
          <w:ilvl w:val="0"/>
          <w:numId w:val="29"/>
        </w:numPr>
        <w:rPr>
          <w:rFonts w:hint="eastAsia"/>
        </w:rPr>
      </w:pPr>
      <w:r w:rsidRPr="009C03D2">
        <w:t>使用</w:t>
      </w:r>
      <w:r w:rsidRPr="009C03D2">
        <w:t>wget</w:t>
      </w:r>
      <w:r w:rsidRPr="009C03D2">
        <w:t>断点续传</w:t>
      </w:r>
      <w:r>
        <w:rPr>
          <w:rFonts w:hint="eastAsia"/>
        </w:rPr>
        <w:t>：</w:t>
      </w:r>
    </w:p>
    <w:p w14:paraId="1E0BDEC2" w14:textId="77777777" w:rsidR="00B03028" w:rsidRPr="009C03D2" w:rsidRDefault="00B03028" w:rsidP="0014162A">
      <w:pPr>
        <w:pStyle w:val="affffc"/>
      </w:pPr>
      <w:r w:rsidRPr="009C03D2">
        <w:t xml:space="preserve">wget </w:t>
      </w:r>
      <w:r w:rsidRPr="0014162A">
        <w:t>–</w:t>
      </w:r>
      <w:r w:rsidRPr="009C03D2">
        <w:t xml:space="preserve">c </w:t>
      </w:r>
      <w:hyperlink r:id="rId19" w:history="1">
        <w:r w:rsidRPr="009C03D2">
          <w:t>https://opengauss.obs.cn-south-1.myhuaweicloud.com/1.0.0/x86/openGauss-1.0.0-CentOS-64bit.tar.gz</w:t>
        </w:r>
      </w:hyperlink>
    </w:p>
    <w:p w14:paraId="486D7578" w14:textId="77777777" w:rsidR="00B03028" w:rsidRPr="009C03D2" w:rsidRDefault="00B03028" w:rsidP="00B03028">
      <w:pPr>
        <w:pStyle w:val="2"/>
        <w:numPr>
          <w:ilvl w:val="1"/>
          <w:numId w:val="4"/>
        </w:numPr>
        <w:rPr>
          <w:rFonts w:ascii="Huawei Sans" w:hAnsi="Huawei Sans" w:cs="Huawei Sans"/>
        </w:rPr>
      </w:pPr>
      <w:bookmarkStart w:id="89" w:name="_Toc51057489"/>
      <w:bookmarkStart w:id="90" w:name="_Toc51141520"/>
      <w:bookmarkStart w:id="91" w:name="_Toc51148697"/>
      <w:bookmarkStart w:id="92" w:name="_Toc51160653"/>
      <w:bookmarkStart w:id="93" w:name="_Toc51334572"/>
      <w:r w:rsidRPr="009C03D2">
        <w:rPr>
          <w:rFonts w:ascii="Huawei Sans" w:hAnsi="Huawei Sans" w:cs="Huawei Sans"/>
        </w:rPr>
        <w:t>ln</w:t>
      </w:r>
      <w:bookmarkEnd w:id="89"/>
      <w:bookmarkEnd w:id="90"/>
      <w:bookmarkEnd w:id="91"/>
      <w:bookmarkEnd w:id="92"/>
      <w:bookmarkEnd w:id="93"/>
    </w:p>
    <w:p w14:paraId="2A4050E4" w14:textId="77777777" w:rsidR="00B03028" w:rsidRPr="009C03D2" w:rsidRDefault="00B03028" w:rsidP="002A1320">
      <w:pPr>
        <w:pStyle w:val="1e"/>
        <w:rPr>
          <w:lang w:eastAsia="zh-CN"/>
        </w:rPr>
      </w:pPr>
      <w:r w:rsidRPr="009C03D2">
        <w:rPr>
          <w:lang w:eastAsia="zh-CN"/>
        </w:rPr>
        <w:t>为某一个文件在另外一个位置建立一个同步的链接（软硬链接，不带选项为硬链接）。</w:t>
      </w:r>
    </w:p>
    <w:p w14:paraId="006BFB92" w14:textId="77777777" w:rsidR="00B03028" w:rsidRPr="009C03D2" w:rsidRDefault="00B03028" w:rsidP="002A1320">
      <w:pPr>
        <w:pStyle w:val="1e"/>
        <w:rPr>
          <w:lang w:eastAsia="zh-CN"/>
        </w:rPr>
      </w:pPr>
      <w:r w:rsidRPr="009C03D2">
        <w:rPr>
          <w:lang w:eastAsia="zh-CN"/>
        </w:rPr>
        <w:t>当需要在不同的目录，用到相同的文件时，就不需要在每一个需要要的目录下都放一个必须相同的文件，我们只要在某个固定的目录，放上该文件，然后在</w:t>
      </w:r>
      <w:r w:rsidRPr="009C03D2">
        <w:rPr>
          <w:lang w:eastAsia="zh-CN"/>
        </w:rPr>
        <w:t xml:space="preserve"> </w:t>
      </w:r>
      <w:r w:rsidRPr="009C03D2">
        <w:rPr>
          <w:lang w:eastAsia="zh-CN"/>
        </w:rPr>
        <w:t>其它的目录下用</w:t>
      </w:r>
      <w:r w:rsidRPr="009C03D2">
        <w:rPr>
          <w:lang w:eastAsia="zh-CN"/>
        </w:rPr>
        <w:t>ln</w:t>
      </w:r>
      <w:r w:rsidRPr="009C03D2">
        <w:rPr>
          <w:lang w:eastAsia="zh-CN"/>
        </w:rPr>
        <w:t>命令链接（</w:t>
      </w:r>
      <w:r w:rsidRPr="009C03D2">
        <w:rPr>
          <w:lang w:eastAsia="zh-CN"/>
        </w:rPr>
        <w:t>link</w:t>
      </w:r>
      <w:r w:rsidRPr="009C03D2">
        <w:rPr>
          <w:lang w:eastAsia="zh-CN"/>
        </w:rPr>
        <w:t>）它就可以，不必重复的占用磁盘空间。</w:t>
      </w:r>
    </w:p>
    <w:p w14:paraId="499EC11E" w14:textId="77777777" w:rsidR="00B03028" w:rsidRPr="009C03D2" w:rsidRDefault="00B03028" w:rsidP="002A1320">
      <w:pPr>
        <w:pStyle w:val="1e"/>
        <w:rPr>
          <w:lang w:eastAsia="zh-CN"/>
        </w:rPr>
      </w:pPr>
      <w:r w:rsidRPr="009C03D2">
        <w:rPr>
          <w:lang w:eastAsia="zh-CN"/>
        </w:rPr>
        <w:t>命令语法：</w:t>
      </w:r>
    </w:p>
    <w:p w14:paraId="6A6374C3" w14:textId="77777777" w:rsidR="00B03028" w:rsidRPr="009C03D2" w:rsidRDefault="00B03028" w:rsidP="0014162A">
      <w:pPr>
        <w:pStyle w:val="affffc"/>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0483527B" w14:textId="77777777" w:rsidR="00B03028" w:rsidRPr="009C03D2" w:rsidRDefault="00B03028" w:rsidP="002A1320">
      <w:pPr>
        <w:pStyle w:val="1e"/>
      </w:pPr>
      <w:r w:rsidRPr="009C03D2">
        <w:t>常用选项：</w:t>
      </w:r>
    </w:p>
    <w:p w14:paraId="3CFFF2E7" w14:textId="77777777" w:rsidR="00B03028" w:rsidRPr="009C03D2" w:rsidRDefault="00B03028" w:rsidP="00B03028">
      <w:pPr>
        <w:pStyle w:val="4a"/>
        <w:numPr>
          <w:ilvl w:val="0"/>
          <w:numId w:val="29"/>
        </w:numPr>
        <w:rPr>
          <w:rFonts w:hint="eastAsia"/>
        </w:rPr>
      </w:pPr>
      <w:r w:rsidRPr="009C03D2">
        <w:t>-b  --</w:t>
      </w:r>
      <w:r w:rsidRPr="009C03D2">
        <w:t>删除，覆盖以前建立的链接</w:t>
      </w:r>
      <w:r>
        <w:rPr>
          <w:rFonts w:hint="eastAsia"/>
        </w:rPr>
        <w:t>；</w:t>
      </w:r>
    </w:p>
    <w:p w14:paraId="421666ED" w14:textId="77777777" w:rsidR="00B03028" w:rsidRPr="009C03D2" w:rsidRDefault="00B03028" w:rsidP="00B03028">
      <w:pPr>
        <w:pStyle w:val="4a"/>
        <w:numPr>
          <w:ilvl w:val="0"/>
          <w:numId w:val="29"/>
        </w:numPr>
        <w:rPr>
          <w:rFonts w:hint="eastAsia"/>
        </w:rPr>
      </w:pPr>
      <w:r w:rsidRPr="009C03D2">
        <w:t>-d  --</w:t>
      </w:r>
      <w:r w:rsidRPr="009C03D2">
        <w:t>允许超级用户制作目录的硬链接</w:t>
      </w:r>
      <w:r>
        <w:rPr>
          <w:rFonts w:hint="eastAsia"/>
        </w:rPr>
        <w:t>；</w:t>
      </w:r>
    </w:p>
    <w:p w14:paraId="70777839" w14:textId="77777777" w:rsidR="00B03028" w:rsidRPr="009C03D2" w:rsidRDefault="00B03028" w:rsidP="00B03028">
      <w:pPr>
        <w:pStyle w:val="4a"/>
        <w:numPr>
          <w:ilvl w:val="0"/>
          <w:numId w:val="29"/>
        </w:numPr>
        <w:rPr>
          <w:rFonts w:hint="eastAsia"/>
        </w:rPr>
      </w:pPr>
      <w:r w:rsidRPr="009C03D2">
        <w:t>-s  --</w:t>
      </w:r>
      <w:r w:rsidRPr="009C03D2">
        <w:t>软链接</w:t>
      </w:r>
      <w:r w:rsidRPr="009C03D2">
        <w:t>(</w:t>
      </w:r>
      <w:r w:rsidRPr="009C03D2">
        <w:t>符号链接</w:t>
      </w:r>
      <w:r w:rsidRPr="009C03D2">
        <w:t>)</w:t>
      </w:r>
      <w:r w:rsidRPr="009C03D2">
        <w:t>。</w:t>
      </w:r>
    </w:p>
    <w:p w14:paraId="324C12A7" w14:textId="77777777" w:rsidR="00B03028" w:rsidRPr="009C03D2" w:rsidRDefault="00B03028" w:rsidP="002A1320">
      <w:pPr>
        <w:pStyle w:val="1e"/>
      </w:pPr>
      <w:r w:rsidRPr="009C03D2">
        <w:t>参数说明：</w:t>
      </w:r>
    </w:p>
    <w:p w14:paraId="2B745288" w14:textId="77777777" w:rsidR="00B03028" w:rsidRPr="009C03D2" w:rsidRDefault="00B03028" w:rsidP="00B03028">
      <w:pPr>
        <w:pStyle w:val="4a"/>
        <w:numPr>
          <w:ilvl w:val="0"/>
          <w:numId w:val="29"/>
        </w:numPr>
        <w:rPr>
          <w:rFonts w:hint="eastAsia"/>
        </w:rPr>
      </w:pPr>
      <w:r w:rsidRPr="009C03D2">
        <w:t>参数</w:t>
      </w:r>
      <w:r w:rsidRPr="009C03D2">
        <w:t>1</w:t>
      </w:r>
      <w:r w:rsidRPr="009C03D2">
        <w:t>：源文件或目录。</w:t>
      </w:r>
    </w:p>
    <w:p w14:paraId="288EF849" w14:textId="77777777" w:rsidR="00B03028" w:rsidRPr="009C03D2" w:rsidRDefault="00B03028" w:rsidP="00B03028">
      <w:pPr>
        <w:pStyle w:val="4a"/>
        <w:numPr>
          <w:ilvl w:val="0"/>
          <w:numId w:val="29"/>
        </w:numPr>
        <w:rPr>
          <w:rFonts w:hint="eastAsia"/>
        </w:rPr>
      </w:pPr>
      <w:r w:rsidRPr="009C03D2">
        <w:t>参数</w:t>
      </w:r>
      <w:r w:rsidRPr="009C03D2">
        <w:t>2</w:t>
      </w:r>
      <w:r w:rsidRPr="009C03D2">
        <w:t>：被链接的文件或目录。</w:t>
      </w:r>
    </w:p>
    <w:p w14:paraId="0FD7C9EF" w14:textId="77777777" w:rsidR="00B03028" w:rsidRPr="009C03D2" w:rsidRDefault="00B03028" w:rsidP="002A1320">
      <w:pPr>
        <w:pStyle w:val="1e"/>
      </w:pPr>
      <w:r w:rsidRPr="009C03D2">
        <w:t>命令示例：</w:t>
      </w:r>
    </w:p>
    <w:p w14:paraId="646A9F41" w14:textId="77777777" w:rsidR="00B03028" w:rsidRPr="009C03D2" w:rsidRDefault="00B03028" w:rsidP="00B03028">
      <w:pPr>
        <w:pStyle w:val="4a"/>
        <w:numPr>
          <w:ilvl w:val="0"/>
          <w:numId w:val="29"/>
        </w:numPr>
        <w:rPr>
          <w:rFonts w:hint="eastAsia"/>
        </w:r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96C5AC0" w14:textId="77777777" w:rsidR="00B03028" w:rsidRPr="009C03D2" w:rsidRDefault="00B03028" w:rsidP="0014162A">
      <w:pPr>
        <w:pStyle w:val="affffc"/>
      </w:pPr>
      <w:r w:rsidRPr="009C03D2">
        <w:t>ln -s python3 /usr/bin/python</w:t>
      </w:r>
    </w:p>
    <w:p w14:paraId="7CE2654B" w14:textId="77777777" w:rsidR="00B03028" w:rsidRPr="009C03D2" w:rsidRDefault="00B03028" w:rsidP="00B03028">
      <w:pPr>
        <w:pStyle w:val="4a"/>
        <w:numPr>
          <w:ilvl w:val="0"/>
          <w:numId w:val="29"/>
        </w:numPr>
        <w:rPr>
          <w:rFonts w:hint="eastAsia"/>
        </w:r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1454DD85" w14:textId="77777777" w:rsidR="00B03028" w:rsidRPr="009C03D2" w:rsidRDefault="00B03028" w:rsidP="0014162A">
      <w:pPr>
        <w:pStyle w:val="affffc"/>
      </w:pPr>
      <w:r w:rsidRPr="009C03D2">
        <w:t>ln python3 /usr/bin/python</w:t>
      </w:r>
    </w:p>
    <w:p w14:paraId="16C2E0C1" w14:textId="77777777" w:rsidR="00B03028" w:rsidRPr="009C03D2" w:rsidRDefault="00B03028" w:rsidP="002A1320">
      <w:pPr>
        <w:pStyle w:val="1e"/>
      </w:pPr>
    </w:p>
    <w:p w14:paraId="4D3510BF" w14:textId="518AA99C" w:rsidR="00B03028" w:rsidRPr="009C03D2" w:rsidRDefault="00B03028" w:rsidP="00B03028">
      <w:pPr>
        <w:pStyle w:val="2"/>
        <w:numPr>
          <w:ilvl w:val="1"/>
          <w:numId w:val="4"/>
        </w:numPr>
        <w:rPr>
          <w:rFonts w:ascii="Huawei Sans" w:hAnsi="Huawei Sans" w:cs="Huawei Sans"/>
        </w:rPr>
      </w:pPr>
      <w:bookmarkStart w:id="94" w:name="_Toc51057490"/>
      <w:bookmarkStart w:id="95" w:name="_Toc51141521"/>
      <w:bookmarkStart w:id="96" w:name="_Toc51148698"/>
      <w:bookmarkStart w:id="97" w:name="_Toc51160654"/>
      <w:bookmarkStart w:id="98" w:name="_Toc51334573"/>
      <w:r w:rsidRPr="009C03D2">
        <w:rPr>
          <w:rFonts w:ascii="Huawei Sans" w:hAnsi="Huawei Sans" w:cs="Huawei Sans"/>
        </w:rPr>
        <w:t>mkdir</w:t>
      </w:r>
      <w:bookmarkEnd w:id="94"/>
      <w:bookmarkEnd w:id="95"/>
      <w:bookmarkEnd w:id="96"/>
      <w:bookmarkEnd w:id="97"/>
      <w:bookmarkEnd w:id="98"/>
    </w:p>
    <w:p w14:paraId="07D057EA" w14:textId="77777777" w:rsidR="00B03028" w:rsidRPr="009C03D2" w:rsidRDefault="00B03028" w:rsidP="002A1320">
      <w:pPr>
        <w:pStyle w:val="1e"/>
        <w:rPr>
          <w:lang w:eastAsia="zh-CN"/>
        </w:rPr>
      </w:pPr>
      <w:r w:rsidRPr="009C03D2">
        <w:rPr>
          <w:lang w:eastAsia="zh-CN"/>
        </w:rPr>
        <w:t>创建指定的名称的目录，要求创建目录的用户在当前目录中具有写权限，并且指定的目录名不能是当前目录中已有的目录。</w:t>
      </w:r>
    </w:p>
    <w:p w14:paraId="5EC96E65" w14:textId="77777777" w:rsidR="00B03028" w:rsidRPr="009C03D2" w:rsidRDefault="00B03028" w:rsidP="002A1320">
      <w:pPr>
        <w:pStyle w:val="1e"/>
        <w:rPr>
          <w:lang w:eastAsia="zh-CN"/>
        </w:rPr>
      </w:pPr>
      <w:r w:rsidRPr="009C03D2">
        <w:rPr>
          <w:lang w:eastAsia="zh-CN"/>
        </w:rPr>
        <w:lastRenderedPageBreak/>
        <w:t>命令语法：</w:t>
      </w:r>
    </w:p>
    <w:p w14:paraId="709CEFFB" w14:textId="77777777" w:rsidR="00B03028" w:rsidRPr="009C03D2" w:rsidRDefault="00B03028" w:rsidP="0014162A">
      <w:pPr>
        <w:pStyle w:val="affffc"/>
        <w:rPr>
          <w:lang w:eastAsia="zh-CN"/>
        </w:rPr>
      </w:pPr>
      <w:r w:rsidRPr="009C03D2">
        <w:rPr>
          <w:lang w:eastAsia="zh-CN"/>
        </w:rPr>
        <w:t>mkdir [</w:t>
      </w:r>
      <w:r w:rsidRPr="009C03D2">
        <w:rPr>
          <w:lang w:eastAsia="zh-CN"/>
        </w:rPr>
        <w:t>选项</w:t>
      </w:r>
      <w:r w:rsidRPr="009C03D2">
        <w:rPr>
          <w:lang w:eastAsia="zh-CN"/>
        </w:rPr>
        <w:t>] [</w:t>
      </w:r>
      <w:r w:rsidRPr="009C03D2">
        <w:rPr>
          <w:lang w:eastAsia="zh-CN"/>
        </w:rPr>
        <w:t>参数</w:t>
      </w:r>
      <w:r w:rsidRPr="009C03D2">
        <w:rPr>
          <w:lang w:eastAsia="zh-CN"/>
        </w:rPr>
        <w:t>]</w:t>
      </w:r>
    </w:p>
    <w:p w14:paraId="4FAF6179" w14:textId="77777777" w:rsidR="00B03028" w:rsidRPr="009C03D2" w:rsidRDefault="00B03028" w:rsidP="002A1320">
      <w:pPr>
        <w:pStyle w:val="1e"/>
      </w:pPr>
      <w:r w:rsidRPr="009C03D2">
        <w:t>常用选项：</w:t>
      </w:r>
    </w:p>
    <w:p w14:paraId="163B5160" w14:textId="77777777" w:rsidR="00B03028" w:rsidRPr="009C03D2" w:rsidRDefault="00B03028" w:rsidP="00B03028">
      <w:pPr>
        <w:pStyle w:val="4a"/>
        <w:numPr>
          <w:ilvl w:val="0"/>
          <w:numId w:val="29"/>
        </w:numPr>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7CAD915C" w14:textId="77777777" w:rsidR="00B03028" w:rsidRPr="009C03D2" w:rsidRDefault="00B03028" w:rsidP="00B03028">
      <w:pPr>
        <w:pStyle w:val="4a"/>
        <w:numPr>
          <w:ilvl w:val="0"/>
          <w:numId w:val="29"/>
        </w:numPr>
        <w:rPr>
          <w:rFonts w:hint="eastAsia"/>
        </w:rPr>
      </w:pPr>
      <w:r w:rsidRPr="009C03D2">
        <w:t>-v --</w:t>
      </w:r>
      <w:r w:rsidRPr="009C03D2">
        <w:t>每次创建新目录都显示信息</w:t>
      </w:r>
      <w:r>
        <w:rPr>
          <w:rFonts w:hint="eastAsia"/>
        </w:rPr>
        <w:t>；</w:t>
      </w:r>
    </w:p>
    <w:p w14:paraId="29AE6D2F" w14:textId="77777777" w:rsidR="00B03028" w:rsidRPr="009C03D2" w:rsidRDefault="00B03028" w:rsidP="00B03028">
      <w:pPr>
        <w:pStyle w:val="4a"/>
        <w:numPr>
          <w:ilvl w:val="0"/>
          <w:numId w:val="29"/>
        </w:numPr>
        <w:rPr>
          <w:rFonts w:hint="eastAsia"/>
        </w:r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239F7A2B" w14:textId="77777777" w:rsidR="00B03028" w:rsidRDefault="00B03028" w:rsidP="002A1320">
      <w:pPr>
        <w:pStyle w:val="1e"/>
      </w:pPr>
      <w:r w:rsidRPr="009C03D2">
        <w:t>参数说明：</w:t>
      </w:r>
    </w:p>
    <w:p w14:paraId="381E9226" w14:textId="77777777" w:rsidR="00B03028" w:rsidRPr="009C03D2" w:rsidRDefault="00B03028" w:rsidP="00B03028">
      <w:pPr>
        <w:pStyle w:val="4a"/>
        <w:numPr>
          <w:ilvl w:val="0"/>
          <w:numId w:val="29"/>
        </w:numPr>
        <w:rPr>
          <w:rFonts w:hint="eastAsia"/>
        </w:rPr>
      </w:pPr>
      <w:r w:rsidRPr="009C03D2">
        <w:t>需要创建的目录</w:t>
      </w:r>
      <w:r>
        <w:rPr>
          <w:rFonts w:hint="eastAsia"/>
        </w:rPr>
        <w:t>。</w:t>
      </w:r>
    </w:p>
    <w:p w14:paraId="07D97D12" w14:textId="77777777" w:rsidR="00B03028" w:rsidRPr="009C03D2" w:rsidRDefault="00B03028" w:rsidP="002A1320">
      <w:pPr>
        <w:pStyle w:val="1e"/>
      </w:pPr>
      <w:r w:rsidRPr="009C03D2">
        <w:t>命令示例：</w:t>
      </w:r>
    </w:p>
    <w:p w14:paraId="3D9FD708" w14:textId="77777777" w:rsidR="00B03028" w:rsidRPr="009C03D2" w:rsidRDefault="00B03028" w:rsidP="00B03028">
      <w:pPr>
        <w:pStyle w:val="4a"/>
        <w:numPr>
          <w:ilvl w:val="0"/>
          <w:numId w:val="29"/>
        </w:numPr>
        <w:rPr>
          <w:rFonts w:hint="eastAsia"/>
        </w:rPr>
      </w:pPr>
      <w:r w:rsidRPr="009C03D2">
        <w:t>创建一个空目录：</w:t>
      </w:r>
    </w:p>
    <w:p w14:paraId="3809304A" w14:textId="77777777" w:rsidR="00B03028" w:rsidRPr="009C03D2" w:rsidRDefault="00B03028" w:rsidP="0014162A">
      <w:pPr>
        <w:pStyle w:val="affffc"/>
      </w:pPr>
      <w:r w:rsidRPr="009C03D2">
        <w:t>mkdir test</w:t>
      </w:r>
    </w:p>
    <w:p w14:paraId="538E4D51" w14:textId="77777777" w:rsidR="00B03028" w:rsidRPr="009C03D2" w:rsidRDefault="00B03028" w:rsidP="00B03028">
      <w:pPr>
        <w:pStyle w:val="4a"/>
        <w:numPr>
          <w:ilvl w:val="0"/>
          <w:numId w:val="29"/>
        </w:numPr>
        <w:rPr>
          <w:rFonts w:hint="eastAsia"/>
        </w:rPr>
      </w:pPr>
      <w:r w:rsidRPr="009C03D2">
        <w:t>递归创建多个目录：</w:t>
      </w:r>
    </w:p>
    <w:p w14:paraId="1538EC61" w14:textId="77777777" w:rsidR="00B03028" w:rsidRPr="009C03D2" w:rsidRDefault="00B03028" w:rsidP="0014162A">
      <w:pPr>
        <w:pStyle w:val="affffc"/>
      </w:pPr>
      <w:r w:rsidRPr="009C03D2">
        <w:t>mkdir -p /opt/software/openGauss</w:t>
      </w:r>
    </w:p>
    <w:p w14:paraId="43D0F172" w14:textId="77777777" w:rsidR="00B03028" w:rsidRPr="009C03D2" w:rsidRDefault="00B03028" w:rsidP="00B03028">
      <w:pPr>
        <w:pStyle w:val="4a"/>
        <w:numPr>
          <w:ilvl w:val="0"/>
          <w:numId w:val="29"/>
        </w:numPr>
        <w:rPr>
          <w:rFonts w:hint="eastAsia"/>
        </w:rPr>
      </w:pPr>
      <w:r w:rsidRPr="009C03D2">
        <w:t>创建权限为</w:t>
      </w:r>
      <w:r w:rsidRPr="009C03D2">
        <w:t>777</w:t>
      </w:r>
      <w:r w:rsidRPr="009C03D2">
        <w:t>的目录</w:t>
      </w:r>
      <w:r w:rsidRPr="009C03D2">
        <w:t>(</w:t>
      </w:r>
      <w:r w:rsidRPr="009C03D2">
        <w:t>目录的权限为</w:t>
      </w:r>
      <w:r w:rsidRPr="009C03D2">
        <w:t>rwxrwxrwx)</w:t>
      </w:r>
      <w:r w:rsidRPr="009C03D2">
        <w:t>：</w:t>
      </w:r>
    </w:p>
    <w:p w14:paraId="41CB82B2" w14:textId="77777777" w:rsidR="00B03028" w:rsidRPr="009C03D2" w:rsidRDefault="00B03028" w:rsidP="0014162A">
      <w:pPr>
        <w:pStyle w:val="affffc"/>
      </w:pPr>
      <w:r w:rsidRPr="009C03D2">
        <w:t xml:space="preserve">mkdir </w:t>
      </w:r>
      <w:r w:rsidRPr="0014162A">
        <w:t>–</w:t>
      </w:r>
      <w:r w:rsidRPr="009C03D2">
        <w:t>m 777 test</w:t>
      </w:r>
    </w:p>
    <w:p w14:paraId="3761D02A" w14:textId="77777777" w:rsidR="00B03028" w:rsidRPr="009C03D2" w:rsidRDefault="00B03028" w:rsidP="00B03028">
      <w:pPr>
        <w:pStyle w:val="2"/>
        <w:numPr>
          <w:ilvl w:val="1"/>
          <w:numId w:val="4"/>
        </w:numPr>
        <w:rPr>
          <w:rFonts w:ascii="Huawei Sans" w:hAnsi="Huawei Sans" w:cs="Huawei Sans"/>
        </w:rPr>
      </w:pPr>
      <w:bookmarkStart w:id="99" w:name="_Toc51057491"/>
      <w:bookmarkStart w:id="100" w:name="_Toc51141522"/>
      <w:bookmarkStart w:id="101" w:name="_Toc51148699"/>
      <w:bookmarkStart w:id="102" w:name="_Toc51160655"/>
      <w:bookmarkStart w:id="103" w:name="_Toc51334574"/>
      <w:r w:rsidRPr="009C03D2">
        <w:rPr>
          <w:rFonts w:ascii="Huawei Sans" w:hAnsi="Huawei Sans" w:cs="Huawei Sans"/>
        </w:rPr>
        <w:t>chmod</w:t>
      </w:r>
      <w:r w:rsidRPr="009C03D2">
        <w:rPr>
          <w:rFonts w:ascii="Huawei Sans" w:hAnsi="Huawei Sans" w:cs="Huawei Sans"/>
        </w:rPr>
        <w:t>命令</w:t>
      </w:r>
      <w:bookmarkEnd w:id="99"/>
      <w:bookmarkEnd w:id="100"/>
      <w:bookmarkEnd w:id="101"/>
      <w:bookmarkEnd w:id="102"/>
      <w:bookmarkEnd w:id="103"/>
    </w:p>
    <w:p w14:paraId="3E7BAB82" w14:textId="77777777" w:rsidR="00B03028" w:rsidRPr="009C03D2" w:rsidRDefault="00B03028" w:rsidP="002A1320">
      <w:pPr>
        <w:pStyle w:val="1e"/>
      </w:pPr>
      <w:r w:rsidRPr="009C03D2">
        <w:t>更改文件权限。</w:t>
      </w:r>
    </w:p>
    <w:p w14:paraId="296F624F" w14:textId="77777777" w:rsidR="00B03028" w:rsidRPr="009C03D2" w:rsidRDefault="00B03028" w:rsidP="002A1320">
      <w:pPr>
        <w:pStyle w:val="1e"/>
      </w:pPr>
      <w:r w:rsidRPr="009C03D2">
        <w:t>命令语法：</w:t>
      </w:r>
    </w:p>
    <w:p w14:paraId="311B4080" w14:textId="77777777" w:rsidR="00B03028" w:rsidRPr="009C03D2" w:rsidRDefault="00B03028" w:rsidP="0014162A">
      <w:pPr>
        <w:pStyle w:val="affffc"/>
      </w:pPr>
      <w:r w:rsidRPr="009C03D2">
        <w:t>chmod [</w:t>
      </w:r>
      <w:r w:rsidRPr="009C03D2">
        <w:t>选项</w:t>
      </w:r>
      <w:r w:rsidRPr="009C03D2">
        <w:t>] &lt;mode&gt; &lt;file...&gt;</w:t>
      </w:r>
    </w:p>
    <w:p w14:paraId="7D863322" w14:textId="77777777" w:rsidR="00B03028" w:rsidRPr="009C03D2" w:rsidRDefault="00B03028" w:rsidP="002A1320">
      <w:pPr>
        <w:pStyle w:val="1e"/>
      </w:pPr>
      <w:r w:rsidRPr="009C03D2">
        <w:t>常用选项：</w:t>
      </w:r>
    </w:p>
    <w:p w14:paraId="206487E1" w14:textId="77777777" w:rsidR="00B03028" w:rsidRPr="009C03D2" w:rsidRDefault="00B03028" w:rsidP="00B03028">
      <w:pPr>
        <w:pStyle w:val="4a"/>
        <w:numPr>
          <w:ilvl w:val="0"/>
          <w:numId w:val="29"/>
        </w:numPr>
        <w:rPr>
          <w:rFonts w:hint="eastAsia"/>
        </w:rPr>
      </w:pPr>
      <w:r w:rsidRPr="009C03D2">
        <w:t>-R, --</w:t>
      </w:r>
      <w:r w:rsidRPr="009C03D2">
        <w:t>以递归的方式对目前目录下的所有文件与子目录进行相同的权限变更</w:t>
      </w:r>
      <w:r>
        <w:rPr>
          <w:rFonts w:hint="eastAsia"/>
        </w:rPr>
        <w:t>。</w:t>
      </w:r>
    </w:p>
    <w:p w14:paraId="4BBD8533" w14:textId="77777777" w:rsidR="00B03028" w:rsidRPr="009C03D2" w:rsidRDefault="00B03028" w:rsidP="002A1320">
      <w:pPr>
        <w:pStyle w:val="1e"/>
      </w:pPr>
      <w:r w:rsidRPr="009C03D2">
        <w:t>参数说明：</w:t>
      </w:r>
    </w:p>
    <w:p w14:paraId="40ABD3CA" w14:textId="77777777" w:rsidR="00B03028" w:rsidRPr="009C03D2" w:rsidRDefault="00B03028" w:rsidP="00B03028">
      <w:pPr>
        <w:pStyle w:val="4a"/>
        <w:numPr>
          <w:ilvl w:val="0"/>
          <w:numId w:val="29"/>
        </w:numPr>
        <w:rPr>
          <w:rFonts w:hint="eastAsia"/>
        </w:rPr>
      </w:pPr>
      <w:r>
        <w:t>m</w:t>
      </w:r>
      <w:r w:rsidRPr="009C03D2">
        <w:t>ode</w:t>
      </w:r>
      <w:r w:rsidRPr="009C03D2">
        <w:t>：权限设定字串，详细格式如下</w:t>
      </w:r>
      <w:r w:rsidRPr="009C03D2">
        <w:t xml:space="preserve"> </w:t>
      </w:r>
      <w:r w:rsidRPr="009C03D2">
        <w:t>：</w:t>
      </w:r>
    </w:p>
    <w:p w14:paraId="1AE8B331" w14:textId="77777777" w:rsidR="00B03028" w:rsidRPr="009C03D2" w:rsidRDefault="00B03028" w:rsidP="0014162A">
      <w:pPr>
        <w:pStyle w:val="affffc"/>
        <w:rPr>
          <w:lang w:eastAsia="zh-CN"/>
        </w:rPr>
      </w:pPr>
      <w:r w:rsidRPr="009C03D2">
        <w:rPr>
          <w:lang w:eastAsia="zh-CN"/>
        </w:rPr>
        <w:t>[ugoa...][[+-=][rwxX]...][,...]</w:t>
      </w:r>
      <w:r w:rsidRPr="009C03D2">
        <w:rPr>
          <w:lang w:eastAsia="zh-CN"/>
        </w:rPr>
        <w:t>，</w:t>
      </w:r>
    </w:p>
    <w:p w14:paraId="6C2F2B3A" w14:textId="77777777" w:rsidR="00B03028" w:rsidRPr="009C03D2" w:rsidRDefault="00B03028" w:rsidP="002A1320">
      <w:pPr>
        <w:pStyle w:val="1e"/>
        <w:rPr>
          <w:lang w:eastAsia="zh-CN"/>
        </w:rPr>
      </w:pPr>
      <w:r w:rsidRPr="009C03D2">
        <w:rPr>
          <w:lang w:eastAsia="zh-CN"/>
        </w:rPr>
        <w:t>其中</w:t>
      </w:r>
      <w:r>
        <w:rPr>
          <w:rFonts w:hint="eastAsia"/>
          <w:lang w:eastAsia="zh-CN"/>
        </w:rPr>
        <w:t>，</w:t>
      </w:r>
      <w:r w:rsidRPr="009C03D2">
        <w:rPr>
          <w:lang w:eastAsia="zh-CN"/>
        </w:rPr>
        <w:t>[ugoa...]</w:t>
      </w:r>
      <w:r w:rsidRPr="009C03D2">
        <w:rPr>
          <w:lang w:eastAsia="zh-CN"/>
        </w:rPr>
        <w:t>：</w:t>
      </w:r>
      <w:r w:rsidRPr="009C03D2">
        <w:rPr>
          <w:lang w:eastAsia="zh-CN"/>
        </w:rPr>
        <w:t xml:space="preserve">u </w:t>
      </w:r>
      <w:r w:rsidRPr="009C03D2">
        <w:rPr>
          <w:lang w:eastAsia="zh-CN"/>
        </w:rPr>
        <w:t>表示该档案的拥有者，</w:t>
      </w:r>
      <w:r w:rsidRPr="009C03D2">
        <w:rPr>
          <w:lang w:eastAsia="zh-CN"/>
        </w:rPr>
        <w:t xml:space="preserve">g </w:t>
      </w:r>
      <w:r w:rsidRPr="009C03D2">
        <w:rPr>
          <w:lang w:eastAsia="zh-CN"/>
        </w:rPr>
        <w:t>表示与该档案的拥有者属于同一个群体</w:t>
      </w:r>
      <w:r w:rsidRPr="009C03D2">
        <w:rPr>
          <w:lang w:eastAsia="zh-CN"/>
        </w:rPr>
        <w:t>(group)</w:t>
      </w:r>
      <w:r w:rsidRPr="009C03D2">
        <w:rPr>
          <w:lang w:eastAsia="zh-CN"/>
        </w:rPr>
        <w:t>者，</w:t>
      </w:r>
      <w:r w:rsidRPr="009C03D2">
        <w:rPr>
          <w:lang w:eastAsia="zh-CN"/>
        </w:rPr>
        <w:t xml:space="preserve">o </w:t>
      </w:r>
      <w:r w:rsidRPr="009C03D2">
        <w:rPr>
          <w:lang w:eastAsia="zh-CN"/>
        </w:rPr>
        <w:t>表示其他以外的人，</w:t>
      </w:r>
      <w:r w:rsidRPr="009C03D2">
        <w:rPr>
          <w:lang w:eastAsia="zh-CN"/>
        </w:rPr>
        <w:t xml:space="preserve">a </w:t>
      </w:r>
      <w:r>
        <w:rPr>
          <w:lang w:eastAsia="zh-CN"/>
        </w:rPr>
        <w:t>表示所有（包含上面三者）</w:t>
      </w:r>
      <w:r>
        <w:rPr>
          <w:rFonts w:hint="eastAsia"/>
          <w:lang w:eastAsia="zh-CN"/>
        </w:rPr>
        <w:t>；</w:t>
      </w:r>
      <w:r w:rsidRPr="009C03D2">
        <w:rPr>
          <w:lang w:eastAsia="zh-CN"/>
        </w:rPr>
        <w:t>[+-=]</w:t>
      </w:r>
      <w:r w:rsidRPr="009C03D2">
        <w:rPr>
          <w:lang w:eastAsia="zh-CN"/>
        </w:rPr>
        <w:t>：</w:t>
      </w:r>
      <w:r w:rsidRPr="009C03D2">
        <w:rPr>
          <w:lang w:eastAsia="zh-CN"/>
        </w:rPr>
        <w:t xml:space="preserve">+ </w:t>
      </w:r>
      <w:r w:rsidRPr="009C03D2">
        <w:rPr>
          <w:lang w:eastAsia="zh-CN"/>
        </w:rPr>
        <w:t>表示增加权限，</w:t>
      </w:r>
      <w:r w:rsidRPr="009C03D2">
        <w:rPr>
          <w:lang w:eastAsia="zh-CN"/>
        </w:rPr>
        <w:t xml:space="preserve">- </w:t>
      </w:r>
      <w:r w:rsidRPr="009C03D2">
        <w:rPr>
          <w:lang w:eastAsia="zh-CN"/>
        </w:rPr>
        <w:t>表示取消权限，</w:t>
      </w:r>
      <w:r w:rsidRPr="009C03D2">
        <w:rPr>
          <w:lang w:eastAsia="zh-CN"/>
        </w:rPr>
        <w:t xml:space="preserve">= </w:t>
      </w:r>
      <w:r>
        <w:rPr>
          <w:lang w:eastAsia="zh-CN"/>
        </w:rPr>
        <w:t>表示唯一设定权限</w:t>
      </w:r>
      <w:r>
        <w:rPr>
          <w:rFonts w:hint="eastAsia"/>
          <w:lang w:eastAsia="zh-CN"/>
        </w:rPr>
        <w:t>；</w:t>
      </w:r>
      <w:r w:rsidRPr="009C03D2">
        <w:rPr>
          <w:lang w:eastAsia="zh-CN"/>
        </w:rPr>
        <w:t>[rwxX]</w:t>
      </w:r>
      <w:r w:rsidRPr="009C03D2">
        <w:rPr>
          <w:lang w:eastAsia="zh-CN"/>
        </w:rPr>
        <w:t>：</w:t>
      </w:r>
      <w:r w:rsidRPr="009C03D2">
        <w:rPr>
          <w:lang w:eastAsia="zh-CN"/>
        </w:rPr>
        <w:t xml:space="preserve">r </w:t>
      </w:r>
      <w:r w:rsidRPr="009C03D2">
        <w:rPr>
          <w:lang w:eastAsia="zh-CN"/>
        </w:rPr>
        <w:t>表示可读取，</w:t>
      </w:r>
      <w:r w:rsidRPr="009C03D2">
        <w:rPr>
          <w:lang w:eastAsia="zh-CN"/>
        </w:rPr>
        <w:t xml:space="preserve">w </w:t>
      </w:r>
      <w:r w:rsidRPr="009C03D2">
        <w:rPr>
          <w:lang w:eastAsia="zh-CN"/>
        </w:rPr>
        <w:t>表示可写入，</w:t>
      </w:r>
      <w:r w:rsidRPr="009C03D2">
        <w:rPr>
          <w:lang w:eastAsia="zh-CN"/>
        </w:rPr>
        <w:t xml:space="preserve">x </w:t>
      </w:r>
      <w:r w:rsidRPr="009C03D2">
        <w:rPr>
          <w:lang w:eastAsia="zh-CN"/>
        </w:rPr>
        <w:t>表示可执行，</w:t>
      </w:r>
      <w:r w:rsidRPr="009C03D2">
        <w:rPr>
          <w:lang w:eastAsia="zh-CN"/>
        </w:rPr>
        <w:t>X</w:t>
      </w:r>
      <w:r w:rsidRPr="009C03D2">
        <w:rPr>
          <w:lang w:eastAsia="zh-CN"/>
        </w:rPr>
        <w:t>表示只有当该档案是个子目录或者该档案已经被设定过为可执行。</w:t>
      </w:r>
    </w:p>
    <w:p w14:paraId="689A3466" w14:textId="77777777" w:rsidR="00B03028" w:rsidRPr="009C03D2" w:rsidRDefault="00B03028" w:rsidP="00B03028">
      <w:pPr>
        <w:pStyle w:val="4a"/>
        <w:numPr>
          <w:ilvl w:val="0"/>
          <w:numId w:val="29"/>
        </w:numPr>
        <w:rPr>
          <w:rFonts w:hint="eastAsia"/>
        </w:rPr>
      </w:pPr>
      <w:r>
        <w:t>file</w:t>
      </w:r>
      <w:r w:rsidRPr="009C03D2">
        <w:t>：文件列表（单个或者多个文件、文件夹）</w:t>
      </w:r>
      <w:r>
        <w:rPr>
          <w:rFonts w:hint="eastAsia"/>
        </w:rPr>
        <w:t>。</w:t>
      </w:r>
    </w:p>
    <w:p w14:paraId="7ED90F48" w14:textId="77777777" w:rsidR="00B03028" w:rsidRPr="009C03D2" w:rsidRDefault="00B03028" w:rsidP="002A1320">
      <w:pPr>
        <w:pStyle w:val="1e"/>
      </w:pPr>
      <w:r w:rsidRPr="009C03D2">
        <w:t>命令示例：</w:t>
      </w:r>
    </w:p>
    <w:p w14:paraId="682C4260" w14:textId="77777777" w:rsidR="00B03028" w:rsidRPr="009C03D2" w:rsidRDefault="00B03028" w:rsidP="00B03028">
      <w:pPr>
        <w:pStyle w:val="4a"/>
        <w:numPr>
          <w:ilvl w:val="0"/>
          <w:numId w:val="29"/>
        </w:numPr>
        <w:rPr>
          <w:rFonts w:hint="eastAsia"/>
        </w:rPr>
      </w:pPr>
      <w:r w:rsidRPr="009C03D2">
        <w:t>设置所有用户可读取文件</w:t>
      </w:r>
      <w:r w:rsidRPr="009C03D2">
        <w:t xml:space="preserve"> cluterconfig.xml</w:t>
      </w:r>
      <w:r>
        <w:rPr>
          <w:rFonts w:hint="eastAsia"/>
        </w:rPr>
        <w:t>：</w:t>
      </w:r>
    </w:p>
    <w:p w14:paraId="04FB5B95" w14:textId="77777777" w:rsidR="00B03028" w:rsidRPr="009C03D2" w:rsidRDefault="00B03028" w:rsidP="0014162A">
      <w:pPr>
        <w:pStyle w:val="affffc"/>
      </w:pPr>
      <w:r w:rsidRPr="009C03D2">
        <w:lastRenderedPageBreak/>
        <w:t xml:space="preserve">chmod ugo+r cluterconfig.xml </w:t>
      </w:r>
    </w:p>
    <w:p w14:paraId="39F51C86" w14:textId="77777777" w:rsidR="00B03028" w:rsidRPr="009C03D2" w:rsidRDefault="00B03028" w:rsidP="0014162A">
      <w:pPr>
        <w:pStyle w:val="affffc"/>
      </w:pPr>
      <w:r w:rsidRPr="009C03D2">
        <w:t>或</w:t>
      </w:r>
      <w:r w:rsidRPr="009C03D2">
        <w:t xml:space="preserve"> </w:t>
      </w:r>
    </w:p>
    <w:p w14:paraId="0B541FC4" w14:textId="77777777" w:rsidR="00B03028" w:rsidRPr="009C03D2" w:rsidRDefault="00B03028" w:rsidP="0014162A">
      <w:pPr>
        <w:pStyle w:val="affffc"/>
      </w:pPr>
      <w:r w:rsidRPr="009C03D2">
        <w:t>chmod a+r  cluterconfig.xml</w:t>
      </w:r>
    </w:p>
    <w:p w14:paraId="355368F0" w14:textId="77777777" w:rsidR="00B03028" w:rsidRPr="009C03D2" w:rsidRDefault="00B03028" w:rsidP="00B03028">
      <w:pPr>
        <w:pStyle w:val="4a"/>
        <w:numPr>
          <w:ilvl w:val="0"/>
          <w:numId w:val="29"/>
        </w:numPr>
        <w:rPr>
          <w:rFonts w:hint="eastAsia"/>
        </w:rPr>
      </w:pPr>
      <w:r w:rsidRPr="009C03D2">
        <w:t>设置当前目录下的所有档案与子目录皆设为任何人可读写</w:t>
      </w:r>
      <w:r>
        <w:rPr>
          <w:rFonts w:hint="eastAsia"/>
        </w:rPr>
        <w:t>：</w:t>
      </w:r>
    </w:p>
    <w:p w14:paraId="5BED84A5" w14:textId="77777777" w:rsidR="00B03028" w:rsidRPr="009C03D2" w:rsidRDefault="00B03028" w:rsidP="0014162A">
      <w:pPr>
        <w:pStyle w:val="affffc"/>
      </w:pPr>
      <w:r w:rsidRPr="009C03D2">
        <w:t>chmod -R a+rw *</w:t>
      </w:r>
    </w:p>
    <w:p w14:paraId="42069664" w14:textId="77777777" w:rsidR="00B03028" w:rsidRPr="009C03D2" w:rsidRDefault="00B03028" w:rsidP="002A1320">
      <w:pPr>
        <w:pStyle w:val="1e"/>
      </w:pPr>
      <w:r w:rsidRPr="009C03D2">
        <w:t>数字权限使用格式：</w:t>
      </w:r>
    </w:p>
    <w:p w14:paraId="11C45C1D" w14:textId="77777777" w:rsidR="00B03028" w:rsidRPr="009C03D2" w:rsidRDefault="00B03028" w:rsidP="00B03028">
      <w:pPr>
        <w:pStyle w:val="4a"/>
        <w:numPr>
          <w:ilvl w:val="0"/>
          <w:numId w:val="29"/>
        </w:numPr>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350E7996" w14:textId="77777777" w:rsidR="00B03028" w:rsidRPr="009C03D2" w:rsidRDefault="00B03028" w:rsidP="00B03028">
      <w:pPr>
        <w:pStyle w:val="4a"/>
        <w:numPr>
          <w:ilvl w:val="0"/>
          <w:numId w:val="29"/>
        </w:numPr>
        <w:rPr>
          <w:rFonts w:hint="eastAsia"/>
        </w:r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075B3A0D" w14:textId="77777777" w:rsidR="00B03028" w:rsidRPr="009C03D2" w:rsidRDefault="00B03028" w:rsidP="002A1320">
      <w:pPr>
        <w:pStyle w:val="1e"/>
        <w:rPr>
          <w:lang w:eastAsia="zh-CN"/>
        </w:rPr>
      </w:pPr>
      <w:r w:rsidRPr="009C03D2">
        <w:rPr>
          <w:lang w:eastAsia="zh-CN"/>
        </w:rPr>
        <w:t>每个文件都可以针对三个粒度，设置不同的</w:t>
      </w:r>
      <w:r w:rsidRPr="009C03D2">
        <w:rPr>
          <w:lang w:eastAsia="zh-CN"/>
        </w:rPr>
        <w:t>rwx(</w:t>
      </w:r>
      <w:r w:rsidRPr="009C03D2">
        <w:rPr>
          <w:lang w:eastAsia="zh-CN"/>
        </w:rPr>
        <w:t>读写执行</w:t>
      </w:r>
      <w:r w:rsidRPr="009C03D2">
        <w:rPr>
          <w:lang w:eastAsia="zh-CN"/>
        </w:rPr>
        <w:t>)</w:t>
      </w:r>
      <w:r w:rsidRPr="009C03D2">
        <w:rPr>
          <w:lang w:eastAsia="zh-CN"/>
        </w:rPr>
        <w:t>权限。即我们可以用用三个</w:t>
      </w:r>
      <w:r w:rsidRPr="009C03D2">
        <w:rPr>
          <w:lang w:eastAsia="zh-CN"/>
        </w:rPr>
        <w:t>8</w:t>
      </w:r>
      <w:r w:rsidRPr="009C03D2">
        <w:rPr>
          <w:lang w:eastAsia="zh-CN"/>
        </w:rPr>
        <w:t>进制数字分别表示</w:t>
      </w:r>
      <w:r w:rsidRPr="009C03D2">
        <w:rPr>
          <w:lang w:eastAsia="zh-CN"/>
        </w:rPr>
        <w:t xml:space="preserve"> </w:t>
      </w:r>
      <w:r w:rsidRPr="009C03D2">
        <w:rPr>
          <w:lang w:eastAsia="zh-CN"/>
        </w:rPr>
        <w:t>拥有者</w:t>
      </w:r>
      <w:r w:rsidRPr="009C03D2">
        <w:rPr>
          <w:lang w:eastAsia="zh-CN"/>
        </w:rPr>
        <w:t xml:space="preserve"> </w:t>
      </w:r>
      <w:r w:rsidRPr="009C03D2">
        <w:rPr>
          <w:lang w:eastAsia="zh-CN"/>
        </w:rPr>
        <w:t>、群组</w:t>
      </w:r>
      <w:r w:rsidRPr="009C03D2">
        <w:rPr>
          <w:lang w:eastAsia="zh-CN"/>
        </w:rPr>
        <w:t xml:space="preserve"> </w:t>
      </w:r>
      <w:r w:rsidRPr="009C03D2">
        <w:rPr>
          <w:lang w:eastAsia="zh-CN"/>
        </w:rPr>
        <w:t>、其它组</w:t>
      </w:r>
      <w:r w:rsidRPr="009C03D2">
        <w:rPr>
          <w:lang w:eastAsia="zh-CN"/>
        </w:rPr>
        <w:t>( u</w:t>
      </w:r>
      <w:r w:rsidRPr="009C03D2">
        <w:rPr>
          <w:lang w:eastAsia="zh-CN"/>
        </w:rPr>
        <w:t>、</w:t>
      </w:r>
      <w:r w:rsidRPr="009C03D2">
        <w:rPr>
          <w:lang w:eastAsia="zh-CN"/>
        </w:rPr>
        <w:t xml:space="preserve"> g </w:t>
      </w:r>
      <w:r w:rsidRPr="009C03D2">
        <w:rPr>
          <w:lang w:eastAsia="zh-CN"/>
        </w:rPr>
        <w:t>、</w:t>
      </w:r>
      <w:r w:rsidRPr="009C03D2">
        <w:rPr>
          <w:lang w:eastAsia="zh-CN"/>
        </w:rPr>
        <w:t>o)</w:t>
      </w:r>
      <w:r w:rsidRPr="009C03D2">
        <w:rPr>
          <w:lang w:eastAsia="zh-CN"/>
        </w:rPr>
        <w:t>的权限详情，并用</w:t>
      </w:r>
      <w:r w:rsidRPr="009C03D2">
        <w:rPr>
          <w:lang w:eastAsia="zh-CN"/>
        </w:rPr>
        <w:t>chmod</w:t>
      </w:r>
      <w:r w:rsidRPr="009C03D2">
        <w:rPr>
          <w:lang w:eastAsia="zh-CN"/>
        </w:rPr>
        <w:t>直接加三个</w:t>
      </w:r>
      <w:r w:rsidRPr="009C03D2">
        <w:rPr>
          <w:lang w:eastAsia="zh-CN"/>
        </w:rPr>
        <w:t>8</w:t>
      </w:r>
      <w:r w:rsidRPr="009C03D2">
        <w:rPr>
          <w:lang w:eastAsia="zh-CN"/>
        </w:rPr>
        <w:t>进制数字的方式直接改变文件权限。语法格式为</w:t>
      </w:r>
      <w:r w:rsidRPr="009C03D2">
        <w:rPr>
          <w:lang w:eastAsia="zh-CN"/>
        </w:rPr>
        <w:t xml:space="preserve"> </w:t>
      </w:r>
      <w:r w:rsidRPr="009C03D2">
        <w:rPr>
          <w:lang w:eastAsia="zh-CN"/>
        </w:rPr>
        <w:t>：</w:t>
      </w:r>
    </w:p>
    <w:p w14:paraId="51CEADEF" w14:textId="77777777" w:rsidR="00B03028" w:rsidRPr="009C03D2" w:rsidRDefault="00B03028" w:rsidP="0014162A">
      <w:pPr>
        <w:pStyle w:val="affffc"/>
        <w:rPr>
          <w:lang w:eastAsia="zh-CN"/>
        </w:rPr>
      </w:pPr>
      <w:r w:rsidRPr="009C03D2">
        <w:rPr>
          <w:lang w:eastAsia="zh-CN"/>
        </w:rPr>
        <w:t>chmod &lt;abc&gt; file...</w:t>
      </w:r>
    </w:p>
    <w:p w14:paraId="00F37FEC" w14:textId="77777777" w:rsidR="00B03028" w:rsidRPr="009C03D2" w:rsidRDefault="00B03028" w:rsidP="002A1320">
      <w:pPr>
        <w:pStyle w:val="1e"/>
        <w:rPr>
          <w:lang w:eastAsia="zh-CN"/>
        </w:rPr>
      </w:pPr>
      <w:r>
        <w:rPr>
          <w:lang w:eastAsia="zh-CN"/>
        </w:rPr>
        <w:t>其中</w:t>
      </w:r>
      <w:r>
        <w:rPr>
          <w:rFonts w:hint="eastAsia"/>
          <w:lang w:eastAsia="zh-CN"/>
        </w:rPr>
        <w:t>，</w:t>
      </w:r>
      <w:r w:rsidRPr="009C03D2">
        <w:rPr>
          <w:lang w:eastAsia="zh-CN"/>
        </w:rPr>
        <w:t>a,b,c</w:t>
      </w:r>
      <w:r w:rsidRPr="009C03D2">
        <w:rPr>
          <w:lang w:eastAsia="zh-CN"/>
        </w:rPr>
        <w:t>各为一个数字，分别代表</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Pr>
          <w:lang w:eastAsia="zh-CN"/>
        </w:rPr>
        <w:t>的权限</w:t>
      </w:r>
      <w:r>
        <w:rPr>
          <w:rFonts w:hint="eastAsia"/>
          <w:lang w:eastAsia="zh-CN"/>
        </w:rPr>
        <w:t>，</w:t>
      </w:r>
      <w:r w:rsidRPr="009C03D2">
        <w:rPr>
          <w:lang w:eastAsia="zh-CN"/>
        </w:rPr>
        <w:t>相当于简化版的</w:t>
      </w:r>
      <w:r w:rsidRPr="009C03D2">
        <w:rPr>
          <w:lang w:eastAsia="zh-CN"/>
        </w:rPr>
        <w:t>chmod u=</w:t>
      </w:r>
      <w:r w:rsidRPr="009C03D2">
        <w:rPr>
          <w:lang w:eastAsia="zh-CN"/>
        </w:rPr>
        <w:t>权限</w:t>
      </w:r>
      <w:r w:rsidRPr="009C03D2">
        <w:rPr>
          <w:lang w:eastAsia="zh-CN"/>
        </w:rPr>
        <w:t>,g=</w:t>
      </w:r>
      <w:r w:rsidRPr="009C03D2">
        <w:rPr>
          <w:lang w:eastAsia="zh-CN"/>
        </w:rPr>
        <w:t>权限</w:t>
      </w:r>
      <w:r w:rsidRPr="009C03D2">
        <w:rPr>
          <w:lang w:eastAsia="zh-CN"/>
        </w:rPr>
        <w:t>,o=</w:t>
      </w:r>
      <w:r w:rsidRPr="009C03D2">
        <w:rPr>
          <w:lang w:eastAsia="zh-CN"/>
        </w:rPr>
        <w:t>权限</w:t>
      </w:r>
      <w:r w:rsidRPr="009C03D2">
        <w:rPr>
          <w:lang w:eastAsia="zh-CN"/>
        </w:rPr>
        <w:t xml:space="preserve"> file...</w:t>
      </w:r>
      <w:r>
        <w:rPr>
          <w:rFonts w:hint="eastAsia"/>
          <w:lang w:eastAsia="zh-CN"/>
        </w:rPr>
        <w:t>，</w:t>
      </w:r>
      <w:r w:rsidRPr="009C03D2">
        <w:rPr>
          <w:lang w:eastAsia="zh-CN"/>
        </w:rPr>
        <w:t>而此处的权限将用</w:t>
      </w:r>
      <w:r w:rsidRPr="009C03D2">
        <w:rPr>
          <w:lang w:eastAsia="zh-CN"/>
        </w:rPr>
        <w:t>8</w:t>
      </w:r>
      <w:r w:rsidRPr="009C03D2">
        <w:rPr>
          <w:lang w:eastAsia="zh-CN"/>
        </w:rPr>
        <w:t>进制的数字来表示</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sidRPr="009C03D2">
        <w:rPr>
          <w:lang w:eastAsia="zh-CN"/>
        </w:rPr>
        <w:t>的读、写、执行权限</w:t>
      </w:r>
      <w:r>
        <w:rPr>
          <w:rFonts w:hint="eastAsia"/>
          <w:lang w:eastAsia="zh-CN"/>
        </w:rPr>
        <w:t>。</w:t>
      </w:r>
    </w:p>
    <w:p w14:paraId="187F28E6" w14:textId="77777777" w:rsidR="00B03028" w:rsidRPr="009C03D2" w:rsidRDefault="00B03028" w:rsidP="002A1320">
      <w:pPr>
        <w:pStyle w:val="1e"/>
      </w:pPr>
      <w:r w:rsidRPr="009C03D2">
        <w:t>命令示例：</w:t>
      </w:r>
    </w:p>
    <w:p w14:paraId="6150C0D1" w14:textId="77777777" w:rsidR="00B03028" w:rsidRPr="009C03D2" w:rsidRDefault="00B03028" w:rsidP="00B03028">
      <w:pPr>
        <w:pStyle w:val="4a"/>
        <w:numPr>
          <w:ilvl w:val="0"/>
          <w:numId w:val="29"/>
        </w:numPr>
        <w:rPr>
          <w:rFonts w:hint="eastAsia"/>
        </w:rPr>
      </w:pPr>
      <w:r w:rsidRPr="009C03D2">
        <w:t>赋予</w:t>
      </w:r>
      <w:r w:rsidRPr="009C03D2">
        <w:t>cluterconfig.xml</w:t>
      </w:r>
      <w:r w:rsidRPr="009C03D2">
        <w:t>文件可读可写可执行权限（所有权限）：</w:t>
      </w:r>
    </w:p>
    <w:p w14:paraId="7201FF48" w14:textId="77777777" w:rsidR="00B03028" w:rsidRPr="009C03D2" w:rsidRDefault="00B03028" w:rsidP="0014162A">
      <w:pPr>
        <w:pStyle w:val="affffc"/>
      </w:pPr>
      <w:r w:rsidRPr="009C03D2">
        <w:t>chmod 777 cluterconfig.xml</w:t>
      </w:r>
    </w:p>
    <w:p w14:paraId="51AB5E26" w14:textId="77777777" w:rsidR="00B03028" w:rsidRPr="009C03D2" w:rsidRDefault="00B03028" w:rsidP="00B03028">
      <w:pPr>
        <w:pStyle w:val="4a"/>
        <w:numPr>
          <w:ilvl w:val="0"/>
          <w:numId w:val="29"/>
        </w:numPr>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3647AE59" w14:textId="77777777" w:rsidR="00B03028" w:rsidRPr="009C03D2" w:rsidRDefault="00B03028" w:rsidP="0014162A">
      <w:pPr>
        <w:pStyle w:val="affffc"/>
      </w:pPr>
      <w:r w:rsidRPr="009C03D2">
        <w:t>chmod  R 755 /opt/software/openGauss</w:t>
      </w:r>
    </w:p>
    <w:p w14:paraId="76F85E4D" w14:textId="77777777" w:rsidR="00B03028" w:rsidRPr="009C03D2" w:rsidRDefault="00B03028" w:rsidP="00B03028">
      <w:pPr>
        <w:pStyle w:val="2"/>
        <w:numPr>
          <w:ilvl w:val="1"/>
          <w:numId w:val="4"/>
        </w:numPr>
        <w:rPr>
          <w:rFonts w:ascii="Huawei Sans" w:hAnsi="Huawei Sans" w:cs="Huawei Sans"/>
        </w:rPr>
      </w:pPr>
      <w:bookmarkStart w:id="104" w:name="_Toc51057492"/>
      <w:bookmarkStart w:id="105" w:name="_Toc51141523"/>
      <w:bookmarkStart w:id="106" w:name="_Toc51148700"/>
      <w:bookmarkStart w:id="107" w:name="_Toc51160656"/>
      <w:bookmarkStart w:id="108" w:name="_Toc51334575"/>
      <w:r w:rsidRPr="009C03D2">
        <w:rPr>
          <w:rFonts w:ascii="Huawei Sans" w:hAnsi="Huawei Sans" w:cs="Huawei Sans"/>
        </w:rPr>
        <w:t>chown</w:t>
      </w:r>
      <w:bookmarkEnd w:id="104"/>
      <w:bookmarkEnd w:id="105"/>
      <w:bookmarkEnd w:id="106"/>
      <w:bookmarkEnd w:id="107"/>
      <w:bookmarkEnd w:id="108"/>
    </w:p>
    <w:p w14:paraId="3146A53D" w14:textId="77777777" w:rsidR="00B03028" w:rsidRPr="009C03D2" w:rsidRDefault="00B03028" w:rsidP="002A1320">
      <w:pPr>
        <w:pStyle w:val="1e"/>
        <w:rPr>
          <w:lang w:eastAsia="zh-CN"/>
        </w:rPr>
      </w:pPr>
      <w:r w:rsidRPr="009C03D2">
        <w:rPr>
          <w:lang w:eastAsia="zh-CN"/>
        </w:rPr>
        <w:t>利用</w:t>
      </w:r>
      <w:r w:rsidRPr="009C03D2">
        <w:rPr>
          <w:lang w:eastAsia="zh-CN"/>
        </w:rPr>
        <w:t xml:space="preserve"> chown </w:t>
      </w:r>
      <w:r w:rsidRPr="009C03D2">
        <w:rPr>
          <w:lang w:eastAsia="zh-CN"/>
        </w:rPr>
        <w:t>将指定文件的拥有者改为指定的用户或组，用户可以是用户名或者用户</w:t>
      </w:r>
      <w:r w:rsidRPr="009C03D2">
        <w:rPr>
          <w:lang w:eastAsia="zh-CN"/>
        </w:rPr>
        <w:t>ID</w:t>
      </w:r>
      <w:r w:rsidRPr="009C03D2">
        <w:rPr>
          <w:lang w:eastAsia="zh-CN"/>
        </w:rPr>
        <w:t>；组可以是组名或者组</w:t>
      </w:r>
      <w:r w:rsidRPr="009C03D2">
        <w:rPr>
          <w:lang w:eastAsia="zh-CN"/>
        </w:rPr>
        <w:t>ID</w:t>
      </w:r>
      <w:r w:rsidRPr="009C03D2">
        <w:rPr>
          <w:lang w:eastAsia="zh-CN"/>
        </w:rPr>
        <w:t>；文件是以空格分开的要改变权限的文件列表，支持通配符。只有系统管理者</w:t>
      </w:r>
      <w:r w:rsidRPr="009C03D2">
        <w:rPr>
          <w:lang w:eastAsia="zh-CN"/>
        </w:rPr>
        <w:t>(root)</w:t>
      </w:r>
      <w:r w:rsidRPr="009C03D2">
        <w:rPr>
          <w:lang w:eastAsia="zh-CN"/>
        </w:rPr>
        <w:t>才有这样的权限。使用权限</w:t>
      </w:r>
      <w:r w:rsidRPr="009C03D2">
        <w:rPr>
          <w:lang w:eastAsia="zh-CN"/>
        </w:rPr>
        <w:t xml:space="preserve"> : </w:t>
      </w:r>
      <w:r w:rsidRPr="001A5CB8">
        <w:rPr>
          <w:b/>
          <w:color w:val="C7000B"/>
          <w:lang w:eastAsia="zh-CN"/>
        </w:rPr>
        <w:t>root</w:t>
      </w:r>
      <w:r>
        <w:rPr>
          <w:rFonts w:hint="eastAsia"/>
          <w:lang w:eastAsia="zh-CN"/>
        </w:rPr>
        <w:t>。</w:t>
      </w:r>
    </w:p>
    <w:p w14:paraId="7E3DD2F9" w14:textId="77777777" w:rsidR="00B03028" w:rsidRPr="009C03D2" w:rsidRDefault="00B03028" w:rsidP="002A1320">
      <w:pPr>
        <w:pStyle w:val="1e"/>
      </w:pPr>
      <w:r w:rsidRPr="009C03D2">
        <w:t>命令语法：</w:t>
      </w:r>
    </w:p>
    <w:p w14:paraId="24D3950B" w14:textId="77777777" w:rsidR="00B03028" w:rsidRPr="009C03D2" w:rsidRDefault="00B03028" w:rsidP="0014162A">
      <w:pPr>
        <w:pStyle w:val="affffc"/>
      </w:pPr>
      <w:r w:rsidRPr="009C03D2">
        <w:t>chown [</w:t>
      </w:r>
      <w:r w:rsidRPr="009C03D2">
        <w:t>选项</w:t>
      </w:r>
      <w:r w:rsidRPr="009C03D2">
        <w:t>] user[:group] file...</w:t>
      </w:r>
    </w:p>
    <w:p w14:paraId="640980C4" w14:textId="77777777" w:rsidR="00B03028" w:rsidRPr="009C03D2" w:rsidRDefault="00B03028" w:rsidP="002A1320">
      <w:pPr>
        <w:pStyle w:val="1e"/>
      </w:pPr>
      <w:r w:rsidRPr="009C03D2">
        <w:t>常用选项</w:t>
      </w:r>
      <w:r w:rsidRPr="009C03D2">
        <w:t>:</w:t>
      </w:r>
    </w:p>
    <w:p w14:paraId="5B9DBAC4" w14:textId="77777777" w:rsidR="00B03028" w:rsidRPr="009C03D2" w:rsidRDefault="00B03028" w:rsidP="00B03028">
      <w:pPr>
        <w:pStyle w:val="4a"/>
        <w:numPr>
          <w:ilvl w:val="0"/>
          <w:numId w:val="29"/>
        </w:numPr>
        <w:rPr>
          <w:rFonts w:hint="eastAsia"/>
        </w:rPr>
      </w:pPr>
      <w:r w:rsidRPr="009C03D2">
        <w:t xml:space="preserve">-c : </w:t>
      </w:r>
      <w:r w:rsidRPr="009C03D2">
        <w:t>显示更改的部分的信息</w:t>
      </w:r>
      <w:r>
        <w:rPr>
          <w:rFonts w:hint="eastAsia"/>
        </w:rPr>
        <w:t>；</w:t>
      </w:r>
    </w:p>
    <w:p w14:paraId="4D12C9B1" w14:textId="77777777" w:rsidR="00B03028" w:rsidRPr="009C03D2" w:rsidRDefault="00B03028" w:rsidP="00B03028">
      <w:pPr>
        <w:pStyle w:val="4a"/>
        <w:numPr>
          <w:ilvl w:val="0"/>
          <w:numId w:val="29"/>
        </w:numPr>
        <w:rPr>
          <w:rFonts w:hint="eastAsia"/>
        </w:rPr>
      </w:pPr>
      <w:r w:rsidRPr="009C03D2">
        <w:t xml:space="preserve">-f : </w:t>
      </w:r>
      <w:r w:rsidRPr="009C03D2">
        <w:t>忽略错误信息</w:t>
      </w:r>
      <w:r>
        <w:rPr>
          <w:rFonts w:hint="eastAsia"/>
        </w:rPr>
        <w:t>；</w:t>
      </w:r>
    </w:p>
    <w:p w14:paraId="64D078FE" w14:textId="77777777" w:rsidR="00B03028" w:rsidRPr="009C03D2" w:rsidRDefault="00B03028" w:rsidP="00B03028">
      <w:pPr>
        <w:pStyle w:val="4a"/>
        <w:numPr>
          <w:ilvl w:val="0"/>
          <w:numId w:val="29"/>
        </w:numPr>
        <w:rPr>
          <w:rFonts w:hint="eastAsia"/>
        </w:rPr>
      </w:pPr>
      <w:r w:rsidRPr="009C03D2">
        <w:t xml:space="preserve">-R : </w:t>
      </w:r>
      <w:r w:rsidRPr="009C03D2">
        <w:t>处理指定目录以及其子目录下的所有文件</w:t>
      </w:r>
      <w:r>
        <w:rPr>
          <w:rFonts w:hint="eastAsia"/>
        </w:rPr>
        <w:t>。</w:t>
      </w:r>
    </w:p>
    <w:p w14:paraId="2CBEA57B" w14:textId="77777777" w:rsidR="00B03028" w:rsidRPr="009C03D2" w:rsidRDefault="00B03028" w:rsidP="002A1320">
      <w:pPr>
        <w:pStyle w:val="1e"/>
      </w:pPr>
      <w:r w:rsidRPr="009C03D2">
        <w:t>参数说明</w:t>
      </w:r>
    </w:p>
    <w:p w14:paraId="28DF272B" w14:textId="77777777" w:rsidR="00B03028" w:rsidRPr="009C03D2" w:rsidRDefault="00B03028" w:rsidP="00B03028">
      <w:pPr>
        <w:pStyle w:val="4a"/>
        <w:numPr>
          <w:ilvl w:val="0"/>
          <w:numId w:val="29"/>
        </w:numPr>
        <w:rPr>
          <w:rFonts w:hint="eastAsia"/>
        </w:rPr>
      </w:pPr>
      <w:r w:rsidRPr="009C03D2">
        <w:t xml:space="preserve">user : </w:t>
      </w:r>
      <w:r w:rsidRPr="009C03D2">
        <w:t>新的文件拥有者的使用者</w:t>
      </w:r>
      <w:r w:rsidRPr="009C03D2">
        <w:t xml:space="preserve"> ID</w:t>
      </w:r>
      <w:r>
        <w:rPr>
          <w:rFonts w:hint="eastAsia"/>
        </w:rPr>
        <w:t>。</w:t>
      </w:r>
    </w:p>
    <w:p w14:paraId="13EE5B0A" w14:textId="77777777" w:rsidR="00B03028" w:rsidRPr="009C03D2" w:rsidRDefault="00B03028" w:rsidP="00B03028">
      <w:pPr>
        <w:pStyle w:val="4a"/>
        <w:numPr>
          <w:ilvl w:val="0"/>
          <w:numId w:val="29"/>
        </w:numPr>
        <w:rPr>
          <w:rFonts w:hint="eastAsia"/>
        </w:rPr>
      </w:pPr>
      <w:r w:rsidRPr="009C03D2">
        <w:lastRenderedPageBreak/>
        <w:t xml:space="preserve">group : </w:t>
      </w:r>
      <w:r w:rsidRPr="009C03D2">
        <w:t>新的文件拥有者的使用者组</w:t>
      </w:r>
      <w:r w:rsidRPr="009C03D2">
        <w:t>(group)</w:t>
      </w:r>
      <w:r>
        <w:rPr>
          <w:rFonts w:hint="eastAsia"/>
        </w:rPr>
        <w:t>。</w:t>
      </w:r>
    </w:p>
    <w:p w14:paraId="3A274DDF" w14:textId="77777777" w:rsidR="00B03028" w:rsidRPr="009C03D2" w:rsidRDefault="00B03028" w:rsidP="00B03028">
      <w:pPr>
        <w:pStyle w:val="4a"/>
        <w:numPr>
          <w:ilvl w:val="0"/>
          <w:numId w:val="29"/>
        </w:numPr>
        <w:rPr>
          <w:rFonts w:hint="eastAsia"/>
        </w:rPr>
      </w:pPr>
      <w:r w:rsidRPr="009C03D2">
        <w:t>flie</w:t>
      </w:r>
      <w:r w:rsidRPr="009C03D2">
        <w:t>：文件</w:t>
      </w:r>
      <w:r>
        <w:rPr>
          <w:rFonts w:hint="eastAsia"/>
        </w:rPr>
        <w:t>。</w:t>
      </w:r>
    </w:p>
    <w:p w14:paraId="10E3498B" w14:textId="77777777" w:rsidR="00B03028" w:rsidRPr="009C03D2" w:rsidRDefault="00B03028" w:rsidP="002A1320">
      <w:pPr>
        <w:pStyle w:val="1e"/>
      </w:pPr>
      <w:r w:rsidRPr="009C03D2">
        <w:t>命令示例：</w:t>
      </w:r>
    </w:p>
    <w:p w14:paraId="7A8911B0" w14:textId="77777777" w:rsidR="00B03028" w:rsidRPr="009C03D2" w:rsidRDefault="00B03028" w:rsidP="00B03028">
      <w:pPr>
        <w:pStyle w:val="4a"/>
        <w:numPr>
          <w:ilvl w:val="0"/>
          <w:numId w:val="29"/>
        </w:numPr>
        <w:rPr>
          <w:rFonts w:hint="eastAsia"/>
        </w:rPr>
      </w:pPr>
      <w:r w:rsidRPr="009C03D2">
        <w:t>将文件</w:t>
      </w:r>
      <w:r w:rsidRPr="009C03D2">
        <w:t xml:space="preserve"> file1.txt </w:t>
      </w:r>
      <w:r w:rsidRPr="009C03D2">
        <w:t>的拥有者设为</w:t>
      </w:r>
      <w:r w:rsidRPr="009C03D2">
        <w:t>omm</w:t>
      </w:r>
      <w:r w:rsidRPr="009C03D2">
        <w:t>，群体的使用者</w:t>
      </w:r>
      <w:r w:rsidRPr="009C03D2">
        <w:t>dbgrp:</w:t>
      </w:r>
    </w:p>
    <w:p w14:paraId="777895FA" w14:textId="77777777" w:rsidR="00B03028" w:rsidRPr="009C03D2" w:rsidRDefault="00B03028" w:rsidP="0014162A">
      <w:pPr>
        <w:pStyle w:val="affffc"/>
      </w:pPr>
      <w:r w:rsidRPr="009C03D2">
        <w:t>chown omm:dbgrp /opt/software/openGauss/clusterconfig.xml</w:t>
      </w:r>
    </w:p>
    <w:p w14:paraId="681EA090" w14:textId="77777777" w:rsidR="00B03028" w:rsidRPr="009C03D2" w:rsidRDefault="00B03028" w:rsidP="00B03028">
      <w:pPr>
        <w:pStyle w:val="4a"/>
        <w:numPr>
          <w:ilvl w:val="0"/>
          <w:numId w:val="29"/>
        </w:numPr>
        <w:rPr>
          <w:rFonts w:hint="eastAsia"/>
        </w:rPr>
      </w:pPr>
      <w:r w:rsidRPr="009C03D2">
        <w:t>将目前目录下的所有文件与子目录的拥有者皆设为</w:t>
      </w:r>
      <w:r w:rsidRPr="009C03D2">
        <w:t>omm</w:t>
      </w:r>
      <w:r w:rsidRPr="009C03D2">
        <w:t>，群体的使用者</w:t>
      </w:r>
      <w:r w:rsidRPr="009C03D2">
        <w:t>dbgrp:</w:t>
      </w:r>
    </w:p>
    <w:p w14:paraId="7A02A12E" w14:textId="77777777" w:rsidR="00B03028" w:rsidRPr="009C03D2" w:rsidRDefault="00B03028" w:rsidP="0014162A">
      <w:pPr>
        <w:pStyle w:val="affffc"/>
      </w:pPr>
      <w:r w:rsidRPr="009C03D2">
        <w:t>chown -R omm:dbgrp *</w:t>
      </w:r>
    </w:p>
    <w:p w14:paraId="51EE5EFE" w14:textId="77777777" w:rsidR="00B03028" w:rsidRPr="009C03D2" w:rsidRDefault="00B03028" w:rsidP="00B03028">
      <w:pPr>
        <w:pStyle w:val="2"/>
        <w:numPr>
          <w:ilvl w:val="1"/>
          <w:numId w:val="4"/>
        </w:numPr>
        <w:rPr>
          <w:rFonts w:ascii="Huawei Sans" w:hAnsi="Huawei Sans" w:cs="Huawei Sans"/>
        </w:rPr>
      </w:pPr>
      <w:bookmarkStart w:id="109" w:name="_Toc51057493"/>
      <w:bookmarkStart w:id="110" w:name="_Toc51141524"/>
      <w:bookmarkStart w:id="111" w:name="_Toc51148701"/>
      <w:bookmarkStart w:id="112" w:name="_Toc51160657"/>
      <w:bookmarkStart w:id="113" w:name="_Toc51334576"/>
      <w:r w:rsidRPr="009C03D2">
        <w:rPr>
          <w:rFonts w:ascii="Huawei Sans" w:hAnsi="Huawei Sans" w:cs="Huawei Sans"/>
        </w:rPr>
        <w:t>ls</w:t>
      </w:r>
      <w:bookmarkEnd w:id="109"/>
      <w:bookmarkEnd w:id="110"/>
      <w:bookmarkEnd w:id="111"/>
      <w:bookmarkEnd w:id="112"/>
      <w:bookmarkEnd w:id="113"/>
    </w:p>
    <w:p w14:paraId="40BF04B9" w14:textId="77777777" w:rsidR="00B03028" w:rsidRPr="009C03D2" w:rsidRDefault="00B03028" w:rsidP="002A1320">
      <w:pPr>
        <w:pStyle w:val="1e"/>
        <w:rPr>
          <w:lang w:eastAsia="zh-CN"/>
        </w:rPr>
      </w:pPr>
      <w:r w:rsidRPr="009C03D2">
        <w:rPr>
          <w:lang w:eastAsia="zh-CN"/>
        </w:rPr>
        <w:t>列出文件和目录的内容。</w:t>
      </w:r>
    </w:p>
    <w:p w14:paraId="7B250DDC" w14:textId="77777777" w:rsidR="00B03028" w:rsidRPr="009C03D2" w:rsidRDefault="00B03028" w:rsidP="002A1320">
      <w:pPr>
        <w:pStyle w:val="1e"/>
        <w:rPr>
          <w:lang w:eastAsia="zh-CN"/>
        </w:rPr>
      </w:pPr>
      <w:r w:rsidRPr="009C03D2">
        <w:rPr>
          <w:lang w:eastAsia="zh-CN"/>
        </w:rPr>
        <w:t>命令语法：</w:t>
      </w:r>
    </w:p>
    <w:p w14:paraId="5791BD43" w14:textId="77777777" w:rsidR="00B03028" w:rsidRPr="009C03D2" w:rsidRDefault="00B03028" w:rsidP="0014162A">
      <w:pPr>
        <w:pStyle w:val="affffc"/>
        <w:rPr>
          <w:lang w:eastAsia="zh-CN"/>
        </w:rPr>
      </w:pPr>
      <w:r w:rsidRPr="009C03D2">
        <w:rPr>
          <w:lang w:eastAsia="zh-CN"/>
        </w:rPr>
        <w:t>ls [</w:t>
      </w:r>
      <w:r w:rsidRPr="009C03D2">
        <w:rPr>
          <w:lang w:eastAsia="zh-CN"/>
        </w:rPr>
        <w:t>选项</w:t>
      </w:r>
      <w:r w:rsidRPr="009C03D2">
        <w:rPr>
          <w:lang w:eastAsia="zh-CN"/>
        </w:rPr>
        <w:t>] [</w:t>
      </w:r>
      <w:r w:rsidRPr="009C03D2">
        <w:rPr>
          <w:lang w:eastAsia="zh-CN"/>
        </w:rPr>
        <w:t>参数</w:t>
      </w:r>
      <w:r w:rsidRPr="009C03D2">
        <w:rPr>
          <w:lang w:eastAsia="zh-CN"/>
        </w:rPr>
        <w:t>]</w:t>
      </w:r>
    </w:p>
    <w:p w14:paraId="0D16956D" w14:textId="77777777" w:rsidR="00B03028" w:rsidRPr="009C03D2" w:rsidRDefault="00B03028" w:rsidP="002A1320">
      <w:pPr>
        <w:pStyle w:val="1e"/>
      </w:pPr>
      <w:r w:rsidRPr="009C03D2">
        <w:t>常用选项：</w:t>
      </w:r>
    </w:p>
    <w:p w14:paraId="366F2128" w14:textId="77777777" w:rsidR="00B03028" w:rsidRPr="009C03D2" w:rsidRDefault="00B03028" w:rsidP="00B03028">
      <w:pPr>
        <w:pStyle w:val="4a"/>
        <w:numPr>
          <w:ilvl w:val="0"/>
          <w:numId w:val="29"/>
        </w:numPr>
        <w:rPr>
          <w:rFonts w:hint="eastAsia"/>
        </w:rPr>
      </w:pPr>
      <w:r w:rsidRPr="009C03D2">
        <w:t>-l --</w:t>
      </w:r>
      <w:r w:rsidRPr="009C03D2">
        <w:t>以长格式显示，列出文件的详细信息，如创建者，创建时间，文件的读写权限列表等等</w:t>
      </w:r>
      <w:r>
        <w:rPr>
          <w:rFonts w:hint="eastAsia"/>
        </w:rPr>
        <w:t>；</w:t>
      </w:r>
    </w:p>
    <w:p w14:paraId="6057DBF6" w14:textId="77777777" w:rsidR="00B03028" w:rsidRPr="009C03D2" w:rsidRDefault="00B03028" w:rsidP="00B03028">
      <w:pPr>
        <w:pStyle w:val="4a"/>
        <w:numPr>
          <w:ilvl w:val="0"/>
          <w:numId w:val="29"/>
        </w:numPr>
        <w:rPr>
          <w:rFonts w:hint="eastAsia"/>
        </w:rPr>
      </w:pPr>
      <w:r w:rsidRPr="009C03D2">
        <w:t>-a --</w:t>
      </w:r>
      <w:r w:rsidRPr="009C03D2">
        <w:t>列出文件下所有的文件，包括以</w:t>
      </w:r>
      <w:r w:rsidRPr="009C03D2">
        <w:t>"."</w:t>
      </w:r>
      <w:r w:rsidRPr="009C03D2">
        <w:t>和</w:t>
      </w:r>
      <w:r w:rsidRPr="009C03D2">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259E63CE" w14:textId="77777777" w:rsidR="00B03028" w:rsidRPr="009C03D2" w:rsidRDefault="00B03028" w:rsidP="00B03028">
      <w:pPr>
        <w:pStyle w:val="4a"/>
        <w:numPr>
          <w:ilvl w:val="0"/>
          <w:numId w:val="29"/>
        </w:numPr>
        <w:rPr>
          <w:rFonts w:hint="eastAsia"/>
        </w:rPr>
      </w:pPr>
      <w:r w:rsidRPr="009C03D2">
        <w:t>-d --</w:t>
      </w:r>
      <w:r w:rsidRPr="009C03D2">
        <w:t>列出目录本身而非目录内的文件，通常要与</w:t>
      </w:r>
      <w:r w:rsidRPr="009C03D2">
        <w:t>-l</w:t>
      </w:r>
      <w:r w:rsidRPr="009C03D2">
        <w:t>一起使用</w:t>
      </w:r>
      <w:r>
        <w:rPr>
          <w:rFonts w:hint="eastAsia"/>
        </w:rPr>
        <w:t>；</w:t>
      </w:r>
    </w:p>
    <w:p w14:paraId="48679DD8" w14:textId="77777777" w:rsidR="00B03028" w:rsidRPr="009C03D2" w:rsidRDefault="00B03028" w:rsidP="00B03028">
      <w:pPr>
        <w:pStyle w:val="4a"/>
        <w:numPr>
          <w:ilvl w:val="0"/>
          <w:numId w:val="29"/>
        </w:numPr>
        <w:rPr>
          <w:rFonts w:hint="eastAsia"/>
        </w:rPr>
      </w:pPr>
      <w:r w:rsidRPr="009C03D2">
        <w:t>-R --</w:t>
      </w:r>
      <w:r w:rsidRPr="009C03D2">
        <w:t>同时列出所有子目录层，与</w:t>
      </w:r>
      <w:r w:rsidRPr="009C03D2">
        <w:t>-l</w:t>
      </w:r>
      <w:r w:rsidRPr="009C03D2">
        <w:t>相似，只是不显示出文件的所有者，相当于编程中的</w:t>
      </w:r>
      <w:r w:rsidRPr="009C03D2">
        <w:t>“</w:t>
      </w:r>
      <w:r w:rsidRPr="009C03D2">
        <w:t>递归</w:t>
      </w:r>
      <w:r w:rsidRPr="009C03D2">
        <w:t>”</w:t>
      </w:r>
      <w:r w:rsidRPr="009C03D2">
        <w:t>实现</w:t>
      </w:r>
      <w:r>
        <w:rPr>
          <w:rFonts w:hint="eastAsia"/>
        </w:rPr>
        <w:t>；</w:t>
      </w:r>
    </w:p>
    <w:p w14:paraId="4A1F304C" w14:textId="77777777" w:rsidR="00B03028" w:rsidRPr="009C03D2" w:rsidRDefault="00B03028" w:rsidP="00B03028">
      <w:pPr>
        <w:pStyle w:val="4a"/>
        <w:numPr>
          <w:ilvl w:val="0"/>
          <w:numId w:val="29"/>
        </w:numPr>
        <w:rPr>
          <w:rFonts w:hint="eastAsia"/>
        </w:rPr>
      </w:pPr>
      <w:r w:rsidRPr="009C03D2">
        <w:t>-t --</w:t>
      </w:r>
      <w:r w:rsidRPr="009C03D2">
        <w:t>按照时间进行文件的排序，</w:t>
      </w:r>
      <w:r w:rsidRPr="009C03D2">
        <w:t>Time</w:t>
      </w:r>
      <w:r w:rsidRPr="009C03D2">
        <w:t>（时间）</w:t>
      </w:r>
      <w:r>
        <w:rPr>
          <w:rFonts w:hint="eastAsia"/>
        </w:rPr>
        <w:t>；</w:t>
      </w:r>
    </w:p>
    <w:p w14:paraId="298CC2BB" w14:textId="77777777" w:rsidR="00B03028" w:rsidRPr="009C03D2" w:rsidRDefault="00B03028" w:rsidP="00B03028">
      <w:pPr>
        <w:pStyle w:val="4a"/>
        <w:numPr>
          <w:ilvl w:val="0"/>
          <w:numId w:val="29"/>
        </w:numPr>
        <w:rPr>
          <w:rFonts w:hint="eastAsia"/>
        </w:rPr>
      </w:pPr>
      <w:r w:rsidRPr="009C03D2">
        <w:t>-s --</w:t>
      </w:r>
      <w:r w:rsidRPr="009C03D2">
        <w:t>在每个文件的后面打印出文件的大小，</w:t>
      </w:r>
      <w:r w:rsidRPr="009C03D2">
        <w:t>size</w:t>
      </w:r>
      <w:r w:rsidRPr="009C03D2">
        <w:t>（大小）</w:t>
      </w:r>
      <w:r>
        <w:rPr>
          <w:rFonts w:hint="eastAsia"/>
        </w:rPr>
        <w:t>；</w:t>
      </w:r>
    </w:p>
    <w:p w14:paraId="181741B9" w14:textId="77777777" w:rsidR="00B03028" w:rsidRPr="009C03D2" w:rsidRDefault="00B03028" w:rsidP="00B03028">
      <w:pPr>
        <w:pStyle w:val="4a"/>
        <w:numPr>
          <w:ilvl w:val="0"/>
          <w:numId w:val="29"/>
        </w:numPr>
        <w:rPr>
          <w:rFonts w:hint="eastAsia"/>
        </w:rPr>
      </w:pPr>
      <w:r w:rsidRPr="009C03D2">
        <w:t>-S --</w:t>
      </w:r>
      <w:r w:rsidRPr="009C03D2">
        <w:t>以文件的大小进行排序</w:t>
      </w:r>
      <w:r>
        <w:rPr>
          <w:rFonts w:hint="eastAsia"/>
        </w:rPr>
        <w:t>。</w:t>
      </w:r>
    </w:p>
    <w:p w14:paraId="4F411C1D" w14:textId="77777777" w:rsidR="00B03028" w:rsidRDefault="00B03028" w:rsidP="002A1320">
      <w:pPr>
        <w:pStyle w:val="1e"/>
      </w:pPr>
      <w:r w:rsidRPr="009C03D2">
        <w:t>参数说明：</w:t>
      </w:r>
    </w:p>
    <w:p w14:paraId="0FE0706F" w14:textId="77777777" w:rsidR="00B03028" w:rsidRPr="009C03D2" w:rsidRDefault="00B03028" w:rsidP="00B03028">
      <w:pPr>
        <w:pStyle w:val="4a"/>
        <w:numPr>
          <w:ilvl w:val="0"/>
          <w:numId w:val="29"/>
        </w:numPr>
        <w:rPr>
          <w:rFonts w:hint="eastAsia"/>
        </w:rPr>
      </w:pPr>
      <w:r w:rsidRPr="009C03D2">
        <w:t>目录或文件</w:t>
      </w:r>
      <w:r>
        <w:rPr>
          <w:rFonts w:hint="eastAsia"/>
        </w:rPr>
        <w:t>。</w:t>
      </w:r>
    </w:p>
    <w:p w14:paraId="30461B61" w14:textId="77777777" w:rsidR="00B03028" w:rsidRPr="009C03D2" w:rsidRDefault="00B03028" w:rsidP="002A1320">
      <w:pPr>
        <w:pStyle w:val="1e"/>
      </w:pPr>
      <w:r w:rsidRPr="009C03D2">
        <w:t>命令示例：</w:t>
      </w:r>
    </w:p>
    <w:p w14:paraId="0C9535E7" w14:textId="77777777" w:rsidR="00B03028" w:rsidRPr="009C03D2" w:rsidRDefault="00B03028" w:rsidP="00B03028">
      <w:pPr>
        <w:pStyle w:val="4a"/>
        <w:numPr>
          <w:ilvl w:val="0"/>
          <w:numId w:val="29"/>
        </w:numPr>
        <w:rPr>
          <w:rFonts w:hint="eastAsia"/>
        </w:rPr>
      </w:pPr>
      <w:r w:rsidRPr="009C03D2">
        <w:t>以长格式列出当前目录中的文件及目录：</w:t>
      </w:r>
    </w:p>
    <w:p w14:paraId="53419457" w14:textId="77777777" w:rsidR="00B03028" w:rsidRPr="009C03D2" w:rsidRDefault="00B03028" w:rsidP="0014162A">
      <w:pPr>
        <w:pStyle w:val="affffc"/>
      </w:pPr>
      <w:r w:rsidRPr="009C03D2">
        <w:t>ls -l</w:t>
      </w:r>
    </w:p>
    <w:p w14:paraId="15E4BB01" w14:textId="77777777" w:rsidR="00B03028" w:rsidRPr="009C03D2" w:rsidRDefault="00B03028" w:rsidP="00B03028">
      <w:pPr>
        <w:pStyle w:val="2"/>
        <w:numPr>
          <w:ilvl w:val="1"/>
          <w:numId w:val="4"/>
        </w:numPr>
        <w:rPr>
          <w:rFonts w:ascii="Huawei Sans" w:hAnsi="Huawei Sans" w:cs="Huawei Sans"/>
        </w:rPr>
      </w:pPr>
      <w:bookmarkStart w:id="114" w:name="_Toc51057494"/>
      <w:bookmarkStart w:id="115" w:name="_Toc51141525"/>
      <w:bookmarkStart w:id="116" w:name="_Toc51148702"/>
      <w:bookmarkStart w:id="117" w:name="_Toc51160658"/>
      <w:bookmarkStart w:id="118" w:name="_Toc51334577"/>
      <w:r w:rsidRPr="009C03D2">
        <w:rPr>
          <w:rFonts w:ascii="Huawei Sans" w:hAnsi="Huawei Sans" w:cs="Huawei Sans"/>
        </w:rPr>
        <w:t>cp</w:t>
      </w:r>
      <w:bookmarkEnd w:id="114"/>
      <w:bookmarkEnd w:id="115"/>
      <w:bookmarkEnd w:id="116"/>
      <w:bookmarkEnd w:id="117"/>
      <w:bookmarkEnd w:id="118"/>
    </w:p>
    <w:p w14:paraId="02E6D056" w14:textId="77777777" w:rsidR="00B03028" w:rsidRPr="009C03D2" w:rsidRDefault="00B03028" w:rsidP="002A1320">
      <w:pPr>
        <w:pStyle w:val="1e"/>
      </w:pPr>
      <w:r w:rsidRPr="009C03D2">
        <w:t>复制文件或者目录。</w:t>
      </w:r>
    </w:p>
    <w:p w14:paraId="6BD324D8" w14:textId="77777777" w:rsidR="00B03028" w:rsidRPr="009C03D2" w:rsidRDefault="00B03028" w:rsidP="002A1320">
      <w:pPr>
        <w:pStyle w:val="1e"/>
      </w:pPr>
      <w:r w:rsidRPr="009C03D2">
        <w:t>命令语法：</w:t>
      </w:r>
    </w:p>
    <w:p w14:paraId="1E3955C1" w14:textId="77777777" w:rsidR="00B03028" w:rsidRPr="009C03D2" w:rsidRDefault="00B03028" w:rsidP="0014162A">
      <w:pPr>
        <w:pStyle w:val="affffc"/>
      </w:pPr>
      <w:r w:rsidRPr="009C03D2">
        <w:t>cp [</w:t>
      </w:r>
      <w:r w:rsidRPr="009C03D2">
        <w:t>选项</w:t>
      </w:r>
      <w:r w:rsidRPr="009C03D2">
        <w:t xml:space="preserve">] </w:t>
      </w:r>
      <w:r w:rsidRPr="009C03D2">
        <w:t>参数</w:t>
      </w:r>
      <w:r w:rsidRPr="009C03D2">
        <w:t xml:space="preserve">1 </w:t>
      </w:r>
      <w:r w:rsidRPr="009C03D2">
        <w:t>参数</w:t>
      </w:r>
      <w:r w:rsidRPr="009C03D2">
        <w:t>2</w:t>
      </w:r>
    </w:p>
    <w:p w14:paraId="189B8B15" w14:textId="77777777" w:rsidR="00B03028" w:rsidRPr="009C03D2" w:rsidRDefault="00B03028" w:rsidP="002A1320">
      <w:pPr>
        <w:pStyle w:val="1e"/>
      </w:pPr>
      <w:r w:rsidRPr="009C03D2">
        <w:lastRenderedPageBreak/>
        <w:t>常用选项：</w:t>
      </w:r>
    </w:p>
    <w:p w14:paraId="2233606D" w14:textId="77777777" w:rsidR="00B03028" w:rsidRPr="009C03D2" w:rsidRDefault="00B03028" w:rsidP="00B03028">
      <w:pPr>
        <w:pStyle w:val="4a"/>
        <w:numPr>
          <w:ilvl w:val="0"/>
          <w:numId w:val="29"/>
        </w:numPr>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2806E721" w14:textId="77777777" w:rsidR="00B03028" w:rsidRPr="009C03D2" w:rsidRDefault="00B03028" w:rsidP="00B03028">
      <w:pPr>
        <w:pStyle w:val="4a"/>
        <w:numPr>
          <w:ilvl w:val="0"/>
          <w:numId w:val="29"/>
        </w:numPr>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2BDD92F0" w14:textId="77777777" w:rsidR="00B03028" w:rsidRPr="009C03D2" w:rsidRDefault="00B03028" w:rsidP="00B03028">
      <w:pPr>
        <w:pStyle w:val="4a"/>
        <w:numPr>
          <w:ilvl w:val="0"/>
          <w:numId w:val="29"/>
        </w:numPr>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6E5AD2A2" w14:textId="77777777" w:rsidR="00B03028" w:rsidRPr="009C03D2" w:rsidRDefault="00B03028" w:rsidP="00B03028">
      <w:pPr>
        <w:pStyle w:val="4a"/>
        <w:numPr>
          <w:ilvl w:val="0"/>
          <w:numId w:val="29"/>
        </w:numPr>
        <w:rPr>
          <w:rFonts w:hint="eastAsia"/>
        </w:r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2D4F7BB3" w14:textId="77777777" w:rsidR="00B03028" w:rsidRPr="009C03D2" w:rsidRDefault="00B03028" w:rsidP="00B03028">
      <w:pPr>
        <w:pStyle w:val="4a"/>
        <w:numPr>
          <w:ilvl w:val="0"/>
          <w:numId w:val="29"/>
        </w:numPr>
        <w:rPr>
          <w:rFonts w:hint="eastAsia"/>
        </w:rPr>
      </w:pPr>
      <w:r w:rsidRPr="009C03D2">
        <w:t>-R,-r --</w:t>
      </w:r>
      <w:r w:rsidRPr="009C03D2">
        <w:t>复制目录及目录内的所有项目</w:t>
      </w:r>
      <w:r>
        <w:rPr>
          <w:rFonts w:hint="eastAsia"/>
        </w:rPr>
        <w:t>。</w:t>
      </w:r>
    </w:p>
    <w:p w14:paraId="5D495CC4" w14:textId="77777777" w:rsidR="00B03028" w:rsidRPr="009C03D2" w:rsidRDefault="00B03028" w:rsidP="002A1320">
      <w:pPr>
        <w:pStyle w:val="1e"/>
      </w:pPr>
      <w:r w:rsidRPr="009C03D2">
        <w:t>参数说明：</w:t>
      </w:r>
    </w:p>
    <w:p w14:paraId="6278A3C4" w14:textId="77777777" w:rsidR="00B03028" w:rsidRPr="009C03D2" w:rsidRDefault="00B03028" w:rsidP="00B03028">
      <w:pPr>
        <w:pStyle w:val="4a"/>
        <w:numPr>
          <w:ilvl w:val="0"/>
          <w:numId w:val="29"/>
        </w:numPr>
        <w:rPr>
          <w:rFonts w:hint="eastAsia"/>
        </w:rPr>
      </w:pPr>
      <w:r w:rsidRPr="009C03D2">
        <w:t>参数</w:t>
      </w:r>
      <w:r w:rsidRPr="009C03D2">
        <w:t>1</w:t>
      </w:r>
      <w:r w:rsidRPr="009C03D2">
        <w:t>：源文件</w:t>
      </w:r>
      <w:r>
        <w:rPr>
          <w:rFonts w:hint="eastAsia"/>
        </w:rPr>
        <w:t>。</w:t>
      </w:r>
    </w:p>
    <w:p w14:paraId="492F8ADE" w14:textId="77777777" w:rsidR="00B03028" w:rsidRPr="009C03D2" w:rsidRDefault="00B03028" w:rsidP="00B03028">
      <w:pPr>
        <w:pStyle w:val="4a"/>
        <w:numPr>
          <w:ilvl w:val="0"/>
          <w:numId w:val="29"/>
        </w:numPr>
        <w:rPr>
          <w:rFonts w:hint="eastAsia"/>
        </w:rPr>
      </w:pPr>
      <w:r w:rsidRPr="009C03D2">
        <w:t>参数</w:t>
      </w:r>
      <w:r w:rsidRPr="009C03D2">
        <w:t>2</w:t>
      </w:r>
      <w:r w:rsidRPr="009C03D2">
        <w:t>：目标文件</w:t>
      </w:r>
      <w:r>
        <w:rPr>
          <w:rFonts w:hint="eastAsia"/>
        </w:rPr>
        <w:t>。</w:t>
      </w:r>
    </w:p>
    <w:p w14:paraId="3FEF395F" w14:textId="77777777" w:rsidR="00B03028" w:rsidRPr="009C03D2" w:rsidRDefault="00B03028" w:rsidP="002A1320">
      <w:pPr>
        <w:pStyle w:val="1e"/>
      </w:pPr>
      <w:r w:rsidRPr="009C03D2">
        <w:t>命令示例：</w:t>
      </w:r>
    </w:p>
    <w:p w14:paraId="5778B95E" w14:textId="77777777" w:rsidR="00B03028" w:rsidRPr="009C03D2" w:rsidRDefault="00B03028" w:rsidP="00B03028">
      <w:pPr>
        <w:pStyle w:val="4a"/>
        <w:numPr>
          <w:ilvl w:val="0"/>
          <w:numId w:val="29"/>
        </w:numPr>
        <w:rPr>
          <w:rFonts w:hint="eastAsia"/>
        </w:rPr>
      </w:pPr>
      <w:r w:rsidRPr="009C03D2">
        <w:t>将</w:t>
      </w:r>
      <w:r w:rsidRPr="009C03D2">
        <w:t>home</w:t>
      </w:r>
      <w:r w:rsidRPr="009C03D2">
        <w:t>目录中的</w:t>
      </w:r>
      <w:r w:rsidRPr="009C03D2">
        <w:t>abc</w:t>
      </w:r>
      <w:r w:rsidRPr="009C03D2">
        <w:t>文件复制到</w:t>
      </w:r>
      <w:r w:rsidRPr="009C03D2">
        <w:t>opt</w:t>
      </w:r>
      <w:r w:rsidRPr="009C03D2">
        <w:t>目录下：</w:t>
      </w:r>
    </w:p>
    <w:p w14:paraId="4D6C2C68" w14:textId="77777777" w:rsidR="00B03028" w:rsidRPr="009C03D2" w:rsidRDefault="00B03028" w:rsidP="0014162A">
      <w:pPr>
        <w:pStyle w:val="affffc"/>
        <w:rPr>
          <w:lang w:eastAsia="zh-CN"/>
        </w:rPr>
      </w:pPr>
      <w:r w:rsidRPr="009C03D2">
        <w:rPr>
          <w:lang w:eastAsia="zh-CN"/>
        </w:rPr>
        <w:t>cp /home/abc /opt</w:t>
      </w:r>
    </w:p>
    <w:p w14:paraId="49F062C7" w14:textId="77777777" w:rsidR="00B03028" w:rsidRPr="009C03D2" w:rsidRDefault="00B03028" w:rsidP="002A1320">
      <w:pPr>
        <w:pStyle w:val="1e"/>
        <w:rPr>
          <w:lang w:eastAsia="zh-CN"/>
        </w:rPr>
      </w:pPr>
      <w:r w:rsidRPr="009C03D2">
        <w:rPr>
          <w:lang w:eastAsia="zh-CN"/>
        </w:rPr>
        <w:t>注：目标文件存在时，会询问是否覆盖。这是因为</w:t>
      </w:r>
      <w:r w:rsidRPr="009C03D2">
        <w:rPr>
          <w:lang w:eastAsia="zh-CN"/>
        </w:rPr>
        <w:t>cp</w:t>
      </w:r>
      <w:r w:rsidRPr="009C03D2">
        <w:rPr>
          <w:lang w:eastAsia="zh-CN"/>
        </w:rPr>
        <w:t>是</w:t>
      </w:r>
      <w:r w:rsidRPr="009C03D2">
        <w:rPr>
          <w:lang w:eastAsia="zh-CN"/>
        </w:rPr>
        <w:t>cp -i</w:t>
      </w:r>
      <w:r w:rsidRPr="009C03D2">
        <w:rPr>
          <w:lang w:eastAsia="zh-CN"/>
        </w:rPr>
        <w:t>的别名。目标文件存在时，即使加了</w:t>
      </w:r>
      <w:r w:rsidRPr="009C03D2">
        <w:rPr>
          <w:lang w:eastAsia="zh-CN"/>
        </w:rPr>
        <w:t>-f</w:t>
      </w:r>
      <w:r w:rsidRPr="009C03D2">
        <w:rPr>
          <w:lang w:eastAsia="zh-CN"/>
        </w:rPr>
        <w:t>标志，也还会询问是否覆盖。</w:t>
      </w:r>
    </w:p>
    <w:p w14:paraId="260A53B2" w14:textId="140B2920" w:rsidR="00B03028" w:rsidRPr="009C03D2" w:rsidRDefault="00B03028" w:rsidP="00B03028">
      <w:pPr>
        <w:pStyle w:val="2"/>
        <w:numPr>
          <w:ilvl w:val="1"/>
          <w:numId w:val="4"/>
        </w:numPr>
        <w:rPr>
          <w:rFonts w:ascii="Huawei Sans" w:hAnsi="Huawei Sans" w:cs="Huawei Sans"/>
        </w:rPr>
      </w:pPr>
      <w:bookmarkStart w:id="119" w:name="_Toc51057495"/>
      <w:bookmarkStart w:id="120" w:name="_Toc51141526"/>
      <w:bookmarkStart w:id="121" w:name="_Toc51148703"/>
      <w:bookmarkStart w:id="122" w:name="_Toc51160659"/>
      <w:bookmarkStart w:id="123" w:name="_Toc51334578"/>
      <w:r w:rsidRPr="009C03D2">
        <w:rPr>
          <w:rFonts w:ascii="Huawei Sans" w:hAnsi="Huawei Sans" w:cs="Huawei Sans"/>
        </w:rPr>
        <w:t>rm</w:t>
      </w:r>
      <w:bookmarkEnd w:id="119"/>
      <w:bookmarkEnd w:id="120"/>
      <w:bookmarkEnd w:id="121"/>
      <w:bookmarkEnd w:id="122"/>
      <w:bookmarkEnd w:id="123"/>
    </w:p>
    <w:p w14:paraId="7539A09D" w14:textId="77777777" w:rsidR="00B03028" w:rsidRPr="009C03D2" w:rsidRDefault="00B03028" w:rsidP="002A1320">
      <w:pPr>
        <w:pStyle w:val="1e"/>
        <w:rPr>
          <w:lang w:eastAsia="zh-CN"/>
        </w:rPr>
      </w:pPr>
      <w:r w:rsidRPr="009C03D2">
        <w:rPr>
          <w:lang w:eastAsia="zh-CN"/>
        </w:rPr>
        <w:t>删除一个目录中的一个或多个文件或目录，它也可以将某个目录及其下的所有文件及子目录均删除。对于链接文件，只是删除了链接，原有文件均保持不变。</w:t>
      </w:r>
    </w:p>
    <w:p w14:paraId="3ED395C8" w14:textId="77777777" w:rsidR="00B03028" w:rsidRPr="009C03D2" w:rsidRDefault="00B03028" w:rsidP="002A1320">
      <w:pPr>
        <w:pStyle w:val="1e"/>
        <w:rPr>
          <w:lang w:eastAsia="zh-CN"/>
        </w:rPr>
      </w:pPr>
      <w:r w:rsidRPr="009C03D2">
        <w:rPr>
          <w:lang w:eastAsia="zh-CN"/>
        </w:rPr>
        <w:t>rm</w:t>
      </w:r>
      <w:r w:rsidRPr="009C03D2">
        <w:rPr>
          <w:lang w:eastAsia="zh-CN"/>
        </w:rPr>
        <w:t>是一个危险的命令，使用的时候要特别当心，否则整个系统就会毁在这个命令（比如在</w:t>
      </w:r>
      <w:r w:rsidRPr="009C03D2">
        <w:rPr>
          <w:lang w:eastAsia="zh-CN"/>
        </w:rPr>
        <w:t>/</w:t>
      </w:r>
      <w:r w:rsidRPr="009C03D2">
        <w:rPr>
          <w:lang w:eastAsia="zh-CN"/>
        </w:rPr>
        <w:t>（根目录）下执行</w:t>
      </w:r>
      <w:r w:rsidRPr="009C03D2">
        <w:rPr>
          <w:lang w:eastAsia="zh-CN"/>
        </w:rPr>
        <w:t>rm * rf</w:t>
      </w:r>
      <w:r w:rsidRPr="009C03D2">
        <w:rPr>
          <w:lang w:eastAsia="zh-CN"/>
        </w:rPr>
        <w:t>）。所以，我们在执行</w:t>
      </w:r>
      <w:r w:rsidRPr="009C03D2">
        <w:rPr>
          <w:lang w:eastAsia="zh-CN"/>
        </w:rPr>
        <w:t>rm</w:t>
      </w:r>
      <w:r w:rsidRPr="009C03D2">
        <w:rPr>
          <w:lang w:eastAsia="zh-CN"/>
        </w:rPr>
        <w:t>之前最好先确认一下在哪个目录，到底要删除什么东西，操作时保持高度清醒的头脑。</w:t>
      </w:r>
    </w:p>
    <w:p w14:paraId="5625DF1D" w14:textId="77777777" w:rsidR="00B03028" w:rsidRPr="009C03D2" w:rsidRDefault="00B03028" w:rsidP="002A1320">
      <w:pPr>
        <w:pStyle w:val="1e"/>
        <w:rPr>
          <w:lang w:eastAsia="zh-CN"/>
        </w:rPr>
      </w:pPr>
      <w:r w:rsidRPr="009C03D2">
        <w:rPr>
          <w:lang w:eastAsia="zh-CN"/>
        </w:rPr>
        <w:t>命令语法：</w:t>
      </w:r>
    </w:p>
    <w:p w14:paraId="05ED43FD" w14:textId="77777777" w:rsidR="00B03028" w:rsidRPr="009C03D2" w:rsidRDefault="00B03028" w:rsidP="0014162A">
      <w:pPr>
        <w:pStyle w:val="affffc"/>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7A55FC53" w14:textId="77777777" w:rsidR="00B03028" w:rsidRPr="009C03D2" w:rsidRDefault="00B03028" w:rsidP="002A1320">
      <w:pPr>
        <w:pStyle w:val="1e"/>
      </w:pPr>
      <w:r w:rsidRPr="009C03D2">
        <w:t>常用选项：</w:t>
      </w:r>
    </w:p>
    <w:p w14:paraId="4FBDFDED" w14:textId="77777777" w:rsidR="00B03028" w:rsidRPr="009C03D2" w:rsidRDefault="00B03028" w:rsidP="00B03028">
      <w:pPr>
        <w:pStyle w:val="4a"/>
        <w:numPr>
          <w:ilvl w:val="0"/>
          <w:numId w:val="29"/>
        </w:numPr>
        <w:rPr>
          <w:rFonts w:hint="eastAsia"/>
        </w:rPr>
      </w:pPr>
      <w:r w:rsidRPr="009C03D2">
        <w:t>-f --</w:t>
      </w:r>
      <w:r w:rsidRPr="009C03D2">
        <w:t>忽略不存在的文件，从不给出提示</w:t>
      </w:r>
      <w:r>
        <w:rPr>
          <w:rFonts w:hint="eastAsia"/>
        </w:rPr>
        <w:t>；</w:t>
      </w:r>
    </w:p>
    <w:p w14:paraId="46C35E04" w14:textId="77777777" w:rsidR="00B03028" w:rsidRPr="009C03D2" w:rsidRDefault="00B03028" w:rsidP="00B03028">
      <w:pPr>
        <w:pStyle w:val="4a"/>
        <w:numPr>
          <w:ilvl w:val="0"/>
          <w:numId w:val="29"/>
        </w:numPr>
        <w:rPr>
          <w:rFonts w:hint="eastAsia"/>
        </w:rPr>
      </w:pPr>
      <w:r w:rsidRPr="009C03D2">
        <w:t>-r --</w:t>
      </w:r>
      <w:r w:rsidRPr="009C03D2">
        <w:t>指示</w:t>
      </w:r>
      <w:r w:rsidRPr="009C03D2">
        <w:t>rm</w:t>
      </w:r>
      <w:r w:rsidRPr="009C03D2">
        <w:t>将参数中列出的全部目录和子目录均递归地删除。</w:t>
      </w:r>
    </w:p>
    <w:p w14:paraId="4FFA8F07" w14:textId="77777777" w:rsidR="00B03028" w:rsidRPr="009C03D2" w:rsidRDefault="00B03028" w:rsidP="002A1320">
      <w:pPr>
        <w:pStyle w:val="1e"/>
      </w:pPr>
      <w:r w:rsidRPr="009C03D2">
        <w:t>参数说明：</w:t>
      </w:r>
    </w:p>
    <w:p w14:paraId="5A4DD5A2" w14:textId="77777777" w:rsidR="00B03028" w:rsidRPr="009C03D2" w:rsidRDefault="00B03028" w:rsidP="00B03028">
      <w:pPr>
        <w:pStyle w:val="4a"/>
        <w:numPr>
          <w:ilvl w:val="0"/>
          <w:numId w:val="29"/>
        </w:numPr>
        <w:rPr>
          <w:rFonts w:hint="eastAsia"/>
        </w:rPr>
      </w:pPr>
      <w:r w:rsidRPr="009C03D2">
        <w:t>需要删除的文件或目录</w:t>
      </w:r>
      <w:r>
        <w:rPr>
          <w:rFonts w:hint="eastAsia"/>
        </w:rPr>
        <w:t>。</w:t>
      </w:r>
    </w:p>
    <w:p w14:paraId="77099CBD" w14:textId="77777777" w:rsidR="00B03028" w:rsidRPr="009C03D2" w:rsidRDefault="00B03028" w:rsidP="002A1320">
      <w:pPr>
        <w:pStyle w:val="1e"/>
      </w:pPr>
      <w:r w:rsidRPr="009C03D2">
        <w:t>命令示例：</w:t>
      </w:r>
    </w:p>
    <w:p w14:paraId="46CEE649" w14:textId="77777777" w:rsidR="00B03028" w:rsidRPr="009C03D2" w:rsidRDefault="00B03028" w:rsidP="00B03028">
      <w:pPr>
        <w:pStyle w:val="4a"/>
        <w:numPr>
          <w:ilvl w:val="0"/>
          <w:numId w:val="29"/>
        </w:numPr>
        <w:rPr>
          <w:rFonts w:hint="eastAsia"/>
        </w:rPr>
      </w:pPr>
      <w:r w:rsidRPr="009C03D2">
        <w:t>删除文件：</w:t>
      </w:r>
    </w:p>
    <w:p w14:paraId="0A656074" w14:textId="77777777" w:rsidR="00B03028" w:rsidRPr="009C03D2" w:rsidRDefault="00B03028" w:rsidP="0014162A">
      <w:pPr>
        <w:pStyle w:val="affffc"/>
      </w:pPr>
      <w:r w:rsidRPr="009C03D2">
        <w:t>rm qwe</w:t>
      </w:r>
    </w:p>
    <w:p w14:paraId="6E320520" w14:textId="77777777" w:rsidR="00B03028" w:rsidRPr="009C03D2" w:rsidRDefault="00B03028" w:rsidP="002A1320">
      <w:pPr>
        <w:pStyle w:val="1e"/>
        <w:rPr>
          <w:lang w:eastAsia="zh-CN"/>
        </w:rPr>
      </w:pPr>
      <w:r w:rsidRPr="009C03D2">
        <w:rPr>
          <w:lang w:eastAsia="zh-CN"/>
        </w:rPr>
        <w:t>注：输入</w:t>
      </w:r>
      <w:r w:rsidRPr="009C03D2">
        <w:rPr>
          <w:lang w:eastAsia="zh-CN"/>
        </w:rPr>
        <w:t>rm qwe</w:t>
      </w:r>
      <w:r w:rsidRPr="009C03D2">
        <w:rPr>
          <w:lang w:eastAsia="zh-CN"/>
        </w:rPr>
        <w:t>命令后，系统会询问是否删除，输入</w:t>
      </w:r>
      <w:r w:rsidRPr="009C03D2">
        <w:rPr>
          <w:lang w:eastAsia="zh-CN"/>
        </w:rPr>
        <w:t>y</w:t>
      </w:r>
      <w:r w:rsidRPr="009C03D2">
        <w:rPr>
          <w:lang w:eastAsia="zh-CN"/>
        </w:rPr>
        <w:t>后就会删除文件，不想删除文件则输入</w:t>
      </w:r>
      <w:r w:rsidRPr="009C03D2">
        <w:rPr>
          <w:lang w:eastAsia="zh-CN"/>
        </w:rPr>
        <w:t>n</w:t>
      </w:r>
      <w:r w:rsidRPr="009C03D2">
        <w:rPr>
          <w:lang w:eastAsia="zh-CN"/>
        </w:rPr>
        <w:t>。</w:t>
      </w:r>
    </w:p>
    <w:p w14:paraId="0FFB854E" w14:textId="77777777" w:rsidR="00B03028" w:rsidRPr="009C03D2" w:rsidRDefault="00B03028" w:rsidP="00B03028">
      <w:pPr>
        <w:pStyle w:val="4a"/>
        <w:numPr>
          <w:ilvl w:val="0"/>
          <w:numId w:val="29"/>
        </w:numPr>
        <w:rPr>
          <w:rFonts w:hint="eastAsia"/>
        </w:rPr>
      </w:pPr>
      <w:r w:rsidRPr="009C03D2">
        <w:lastRenderedPageBreak/>
        <w:t>强制删除某个文件：</w:t>
      </w:r>
    </w:p>
    <w:p w14:paraId="3F35AB5F" w14:textId="77777777" w:rsidR="00B03028" w:rsidRPr="009C03D2" w:rsidRDefault="00B03028" w:rsidP="0014162A">
      <w:pPr>
        <w:pStyle w:val="affffc"/>
      </w:pPr>
      <w:r w:rsidRPr="009C03D2">
        <w:t>rm-rf clusterconfig.log</w:t>
      </w:r>
    </w:p>
    <w:p w14:paraId="08FC3188" w14:textId="77777777" w:rsidR="00B03028" w:rsidRPr="009C03D2" w:rsidRDefault="00B03028" w:rsidP="00B03028">
      <w:pPr>
        <w:pStyle w:val="2"/>
        <w:numPr>
          <w:ilvl w:val="1"/>
          <w:numId w:val="4"/>
        </w:numPr>
        <w:rPr>
          <w:rFonts w:ascii="Huawei Sans" w:hAnsi="Huawei Sans" w:cs="Huawei Sans"/>
        </w:rPr>
      </w:pPr>
      <w:bookmarkStart w:id="124" w:name="_Toc51057496"/>
      <w:bookmarkStart w:id="125" w:name="_Toc51141527"/>
      <w:bookmarkStart w:id="126" w:name="_Toc51148704"/>
      <w:bookmarkStart w:id="127" w:name="_Toc51160660"/>
      <w:bookmarkStart w:id="128" w:name="_Toc51334579"/>
      <w:r w:rsidRPr="009C03D2">
        <w:rPr>
          <w:rFonts w:ascii="Huawei Sans" w:hAnsi="Huawei Sans" w:cs="Huawei Sans"/>
        </w:rPr>
        <w:t>cat</w:t>
      </w:r>
      <w:bookmarkEnd w:id="124"/>
      <w:bookmarkEnd w:id="125"/>
      <w:bookmarkEnd w:id="126"/>
      <w:bookmarkEnd w:id="127"/>
      <w:bookmarkEnd w:id="128"/>
    </w:p>
    <w:p w14:paraId="4E04F5F6" w14:textId="77777777" w:rsidR="00B03028" w:rsidRPr="009C03D2" w:rsidRDefault="00B03028" w:rsidP="002A1320">
      <w:pPr>
        <w:pStyle w:val="1e"/>
        <w:rPr>
          <w:lang w:eastAsia="zh-CN"/>
        </w:rPr>
      </w:pPr>
      <w:r w:rsidRPr="009C03D2">
        <w:rPr>
          <w:lang w:eastAsia="zh-CN"/>
        </w:rPr>
        <w:t>连接文件并在标准输出上输出。这个命令常用来显示文件内容，或者将几个文件连接起来显示，或者从标准输入读取内容并显示，它常与重定向符号配合使用。</w:t>
      </w:r>
    </w:p>
    <w:p w14:paraId="2F5CCA1E" w14:textId="77777777" w:rsidR="00B03028" w:rsidRPr="009C03D2" w:rsidRDefault="00B03028" w:rsidP="002A1320">
      <w:pPr>
        <w:pStyle w:val="1e"/>
        <w:rPr>
          <w:lang w:eastAsia="zh-CN"/>
        </w:rPr>
      </w:pPr>
      <w:r w:rsidRPr="009C03D2">
        <w:rPr>
          <w:lang w:eastAsia="zh-CN"/>
        </w:rPr>
        <w:t>命令语法：</w:t>
      </w:r>
    </w:p>
    <w:p w14:paraId="15C29C05" w14:textId="77777777" w:rsidR="00B03028" w:rsidRPr="009C03D2" w:rsidRDefault="00B03028" w:rsidP="0014162A">
      <w:pPr>
        <w:pStyle w:val="affffc"/>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65E82B5B" w14:textId="77777777" w:rsidR="00B03028" w:rsidRPr="009C03D2" w:rsidRDefault="00B03028" w:rsidP="002A1320">
      <w:pPr>
        <w:pStyle w:val="1e"/>
      </w:pPr>
      <w:r w:rsidRPr="009C03D2">
        <w:t>常用选项：</w:t>
      </w:r>
    </w:p>
    <w:p w14:paraId="16D41D19" w14:textId="77777777" w:rsidR="00B03028" w:rsidRPr="009C03D2" w:rsidRDefault="00B03028" w:rsidP="00B03028">
      <w:pPr>
        <w:pStyle w:val="4a"/>
        <w:numPr>
          <w:ilvl w:val="0"/>
          <w:numId w:val="29"/>
        </w:numPr>
        <w:rPr>
          <w:rFonts w:hint="eastAsia"/>
        </w:rPr>
      </w:pPr>
      <w:r w:rsidRPr="009C03D2">
        <w:t>-E --</w:t>
      </w:r>
      <w:r w:rsidRPr="009C03D2">
        <w:t>在每行结束显示</w:t>
      </w:r>
      <w:r w:rsidRPr="009C03D2">
        <w:t>$</w:t>
      </w:r>
      <w:r>
        <w:rPr>
          <w:rFonts w:hint="eastAsia"/>
        </w:rPr>
        <w:t>；</w:t>
      </w:r>
    </w:p>
    <w:p w14:paraId="626D1628" w14:textId="77777777" w:rsidR="00B03028" w:rsidRDefault="00B03028" w:rsidP="00B03028">
      <w:pPr>
        <w:pStyle w:val="4a"/>
        <w:numPr>
          <w:ilvl w:val="0"/>
          <w:numId w:val="29"/>
        </w:numPr>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0DF7E0B7" w14:textId="77777777" w:rsidR="00B03028" w:rsidRPr="009C03D2" w:rsidRDefault="00B03028" w:rsidP="00B03028">
      <w:pPr>
        <w:pStyle w:val="4a"/>
        <w:numPr>
          <w:ilvl w:val="0"/>
          <w:numId w:val="29"/>
        </w:numPr>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9747A55" w14:textId="77777777" w:rsidR="00B03028" w:rsidRPr="009C03D2" w:rsidRDefault="00B03028" w:rsidP="00B03028">
      <w:pPr>
        <w:pStyle w:val="4a"/>
        <w:numPr>
          <w:ilvl w:val="0"/>
          <w:numId w:val="29"/>
        </w:numPr>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04861561" w14:textId="77777777" w:rsidR="00B03028" w:rsidRPr="009C03D2" w:rsidRDefault="00B03028" w:rsidP="002A1320">
      <w:pPr>
        <w:pStyle w:val="1e"/>
      </w:pPr>
      <w:r w:rsidRPr="009C03D2">
        <w:t>参数说明：</w:t>
      </w:r>
    </w:p>
    <w:p w14:paraId="26EEDF84" w14:textId="77777777" w:rsidR="00B03028" w:rsidRPr="009C03D2" w:rsidRDefault="00B03028" w:rsidP="00B03028">
      <w:pPr>
        <w:pStyle w:val="4a"/>
        <w:numPr>
          <w:ilvl w:val="0"/>
          <w:numId w:val="29"/>
        </w:numPr>
        <w:rPr>
          <w:rFonts w:hint="eastAsia"/>
        </w:rPr>
      </w:pPr>
      <w:r>
        <w:t>可操作的</w:t>
      </w:r>
      <w:r w:rsidRPr="009C03D2">
        <w:t>文件名</w:t>
      </w:r>
      <w:r>
        <w:rPr>
          <w:rFonts w:hint="eastAsia"/>
        </w:rPr>
        <w:t>。</w:t>
      </w:r>
    </w:p>
    <w:p w14:paraId="3501840D" w14:textId="77777777" w:rsidR="00B03028" w:rsidRPr="009C03D2" w:rsidRDefault="00B03028" w:rsidP="002A1320">
      <w:pPr>
        <w:pStyle w:val="1e"/>
      </w:pPr>
      <w:r w:rsidRPr="009C03D2">
        <w:t>命令示例</w:t>
      </w:r>
      <w:r w:rsidRPr="009C03D2">
        <w:t>:</w:t>
      </w:r>
    </w:p>
    <w:p w14:paraId="1633A9F0" w14:textId="77777777" w:rsidR="00B03028" w:rsidRDefault="00B03028" w:rsidP="00B03028">
      <w:pPr>
        <w:pStyle w:val="4a"/>
        <w:numPr>
          <w:ilvl w:val="0"/>
          <w:numId w:val="29"/>
        </w:numPr>
        <w:rPr>
          <w:rFonts w:hint="eastAsia"/>
        </w:rPr>
      </w:pPr>
      <w:r w:rsidRPr="009C03D2">
        <w:t>显示</w:t>
      </w:r>
      <w:r>
        <w:rPr>
          <w:rFonts w:hint="eastAsia"/>
        </w:rPr>
        <w:t>testfile</w:t>
      </w:r>
      <w:r w:rsidRPr="009C03D2">
        <w:t>文件</w:t>
      </w:r>
      <w:r>
        <w:t>的</w:t>
      </w:r>
      <w:r w:rsidRPr="009C03D2">
        <w:t>内容：</w:t>
      </w:r>
    </w:p>
    <w:p w14:paraId="570B0D0A" w14:textId="77777777" w:rsidR="00B03028" w:rsidRDefault="00B03028" w:rsidP="0014162A">
      <w:pPr>
        <w:pStyle w:val="affffc"/>
      </w:pPr>
      <w:r>
        <w:t>cat textfile</w:t>
      </w:r>
    </w:p>
    <w:p w14:paraId="5E0022F4" w14:textId="77777777" w:rsidR="00B03028" w:rsidRDefault="00B03028" w:rsidP="00B03028">
      <w:pPr>
        <w:pStyle w:val="4a"/>
        <w:numPr>
          <w:ilvl w:val="0"/>
          <w:numId w:val="29"/>
        </w:numPr>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4649E12D" w14:textId="77777777" w:rsidR="00B03028" w:rsidRDefault="00B03028" w:rsidP="0014162A">
      <w:pPr>
        <w:pStyle w:val="affffc"/>
      </w:pPr>
      <w:r w:rsidRPr="00B712BC">
        <w:t>cat -b textfile1 textfile2 &gt;&gt; textfile3</w:t>
      </w:r>
    </w:p>
    <w:p w14:paraId="1B5062D4" w14:textId="77777777" w:rsidR="00B03028" w:rsidRPr="009C03D2" w:rsidRDefault="00B03028" w:rsidP="00B03028">
      <w:pPr>
        <w:pStyle w:val="4a"/>
        <w:numPr>
          <w:ilvl w:val="0"/>
          <w:numId w:val="29"/>
        </w:numPr>
        <w:rPr>
          <w:rFonts w:hint="eastAsia"/>
        </w:rPr>
      </w:pPr>
      <w:r>
        <w:t>向</w:t>
      </w:r>
      <w:r>
        <w:t>/etc/profile</w:t>
      </w:r>
      <w:r>
        <w:t>中追加内容</w:t>
      </w:r>
      <w:r>
        <w:rPr>
          <w:rFonts w:hint="eastAsia"/>
        </w:rPr>
        <w:t>（输入</w:t>
      </w:r>
      <w:r>
        <w:rPr>
          <w:rFonts w:hint="eastAsia"/>
        </w:rPr>
        <w:t>EOF</w:t>
      </w:r>
      <w:r>
        <w:rPr>
          <w:rFonts w:hint="eastAsia"/>
        </w:rPr>
        <w:t>表示结束追加）：</w:t>
      </w:r>
    </w:p>
    <w:p w14:paraId="75EC0C92" w14:textId="77777777" w:rsidR="00B03028" w:rsidRPr="009C03D2" w:rsidRDefault="00B03028" w:rsidP="0014162A">
      <w:pPr>
        <w:pStyle w:val="affffc"/>
      </w:pPr>
      <w:r w:rsidRPr="009C03D2">
        <w:t>cat &gt;&gt;/etc/profile&lt;&lt;EOF</w:t>
      </w:r>
    </w:p>
    <w:p w14:paraId="7BAB27A9" w14:textId="77777777" w:rsidR="00B03028" w:rsidRPr="009C03D2" w:rsidRDefault="00B03028" w:rsidP="0014162A">
      <w:pPr>
        <w:pStyle w:val="affffc"/>
      </w:pPr>
      <w:r>
        <w:rPr>
          <w:rFonts w:hint="eastAsia"/>
        </w:rPr>
        <w:t>&gt;</w:t>
      </w:r>
      <w:r w:rsidRPr="009C03D2">
        <w:t>export LD_LIBRARY_PATH=$packagePath/script/gspylib/clib:$LD_LIBRARY_PATH</w:t>
      </w:r>
    </w:p>
    <w:p w14:paraId="701D6A83" w14:textId="77777777" w:rsidR="00B03028" w:rsidRDefault="00B03028" w:rsidP="0014162A">
      <w:pPr>
        <w:pStyle w:val="affffc"/>
      </w:pPr>
      <w:r>
        <w:t>&gt;</w:t>
      </w:r>
      <w:r w:rsidRPr="009C03D2">
        <w:t>EOF</w:t>
      </w:r>
    </w:p>
    <w:p w14:paraId="338C27FD" w14:textId="77777777" w:rsidR="00B03028" w:rsidRDefault="00B03028" w:rsidP="002A1320">
      <w:pPr>
        <w:pStyle w:val="1e"/>
      </w:pPr>
      <w:r>
        <w:rPr>
          <w:rFonts w:hint="eastAsia"/>
        </w:rPr>
        <w:t>注：</w:t>
      </w:r>
    </w:p>
    <w:p w14:paraId="22E6ED41" w14:textId="77777777" w:rsidR="00B03028" w:rsidRPr="009C03D2" w:rsidRDefault="00B03028" w:rsidP="00B03028">
      <w:pPr>
        <w:pStyle w:val="4a"/>
        <w:numPr>
          <w:ilvl w:val="0"/>
          <w:numId w:val="29"/>
        </w:numPr>
        <w:rPr>
          <w:rFonts w:hint="eastAsia"/>
        </w:rPr>
      </w:pPr>
      <w:r>
        <w:rPr>
          <w:rFonts w:hint="eastAsia"/>
        </w:rPr>
        <w:t>EOF</w:t>
      </w:r>
      <w:r w:rsidRPr="009C03D2">
        <w:rPr>
          <w:rFonts w:hint="eastAsia"/>
        </w:rPr>
        <w:t>是</w:t>
      </w:r>
      <w:r w:rsidRPr="009C03D2">
        <w:t>end of file</w:t>
      </w:r>
      <w:r w:rsidRPr="009C03D2">
        <w:t>的缩写，表示</w:t>
      </w:r>
      <w:r w:rsidRPr="009C03D2">
        <w:t>"</w:t>
      </w:r>
      <w:r w:rsidRPr="009C03D2">
        <w:t>文字流</w:t>
      </w:r>
      <w:r w:rsidRPr="009C03D2">
        <w:t>"</w:t>
      </w:r>
      <w:r w:rsidRPr="009C03D2">
        <w:t>（</w:t>
      </w:r>
      <w:r w:rsidRPr="009C03D2">
        <w:t>stream</w:t>
      </w:r>
      <w:r>
        <w:t>）的结尾。</w:t>
      </w:r>
      <w:r w:rsidRPr="009C03D2">
        <w:t>"</w:t>
      </w:r>
      <w:r w:rsidRPr="009C03D2">
        <w:t>文字流</w:t>
      </w:r>
      <w:r w:rsidRPr="009C03D2">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10289003" w14:textId="77777777" w:rsidR="00B03028" w:rsidRDefault="00B03028" w:rsidP="00B03028">
      <w:pPr>
        <w:topLinePunct w:val="0"/>
        <w:adjustRightInd/>
        <w:snapToGrid/>
        <w:spacing w:before="0" w:after="0" w:line="240" w:lineRule="auto"/>
        <w:ind w:left="0"/>
        <w:rPr>
          <w:rFonts w:ascii="Huawei Sans" w:eastAsia="方正兰亭黑简体" w:hAnsi="Huawei Sans" w:cs="Huawei Sans"/>
          <w:sz w:val="21"/>
        </w:rPr>
      </w:pPr>
      <w:r>
        <w:br w:type="page"/>
      </w:r>
    </w:p>
    <w:p w14:paraId="7F297BCF" w14:textId="5A47BEB5" w:rsidR="00B03028" w:rsidRDefault="003B4315" w:rsidP="00B03028">
      <w:pPr>
        <w:pStyle w:val="1"/>
        <w:numPr>
          <w:ilvl w:val="0"/>
          <w:numId w:val="4"/>
        </w:numPr>
        <w:rPr>
          <w:rFonts w:hint="eastAsia"/>
        </w:rPr>
      </w:pPr>
      <w:bookmarkStart w:id="129" w:name="_Toc51141528"/>
      <w:bookmarkStart w:id="130" w:name="_Toc51148705"/>
      <w:bookmarkStart w:id="131" w:name="_Toc51334580"/>
      <w:r>
        <w:lastRenderedPageBreak/>
        <w:t>附录一</w:t>
      </w:r>
      <w:r w:rsidR="00B03028">
        <w:rPr>
          <w:rFonts w:hint="eastAsia"/>
        </w:rPr>
        <w:t>：</w:t>
      </w:r>
      <w:r w:rsidR="00B03028">
        <w:t>openGauss</w:t>
      </w:r>
      <w:r w:rsidR="00B03028">
        <w:t>数据库基本操作</w:t>
      </w:r>
      <w:bookmarkEnd w:id="129"/>
      <w:bookmarkEnd w:id="130"/>
      <w:bookmarkEnd w:id="131"/>
    </w:p>
    <w:p w14:paraId="757FA14B" w14:textId="77777777" w:rsidR="00B03028" w:rsidRDefault="00B03028" w:rsidP="00B03028">
      <w:pPr>
        <w:pStyle w:val="2"/>
        <w:numPr>
          <w:ilvl w:val="1"/>
          <w:numId w:val="4"/>
        </w:numPr>
        <w:rPr>
          <w:rFonts w:hint="eastAsia"/>
        </w:rPr>
      </w:pPr>
      <w:bookmarkStart w:id="132" w:name="_Toc51057498"/>
      <w:bookmarkStart w:id="133" w:name="_Toc51141529"/>
      <w:bookmarkStart w:id="134" w:name="_Toc51148706"/>
      <w:bookmarkStart w:id="135" w:name="_Toc51160662"/>
      <w:bookmarkStart w:id="136" w:name="_Toc51334581"/>
      <w:r>
        <w:t>查看数据库对象</w:t>
      </w:r>
      <w:bookmarkEnd w:id="132"/>
      <w:bookmarkEnd w:id="133"/>
      <w:bookmarkEnd w:id="134"/>
      <w:bookmarkEnd w:id="135"/>
      <w:bookmarkEnd w:id="136"/>
    </w:p>
    <w:p w14:paraId="3C5BA612" w14:textId="77777777" w:rsidR="00B03028" w:rsidRDefault="00B03028" w:rsidP="00B03028">
      <w:pPr>
        <w:pStyle w:val="4a"/>
        <w:numPr>
          <w:ilvl w:val="0"/>
          <w:numId w:val="29"/>
        </w:numPr>
        <w:rPr>
          <w:rFonts w:hint="eastAsia"/>
        </w:rPr>
      </w:pPr>
      <w:r>
        <w:rPr>
          <w:rFonts w:hint="eastAsia"/>
        </w:rPr>
        <w:t>查看帮助信息：</w:t>
      </w:r>
    </w:p>
    <w:p w14:paraId="22FEC2B4" w14:textId="77777777" w:rsidR="00B03028" w:rsidRDefault="00B03028" w:rsidP="0014162A">
      <w:pPr>
        <w:pStyle w:val="affffc"/>
      </w:pPr>
      <w:r w:rsidRPr="0014162A">
        <w:t xml:space="preserve">postgres=# </w:t>
      </w:r>
      <w:r>
        <w:rPr>
          <w:rFonts w:hint="eastAsia"/>
        </w:rPr>
        <w:t>\</w:t>
      </w:r>
      <w:r>
        <w:t>?</w:t>
      </w:r>
    </w:p>
    <w:p w14:paraId="228035C7" w14:textId="77777777" w:rsidR="00B03028" w:rsidRDefault="00B03028" w:rsidP="00B03028">
      <w:pPr>
        <w:pStyle w:val="4a"/>
        <w:numPr>
          <w:ilvl w:val="0"/>
          <w:numId w:val="29"/>
        </w:numPr>
        <w:rPr>
          <w:rFonts w:hint="eastAsia"/>
        </w:rPr>
      </w:pPr>
      <w:r>
        <w:t>切换数据库</w:t>
      </w:r>
      <w:r>
        <w:rPr>
          <w:rFonts w:hint="eastAsia"/>
        </w:rPr>
        <w:t>：</w:t>
      </w:r>
    </w:p>
    <w:p w14:paraId="2B9BEA96" w14:textId="77777777" w:rsidR="00B03028" w:rsidRDefault="00B03028" w:rsidP="0014162A">
      <w:pPr>
        <w:pStyle w:val="affffc"/>
      </w:pPr>
      <w:r w:rsidRPr="0014162A">
        <w:t xml:space="preserve">postgres=# </w:t>
      </w:r>
      <w:r>
        <w:rPr>
          <w:rFonts w:hint="eastAsia"/>
        </w:rPr>
        <w:t>\</w:t>
      </w:r>
      <w:r>
        <w:t>c dbname</w:t>
      </w:r>
    </w:p>
    <w:p w14:paraId="1783476C" w14:textId="77777777" w:rsidR="00B03028" w:rsidRDefault="00B03028" w:rsidP="00B03028">
      <w:pPr>
        <w:pStyle w:val="4a"/>
        <w:numPr>
          <w:ilvl w:val="0"/>
          <w:numId w:val="29"/>
        </w:numPr>
        <w:rPr>
          <w:rFonts w:hint="eastAsia"/>
        </w:rPr>
      </w:pPr>
      <w:r>
        <w:t>列举数据库</w:t>
      </w:r>
      <w:r>
        <w:rPr>
          <w:rFonts w:hint="eastAsia"/>
        </w:rPr>
        <w:t>：</w:t>
      </w:r>
    </w:p>
    <w:p w14:paraId="2257C64A" w14:textId="77777777" w:rsidR="00B03028" w:rsidRDefault="00B03028" w:rsidP="002A1320">
      <w:pPr>
        <w:pStyle w:val="1e"/>
        <w:rPr>
          <w:lang w:eastAsia="zh-CN"/>
        </w:rPr>
      </w:pPr>
      <w:r w:rsidRPr="00C57CF6">
        <w:rPr>
          <w:rFonts w:hint="eastAsia"/>
          <w:lang w:eastAsia="zh-CN"/>
        </w:rPr>
        <w:t>使用</w:t>
      </w:r>
      <w:r w:rsidRPr="00C57CF6">
        <w:rPr>
          <w:lang w:eastAsia="zh-CN"/>
        </w:rPr>
        <w:t>\l</w:t>
      </w:r>
      <w:r w:rsidRPr="00C57CF6">
        <w:rPr>
          <w:lang w:eastAsia="zh-CN"/>
        </w:rPr>
        <w:t>元命令查看数据库系统的数据库列表</w:t>
      </w:r>
      <w:r>
        <w:rPr>
          <w:rFonts w:hint="eastAsia"/>
          <w:lang w:eastAsia="zh-CN"/>
        </w:rPr>
        <w:t>。</w:t>
      </w:r>
    </w:p>
    <w:p w14:paraId="1C5EC65F" w14:textId="77777777" w:rsidR="00B03028" w:rsidRDefault="00B03028" w:rsidP="0014162A">
      <w:pPr>
        <w:pStyle w:val="affffc"/>
      </w:pPr>
      <w:r w:rsidRPr="0014162A">
        <w:t xml:space="preserve">postgres=# </w:t>
      </w:r>
      <w:r>
        <w:t>\l</w:t>
      </w:r>
    </w:p>
    <w:p w14:paraId="7AECFAE8" w14:textId="77777777" w:rsidR="00B03028" w:rsidRDefault="00B03028" w:rsidP="002A1320">
      <w:pPr>
        <w:pStyle w:val="1e"/>
      </w:pPr>
      <w:r w:rsidRPr="00B67E29">
        <w:rPr>
          <w:rFonts w:hint="eastAsia"/>
        </w:rPr>
        <w:t>使用如下命令通过系统表</w:t>
      </w:r>
      <w:r w:rsidRPr="00B67E29">
        <w:t>pg_database</w:t>
      </w:r>
      <w:r w:rsidRPr="00B67E29">
        <w:t>查询数据库列表。</w:t>
      </w:r>
    </w:p>
    <w:p w14:paraId="706292A9" w14:textId="77777777" w:rsidR="00B03028" w:rsidRDefault="00B03028" w:rsidP="0014162A">
      <w:pPr>
        <w:pStyle w:val="affffc"/>
      </w:pPr>
      <w:r w:rsidRPr="0014162A">
        <w:t xml:space="preserve">postgres=# </w:t>
      </w:r>
      <w:r w:rsidRPr="00B67E29">
        <w:t>SELECT datname FROM pg_database;</w:t>
      </w:r>
    </w:p>
    <w:p w14:paraId="10A14B51" w14:textId="77777777" w:rsidR="00B03028" w:rsidRDefault="00B03028" w:rsidP="00B03028">
      <w:pPr>
        <w:pStyle w:val="4a"/>
        <w:numPr>
          <w:ilvl w:val="0"/>
          <w:numId w:val="29"/>
        </w:numPr>
        <w:rPr>
          <w:rFonts w:hint="eastAsia"/>
        </w:rPr>
      </w:pPr>
      <w:r>
        <w:rPr>
          <w:rFonts w:hint="eastAsia"/>
        </w:rPr>
        <w:t>列举表：</w:t>
      </w:r>
    </w:p>
    <w:p w14:paraId="16D327E3" w14:textId="77777777" w:rsidR="00B03028" w:rsidRDefault="00B03028" w:rsidP="0014162A">
      <w:pPr>
        <w:pStyle w:val="affffc"/>
      </w:pPr>
      <w:r w:rsidRPr="0014162A">
        <w:t xml:space="preserve">postgres=# </w:t>
      </w:r>
      <w:r>
        <w:t>\dt</w:t>
      </w:r>
    </w:p>
    <w:p w14:paraId="3DADF18D" w14:textId="77777777" w:rsidR="00B03028" w:rsidRDefault="00B03028" w:rsidP="00B03028">
      <w:pPr>
        <w:pStyle w:val="4a"/>
        <w:numPr>
          <w:ilvl w:val="0"/>
          <w:numId w:val="29"/>
        </w:numPr>
        <w:rPr>
          <w:rFonts w:hint="eastAsia"/>
        </w:rPr>
      </w:pPr>
      <w:r>
        <w:t>列举所有表</w:t>
      </w:r>
      <w:r>
        <w:rPr>
          <w:rFonts w:hint="eastAsia"/>
        </w:rPr>
        <w:t>、</w:t>
      </w:r>
      <w:r>
        <w:t>视图和索引</w:t>
      </w:r>
      <w:r>
        <w:rPr>
          <w:rFonts w:hint="eastAsia"/>
        </w:rPr>
        <w:t>：</w:t>
      </w:r>
    </w:p>
    <w:p w14:paraId="55189001" w14:textId="77777777" w:rsidR="00B03028" w:rsidRDefault="00B03028" w:rsidP="0014162A">
      <w:pPr>
        <w:pStyle w:val="affffc"/>
      </w:pPr>
      <w:r w:rsidRPr="0014162A">
        <w:t xml:space="preserve">postgres=# </w:t>
      </w:r>
      <w:r>
        <w:rPr>
          <w:rFonts w:hint="eastAsia"/>
        </w:rPr>
        <w:t>\</w:t>
      </w:r>
      <w:r>
        <w:t>d+</w:t>
      </w:r>
    </w:p>
    <w:p w14:paraId="2A5951C7" w14:textId="77777777" w:rsidR="00B03028" w:rsidRDefault="00B03028" w:rsidP="002A1320">
      <w:pPr>
        <w:pStyle w:val="1e"/>
      </w:pPr>
      <w:r w:rsidRPr="005535B5">
        <w:rPr>
          <w:rFonts w:hint="eastAsia"/>
        </w:rPr>
        <w:t>使用</w:t>
      </w:r>
      <w:r w:rsidRPr="005535B5">
        <w:t>gsql</w:t>
      </w:r>
      <w:r w:rsidRPr="005535B5">
        <w:t>的</w:t>
      </w:r>
      <w:r w:rsidRPr="005535B5">
        <w:t>\d+</w:t>
      </w:r>
      <w:r w:rsidRPr="005535B5">
        <w:t>命令查询表的属性。</w:t>
      </w:r>
    </w:p>
    <w:p w14:paraId="3FA309D9" w14:textId="77777777" w:rsidR="00B03028" w:rsidRDefault="00B03028" w:rsidP="0014162A">
      <w:pPr>
        <w:pStyle w:val="affffc"/>
      </w:pPr>
      <w:r w:rsidRPr="0014162A">
        <w:t xml:space="preserve">postgres=# </w:t>
      </w:r>
      <w:r>
        <w:rPr>
          <w:rFonts w:hint="eastAsia"/>
        </w:rPr>
        <w:t>\</w:t>
      </w:r>
      <w:r>
        <w:t>d+ tablename</w:t>
      </w:r>
    </w:p>
    <w:p w14:paraId="6CBD9967" w14:textId="77777777" w:rsidR="00B03028" w:rsidRDefault="00B03028" w:rsidP="00B03028">
      <w:pPr>
        <w:pStyle w:val="4a"/>
        <w:numPr>
          <w:ilvl w:val="0"/>
          <w:numId w:val="29"/>
        </w:numPr>
        <w:rPr>
          <w:rFonts w:hint="eastAsia"/>
        </w:rPr>
      </w:pPr>
      <w:r>
        <w:rPr>
          <w:rFonts w:hint="eastAsia"/>
        </w:rPr>
        <w:t>查看表结构：</w:t>
      </w:r>
    </w:p>
    <w:p w14:paraId="40B300E0" w14:textId="77777777" w:rsidR="00B03028" w:rsidRDefault="00B03028" w:rsidP="0014162A">
      <w:pPr>
        <w:pStyle w:val="affffc"/>
      </w:pPr>
      <w:r w:rsidRPr="0014162A">
        <w:t xml:space="preserve">postgres=# </w:t>
      </w:r>
      <w:r>
        <w:t>\d tablename</w:t>
      </w:r>
    </w:p>
    <w:p w14:paraId="2E355FFA" w14:textId="77777777" w:rsidR="00B03028" w:rsidRDefault="00B03028" w:rsidP="00B03028">
      <w:pPr>
        <w:pStyle w:val="4a"/>
        <w:numPr>
          <w:ilvl w:val="0"/>
          <w:numId w:val="29"/>
        </w:numPr>
        <w:rPr>
          <w:rFonts w:hint="eastAsia"/>
        </w:rPr>
      </w:pPr>
      <w:r>
        <w:rPr>
          <w:rFonts w:hint="eastAsia"/>
        </w:rPr>
        <w:t>列举</w:t>
      </w:r>
      <w:r>
        <w:t>schema</w:t>
      </w:r>
      <w:r>
        <w:rPr>
          <w:rFonts w:hint="eastAsia"/>
        </w:rPr>
        <w:t>：</w:t>
      </w:r>
    </w:p>
    <w:p w14:paraId="50AFC20D" w14:textId="77777777" w:rsidR="00B03028" w:rsidRDefault="00B03028" w:rsidP="0014162A">
      <w:pPr>
        <w:pStyle w:val="affffc"/>
      </w:pPr>
      <w:r w:rsidRPr="0014162A">
        <w:t xml:space="preserve">postgres=# </w:t>
      </w:r>
      <w:r>
        <w:t>\dn</w:t>
      </w:r>
    </w:p>
    <w:p w14:paraId="01B44A76" w14:textId="77777777" w:rsidR="00B03028" w:rsidRDefault="00B03028" w:rsidP="00B03028">
      <w:pPr>
        <w:pStyle w:val="4a"/>
        <w:numPr>
          <w:ilvl w:val="0"/>
          <w:numId w:val="29"/>
        </w:numPr>
        <w:rPr>
          <w:rFonts w:hint="eastAsia"/>
        </w:rPr>
      </w:pPr>
      <w:r>
        <w:rPr>
          <w:rFonts w:hint="eastAsia"/>
        </w:rPr>
        <w:t>查看索引：</w:t>
      </w:r>
    </w:p>
    <w:p w14:paraId="7C994D42" w14:textId="77777777" w:rsidR="00B03028" w:rsidRDefault="00B03028" w:rsidP="0014162A">
      <w:pPr>
        <w:pStyle w:val="affffc"/>
      </w:pPr>
      <w:r w:rsidRPr="0014162A">
        <w:t xml:space="preserve">postgres=# </w:t>
      </w:r>
      <w:r>
        <w:t>\di</w:t>
      </w:r>
    </w:p>
    <w:p w14:paraId="2035C641" w14:textId="77777777" w:rsidR="00B03028" w:rsidRDefault="00B03028" w:rsidP="00B03028">
      <w:pPr>
        <w:pStyle w:val="4a"/>
        <w:numPr>
          <w:ilvl w:val="0"/>
          <w:numId w:val="29"/>
        </w:numPr>
        <w:rPr>
          <w:rFonts w:hint="eastAsia"/>
        </w:rPr>
      </w:pPr>
      <w:r>
        <w:rPr>
          <w:rFonts w:hint="eastAsia"/>
        </w:rPr>
        <w:t>查询表空间：</w:t>
      </w:r>
    </w:p>
    <w:p w14:paraId="4A037DF6" w14:textId="77777777" w:rsidR="00B03028" w:rsidRDefault="00B03028" w:rsidP="002A1320">
      <w:pPr>
        <w:pStyle w:val="1e"/>
        <w:rPr>
          <w:lang w:eastAsia="zh-CN"/>
        </w:rPr>
      </w:pPr>
      <w:r w:rsidRPr="005535B5">
        <w:rPr>
          <w:rFonts w:hint="eastAsia"/>
          <w:lang w:eastAsia="zh-CN"/>
        </w:rPr>
        <w:t>使用</w:t>
      </w:r>
      <w:r w:rsidRPr="005535B5">
        <w:rPr>
          <w:lang w:eastAsia="zh-CN"/>
        </w:rPr>
        <w:t>gsql</w:t>
      </w:r>
      <w:r w:rsidRPr="005535B5">
        <w:rPr>
          <w:lang w:eastAsia="zh-CN"/>
        </w:rPr>
        <w:t>程序的元命令查询表空间。</w:t>
      </w:r>
    </w:p>
    <w:p w14:paraId="030411C0" w14:textId="77777777" w:rsidR="00B03028" w:rsidRDefault="00B03028" w:rsidP="0014162A">
      <w:pPr>
        <w:pStyle w:val="affffc"/>
      </w:pPr>
      <w:r w:rsidRPr="0014162A">
        <w:t xml:space="preserve">postgres=# </w:t>
      </w:r>
      <w:r>
        <w:rPr>
          <w:rFonts w:hint="eastAsia"/>
        </w:rPr>
        <w:t>\</w:t>
      </w:r>
      <w:r>
        <w:t>db</w:t>
      </w:r>
    </w:p>
    <w:p w14:paraId="4E299BE3" w14:textId="77777777" w:rsidR="00B03028" w:rsidRDefault="00B03028" w:rsidP="002A1320">
      <w:pPr>
        <w:pStyle w:val="1e"/>
      </w:pPr>
      <w:r w:rsidRPr="005535B5">
        <w:rPr>
          <w:rFonts w:hint="eastAsia"/>
        </w:rPr>
        <w:t>检查</w:t>
      </w:r>
      <w:r w:rsidRPr="005535B5">
        <w:t>pg_tablespace</w:t>
      </w:r>
      <w:r w:rsidRPr="005535B5">
        <w:t>系统表。如下命令可查到系统和用户定义的全部表空间。</w:t>
      </w:r>
    </w:p>
    <w:p w14:paraId="2D4E2298" w14:textId="77777777" w:rsidR="00B03028" w:rsidRDefault="00B03028" w:rsidP="0014162A">
      <w:pPr>
        <w:pStyle w:val="affffc"/>
      </w:pPr>
      <w:r w:rsidRPr="0014162A">
        <w:t xml:space="preserve">postgres=# </w:t>
      </w:r>
      <w:r w:rsidRPr="005535B5">
        <w:t>SELECT spcname FROM pg_tablespace;</w:t>
      </w:r>
    </w:p>
    <w:p w14:paraId="2991E482" w14:textId="77777777" w:rsidR="00B03028" w:rsidRDefault="00B03028" w:rsidP="00B03028">
      <w:pPr>
        <w:pStyle w:val="4a"/>
        <w:numPr>
          <w:ilvl w:val="0"/>
          <w:numId w:val="29"/>
        </w:numPr>
        <w:rPr>
          <w:rFonts w:hint="eastAsia"/>
        </w:rPr>
      </w:pPr>
      <w:r>
        <w:rPr>
          <w:rFonts w:hint="eastAsia"/>
        </w:rPr>
        <w:lastRenderedPageBreak/>
        <w:t>查看数据库用户</w:t>
      </w:r>
      <w:r>
        <w:t>列表</w:t>
      </w:r>
      <w:r>
        <w:rPr>
          <w:rFonts w:hint="eastAsia"/>
        </w:rPr>
        <w:t>：</w:t>
      </w:r>
    </w:p>
    <w:p w14:paraId="5CF8070C" w14:textId="77777777" w:rsidR="00B03028" w:rsidRDefault="00B03028" w:rsidP="0014162A">
      <w:pPr>
        <w:pStyle w:val="affffc"/>
      </w:pPr>
      <w:r w:rsidRPr="0014162A">
        <w:t xml:space="preserve">postgres=# </w:t>
      </w:r>
      <w:r w:rsidRPr="001465DA">
        <w:t>SELECT * FROM pg_user</w:t>
      </w:r>
      <w:r>
        <w:t>;</w:t>
      </w:r>
    </w:p>
    <w:p w14:paraId="32333D90" w14:textId="77777777" w:rsidR="00B03028" w:rsidRDefault="00B03028" w:rsidP="00B03028">
      <w:pPr>
        <w:pStyle w:val="4a"/>
        <w:numPr>
          <w:ilvl w:val="0"/>
          <w:numId w:val="29"/>
        </w:numPr>
        <w:rPr>
          <w:rFonts w:hint="eastAsia"/>
        </w:rPr>
      </w:pPr>
      <w:r>
        <w:rPr>
          <w:rFonts w:hint="eastAsia"/>
        </w:rPr>
        <w:t>要查看用户属性：</w:t>
      </w:r>
    </w:p>
    <w:p w14:paraId="72CD8DDC" w14:textId="77777777" w:rsidR="00B03028" w:rsidRDefault="00B03028" w:rsidP="0014162A">
      <w:pPr>
        <w:pStyle w:val="affffc"/>
      </w:pPr>
      <w:r w:rsidRPr="0014162A">
        <w:t xml:space="preserve">postgres=# </w:t>
      </w:r>
      <w:r w:rsidRPr="008A38EC">
        <w:t>SELECT * FROM pg_authid;</w:t>
      </w:r>
    </w:p>
    <w:p w14:paraId="52C814E0" w14:textId="77777777" w:rsidR="00B03028" w:rsidRDefault="00B03028" w:rsidP="00B03028">
      <w:pPr>
        <w:pStyle w:val="4a"/>
        <w:numPr>
          <w:ilvl w:val="0"/>
          <w:numId w:val="29"/>
        </w:numPr>
        <w:rPr>
          <w:rFonts w:hint="eastAsia"/>
        </w:rPr>
      </w:pPr>
      <w:r>
        <w:rPr>
          <w:rFonts w:hint="eastAsia"/>
        </w:rPr>
        <w:t>查看所有角色：</w:t>
      </w:r>
    </w:p>
    <w:p w14:paraId="60D5BB33" w14:textId="77777777" w:rsidR="00B03028" w:rsidRDefault="00B03028" w:rsidP="0014162A">
      <w:pPr>
        <w:pStyle w:val="affffc"/>
      </w:pPr>
      <w:r w:rsidRPr="0014162A">
        <w:t xml:space="preserve">postgres=# </w:t>
      </w:r>
      <w:r w:rsidRPr="00EB6EFE">
        <w:t>SELECT * FROM PG_ROLES;</w:t>
      </w:r>
    </w:p>
    <w:p w14:paraId="027B8DF7" w14:textId="77777777" w:rsidR="00B03028" w:rsidRDefault="00B03028" w:rsidP="00B03028">
      <w:pPr>
        <w:pStyle w:val="2"/>
        <w:numPr>
          <w:ilvl w:val="1"/>
          <w:numId w:val="4"/>
        </w:numPr>
        <w:rPr>
          <w:rFonts w:hint="eastAsia"/>
        </w:rPr>
      </w:pPr>
      <w:bookmarkStart w:id="137" w:name="_Toc51057499"/>
      <w:bookmarkStart w:id="138" w:name="_Toc51141530"/>
      <w:bookmarkStart w:id="139" w:name="_Toc51148707"/>
      <w:bookmarkStart w:id="140" w:name="_Toc51160663"/>
      <w:bookmarkStart w:id="141" w:name="_Toc51334582"/>
      <w:r>
        <w:rPr>
          <w:rFonts w:hint="eastAsia"/>
        </w:rPr>
        <w:t>其他操作</w:t>
      </w:r>
      <w:bookmarkEnd w:id="137"/>
      <w:bookmarkEnd w:id="138"/>
      <w:bookmarkEnd w:id="139"/>
      <w:bookmarkEnd w:id="140"/>
      <w:bookmarkEnd w:id="141"/>
    </w:p>
    <w:p w14:paraId="5901E890" w14:textId="77777777" w:rsidR="00B03028" w:rsidRPr="006E6A1D" w:rsidRDefault="00B03028" w:rsidP="00B03028">
      <w:pPr>
        <w:pStyle w:val="4a"/>
        <w:numPr>
          <w:ilvl w:val="0"/>
          <w:numId w:val="29"/>
        </w:numPr>
        <w:rPr>
          <w:rFonts w:hint="eastAsia"/>
        </w:rPr>
      </w:pPr>
      <w:r w:rsidRPr="006E6A1D">
        <w:t>查看</w:t>
      </w:r>
      <w:r w:rsidRPr="006E6A1D">
        <w:t>openGauss</w:t>
      </w:r>
      <w:r w:rsidRPr="006E6A1D">
        <w:t>支持的所有</w:t>
      </w:r>
      <w:r w:rsidRPr="006E6A1D">
        <w:t>SQL</w:t>
      </w:r>
      <w:r w:rsidRPr="006E6A1D">
        <w:t>语句。</w:t>
      </w:r>
    </w:p>
    <w:p w14:paraId="3943C01F" w14:textId="77777777" w:rsidR="00B03028" w:rsidRPr="0014162A" w:rsidRDefault="00B03028" w:rsidP="0014162A">
      <w:pPr>
        <w:pStyle w:val="affffc"/>
      </w:pPr>
      <w:r w:rsidRPr="0014162A">
        <w:t>postgres=#\h</w:t>
      </w:r>
    </w:p>
    <w:p w14:paraId="772E2DA4" w14:textId="77777777" w:rsidR="00B03028" w:rsidRDefault="00B03028" w:rsidP="00B03028">
      <w:pPr>
        <w:pStyle w:val="4a"/>
        <w:numPr>
          <w:ilvl w:val="0"/>
          <w:numId w:val="29"/>
        </w:numPr>
        <w:rPr>
          <w:rFonts w:hint="eastAsia"/>
        </w:rPr>
      </w:pPr>
      <w:r>
        <w:t>切换数据库</w:t>
      </w:r>
      <w:r>
        <w:rPr>
          <w:rFonts w:hint="eastAsia"/>
        </w:rPr>
        <w:t>：</w:t>
      </w:r>
    </w:p>
    <w:p w14:paraId="4199D840" w14:textId="77777777" w:rsidR="00B03028" w:rsidRDefault="00B03028" w:rsidP="0014162A">
      <w:pPr>
        <w:pStyle w:val="affffc"/>
      </w:pPr>
      <w:r w:rsidRPr="0014162A">
        <w:t xml:space="preserve">postgres=# </w:t>
      </w:r>
      <w:r>
        <w:rPr>
          <w:rFonts w:hint="eastAsia"/>
        </w:rPr>
        <w:t>\</w:t>
      </w:r>
      <w:r>
        <w:t>c dbname</w:t>
      </w:r>
    </w:p>
    <w:p w14:paraId="4609E9D7" w14:textId="77777777" w:rsidR="00B03028" w:rsidRDefault="00B03028" w:rsidP="00B03028">
      <w:pPr>
        <w:pStyle w:val="4a"/>
        <w:numPr>
          <w:ilvl w:val="0"/>
          <w:numId w:val="29"/>
        </w:numPr>
        <w:rPr>
          <w:rFonts w:hint="eastAsia"/>
        </w:rPr>
      </w:pPr>
      <w:r>
        <w:rPr>
          <w:rFonts w:hint="eastAsia"/>
        </w:rPr>
        <w:t>切换用户：</w:t>
      </w:r>
    </w:p>
    <w:p w14:paraId="055CA7BD" w14:textId="77777777" w:rsidR="00B03028" w:rsidRDefault="00B03028" w:rsidP="0014162A">
      <w:pPr>
        <w:pStyle w:val="affffc"/>
      </w:pPr>
      <w:r w:rsidRPr="0014162A">
        <w:t xml:space="preserve">postgres=# </w:t>
      </w:r>
      <w:r>
        <w:rPr>
          <w:rFonts w:hint="eastAsia"/>
        </w:rPr>
        <w:t>\</w:t>
      </w:r>
      <w:r>
        <w:t>c – username</w:t>
      </w:r>
    </w:p>
    <w:p w14:paraId="4E9BADD7" w14:textId="77777777" w:rsidR="00B03028" w:rsidRDefault="00B03028" w:rsidP="00B03028">
      <w:pPr>
        <w:pStyle w:val="4a"/>
        <w:numPr>
          <w:ilvl w:val="0"/>
          <w:numId w:val="29"/>
        </w:numPr>
        <w:rPr>
          <w:rFonts w:hint="eastAsia"/>
        </w:rPr>
      </w:pPr>
      <w:r>
        <w:rPr>
          <w:rFonts w:hint="eastAsia"/>
        </w:rPr>
        <w:t>退出数据库：</w:t>
      </w:r>
    </w:p>
    <w:p w14:paraId="6145855D" w14:textId="1EBB32A7" w:rsidR="00515B4A" w:rsidRPr="008D5D64" w:rsidRDefault="00B03028" w:rsidP="0014162A">
      <w:pPr>
        <w:pStyle w:val="affffc"/>
      </w:pPr>
      <w:r w:rsidRPr="0014162A">
        <w:t xml:space="preserve">postgres=# </w:t>
      </w:r>
      <w:r>
        <w:rPr>
          <w:rFonts w:hint="eastAsia"/>
        </w:rPr>
        <w:t>\</w:t>
      </w:r>
      <w:r>
        <w:t>q</w:t>
      </w:r>
    </w:p>
    <w:sectPr w:rsidR="00515B4A" w:rsidRPr="008D5D64" w:rsidSect="00033B54">
      <w:headerReference w:type="default" r:id="rId2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C411" w14:textId="77777777" w:rsidR="00982FBE" w:rsidRDefault="00982FBE" w:rsidP="00940D2A">
      <w:pPr>
        <w:spacing w:before="0" w:after="0" w:line="240" w:lineRule="auto"/>
      </w:pPr>
      <w:r>
        <w:separator/>
      </w:r>
    </w:p>
  </w:endnote>
  <w:endnote w:type="continuationSeparator" w:id="0">
    <w:p w14:paraId="465517C0" w14:textId="77777777" w:rsidR="00982FBE" w:rsidRDefault="00982FB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64728" w14:textId="77777777" w:rsidR="00982FBE" w:rsidRDefault="00982FBE" w:rsidP="00940D2A">
      <w:pPr>
        <w:spacing w:before="0" w:after="0" w:line="240" w:lineRule="auto"/>
      </w:pPr>
      <w:r>
        <w:separator/>
      </w:r>
    </w:p>
  </w:footnote>
  <w:footnote w:type="continuationSeparator" w:id="0">
    <w:p w14:paraId="0C399B3B" w14:textId="77777777" w:rsidR="00982FBE" w:rsidRDefault="00982FBE"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461B0A" w:rsidRPr="00B3672F" w:rsidRDefault="00461B0A" w:rsidP="00033B54">
    <w:pPr>
      <w:pStyle w:val="a6"/>
      <w:rPr>
        <w:rFonts w:ascii="HuaweiSans-Regular" w:eastAsia="方正兰亭黑简体" w:hAnsi="HuaweiSans-Regular" w:hint="eastAsia"/>
      </w:rPr>
    </w:pPr>
  </w:p>
  <w:p w14:paraId="6619D47F" w14:textId="77777777" w:rsidR="00461B0A" w:rsidRPr="00B3672F" w:rsidRDefault="00461B0A"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461B0A" w:rsidRPr="00B3672F" w14:paraId="2FAC5D03" w14:textId="77777777" w:rsidTr="00854769">
      <w:trPr>
        <w:cantSplit/>
        <w:trHeight w:hRule="exact" w:val="738"/>
      </w:trPr>
      <w:tc>
        <w:tcPr>
          <w:tcW w:w="1134" w:type="dxa"/>
        </w:tcPr>
        <w:p w14:paraId="07F9ECB9" w14:textId="0621B518" w:rsidR="00461B0A" w:rsidRPr="00B3672F" w:rsidRDefault="00461B0A"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5" name="图片 5"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461B0A" w:rsidRPr="00B3672F" w:rsidRDefault="00461B0A" w:rsidP="00033B54">
          <w:pPr>
            <w:spacing w:before="120"/>
            <w:rPr>
              <w:rFonts w:ascii="HuaweiSans-Regular" w:eastAsia="方正兰亭黑简体" w:hAnsi="HuaweiSans-Regular" w:hint="eastAsia"/>
            </w:rPr>
          </w:pPr>
        </w:p>
      </w:tc>
      <w:tc>
        <w:tcPr>
          <w:tcW w:w="7371" w:type="dxa"/>
          <w:vAlign w:val="bottom"/>
        </w:tcPr>
        <w:p w14:paraId="541AEA52" w14:textId="0D5E4B0B" w:rsidR="00461B0A" w:rsidRPr="00B3672F" w:rsidRDefault="00461B0A"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数据库备份恢复指导手册</w:t>
          </w:r>
        </w:p>
      </w:tc>
      <w:tc>
        <w:tcPr>
          <w:tcW w:w="1134" w:type="dxa"/>
          <w:vAlign w:val="bottom"/>
        </w:tcPr>
        <w:p w14:paraId="279C3BBC" w14:textId="1A924E70" w:rsidR="00461B0A" w:rsidRPr="00B3672F" w:rsidRDefault="00461B0A"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A37726">
            <w:rPr>
              <w:rFonts w:ascii="HuaweiSans-Regular" w:eastAsia="方正兰亭黑简体" w:hAnsi="HuaweiSans-Regular" w:hint="eastAsia"/>
              <w:noProof/>
            </w:rPr>
            <w:t>7</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461B0A" w:rsidRPr="00B3672F" w:rsidRDefault="00461B0A" w:rsidP="00033B54">
    <w:pPr>
      <w:pStyle w:val="a6"/>
      <w:rPr>
        <w:rFonts w:ascii="HuaweiSans-Regular" w:eastAsia="方正兰亭黑简体" w:hAnsi="HuaweiSans-Regular" w:hint="eastAsia"/>
      </w:rPr>
    </w:pPr>
  </w:p>
  <w:p w14:paraId="76432B8F" w14:textId="77777777" w:rsidR="00461B0A" w:rsidRPr="00B3672F" w:rsidRDefault="00461B0A" w:rsidP="00033B54">
    <w:pPr>
      <w:pStyle w:val="a6"/>
      <w:rPr>
        <w:rFonts w:ascii="HuaweiSans-Regular" w:eastAsia="方正兰亭黑简体" w:hAnsi="HuaweiSans-Regular" w:hint="eastAsia"/>
      </w:rPr>
    </w:pPr>
  </w:p>
  <w:p w14:paraId="2CCE42D9" w14:textId="77777777" w:rsidR="00461B0A" w:rsidRPr="00B3672F" w:rsidRDefault="00461B0A">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CC3"/>
    <w:multiLevelType w:val="hybridMultilevel"/>
    <w:tmpl w:val="EEC6B2B2"/>
    <w:lvl w:ilvl="0" w:tplc="CE92402E">
      <w:start w:val="1"/>
      <w:numFmt w:val="bullet"/>
      <w:lvlText w:val="•"/>
      <w:lvlJc w:val="left"/>
      <w:pPr>
        <w:tabs>
          <w:tab w:val="num" w:pos="720"/>
        </w:tabs>
        <w:ind w:left="720" w:hanging="360"/>
      </w:pPr>
      <w:rPr>
        <w:rFonts w:ascii="Arial" w:hAnsi="Arial" w:hint="default"/>
      </w:rPr>
    </w:lvl>
    <w:lvl w:ilvl="1" w:tplc="8F74FA6E" w:tentative="1">
      <w:start w:val="1"/>
      <w:numFmt w:val="bullet"/>
      <w:lvlText w:val="•"/>
      <w:lvlJc w:val="left"/>
      <w:pPr>
        <w:tabs>
          <w:tab w:val="num" w:pos="1440"/>
        </w:tabs>
        <w:ind w:left="1440" w:hanging="360"/>
      </w:pPr>
      <w:rPr>
        <w:rFonts w:ascii="Arial" w:hAnsi="Arial" w:hint="default"/>
      </w:rPr>
    </w:lvl>
    <w:lvl w:ilvl="2" w:tplc="D8D64372" w:tentative="1">
      <w:start w:val="1"/>
      <w:numFmt w:val="bullet"/>
      <w:lvlText w:val="•"/>
      <w:lvlJc w:val="left"/>
      <w:pPr>
        <w:tabs>
          <w:tab w:val="num" w:pos="2160"/>
        </w:tabs>
        <w:ind w:left="2160" w:hanging="360"/>
      </w:pPr>
      <w:rPr>
        <w:rFonts w:ascii="Arial" w:hAnsi="Arial" w:hint="default"/>
      </w:rPr>
    </w:lvl>
    <w:lvl w:ilvl="3" w:tplc="BF780D30" w:tentative="1">
      <w:start w:val="1"/>
      <w:numFmt w:val="bullet"/>
      <w:lvlText w:val="•"/>
      <w:lvlJc w:val="left"/>
      <w:pPr>
        <w:tabs>
          <w:tab w:val="num" w:pos="2880"/>
        </w:tabs>
        <w:ind w:left="2880" w:hanging="360"/>
      </w:pPr>
      <w:rPr>
        <w:rFonts w:ascii="Arial" w:hAnsi="Arial" w:hint="default"/>
      </w:rPr>
    </w:lvl>
    <w:lvl w:ilvl="4" w:tplc="62CA7334" w:tentative="1">
      <w:start w:val="1"/>
      <w:numFmt w:val="bullet"/>
      <w:lvlText w:val="•"/>
      <w:lvlJc w:val="left"/>
      <w:pPr>
        <w:tabs>
          <w:tab w:val="num" w:pos="3600"/>
        </w:tabs>
        <w:ind w:left="3600" w:hanging="360"/>
      </w:pPr>
      <w:rPr>
        <w:rFonts w:ascii="Arial" w:hAnsi="Arial" w:hint="default"/>
      </w:rPr>
    </w:lvl>
    <w:lvl w:ilvl="5" w:tplc="2CD2B82E" w:tentative="1">
      <w:start w:val="1"/>
      <w:numFmt w:val="bullet"/>
      <w:lvlText w:val="•"/>
      <w:lvlJc w:val="left"/>
      <w:pPr>
        <w:tabs>
          <w:tab w:val="num" w:pos="4320"/>
        </w:tabs>
        <w:ind w:left="4320" w:hanging="360"/>
      </w:pPr>
      <w:rPr>
        <w:rFonts w:ascii="Arial" w:hAnsi="Arial" w:hint="default"/>
      </w:rPr>
    </w:lvl>
    <w:lvl w:ilvl="6" w:tplc="6E1817E4" w:tentative="1">
      <w:start w:val="1"/>
      <w:numFmt w:val="bullet"/>
      <w:lvlText w:val="•"/>
      <w:lvlJc w:val="left"/>
      <w:pPr>
        <w:tabs>
          <w:tab w:val="num" w:pos="5040"/>
        </w:tabs>
        <w:ind w:left="5040" w:hanging="360"/>
      </w:pPr>
      <w:rPr>
        <w:rFonts w:ascii="Arial" w:hAnsi="Arial" w:hint="default"/>
      </w:rPr>
    </w:lvl>
    <w:lvl w:ilvl="7" w:tplc="D206B1A8" w:tentative="1">
      <w:start w:val="1"/>
      <w:numFmt w:val="bullet"/>
      <w:lvlText w:val="•"/>
      <w:lvlJc w:val="left"/>
      <w:pPr>
        <w:tabs>
          <w:tab w:val="num" w:pos="5760"/>
        </w:tabs>
        <w:ind w:left="5760" w:hanging="360"/>
      </w:pPr>
      <w:rPr>
        <w:rFonts w:ascii="Arial" w:hAnsi="Arial" w:hint="default"/>
      </w:rPr>
    </w:lvl>
    <w:lvl w:ilvl="8" w:tplc="140E9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C42A2E86"/>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C736F67E"/>
    <w:lvl w:ilvl="0" w:tplc="DC26426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F44905"/>
    <w:multiLevelType w:val="hybridMultilevel"/>
    <w:tmpl w:val="0B4E3586"/>
    <w:lvl w:ilvl="0" w:tplc="CF8E300C">
      <w:start w:val="1"/>
      <w:numFmt w:val="bullet"/>
      <w:lvlText w:val=""/>
      <w:lvlJc w:val="left"/>
      <w:pPr>
        <w:tabs>
          <w:tab w:val="num" w:pos="-446"/>
        </w:tabs>
        <w:ind w:left="-446" w:hanging="360"/>
      </w:pPr>
      <w:rPr>
        <w:rFonts w:ascii="Wingdings" w:hAnsi="Wingdings" w:hint="default"/>
      </w:rPr>
    </w:lvl>
    <w:lvl w:ilvl="1" w:tplc="C7E06066">
      <w:start w:val="1"/>
      <w:numFmt w:val="bullet"/>
      <w:lvlText w:val=""/>
      <w:lvlJc w:val="left"/>
      <w:pPr>
        <w:tabs>
          <w:tab w:val="num" w:pos="274"/>
        </w:tabs>
        <w:ind w:left="274" w:hanging="360"/>
      </w:pPr>
      <w:rPr>
        <w:rFonts w:ascii="Wingdings" w:hAnsi="Wingdings" w:hint="default"/>
      </w:rPr>
    </w:lvl>
    <w:lvl w:ilvl="2" w:tplc="932EB102" w:tentative="1">
      <w:start w:val="1"/>
      <w:numFmt w:val="bullet"/>
      <w:lvlText w:val=""/>
      <w:lvlJc w:val="left"/>
      <w:pPr>
        <w:tabs>
          <w:tab w:val="num" w:pos="994"/>
        </w:tabs>
        <w:ind w:left="994" w:hanging="360"/>
      </w:pPr>
      <w:rPr>
        <w:rFonts w:ascii="Wingdings" w:hAnsi="Wingdings" w:hint="default"/>
      </w:rPr>
    </w:lvl>
    <w:lvl w:ilvl="3" w:tplc="1E5407B6" w:tentative="1">
      <w:start w:val="1"/>
      <w:numFmt w:val="bullet"/>
      <w:lvlText w:val=""/>
      <w:lvlJc w:val="left"/>
      <w:pPr>
        <w:tabs>
          <w:tab w:val="num" w:pos="1714"/>
        </w:tabs>
        <w:ind w:left="1714" w:hanging="360"/>
      </w:pPr>
      <w:rPr>
        <w:rFonts w:ascii="Wingdings" w:hAnsi="Wingdings" w:hint="default"/>
      </w:rPr>
    </w:lvl>
    <w:lvl w:ilvl="4" w:tplc="2F508CBC" w:tentative="1">
      <w:start w:val="1"/>
      <w:numFmt w:val="bullet"/>
      <w:lvlText w:val=""/>
      <w:lvlJc w:val="left"/>
      <w:pPr>
        <w:tabs>
          <w:tab w:val="num" w:pos="2434"/>
        </w:tabs>
        <w:ind w:left="2434" w:hanging="360"/>
      </w:pPr>
      <w:rPr>
        <w:rFonts w:ascii="Wingdings" w:hAnsi="Wingdings" w:hint="default"/>
      </w:rPr>
    </w:lvl>
    <w:lvl w:ilvl="5" w:tplc="6BD680FA" w:tentative="1">
      <w:start w:val="1"/>
      <w:numFmt w:val="bullet"/>
      <w:lvlText w:val=""/>
      <w:lvlJc w:val="left"/>
      <w:pPr>
        <w:tabs>
          <w:tab w:val="num" w:pos="3154"/>
        </w:tabs>
        <w:ind w:left="3154" w:hanging="360"/>
      </w:pPr>
      <w:rPr>
        <w:rFonts w:ascii="Wingdings" w:hAnsi="Wingdings" w:hint="default"/>
      </w:rPr>
    </w:lvl>
    <w:lvl w:ilvl="6" w:tplc="924CDF1C" w:tentative="1">
      <w:start w:val="1"/>
      <w:numFmt w:val="bullet"/>
      <w:lvlText w:val=""/>
      <w:lvlJc w:val="left"/>
      <w:pPr>
        <w:tabs>
          <w:tab w:val="num" w:pos="3874"/>
        </w:tabs>
        <w:ind w:left="3874" w:hanging="360"/>
      </w:pPr>
      <w:rPr>
        <w:rFonts w:ascii="Wingdings" w:hAnsi="Wingdings" w:hint="default"/>
      </w:rPr>
    </w:lvl>
    <w:lvl w:ilvl="7" w:tplc="E8CEAD38" w:tentative="1">
      <w:start w:val="1"/>
      <w:numFmt w:val="bullet"/>
      <w:lvlText w:val=""/>
      <w:lvlJc w:val="left"/>
      <w:pPr>
        <w:tabs>
          <w:tab w:val="num" w:pos="4594"/>
        </w:tabs>
        <w:ind w:left="4594" w:hanging="360"/>
      </w:pPr>
      <w:rPr>
        <w:rFonts w:ascii="Wingdings" w:hAnsi="Wingdings" w:hint="default"/>
      </w:rPr>
    </w:lvl>
    <w:lvl w:ilvl="8" w:tplc="CAE06844" w:tentative="1">
      <w:start w:val="1"/>
      <w:numFmt w:val="bullet"/>
      <w:lvlText w:val=""/>
      <w:lvlJc w:val="left"/>
      <w:pPr>
        <w:tabs>
          <w:tab w:val="num" w:pos="5314"/>
        </w:tabs>
        <w:ind w:left="5314" w:hanging="360"/>
      </w:pPr>
      <w:rPr>
        <w:rFonts w:ascii="Wingdings" w:hAnsi="Wingdings" w:hint="default"/>
      </w:rPr>
    </w:lvl>
  </w:abstractNum>
  <w:abstractNum w:abstractNumId="14"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5"/>
  </w:num>
  <w:num w:numId="12">
    <w:abstractNumId w:val="1"/>
  </w:num>
  <w:num w:numId="13">
    <w:abstractNumId w:val="4"/>
  </w:num>
  <w:num w:numId="14">
    <w:abstractNumId w:val="5"/>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1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3"/>
  </w:num>
  <w:num w:numId="28">
    <w:abstractNumId w:val="0"/>
  </w:num>
  <w:num w:numId="29">
    <w:abstractNumId w:val="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2020"/>
    <w:rsid w:val="00013155"/>
    <w:rsid w:val="00014276"/>
    <w:rsid w:val="000145D8"/>
    <w:rsid w:val="00014C0D"/>
    <w:rsid w:val="000150D3"/>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017E"/>
    <w:rsid w:val="00041228"/>
    <w:rsid w:val="00041545"/>
    <w:rsid w:val="00041907"/>
    <w:rsid w:val="00043B1A"/>
    <w:rsid w:val="000502C1"/>
    <w:rsid w:val="00050311"/>
    <w:rsid w:val="000504DB"/>
    <w:rsid w:val="00050534"/>
    <w:rsid w:val="0005157D"/>
    <w:rsid w:val="00051A7C"/>
    <w:rsid w:val="00051CA2"/>
    <w:rsid w:val="00052608"/>
    <w:rsid w:val="000535E5"/>
    <w:rsid w:val="00054DE4"/>
    <w:rsid w:val="00062A99"/>
    <w:rsid w:val="0006407C"/>
    <w:rsid w:val="00064F80"/>
    <w:rsid w:val="0006678D"/>
    <w:rsid w:val="0006684D"/>
    <w:rsid w:val="00066A44"/>
    <w:rsid w:val="00066F4D"/>
    <w:rsid w:val="000705EA"/>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131"/>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3497"/>
    <w:rsid w:val="000D41DD"/>
    <w:rsid w:val="000D57E7"/>
    <w:rsid w:val="000D601E"/>
    <w:rsid w:val="000D6094"/>
    <w:rsid w:val="000D68EA"/>
    <w:rsid w:val="000D79DE"/>
    <w:rsid w:val="000E12FE"/>
    <w:rsid w:val="000E16AA"/>
    <w:rsid w:val="000E30C1"/>
    <w:rsid w:val="000E3396"/>
    <w:rsid w:val="000E3FA8"/>
    <w:rsid w:val="000E48ED"/>
    <w:rsid w:val="000E5B3B"/>
    <w:rsid w:val="000F21A1"/>
    <w:rsid w:val="000F443B"/>
    <w:rsid w:val="000F4683"/>
    <w:rsid w:val="000F536E"/>
    <w:rsid w:val="000F6AA5"/>
    <w:rsid w:val="000F73A2"/>
    <w:rsid w:val="000F740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17DED"/>
    <w:rsid w:val="00120C0B"/>
    <w:rsid w:val="0012112D"/>
    <w:rsid w:val="00122A8A"/>
    <w:rsid w:val="00124B60"/>
    <w:rsid w:val="00125657"/>
    <w:rsid w:val="00131CAC"/>
    <w:rsid w:val="00134805"/>
    <w:rsid w:val="00135B97"/>
    <w:rsid w:val="00135C53"/>
    <w:rsid w:val="00140B87"/>
    <w:rsid w:val="00141351"/>
    <w:rsid w:val="0014145E"/>
    <w:rsid w:val="0014154F"/>
    <w:rsid w:val="0014162A"/>
    <w:rsid w:val="00142926"/>
    <w:rsid w:val="00142F34"/>
    <w:rsid w:val="0014332B"/>
    <w:rsid w:val="0014385B"/>
    <w:rsid w:val="0014498F"/>
    <w:rsid w:val="001453BD"/>
    <w:rsid w:val="001454CD"/>
    <w:rsid w:val="001454D1"/>
    <w:rsid w:val="00145A38"/>
    <w:rsid w:val="00150967"/>
    <w:rsid w:val="00154ACF"/>
    <w:rsid w:val="00156F51"/>
    <w:rsid w:val="00160729"/>
    <w:rsid w:val="00161BC3"/>
    <w:rsid w:val="00163D02"/>
    <w:rsid w:val="001666C5"/>
    <w:rsid w:val="00172027"/>
    <w:rsid w:val="00172E55"/>
    <w:rsid w:val="0017327A"/>
    <w:rsid w:val="0017451A"/>
    <w:rsid w:val="00174C7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5CB8"/>
    <w:rsid w:val="001A7817"/>
    <w:rsid w:val="001B0FF2"/>
    <w:rsid w:val="001B18BF"/>
    <w:rsid w:val="001B20C3"/>
    <w:rsid w:val="001B38FF"/>
    <w:rsid w:val="001B3964"/>
    <w:rsid w:val="001B3B2E"/>
    <w:rsid w:val="001B4094"/>
    <w:rsid w:val="001B4737"/>
    <w:rsid w:val="001B5D02"/>
    <w:rsid w:val="001B6FAC"/>
    <w:rsid w:val="001B70B6"/>
    <w:rsid w:val="001B7FA3"/>
    <w:rsid w:val="001C0851"/>
    <w:rsid w:val="001C0E12"/>
    <w:rsid w:val="001C0F7A"/>
    <w:rsid w:val="001C162B"/>
    <w:rsid w:val="001C190E"/>
    <w:rsid w:val="001C3D41"/>
    <w:rsid w:val="001C3F12"/>
    <w:rsid w:val="001C4487"/>
    <w:rsid w:val="001D001D"/>
    <w:rsid w:val="001D0149"/>
    <w:rsid w:val="001D0278"/>
    <w:rsid w:val="001D18DC"/>
    <w:rsid w:val="001D2BA2"/>
    <w:rsid w:val="001D669F"/>
    <w:rsid w:val="001D6842"/>
    <w:rsid w:val="001D7530"/>
    <w:rsid w:val="001D7DDA"/>
    <w:rsid w:val="001E30B9"/>
    <w:rsid w:val="001E382D"/>
    <w:rsid w:val="001E44F9"/>
    <w:rsid w:val="001E5B72"/>
    <w:rsid w:val="001E6211"/>
    <w:rsid w:val="001E6ABB"/>
    <w:rsid w:val="001E71BD"/>
    <w:rsid w:val="001F0227"/>
    <w:rsid w:val="001F1D00"/>
    <w:rsid w:val="001F3661"/>
    <w:rsid w:val="001F46BA"/>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182"/>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7613"/>
    <w:rsid w:val="00257718"/>
    <w:rsid w:val="002605B0"/>
    <w:rsid w:val="00260775"/>
    <w:rsid w:val="00262636"/>
    <w:rsid w:val="00264059"/>
    <w:rsid w:val="002652D5"/>
    <w:rsid w:val="002711F9"/>
    <w:rsid w:val="00271653"/>
    <w:rsid w:val="00273DE7"/>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320"/>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062C"/>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1BE8"/>
    <w:rsid w:val="002D489E"/>
    <w:rsid w:val="002D5BF8"/>
    <w:rsid w:val="002D6C54"/>
    <w:rsid w:val="002E0191"/>
    <w:rsid w:val="002E48D0"/>
    <w:rsid w:val="002E4FE3"/>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499"/>
    <w:rsid w:val="0031692E"/>
    <w:rsid w:val="00316C8E"/>
    <w:rsid w:val="00320117"/>
    <w:rsid w:val="00321154"/>
    <w:rsid w:val="00322063"/>
    <w:rsid w:val="00325029"/>
    <w:rsid w:val="003267BB"/>
    <w:rsid w:val="00327963"/>
    <w:rsid w:val="00327A89"/>
    <w:rsid w:val="00332B66"/>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0BC5"/>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3D87"/>
    <w:rsid w:val="00384F48"/>
    <w:rsid w:val="003860AA"/>
    <w:rsid w:val="0038612C"/>
    <w:rsid w:val="00386230"/>
    <w:rsid w:val="0038624B"/>
    <w:rsid w:val="00390D3B"/>
    <w:rsid w:val="00391A56"/>
    <w:rsid w:val="003925C2"/>
    <w:rsid w:val="003938C4"/>
    <w:rsid w:val="003944FC"/>
    <w:rsid w:val="003959B9"/>
    <w:rsid w:val="00395B8E"/>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37F2"/>
    <w:rsid w:val="003B4315"/>
    <w:rsid w:val="003B49A7"/>
    <w:rsid w:val="003B6F29"/>
    <w:rsid w:val="003C08CB"/>
    <w:rsid w:val="003C1978"/>
    <w:rsid w:val="003C1E9E"/>
    <w:rsid w:val="003C2E2D"/>
    <w:rsid w:val="003C30C3"/>
    <w:rsid w:val="003C39E6"/>
    <w:rsid w:val="003C5BE1"/>
    <w:rsid w:val="003D2573"/>
    <w:rsid w:val="003D2786"/>
    <w:rsid w:val="003D5975"/>
    <w:rsid w:val="003D6701"/>
    <w:rsid w:val="003E06CC"/>
    <w:rsid w:val="003E115D"/>
    <w:rsid w:val="003E1CCE"/>
    <w:rsid w:val="003E1F44"/>
    <w:rsid w:val="003E20B8"/>
    <w:rsid w:val="003E211E"/>
    <w:rsid w:val="003E3A83"/>
    <w:rsid w:val="003E3F9A"/>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18CB"/>
    <w:rsid w:val="00413400"/>
    <w:rsid w:val="004136A5"/>
    <w:rsid w:val="0041409F"/>
    <w:rsid w:val="00416E2E"/>
    <w:rsid w:val="00420B72"/>
    <w:rsid w:val="00422748"/>
    <w:rsid w:val="00427227"/>
    <w:rsid w:val="004278B5"/>
    <w:rsid w:val="004300F4"/>
    <w:rsid w:val="004314CE"/>
    <w:rsid w:val="004346AD"/>
    <w:rsid w:val="004356EB"/>
    <w:rsid w:val="00435FAE"/>
    <w:rsid w:val="0043602D"/>
    <w:rsid w:val="0043675F"/>
    <w:rsid w:val="00436804"/>
    <w:rsid w:val="00436B92"/>
    <w:rsid w:val="00440AA8"/>
    <w:rsid w:val="00440D34"/>
    <w:rsid w:val="00441D72"/>
    <w:rsid w:val="00447103"/>
    <w:rsid w:val="0044762D"/>
    <w:rsid w:val="00450E12"/>
    <w:rsid w:val="00451CF6"/>
    <w:rsid w:val="0045366D"/>
    <w:rsid w:val="004547B4"/>
    <w:rsid w:val="00455497"/>
    <w:rsid w:val="0045708D"/>
    <w:rsid w:val="00457348"/>
    <w:rsid w:val="004601F1"/>
    <w:rsid w:val="00461B0A"/>
    <w:rsid w:val="004622AB"/>
    <w:rsid w:val="00462D8E"/>
    <w:rsid w:val="0046363A"/>
    <w:rsid w:val="00463820"/>
    <w:rsid w:val="00464E48"/>
    <w:rsid w:val="00466677"/>
    <w:rsid w:val="0046676C"/>
    <w:rsid w:val="00466E8E"/>
    <w:rsid w:val="00470A8F"/>
    <w:rsid w:val="004722EF"/>
    <w:rsid w:val="00473CB2"/>
    <w:rsid w:val="00473FEF"/>
    <w:rsid w:val="00476FB1"/>
    <w:rsid w:val="0047785F"/>
    <w:rsid w:val="00477927"/>
    <w:rsid w:val="004821F6"/>
    <w:rsid w:val="004832FC"/>
    <w:rsid w:val="0048347D"/>
    <w:rsid w:val="00483F9A"/>
    <w:rsid w:val="00484062"/>
    <w:rsid w:val="00485E4B"/>
    <w:rsid w:val="00486E75"/>
    <w:rsid w:val="00487A1C"/>
    <w:rsid w:val="00487E35"/>
    <w:rsid w:val="00487F96"/>
    <w:rsid w:val="00490EDD"/>
    <w:rsid w:val="00491A2E"/>
    <w:rsid w:val="004933CE"/>
    <w:rsid w:val="004957AB"/>
    <w:rsid w:val="00496E4C"/>
    <w:rsid w:val="00497F73"/>
    <w:rsid w:val="004A1E01"/>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957"/>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1DD"/>
    <w:rsid w:val="00507E2A"/>
    <w:rsid w:val="005135D9"/>
    <w:rsid w:val="00515B4A"/>
    <w:rsid w:val="005174CA"/>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2F33"/>
    <w:rsid w:val="0055520C"/>
    <w:rsid w:val="0055595D"/>
    <w:rsid w:val="00556DB2"/>
    <w:rsid w:val="005570B0"/>
    <w:rsid w:val="005578B6"/>
    <w:rsid w:val="005607FC"/>
    <w:rsid w:val="00562E3E"/>
    <w:rsid w:val="00563999"/>
    <w:rsid w:val="0056601A"/>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45AB"/>
    <w:rsid w:val="00596A92"/>
    <w:rsid w:val="005A0AAD"/>
    <w:rsid w:val="005A1A80"/>
    <w:rsid w:val="005A1E6F"/>
    <w:rsid w:val="005A26CE"/>
    <w:rsid w:val="005A348F"/>
    <w:rsid w:val="005A52E6"/>
    <w:rsid w:val="005A53D7"/>
    <w:rsid w:val="005A6578"/>
    <w:rsid w:val="005A751D"/>
    <w:rsid w:val="005B0949"/>
    <w:rsid w:val="005B1188"/>
    <w:rsid w:val="005B11F5"/>
    <w:rsid w:val="005B2518"/>
    <w:rsid w:val="005B2BFD"/>
    <w:rsid w:val="005B30B2"/>
    <w:rsid w:val="005B310A"/>
    <w:rsid w:val="005B3DDC"/>
    <w:rsid w:val="005B4E51"/>
    <w:rsid w:val="005B5054"/>
    <w:rsid w:val="005B5970"/>
    <w:rsid w:val="005B6D8C"/>
    <w:rsid w:val="005B755C"/>
    <w:rsid w:val="005B7DC2"/>
    <w:rsid w:val="005B7E6C"/>
    <w:rsid w:val="005C33FC"/>
    <w:rsid w:val="005C4B55"/>
    <w:rsid w:val="005C4E64"/>
    <w:rsid w:val="005C7DAF"/>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6B5"/>
    <w:rsid w:val="00632A2C"/>
    <w:rsid w:val="00633087"/>
    <w:rsid w:val="0063351F"/>
    <w:rsid w:val="00634469"/>
    <w:rsid w:val="00634DF4"/>
    <w:rsid w:val="00636190"/>
    <w:rsid w:val="006365B9"/>
    <w:rsid w:val="00636666"/>
    <w:rsid w:val="0064022C"/>
    <w:rsid w:val="00640FAB"/>
    <w:rsid w:val="00641667"/>
    <w:rsid w:val="00641F46"/>
    <w:rsid w:val="00641FC7"/>
    <w:rsid w:val="006420EA"/>
    <w:rsid w:val="006425CA"/>
    <w:rsid w:val="006468D2"/>
    <w:rsid w:val="006521BE"/>
    <w:rsid w:val="00652A23"/>
    <w:rsid w:val="00652FDB"/>
    <w:rsid w:val="00655365"/>
    <w:rsid w:val="00656D35"/>
    <w:rsid w:val="00656DFB"/>
    <w:rsid w:val="006611CD"/>
    <w:rsid w:val="00661235"/>
    <w:rsid w:val="00662E2B"/>
    <w:rsid w:val="006646A8"/>
    <w:rsid w:val="006651F6"/>
    <w:rsid w:val="00665B0E"/>
    <w:rsid w:val="00670263"/>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5075"/>
    <w:rsid w:val="006A6B9B"/>
    <w:rsid w:val="006A7AB4"/>
    <w:rsid w:val="006B03C9"/>
    <w:rsid w:val="006B26ED"/>
    <w:rsid w:val="006B58EE"/>
    <w:rsid w:val="006B5E98"/>
    <w:rsid w:val="006B6A79"/>
    <w:rsid w:val="006C1E0B"/>
    <w:rsid w:val="006C2CEB"/>
    <w:rsid w:val="006C425F"/>
    <w:rsid w:val="006C4329"/>
    <w:rsid w:val="006C559F"/>
    <w:rsid w:val="006C65AA"/>
    <w:rsid w:val="006C756C"/>
    <w:rsid w:val="006D0B05"/>
    <w:rsid w:val="006D46A5"/>
    <w:rsid w:val="006D622A"/>
    <w:rsid w:val="006E0824"/>
    <w:rsid w:val="006E17E3"/>
    <w:rsid w:val="006E2DF2"/>
    <w:rsid w:val="006E2F9F"/>
    <w:rsid w:val="006E70B8"/>
    <w:rsid w:val="006F1623"/>
    <w:rsid w:val="006F206B"/>
    <w:rsid w:val="006F23AF"/>
    <w:rsid w:val="006F2A6C"/>
    <w:rsid w:val="006F3081"/>
    <w:rsid w:val="006F30BD"/>
    <w:rsid w:val="006F4046"/>
    <w:rsid w:val="006F58F0"/>
    <w:rsid w:val="006F6B63"/>
    <w:rsid w:val="00700E52"/>
    <w:rsid w:val="007029D0"/>
    <w:rsid w:val="0070345E"/>
    <w:rsid w:val="0070376F"/>
    <w:rsid w:val="007042AA"/>
    <w:rsid w:val="007043C1"/>
    <w:rsid w:val="00704E84"/>
    <w:rsid w:val="00705017"/>
    <w:rsid w:val="0070526C"/>
    <w:rsid w:val="0070636C"/>
    <w:rsid w:val="00707F57"/>
    <w:rsid w:val="007117AB"/>
    <w:rsid w:val="00711AA7"/>
    <w:rsid w:val="00712D7C"/>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2DC"/>
    <w:rsid w:val="007317BB"/>
    <w:rsid w:val="00731863"/>
    <w:rsid w:val="00731ADC"/>
    <w:rsid w:val="0073326B"/>
    <w:rsid w:val="00733628"/>
    <w:rsid w:val="00733BDB"/>
    <w:rsid w:val="0073530A"/>
    <w:rsid w:val="007369BD"/>
    <w:rsid w:val="00736DB6"/>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433E"/>
    <w:rsid w:val="00765F00"/>
    <w:rsid w:val="0076735B"/>
    <w:rsid w:val="007673B1"/>
    <w:rsid w:val="00771F53"/>
    <w:rsid w:val="00774DDB"/>
    <w:rsid w:val="007750B2"/>
    <w:rsid w:val="00775422"/>
    <w:rsid w:val="00775540"/>
    <w:rsid w:val="00775CF5"/>
    <w:rsid w:val="007764D7"/>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5F2"/>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6DA8"/>
    <w:rsid w:val="008170F5"/>
    <w:rsid w:val="00817623"/>
    <w:rsid w:val="008178E2"/>
    <w:rsid w:val="0082028F"/>
    <w:rsid w:val="00820D56"/>
    <w:rsid w:val="008222C3"/>
    <w:rsid w:val="008226AF"/>
    <w:rsid w:val="00823835"/>
    <w:rsid w:val="008251CB"/>
    <w:rsid w:val="00825757"/>
    <w:rsid w:val="00826AC1"/>
    <w:rsid w:val="0083122E"/>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6785C"/>
    <w:rsid w:val="00870F0E"/>
    <w:rsid w:val="008711C0"/>
    <w:rsid w:val="008731B3"/>
    <w:rsid w:val="0087575D"/>
    <w:rsid w:val="008763C5"/>
    <w:rsid w:val="0087789B"/>
    <w:rsid w:val="00877F78"/>
    <w:rsid w:val="008805E6"/>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0428"/>
    <w:rsid w:val="008D2C22"/>
    <w:rsid w:val="008D5D64"/>
    <w:rsid w:val="008D76B5"/>
    <w:rsid w:val="008E0285"/>
    <w:rsid w:val="008E322E"/>
    <w:rsid w:val="008E6235"/>
    <w:rsid w:val="008E68BA"/>
    <w:rsid w:val="008E72B4"/>
    <w:rsid w:val="008F2081"/>
    <w:rsid w:val="008F2759"/>
    <w:rsid w:val="008F2784"/>
    <w:rsid w:val="008F78CE"/>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04B9"/>
    <w:rsid w:val="009617E8"/>
    <w:rsid w:val="00963BC9"/>
    <w:rsid w:val="009642C5"/>
    <w:rsid w:val="00964AFA"/>
    <w:rsid w:val="00964E90"/>
    <w:rsid w:val="00965B42"/>
    <w:rsid w:val="0096702E"/>
    <w:rsid w:val="00967337"/>
    <w:rsid w:val="00967407"/>
    <w:rsid w:val="00967511"/>
    <w:rsid w:val="0096779F"/>
    <w:rsid w:val="00970D02"/>
    <w:rsid w:val="0097211B"/>
    <w:rsid w:val="00972BB4"/>
    <w:rsid w:val="00974E55"/>
    <w:rsid w:val="00975716"/>
    <w:rsid w:val="00975F66"/>
    <w:rsid w:val="009761C5"/>
    <w:rsid w:val="0097664E"/>
    <w:rsid w:val="00977DD6"/>
    <w:rsid w:val="00980F37"/>
    <w:rsid w:val="00982BE1"/>
    <w:rsid w:val="00982FBE"/>
    <w:rsid w:val="00983660"/>
    <w:rsid w:val="00984F4D"/>
    <w:rsid w:val="00986B3A"/>
    <w:rsid w:val="0098700B"/>
    <w:rsid w:val="00987F76"/>
    <w:rsid w:val="00987F96"/>
    <w:rsid w:val="0099118D"/>
    <w:rsid w:val="00991782"/>
    <w:rsid w:val="00993624"/>
    <w:rsid w:val="009951C6"/>
    <w:rsid w:val="0099614E"/>
    <w:rsid w:val="009978BD"/>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B7EB5"/>
    <w:rsid w:val="009C1BE8"/>
    <w:rsid w:val="009C1C47"/>
    <w:rsid w:val="009C3747"/>
    <w:rsid w:val="009C3DB8"/>
    <w:rsid w:val="009C4F82"/>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2CCC"/>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7C7E"/>
    <w:rsid w:val="00A20093"/>
    <w:rsid w:val="00A207D3"/>
    <w:rsid w:val="00A20DAD"/>
    <w:rsid w:val="00A22743"/>
    <w:rsid w:val="00A22BAD"/>
    <w:rsid w:val="00A24A27"/>
    <w:rsid w:val="00A24EE1"/>
    <w:rsid w:val="00A25571"/>
    <w:rsid w:val="00A27105"/>
    <w:rsid w:val="00A27EBC"/>
    <w:rsid w:val="00A30296"/>
    <w:rsid w:val="00A32195"/>
    <w:rsid w:val="00A3398E"/>
    <w:rsid w:val="00A37726"/>
    <w:rsid w:val="00A37BAA"/>
    <w:rsid w:val="00A40B3C"/>
    <w:rsid w:val="00A42333"/>
    <w:rsid w:val="00A47302"/>
    <w:rsid w:val="00A47728"/>
    <w:rsid w:val="00A50867"/>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6FD"/>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5FEF"/>
    <w:rsid w:val="00A965B7"/>
    <w:rsid w:val="00A97E4A"/>
    <w:rsid w:val="00AA0054"/>
    <w:rsid w:val="00AA16B2"/>
    <w:rsid w:val="00AA1C68"/>
    <w:rsid w:val="00AA2952"/>
    <w:rsid w:val="00AA31C3"/>
    <w:rsid w:val="00AA35BF"/>
    <w:rsid w:val="00AA3B07"/>
    <w:rsid w:val="00AA5866"/>
    <w:rsid w:val="00AA5882"/>
    <w:rsid w:val="00AA5CD8"/>
    <w:rsid w:val="00AA66AA"/>
    <w:rsid w:val="00AA695C"/>
    <w:rsid w:val="00AA76F9"/>
    <w:rsid w:val="00AB01CA"/>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028"/>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3719"/>
    <w:rsid w:val="00B3672F"/>
    <w:rsid w:val="00B37A3E"/>
    <w:rsid w:val="00B40687"/>
    <w:rsid w:val="00B40D7A"/>
    <w:rsid w:val="00B4225D"/>
    <w:rsid w:val="00B434B0"/>
    <w:rsid w:val="00B476CD"/>
    <w:rsid w:val="00B4785F"/>
    <w:rsid w:val="00B51DB4"/>
    <w:rsid w:val="00B51FE4"/>
    <w:rsid w:val="00B52D8B"/>
    <w:rsid w:val="00B53096"/>
    <w:rsid w:val="00B546C4"/>
    <w:rsid w:val="00B55F9B"/>
    <w:rsid w:val="00B56EBF"/>
    <w:rsid w:val="00B5742F"/>
    <w:rsid w:val="00B602CD"/>
    <w:rsid w:val="00B60EC4"/>
    <w:rsid w:val="00B617D6"/>
    <w:rsid w:val="00B62F16"/>
    <w:rsid w:val="00B6476C"/>
    <w:rsid w:val="00B66DA1"/>
    <w:rsid w:val="00B6735C"/>
    <w:rsid w:val="00B7115F"/>
    <w:rsid w:val="00B72ACC"/>
    <w:rsid w:val="00B73245"/>
    <w:rsid w:val="00B736C2"/>
    <w:rsid w:val="00B75A84"/>
    <w:rsid w:val="00B81A3E"/>
    <w:rsid w:val="00B81DEF"/>
    <w:rsid w:val="00B82F1B"/>
    <w:rsid w:val="00B83916"/>
    <w:rsid w:val="00B83DFF"/>
    <w:rsid w:val="00B8503A"/>
    <w:rsid w:val="00B909E6"/>
    <w:rsid w:val="00B90C54"/>
    <w:rsid w:val="00B90E9B"/>
    <w:rsid w:val="00B919A9"/>
    <w:rsid w:val="00B94FB4"/>
    <w:rsid w:val="00B9558A"/>
    <w:rsid w:val="00B95E78"/>
    <w:rsid w:val="00B9624E"/>
    <w:rsid w:val="00B96C7D"/>
    <w:rsid w:val="00BA1BDD"/>
    <w:rsid w:val="00BA33D5"/>
    <w:rsid w:val="00BA4830"/>
    <w:rsid w:val="00BA4AD3"/>
    <w:rsid w:val="00BA528E"/>
    <w:rsid w:val="00BA662C"/>
    <w:rsid w:val="00BA67CE"/>
    <w:rsid w:val="00BA6A02"/>
    <w:rsid w:val="00BA7494"/>
    <w:rsid w:val="00BA777D"/>
    <w:rsid w:val="00BB0D26"/>
    <w:rsid w:val="00BB1121"/>
    <w:rsid w:val="00BB13B1"/>
    <w:rsid w:val="00BB18B3"/>
    <w:rsid w:val="00BB1B45"/>
    <w:rsid w:val="00BB3A14"/>
    <w:rsid w:val="00BB7A7C"/>
    <w:rsid w:val="00BB7D3A"/>
    <w:rsid w:val="00BC0B94"/>
    <w:rsid w:val="00BC128B"/>
    <w:rsid w:val="00BC19DC"/>
    <w:rsid w:val="00BC365E"/>
    <w:rsid w:val="00BC4E8A"/>
    <w:rsid w:val="00BC50B6"/>
    <w:rsid w:val="00BC5C02"/>
    <w:rsid w:val="00BC6767"/>
    <w:rsid w:val="00BC7C8F"/>
    <w:rsid w:val="00BD0135"/>
    <w:rsid w:val="00BD0B27"/>
    <w:rsid w:val="00BD38BD"/>
    <w:rsid w:val="00BE05AF"/>
    <w:rsid w:val="00BE174A"/>
    <w:rsid w:val="00BE194F"/>
    <w:rsid w:val="00BE1DA9"/>
    <w:rsid w:val="00BE39A1"/>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6EC"/>
    <w:rsid w:val="00C03A93"/>
    <w:rsid w:val="00C05792"/>
    <w:rsid w:val="00C060BC"/>
    <w:rsid w:val="00C066BC"/>
    <w:rsid w:val="00C06F68"/>
    <w:rsid w:val="00C07094"/>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6448"/>
    <w:rsid w:val="00C87587"/>
    <w:rsid w:val="00C9043E"/>
    <w:rsid w:val="00C919E6"/>
    <w:rsid w:val="00C91D8E"/>
    <w:rsid w:val="00C92BC4"/>
    <w:rsid w:val="00C95961"/>
    <w:rsid w:val="00C95AB0"/>
    <w:rsid w:val="00C9688A"/>
    <w:rsid w:val="00CA29F8"/>
    <w:rsid w:val="00CA332F"/>
    <w:rsid w:val="00CA563B"/>
    <w:rsid w:val="00CA5672"/>
    <w:rsid w:val="00CA5B38"/>
    <w:rsid w:val="00CA64E4"/>
    <w:rsid w:val="00CB00A4"/>
    <w:rsid w:val="00CB0267"/>
    <w:rsid w:val="00CB043F"/>
    <w:rsid w:val="00CB09AA"/>
    <w:rsid w:val="00CB12B5"/>
    <w:rsid w:val="00CB32ED"/>
    <w:rsid w:val="00CB450B"/>
    <w:rsid w:val="00CB472C"/>
    <w:rsid w:val="00CB76A4"/>
    <w:rsid w:val="00CC0FB5"/>
    <w:rsid w:val="00CC5335"/>
    <w:rsid w:val="00CC54DA"/>
    <w:rsid w:val="00CC7F17"/>
    <w:rsid w:val="00CD1F3E"/>
    <w:rsid w:val="00CD510E"/>
    <w:rsid w:val="00CD5637"/>
    <w:rsid w:val="00CD5FCA"/>
    <w:rsid w:val="00CD7055"/>
    <w:rsid w:val="00CE31C9"/>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4750"/>
    <w:rsid w:val="00D04802"/>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2D89"/>
    <w:rsid w:val="00D34627"/>
    <w:rsid w:val="00D3574A"/>
    <w:rsid w:val="00D36AE0"/>
    <w:rsid w:val="00D372D9"/>
    <w:rsid w:val="00D3734A"/>
    <w:rsid w:val="00D40CEF"/>
    <w:rsid w:val="00D41398"/>
    <w:rsid w:val="00D41603"/>
    <w:rsid w:val="00D416D7"/>
    <w:rsid w:val="00D43650"/>
    <w:rsid w:val="00D44133"/>
    <w:rsid w:val="00D44FDB"/>
    <w:rsid w:val="00D46064"/>
    <w:rsid w:val="00D507E6"/>
    <w:rsid w:val="00D545B4"/>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0F32"/>
    <w:rsid w:val="00D711C3"/>
    <w:rsid w:val="00D72DB1"/>
    <w:rsid w:val="00D7434C"/>
    <w:rsid w:val="00D747A4"/>
    <w:rsid w:val="00D75513"/>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2B7D"/>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A55"/>
    <w:rsid w:val="00DC6DD9"/>
    <w:rsid w:val="00DC7A65"/>
    <w:rsid w:val="00DC7C6B"/>
    <w:rsid w:val="00DD0015"/>
    <w:rsid w:val="00DD12E4"/>
    <w:rsid w:val="00DD2D28"/>
    <w:rsid w:val="00DD370A"/>
    <w:rsid w:val="00DD3ABB"/>
    <w:rsid w:val="00DD3B7A"/>
    <w:rsid w:val="00DD5B11"/>
    <w:rsid w:val="00DD6C3D"/>
    <w:rsid w:val="00DD7BE0"/>
    <w:rsid w:val="00DD7EA6"/>
    <w:rsid w:val="00DE26CF"/>
    <w:rsid w:val="00DE2D12"/>
    <w:rsid w:val="00DE3E92"/>
    <w:rsid w:val="00DE428D"/>
    <w:rsid w:val="00DE58FA"/>
    <w:rsid w:val="00DE6573"/>
    <w:rsid w:val="00DE6816"/>
    <w:rsid w:val="00DE77BA"/>
    <w:rsid w:val="00DF0619"/>
    <w:rsid w:val="00DF07C0"/>
    <w:rsid w:val="00DF23AC"/>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0EE7"/>
    <w:rsid w:val="00E11956"/>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61DE"/>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2FFC"/>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4C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5BCF"/>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56D4"/>
    <w:rsid w:val="00F30A7E"/>
    <w:rsid w:val="00F316A7"/>
    <w:rsid w:val="00F320DF"/>
    <w:rsid w:val="00F33F1F"/>
    <w:rsid w:val="00F33F84"/>
    <w:rsid w:val="00F3414D"/>
    <w:rsid w:val="00F34D8C"/>
    <w:rsid w:val="00F35791"/>
    <w:rsid w:val="00F36970"/>
    <w:rsid w:val="00F37818"/>
    <w:rsid w:val="00F4079D"/>
    <w:rsid w:val="00F41950"/>
    <w:rsid w:val="00F41C79"/>
    <w:rsid w:val="00F42053"/>
    <w:rsid w:val="00F43B4A"/>
    <w:rsid w:val="00F43E0A"/>
    <w:rsid w:val="00F448F4"/>
    <w:rsid w:val="00F45242"/>
    <w:rsid w:val="00F45FC0"/>
    <w:rsid w:val="00F46D70"/>
    <w:rsid w:val="00F47143"/>
    <w:rsid w:val="00F50371"/>
    <w:rsid w:val="00F5170C"/>
    <w:rsid w:val="00F53A66"/>
    <w:rsid w:val="00F53ACE"/>
    <w:rsid w:val="00F549F3"/>
    <w:rsid w:val="00F54CD2"/>
    <w:rsid w:val="00F55388"/>
    <w:rsid w:val="00F55CCB"/>
    <w:rsid w:val="00F56732"/>
    <w:rsid w:val="00F60D1E"/>
    <w:rsid w:val="00F60D3E"/>
    <w:rsid w:val="00F62169"/>
    <w:rsid w:val="00F64E13"/>
    <w:rsid w:val="00F65914"/>
    <w:rsid w:val="00F65BC0"/>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384C"/>
    <w:rsid w:val="00F85AF1"/>
    <w:rsid w:val="00F877B4"/>
    <w:rsid w:val="00F90BA4"/>
    <w:rsid w:val="00F936A3"/>
    <w:rsid w:val="00F959A4"/>
    <w:rsid w:val="00F959FD"/>
    <w:rsid w:val="00F95E42"/>
    <w:rsid w:val="00F95F57"/>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E37"/>
    <w:rsid w:val="00FC6085"/>
    <w:rsid w:val="00FC7574"/>
    <w:rsid w:val="00FC77D7"/>
    <w:rsid w:val="00FC7B31"/>
    <w:rsid w:val="00FC7B61"/>
    <w:rsid w:val="00FD0ED5"/>
    <w:rsid w:val="00FD15DD"/>
    <w:rsid w:val="00FD3373"/>
    <w:rsid w:val="00FD450C"/>
    <w:rsid w:val="00FD6CD0"/>
    <w:rsid w:val="00FD733D"/>
    <w:rsid w:val="00FD73EA"/>
    <w:rsid w:val="00FD7987"/>
    <w:rsid w:val="00FD7A39"/>
    <w:rsid w:val="00FE5E39"/>
    <w:rsid w:val="00FE71DC"/>
    <w:rsid w:val="00FE74C3"/>
    <w:rsid w:val="00FE74CD"/>
    <w:rsid w:val="00FF08F9"/>
    <w:rsid w:val="00FF0D35"/>
    <w:rsid w:val="00FF4540"/>
    <w:rsid w:val="00FF580D"/>
    <w:rsid w:val="00FF6417"/>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8805E6"/>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1B7FA3"/>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D04750"/>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A1320"/>
    <w:pPr>
      <w:topLinePunct w:val="0"/>
      <w:adjustRightInd/>
      <w:ind w:left="1021"/>
    </w:pPr>
    <w:rPr>
      <w:rFonts w:ascii="Huawei Sans" w:eastAsia="方正兰亭黑简体" w:hAnsi="Huawei Sans" w:cs="Huawei Sans"/>
      <w:sz w:val="21"/>
      <w:lang w:eastAsia="en-US"/>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2A1320"/>
    <w:rPr>
      <w:rFonts w:ascii="Huawei Sans" w:eastAsia="方正兰亭黑简体" w:hAnsi="Huawei Sans" w:cs="Huawei Sans"/>
      <w:sz w:val="21"/>
      <w:lang w:eastAsia="en-US"/>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11956"/>
    <w:pPr>
      <w:numPr>
        <w:ilvl w:val="5"/>
        <w:numId w:val="4"/>
      </w:numPr>
      <w:spacing w:before="160" w:after="160"/>
      <w:ind w:left="1293"/>
      <w:outlineLvl w:val="3"/>
    </w:pPr>
    <w:rPr>
      <w:rFonts w:ascii="Huawei Sans" w:eastAsia="方正兰亭黑简体" w:hAnsi="Huawei Sans" w:cs="Huawei Sans"/>
      <w:sz w:val="21"/>
    </w:rPr>
  </w:style>
  <w:style w:type="paragraph" w:customStyle="1" w:styleId="4a">
    <w:name w:val="4.任务"/>
    <w:basedOn w:val="ItemList"/>
    <w:link w:val="4b"/>
    <w:autoRedefine/>
    <w:qFormat/>
    <w:rsid w:val="00CB450B"/>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DE77BA"/>
    <w:pPr>
      <w:autoSpaceDE w:val="0"/>
      <w:autoSpaceDN w:val="0"/>
      <w:jc w:val="both"/>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CB450B"/>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DE77BA"/>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11956"/>
    <w:rPr>
      <w:rFonts w:ascii="Huawei Sans" w:eastAsia="方正兰亭黑简体" w:hAnsi="Huawei Sans" w:cs="Huawei Sans"/>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affffc">
    <w:name w:val="代码"/>
    <w:basedOn w:val="a2"/>
    <w:link w:val="Char7"/>
    <w:qFormat/>
    <w:rsid w:val="001E44F9"/>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ind w:left="1021"/>
    </w:pPr>
    <w:rPr>
      <w:rFonts w:ascii="Huawei Sans" w:eastAsia="方正兰亭黑简体" w:hAnsi="Huawei Sans" w:cs="Huawei Sans"/>
      <w:spacing w:val="-4"/>
      <w:kern w:val="2"/>
      <w:sz w:val="18"/>
      <w:szCs w:val="18"/>
      <w:shd w:val="pct15" w:color="auto" w:fill="FFFFFF"/>
      <w:lang w:eastAsia="en-US"/>
    </w:rPr>
  </w:style>
  <w:style w:type="character" w:customStyle="1" w:styleId="Char7">
    <w:name w:val="代码 Char"/>
    <w:basedOn w:val="1f"/>
    <w:link w:val="affffc"/>
    <w:rsid w:val="001E44F9"/>
    <w:rPr>
      <w:rFonts w:ascii="Huawei Sans" w:eastAsia="方正兰亭黑简体" w:hAnsi="Huawei Sans" w:cs="Huawei Sans"/>
      <w:spacing w:val="-4"/>
      <w:kern w:val="2"/>
      <w:sz w:val="18"/>
      <w:szCs w:val="18"/>
      <w:shd w:val="clear" w:color="auto" w:fill="D9D9D9" w:themeFill="background1" w:themeFillShade="D9"/>
      <w:lang w:eastAsia="en-US"/>
    </w:rPr>
  </w:style>
  <w:style w:type="paragraph" w:customStyle="1" w:styleId="affffd">
    <w:name w:val="边框代码"/>
    <w:basedOn w:val="1e"/>
    <w:link w:val="Char8"/>
    <w:qFormat/>
    <w:rsid w:val="00B03028"/>
    <w:pPr>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ind w:leftChars="500" w:left="1000" w:right="210"/>
    </w:pPr>
    <w:rPr>
      <w:rFonts w:eastAsia="微软雅黑"/>
      <w:noProof/>
      <w:spacing w:val="-4"/>
      <w:kern w:val="2"/>
      <w:sz w:val="18"/>
      <w:szCs w:val="18"/>
      <w:shd w:val="pct15" w:color="auto" w:fill="FFFFFF"/>
      <w:lang w:eastAsia="zh-CN"/>
    </w:rPr>
  </w:style>
  <w:style w:type="character" w:customStyle="1" w:styleId="Char8">
    <w:name w:val="边框代码 Char"/>
    <w:basedOn w:val="93"/>
    <w:link w:val="affffd"/>
    <w:rsid w:val="00B03028"/>
    <w:rPr>
      <w:rFonts w:ascii="Huawei Sans" w:eastAsia="微软雅黑" w:hAnsi="Huawei Sans" w:cs="Huawei Sans"/>
      <w:b w:val="0"/>
      <w:noProof/>
      <w:spacing w:val="-4"/>
      <w:kern w:val="2"/>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2749204">
      <w:bodyDiv w:val="1"/>
      <w:marLeft w:val="0"/>
      <w:marRight w:val="0"/>
      <w:marTop w:val="0"/>
      <w:marBottom w:val="0"/>
      <w:divBdr>
        <w:top w:val="none" w:sz="0" w:space="0" w:color="auto"/>
        <w:left w:val="none" w:sz="0" w:space="0" w:color="auto"/>
        <w:bottom w:val="none" w:sz="0" w:space="0" w:color="auto"/>
        <w:right w:val="none" w:sz="0" w:space="0" w:color="auto"/>
      </w:divBdr>
    </w:div>
    <w:div w:id="93018919">
      <w:bodyDiv w:val="1"/>
      <w:marLeft w:val="0"/>
      <w:marRight w:val="0"/>
      <w:marTop w:val="0"/>
      <w:marBottom w:val="0"/>
      <w:divBdr>
        <w:top w:val="none" w:sz="0" w:space="0" w:color="auto"/>
        <w:left w:val="none" w:sz="0" w:space="0" w:color="auto"/>
        <w:bottom w:val="none" w:sz="0" w:space="0" w:color="auto"/>
        <w:right w:val="none" w:sz="0" w:space="0" w:color="auto"/>
      </w:divBdr>
    </w:div>
    <w:div w:id="93332189">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35497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3553">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29344217">
      <w:bodyDiv w:val="1"/>
      <w:marLeft w:val="0"/>
      <w:marRight w:val="0"/>
      <w:marTop w:val="0"/>
      <w:marBottom w:val="0"/>
      <w:divBdr>
        <w:top w:val="none" w:sz="0" w:space="0" w:color="auto"/>
        <w:left w:val="none" w:sz="0" w:space="0" w:color="auto"/>
        <w:bottom w:val="none" w:sz="0" w:space="0" w:color="auto"/>
        <w:right w:val="none" w:sz="0" w:space="0" w:color="auto"/>
      </w:divBdr>
    </w:div>
    <w:div w:id="540167714">
      <w:bodyDiv w:val="1"/>
      <w:marLeft w:val="0"/>
      <w:marRight w:val="0"/>
      <w:marTop w:val="0"/>
      <w:marBottom w:val="0"/>
      <w:divBdr>
        <w:top w:val="none" w:sz="0" w:space="0" w:color="auto"/>
        <w:left w:val="none" w:sz="0" w:space="0" w:color="auto"/>
        <w:bottom w:val="none" w:sz="0" w:space="0" w:color="auto"/>
        <w:right w:val="none" w:sz="0" w:space="0" w:color="auto"/>
      </w:divBdr>
    </w:div>
    <w:div w:id="564224484">
      <w:bodyDiv w:val="1"/>
      <w:marLeft w:val="0"/>
      <w:marRight w:val="0"/>
      <w:marTop w:val="0"/>
      <w:marBottom w:val="0"/>
      <w:divBdr>
        <w:top w:val="none" w:sz="0" w:space="0" w:color="auto"/>
        <w:left w:val="none" w:sz="0" w:space="0" w:color="auto"/>
        <w:bottom w:val="none" w:sz="0" w:space="0" w:color="auto"/>
        <w:right w:val="none" w:sz="0" w:space="0" w:color="auto"/>
      </w:divBdr>
    </w:div>
    <w:div w:id="616983037">
      <w:bodyDiv w:val="1"/>
      <w:marLeft w:val="0"/>
      <w:marRight w:val="0"/>
      <w:marTop w:val="0"/>
      <w:marBottom w:val="0"/>
      <w:divBdr>
        <w:top w:val="none" w:sz="0" w:space="0" w:color="auto"/>
        <w:left w:val="none" w:sz="0" w:space="0" w:color="auto"/>
        <w:bottom w:val="none" w:sz="0" w:space="0" w:color="auto"/>
        <w:right w:val="none" w:sz="0" w:space="0" w:color="auto"/>
      </w:divBdr>
    </w:div>
    <w:div w:id="656810326">
      <w:bodyDiv w:val="1"/>
      <w:marLeft w:val="0"/>
      <w:marRight w:val="0"/>
      <w:marTop w:val="0"/>
      <w:marBottom w:val="0"/>
      <w:divBdr>
        <w:top w:val="none" w:sz="0" w:space="0" w:color="auto"/>
        <w:left w:val="none" w:sz="0" w:space="0" w:color="auto"/>
        <w:bottom w:val="none" w:sz="0" w:space="0" w:color="auto"/>
        <w:right w:val="none" w:sz="0" w:space="0" w:color="auto"/>
      </w:divBdr>
    </w:div>
    <w:div w:id="710031702">
      <w:bodyDiv w:val="1"/>
      <w:marLeft w:val="0"/>
      <w:marRight w:val="0"/>
      <w:marTop w:val="0"/>
      <w:marBottom w:val="0"/>
      <w:divBdr>
        <w:top w:val="none" w:sz="0" w:space="0" w:color="auto"/>
        <w:left w:val="none" w:sz="0" w:space="0" w:color="auto"/>
        <w:bottom w:val="none" w:sz="0" w:space="0" w:color="auto"/>
        <w:right w:val="none" w:sz="0" w:space="0" w:color="auto"/>
      </w:divBdr>
    </w:div>
    <w:div w:id="791243316">
      <w:bodyDiv w:val="1"/>
      <w:marLeft w:val="0"/>
      <w:marRight w:val="0"/>
      <w:marTop w:val="0"/>
      <w:marBottom w:val="0"/>
      <w:divBdr>
        <w:top w:val="none" w:sz="0" w:space="0" w:color="auto"/>
        <w:left w:val="none" w:sz="0" w:space="0" w:color="auto"/>
        <w:bottom w:val="none" w:sz="0" w:space="0" w:color="auto"/>
        <w:right w:val="none" w:sz="0" w:space="0" w:color="auto"/>
      </w:divBdr>
      <w:divsChild>
        <w:div w:id="1863326400">
          <w:marLeft w:val="1166"/>
          <w:marRight w:val="0"/>
          <w:marTop w:val="0"/>
          <w:marBottom w:val="0"/>
          <w:divBdr>
            <w:top w:val="none" w:sz="0" w:space="0" w:color="auto"/>
            <w:left w:val="none" w:sz="0" w:space="0" w:color="auto"/>
            <w:bottom w:val="none" w:sz="0" w:space="0" w:color="auto"/>
            <w:right w:val="none" w:sz="0" w:space="0" w:color="auto"/>
          </w:divBdr>
        </w:div>
        <w:div w:id="1119757077">
          <w:marLeft w:val="1166"/>
          <w:marRight w:val="0"/>
          <w:marTop w:val="0"/>
          <w:marBottom w:val="0"/>
          <w:divBdr>
            <w:top w:val="none" w:sz="0" w:space="0" w:color="auto"/>
            <w:left w:val="none" w:sz="0" w:space="0" w:color="auto"/>
            <w:bottom w:val="none" w:sz="0" w:space="0" w:color="auto"/>
            <w:right w:val="none" w:sz="0" w:space="0" w:color="auto"/>
          </w:divBdr>
        </w:div>
        <w:div w:id="1127744035">
          <w:marLeft w:val="1166"/>
          <w:marRight w:val="0"/>
          <w:marTop w:val="0"/>
          <w:marBottom w:val="0"/>
          <w:divBdr>
            <w:top w:val="none" w:sz="0" w:space="0" w:color="auto"/>
            <w:left w:val="none" w:sz="0" w:space="0" w:color="auto"/>
            <w:bottom w:val="none" w:sz="0" w:space="0" w:color="auto"/>
            <w:right w:val="none" w:sz="0" w:space="0" w:color="auto"/>
          </w:divBdr>
        </w:div>
      </w:divsChild>
    </w:div>
    <w:div w:id="842671570">
      <w:bodyDiv w:val="1"/>
      <w:marLeft w:val="0"/>
      <w:marRight w:val="0"/>
      <w:marTop w:val="0"/>
      <w:marBottom w:val="0"/>
      <w:divBdr>
        <w:top w:val="none" w:sz="0" w:space="0" w:color="auto"/>
        <w:left w:val="none" w:sz="0" w:space="0" w:color="auto"/>
        <w:bottom w:val="none" w:sz="0" w:space="0" w:color="auto"/>
        <w:right w:val="none" w:sz="0" w:space="0" w:color="auto"/>
      </w:divBdr>
    </w:div>
    <w:div w:id="955479670">
      <w:bodyDiv w:val="1"/>
      <w:marLeft w:val="0"/>
      <w:marRight w:val="0"/>
      <w:marTop w:val="0"/>
      <w:marBottom w:val="0"/>
      <w:divBdr>
        <w:top w:val="none" w:sz="0" w:space="0" w:color="auto"/>
        <w:left w:val="none" w:sz="0" w:space="0" w:color="auto"/>
        <w:bottom w:val="none" w:sz="0" w:space="0" w:color="auto"/>
        <w:right w:val="none" w:sz="0" w:space="0" w:color="auto"/>
      </w:divBdr>
    </w:div>
    <w:div w:id="956257478">
      <w:bodyDiv w:val="1"/>
      <w:marLeft w:val="0"/>
      <w:marRight w:val="0"/>
      <w:marTop w:val="0"/>
      <w:marBottom w:val="0"/>
      <w:divBdr>
        <w:top w:val="none" w:sz="0" w:space="0" w:color="auto"/>
        <w:left w:val="none" w:sz="0" w:space="0" w:color="auto"/>
        <w:bottom w:val="none" w:sz="0" w:space="0" w:color="auto"/>
        <w:right w:val="none" w:sz="0" w:space="0" w:color="auto"/>
      </w:divBdr>
      <w:divsChild>
        <w:div w:id="1713722158">
          <w:marLeft w:val="1037"/>
          <w:marRight w:val="0"/>
          <w:marTop w:val="144"/>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0057395">
      <w:bodyDiv w:val="1"/>
      <w:marLeft w:val="0"/>
      <w:marRight w:val="0"/>
      <w:marTop w:val="0"/>
      <w:marBottom w:val="0"/>
      <w:divBdr>
        <w:top w:val="none" w:sz="0" w:space="0" w:color="auto"/>
        <w:left w:val="none" w:sz="0" w:space="0" w:color="auto"/>
        <w:bottom w:val="none" w:sz="0" w:space="0" w:color="auto"/>
        <w:right w:val="none" w:sz="0" w:space="0" w:color="auto"/>
      </w:divBdr>
    </w:div>
    <w:div w:id="1073162274">
      <w:bodyDiv w:val="1"/>
      <w:marLeft w:val="0"/>
      <w:marRight w:val="0"/>
      <w:marTop w:val="0"/>
      <w:marBottom w:val="0"/>
      <w:divBdr>
        <w:top w:val="none" w:sz="0" w:space="0" w:color="auto"/>
        <w:left w:val="none" w:sz="0" w:space="0" w:color="auto"/>
        <w:bottom w:val="none" w:sz="0" w:space="0" w:color="auto"/>
        <w:right w:val="none" w:sz="0" w:space="0" w:color="auto"/>
      </w:divBdr>
    </w:div>
    <w:div w:id="1076517696">
      <w:bodyDiv w:val="1"/>
      <w:marLeft w:val="0"/>
      <w:marRight w:val="0"/>
      <w:marTop w:val="0"/>
      <w:marBottom w:val="0"/>
      <w:divBdr>
        <w:top w:val="none" w:sz="0" w:space="0" w:color="auto"/>
        <w:left w:val="none" w:sz="0" w:space="0" w:color="auto"/>
        <w:bottom w:val="none" w:sz="0" w:space="0" w:color="auto"/>
        <w:right w:val="none" w:sz="0" w:space="0" w:color="auto"/>
      </w:divBdr>
    </w:div>
    <w:div w:id="1098983009">
      <w:bodyDiv w:val="1"/>
      <w:marLeft w:val="0"/>
      <w:marRight w:val="0"/>
      <w:marTop w:val="0"/>
      <w:marBottom w:val="0"/>
      <w:divBdr>
        <w:top w:val="none" w:sz="0" w:space="0" w:color="auto"/>
        <w:left w:val="none" w:sz="0" w:space="0" w:color="auto"/>
        <w:bottom w:val="none" w:sz="0" w:space="0" w:color="auto"/>
        <w:right w:val="none" w:sz="0" w:space="0" w:color="auto"/>
      </w:divBdr>
    </w:div>
    <w:div w:id="1164541299">
      <w:bodyDiv w:val="1"/>
      <w:marLeft w:val="0"/>
      <w:marRight w:val="0"/>
      <w:marTop w:val="0"/>
      <w:marBottom w:val="0"/>
      <w:divBdr>
        <w:top w:val="none" w:sz="0" w:space="0" w:color="auto"/>
        <w:left w:val="none" w:sz="0" w:space="0" w:color="auto"/>
        <w:bottom w:val="none" w:sz="0" w:space="0" w:color="auto"/>
        <w:right w:val="none" w:sz="0" w:space="0" w:color="auto"/>
      </w:divBdr>
    </w:div>
    <w:div w:id="1170872976">
      <w:bodyDiv w:val="1"/>
      <w:marLeft w:val="0"/>
      <w:marRight w:val="0"/>
      <w:marTop w:val="0"/>
      <w:marBottom w:val="0"/>
      <w:divBdr>
        <w:top w:val="none" w:sz="0" w:space="0" w:color="auto"/>
        <w:left w:val="none" w:sz="0" w:space="0" w:color="auto"/>
        <w:bottom w:val="none" w:sz="0" w:space="0" w:color="auto"/>
        <w:right w:val="none" w:sz="0" w:space="0" w:color="auto"/>
      </w:divBdr>
      <w:divsChild>
        <w:div w:id="193155880">
          <w:marLeft w:val="446"/>
          <w:marRight w:val="0"/>
          <w:marTop w:val="0"/>
          <w:marBottom w:val="0"/>
          <w:divBdr>
            <w:top w:val="none" w:sz="0" w:space="0" w:color="auto"/>
            <w:left w:val="none" w:sz="0" w:space="0" w:color="auto"/>
            <w:bottom w:val="none" w:sz="0" w:space="0" w:color="auto"/>
            <w:right w:val="none" w:sz="0" w:space="0" w:color="auto"/>
          </w:divBdr>
        </w:div>
        <w:div w:id="656954115">
          <w:marLeft w:val="446"/>
          <w:marRight w:val="0"/>
          <w:marTop w:val="0"/>
          <w:marBottom w:val="0"/>
          <w:divBdr>
            <w:top w:val="none" w:sz="0" w:space="0" w:color="auto"/>
            <w:left w:val="none" w:sz="0" w:space="0" w:color="auto"/>
            <w:bottom w:val="none" w:sz="0" w:space="0" w:color="auto"/>
            <w:right w:val="none" w:sz="0" w:space="0" w:color="auto"/>
          </w:divBdr>
        </w:div>
      </w:divsChild>
    </w:div>
    <w:div w:id="1193150601">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9498990">
      <w:bodyDiv w:val="1"/>
      <w:marLeft w:val="0"/>
      <w:marRight w:val="0"/>
      <w:marTop w:val="0"/>
      <w:marBottom w:val="0"/>
      <w:divBdr>
        <w:top w:val="none" w:sz="0" w:space="0" w:color="auto"/>
        <w:left w:val="none" w:sz="0" w:space="0" w:color="auto"/>
        <w:bottom w:val="none" w:sz="0" w:space="0" w:color="auto"/>
        <w:right w:val="none" w:sz="0" w:space="0" w:color="auto"/>
      </w:divBdr>
    </w:div>
    <w:div w:id="1543398160">
      <w:bodyDiv w:val="1"/>
      <w:marLeft w:val="0"/>
      <w:marRight w:val="0"/>
      <w:marTop w:val="0"/>
      <w:marBottom w:val="0"/>
      <w:divBdr>
        <w:top w:val="none" w:sz="0" w:space="0" w:color="auto"/>
        <w:left w:val="none" w:sz="0" w:space="0" w:color="auto"/>
        <w:bottom w:val="none" w:sz="0" w:space="0" w:color="auto"/>
        <w:right w:val="none" w:sz="0" w:space="0" w:color="auto"/>
      </w:divBdr>
    </w:div>
    <w:div w:id="1560168996">
      <w:bodyDiv w:val="1"/>
      <w:marLeft w:val="0"/>
      <w:marRight w:val="0"/>
      <w:marTop w:val="0"/>
      <w:marBottom w:val="0"/>
      <w:divBdr>
        <w:top w:val="none" w:sz="0" w:space="0" w:color="auto"/>
        <w:left w:val="none" w:sz="0" w:space="0" w:color="auto"/>
        <w:bottom w:val="none" w:sz="0" w:space="0" w:color="auto"/>
        <w:right w:val="none" w:sz="0" w:space="0" w:color="auto"/>
      </w:divBdr>
    </w:div>
    <w:div w:id="1572497415">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7680129">
      <w:bodyDiv w:val="1"/>
      <w:marLeft w:val="0"/>
      <w:marRight w:val="0"/>
      <w:marTop w:val="0"/>
      <w:marBottom w:val="0"/>
      <w:divBdr>
        <w:top w:val="none" w:sz="0" w:space="0" w:color="auto"/>
        <w:left w:val="none" w:sz="0" w:space="0" w:color="auto"/>
        <w:bottom w:val="none" w:sz="0" w:space="0" w:color="auto"/>
        <w:right w:val="none" w:sz="0" w:space="0" w:color="auto"/>
      </w:divBdr>
    </w:div>
    <w:div w:id="1676420610">
      <w:bodyDiv w:val="1"/>
      <w:marLeft w:val="0"/>
      <w:marRight w:val="0"/>
      <w:marTop w:val="0"/>
      <w:marBottom w:val="0"/>
      <w:divBdr>
        <w:top w:val="none" w:sz="0" w:space="0" w:color="auto"/>
        <w:left w:val="none" w:sz="0" w:space="0" w:color="auto"/>
        <w:bottom w:val="none" w:sz="0" w:space="0" w:color="auto"/>
        <w:right w:val="none" w:sz="0" w:space="0" w:color="auto"/>
      </w:divBdr>
      <w:divsChild>
        <w:div w:id="2131362530">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71727172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9858391">
      <w:bodyDiv w:val="1"/>
      <w:marLeft w:val="0"/>
      <w:marRight w:val="0"/>
      <w:marTop w:val="0"/>
      <w:marBottom w:val="0"/>
      <w:divBdr>
        <w:top w:val="none" w:sz="0" w:space="0" w:color="auto"/>
        <w:left w:val="none" w:sz="0" w:space="0" w:color="auto"/>
        <w:bottom w:val="none" w:sz="0" w:space="0" w:color="auto"/>
        <w:right w:val="none" w:sz="0" w:space="0" w:color="auto"/>
      </w:divBdr>
    </w:div>
    <w:div w:id="1810054454">
      <w:bodyDiv w:val="1"/>
      <w:marLeft w:val="0"/>
      <w:marRight w:val="0"/>
      <w:marTop w:val="0"/>
      <w:marBottom w:val="0"/>
      <w:divBdr>
        <w:top w:val="none" w:sz="0" w:space="0" w:color="auto"/>
        <w:left w:val="none" w:sz="0" w:space="0" w:color="auto"/>
        <w:bottom w:val="none" w:sz="0" w:space="0" w:color="auto"/>
        <w:right w:val="none" w:sz="0" w:space="0" w:color="auto"/>
      </w:divBdr>
      <w:divsChild>
        <w:div w:id="90780196">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28342208">
      <w:bodyDiv w:val="1"/>
      <w:marLeft w:val="0"/>
      <w:marRight w:val="0"/>
      <w:marTop w:val="0"/>
      <w:marBottom w:val="0"/>
      <w:divBdr>
        <w:top w:val="none" w:sz="0" w:space="0" w:color="auto"/>
        <w:left w:val="none" w:sz="0" w:space="0" w:color="auto"/>
        <w:bottom w:val="none" w:sz="0" w:space="0" w:color="auto"/>
        <w:right w:val="none" w:sz="0" w:space="0" w:color="auto"/>
      </w:divBdr>
    </w:div>
    <w:div w:id="2028092703">
      <w:bodyDiv w:val="1"/>
      <w:marLeft w:val="0"/>
      <w:marRight w:val="0"/>
      <w:marTop w:val="0"/>
      <w:marBottom w:val="0"/>
      <w:divBdr>
        <w:top w:val="none" w:sz="0" w:space="0" w:color="auto"/>
        <w:left w:val="none" w:sz="0" w:space="0" w:color="auto"/>
        <w:bottom w:val="none" w:sz="0" w:space="0" w:color="auto"/>
        <w:right w:val="none" w:sz="0" w:space="0" w:color="auto"/>
      </w:divBdr>
    </w:div>
    <w:div w:id="2100521140">
      <w:bodyDiv w:val="1"/>
      <w:marLeft w:val="0"/>
      <w:marRight w:val="0"/>
      <w:marTop w:val="0"/>
      <w:marBottom w:val="0"/>
      <w:divBdr>
        <w:top w:val="none" w:sz="0" w:space="0" w:color="auto"/>
        <w:left w:val="none" w:sz="0" w:space="0" w:color="auto"/>
        <w:bottom w:val="none" w:sz="0" w:space="0" w:color="auto"/>
        <w:right w:val="none" w:sz="0" w:space="0" w:color="auto"/>
      </w:divBdr>
    </w:div>
    <w:div w:id="21271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irrors.huaweicloud.com/repository/conf/CentOS-7-anon.repo"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30340;&#20869;&#23481;&#20445;&#23384;&#21040;/etc/yum.repos.d/CentOS-Base.repo" TargetMode="External"/><Relationship Id="rId10" Type="http://schemas.openxmlformats.org/officeDocument/2006/relationships/footnotes" Target="footnotes.xml"/><Relationship Id="rId19" Type="http://schemas.openxmlformats.org/officeDocument/2006/relationships/hyperlink" Target="https://opengauss.obs.cn-south-1.myhuaweicloud.com/1.0.0/x86/openGauss-1.0.0-CentOS-64bit.tar.gz"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9741733-7A74-4946-A36F-6F01337E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502</TotalTime>
  <Pages>43</Pages>
  <Words>5847</Words>
  <Characters>33334</Characters>
  <Application>Microsoft Office Word</Application>
  <DocSecurity>0</DocSecurity>
  <Lines>277</Lines>
  <Paragraphs>78</Paragraphs>
  <ScaleCrop>false</ScaleCrop>
  <Company>Huawei Technologies Co.,Ltd.</Company>
  <LinksUpToDate>false</LinksUpToDate>
  <CharactersWithSpaces>39103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sundan</cp:lastModifiedBy>
  <cp:revision>79</cp:revision>
  <cp:lastPrinted>2016-11-21T02:33:00Z</cp:lastPrinted>
  <dcterms:created xsi:type="dcterms:W3CDTF">2020-08-17T02:18:00Z</dcterms:created>
  <dcterms:modified xsi:type="dcterms:W3CDTF">2021-02-07T08:08:00Z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(3)jSihN3tI2/yiqgnB03OAv2BcdrC/b8nEpsnvpd9cL/JAfMHMAxVUUNv/0r8tzPQ8+PwtLlCM
J41LltkSrGJk8XkFjN/jcWbZqBh5+Ux6lJMN6gg68i/0Pu5xz8vzY/Fec8N2obJEPJ/NmJV/
9VpO3MyAlINKFvOO3i01HGWiH+8BIc2+sNFGocIpfr6SsBQPRE5YPA+oJ0KeTtfrwChLHc40
Q8WZhqQrdGH078HlRq</vt:lpwstr>
  </property>
  <property fmtid="{D5CDD505-2E9C-101B-9397-08002B2CF9AE}" pid="15" name="_2015_ms_pID_7253431">
    <vt:lpwstr>Vfp2BB4EzMpgjSRCH09Nt9Pqjai955PBU0e3w0N/z3+5WaFIiIrxCv
fN/EwZiL4yKJtnXo4f4LvHokB1/TrMoQIvvwvVgxtNNWJI4BZMevHWrxaLw8vgoG/sa/+AXI
3OPGxnBEncFwjT2qg26w+66u4q2YfCZGlrHZ5/T04kntqh8CT5QqHZP7tn8IHMZiTEr2MVCD
YX8nej/ZKNvTdh22+4avVI2tcy8kxWqTMrsR</vt:lpwstr>
  </property>
  <property fmtid="{D5CDD505-2E9C-101B-9397-08002B2CF9AE}" pid="16" name="ContentTypeId">
    <vt:lpwstr>0x010100CC226774B8D87F4D92D9D1F6859ED44E</vt:lpwstr>
  </property>
  <property fmtid="{D5CDD505-2E9C-101B-9397-08002B2CF9AE}" pid="17" name="_2015_ms_pID_7253432">
    <vt:lpwstr>dA==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1604455697</vt:lpwstr>
  </property>
</Properties>
</file>