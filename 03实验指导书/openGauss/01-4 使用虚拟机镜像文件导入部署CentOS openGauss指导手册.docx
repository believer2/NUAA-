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0C37EB92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5D7BAF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68948619" w:rsidR="0020153C" w:rsidRPr="00721FC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721FC6">
        <w:rPr>
          <w:rFonts w:ascii="Huawei Sans" w:eastAsia="方正兰亭黑简体" w:hAnsi="Huawei Sans" w:cs="Huawei Sans"/>
          <w:lang w:eastAsia="zh-CN"/>
        </w:rPr>
        <w:t>（</w:t>
      </w:r>
      <w:r w:rsidR="005D7BAF">
        <w:rPr>
          <w:rFonts w:ascii="Huawei Sans" w:hAnsi="Huawei Sans" w:cs="Huawei Sans"/>
        </w:rPr>
        <w:t>CentOS 7.8 + openGauss 1.1</w:t>
      </w:r>
      <w:r w:rsidRPr="00721FC6">
        <w:rPr>
          <w:rFonts w:ascii="Huawei Sans" w:hAnsi="Huawei Sans" w:cs="Huawei Sans"/>
        </w:rPr>
        <w:t>.0</w:t>
      </w:r>
      <w:r w:rsidRPr="00721FC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69636FF8" w14:textId="77777777" w:rsidR="00015B76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61265852" w:history="1">
            <w:r w:rsidR="00015B76" w:rsidRPr="00271C2B">
              <w:rPr>
                <w:rStyle w:val="ad"/>
                <w:rFonts w:hint="eastAsia"/>
                <w:noProof/>
              </w:rPr>
              <w:t>前</w:t>
            </w:r>
            <w:r w:rsidR="00015B76" w:rsidRPr="00271C2B">
              <w:rPr>
                <w:rStyle w:val="ad"/>
                <w:noProof/>
              </w:rPr>
              <w:t xml:space="preserve">  </w:t>
            </w:r>
            <w:r w:rsidR="00015B76" w:rsidRPr="00271C2B">
              <w:rPr>
                <w:rStyle w:val="ad"/>
                <w:rFonts w:hint="eastAsia"/>
                <w:noProof/>
              </w:rPr>
              <w:t>言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_Toc61265852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2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26CB601D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3" w:history="1">
            <w:r w:rsidR="00015B76" w:rsidRPr="00271C2B">
              <w:rPr>
                <w:rStyle w:val="ad"/>
                <w:rFonts w:hint="eastAsia"/>
              </w:rPr>
              <w:t>简介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_Toc61265853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2</w:t>
            </w:r>
            <w:r w:rsidR="00015B76">
              <w:rPr>
                <w:webHidden/>
              </w:rPr>
              <w:fldChar w:fldCharType="end"/>
            </w:r>
          </w:hyperlink>
        </w:p>
        <w:p w14:paraId="6333009D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4" w:history="1">
            <w:r w:rsidR="00015B76" w:rsidRPr="00271C2B">
              <w:rPr>
                <w:rStyle w:val="ad"/>
                <w:rFonts w:hint="eastAsia"/>
              </w:rPr>
              <w:t>内容描述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_Toc61265854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2</w:t>
            </w:r>
            <w:r w:rsidR="00015B76">
              <w:rPr>
                <w:webHidden/>
              </w:rPr>
              <w:fldChar w:fldCharType="end"/>
            </w:r>
          </w:hyperlink>
        </w:p>
        <w:p w14:paraId="36AB7D33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5" w:history="1">
            <w:r w:rsidR="00015B76" w:rsidRPr="00271C2B">
              <w:rPr>
                <w:rStyle w:val="ad"/>
                <w:rFonts w:hint="eastAsia"/>
              </w:rPr>
              <w:t>实验环境说明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_Toc61265855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2</w:t>
            </w:r>
            <w:r w:rsidR="00015B76">
              <w:rPr>
                <w:webHidden/>
              </w:rPr>
              <w:fldChar w:fldCharType="end"/>
            </w:r>
          </w:hyperlink>
        </w:p>
        <w:p w14:paraId="6BEED229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6" w:history="1">
            <w:r w:rsidR="00015B76" w:rsidRPr="00271C2B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_Toc61265856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3</w:t>
            </w:r>
            <w:r w:rsidR="00015B76">
              <w:rPr>
                <w:webHidden/>
              </w:rPr>
              <w:fldChar w:fldCharType="end"/>
            </w:r>
          </w:hyperlink>
        </w:p>
        <w:p w14:paraId="4401576B" w14:textId="77777777" w:rsidR="00015B76" w:rsidRDefault="00033D7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265857" w:history="1">
            <w:r w:rsidR="00015B76" w:rsidRPr="00271C2B">
              <w:rPr>
                <w:rStyle w:val="ad"/>
                <w:rFonts w:cs="Huawei Sans"/>
                <w:noProof/>
              </w:rPr>
              <w:t>1</w:t>
            </w:r>
            <w:r w:rsidR="00015B76" w:rsidRPr="00271C2B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015B76" w:rsidRPr="00271C2B">
              <w:rPr>
                <w:rStyle w:val="ad"/>
                <w:rFonts w:hint="eastAsia"/>
                <w:noProof/>
              </w:rPr>
              <w:t>镜像文件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_Toc61265857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4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02838CB3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8" w:history="1">
            <w:r w:rsidR="00015B76" w:rsidRPr="00271C2B">
              <w:rPr>
                <w:rStyle w:val="ad"/>
                <w:rFonts w:cs="Huawei Sans"/>
                <w:snapToGrid w:val="0"/>
              </w:rPr>
              <w:t>1.1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_Toc61265858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0BB966ED" w14:textId="77777777" w:rsidR="00015B76" w:rsidRDefault="00033D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59" w:history="1">
            <w:r w:rsidR="00015B76" w:rsidRPr="00271C2B">
              <w:rPr>
                <w:rStyle w:val="ad"/>
                <w:rFonts w:cs="Huawei Sans"/>
                <w:bCs/>
                <w:snapToGrid w:val="0"/>
              </w:rPr>
              <w:t>1.1.1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_Toc61265859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62AE58E8" w14:textId="77777777" w:rsidR="00015B76" w:rsidRDefault="00033D7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0" w:history="1">
            <w:r w:rsidR="00015B76" w:rsidRPr="00271C2B">
              <w:rPr>
                <w:rStyle w:val="ad"/>
                <w:rFonts w:cs="Huawei Sans"/>
                <w:bCs/>
                <w:snapToGrid w:val="0"/>
              </w:rPr>
              <w:t>1.1.2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_Toc61265860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55959FB3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1" w:history="1">
            <w:r w:rsidR="00015B76" w:rsidRPr="00271C2B">
              <w:rPr>
                <w:rStyle w:val="ad"/>
                <w:rFonts w:cs="Huawei Sans"/>
                <w:snapToGrid w:val="0"/>
              </w:rPr>
              <w:t>1.2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虚拟机</w:t>
            </w:r>
            <w:r w:rsidR="00015B76" w:rsidRPr="00271C2B">
              <w:rPr>
                <w:rStyle w:val="ad"/>
                <w:rFonts w:ascii="Huawei Sans" w:hAnsi="Huawei Sans" w:cs="Huawei Sans"/>
              </w:rPr>
              <w:t>VirtualBox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_Toc61265861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4</w:t>
            </w:r>
            <w:r w:rsidR="00015B76">
              <w:rPr>
                <w:webHidden/>
              </w:rPr>
              <w:fldChar w:fldCharType="end"/>
            </w:r>
          </w:hyperlink>
        </w:p>
        <w:p w14:paraId="681C885E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2" w:history="1">
            <w:r w:rsidR="00015B76" w:rsidRPr="00271C2B">
              <w:rPr>
                <w:rStyle w:val="ad"/>
                <w:rFonts w:cs="Huawei Sans"/>
                <w:snapToGrid w:val="0"/>
              </w:rPr>
              <w:t>1.3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_Toc61265862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5</w:t>
            </w:r>
            <w:r w:rsidR="00015B76">
              <w:rPr>
                <w:webHidden/>
              </w:rPr>
              <w:fldChar w:fldCharType="end"/>
            </w:r>
          </w:hyperlink>
        </w:p>
        <w:p w14:paraId="29A85F08" w14:textId="77777777" w:rsidR="00015B76" w:rsidRDefault="00033D7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265863" w:history="1">
            <w:r w:rsidR="00015B76" w:rsidRPr="00271C2B">
              <w:rPr>
                <w:rStyle w:val="ad"/>
                <w:rFonts w:cs="Huawei Sans"/>
                <w:noProof/>
              </w:rPr>
              <w:t>2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_Toc61265863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11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3B528A6D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4" w:history="1">
            <w:r w:rsidR="00015B76" w:rsidRPr="00271C2B">
              <w:rPr>
                <w:rStyle w:val="ad"/>
                <w:rFonts w:cs="Huawei Sans"/>
                <w:snapToGrid w:val="0"/>
              </w:rPr>
              <w:t>2.1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_Toc61265864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11</w:t>
            </w:r>
            <w:r w:rsidR="00015B76">
              <w:rPr>
                <w:webHidden/>
              </w:rPr>
              <w:fldChar w:fldCharType="end"/>
            </w:r>
          </w:hyperlink>
        </w:p>
        <w:p w14:paraId="68954D3D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5" w:history="1">
            <w:r w:rsidR="00015B76" w:rsidRPr="00271C2B">
              <w:rPr>
                <w:rStyle w:val="ad"/>
                <w:rFonts w:cs="Huawei Sans"/>
                <w:snapToGrid w:val="0"/>
              </w:rPr>
              <w:t>2.2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015B76" w:rsidRPr="00271C2B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_Toc61265865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11</w:t>
            </w:r>
            <w:r w:rsidR="00015B76">
              <w:rPr>
                <w:webHidden/>
              </w:rPr>
              <w:fldChar w:fldCharType="end"/>
            </w:r>
          </w:hyperlink>
        </w:p>
        <w:p w14:paraId="42C10E9A" w14:textId="77777777" w:rsidR="00015B76" w:rsidRDefault="00033D7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61265866" w:history="1">
            <w:r w:rsidR="00015B76" w:rsidRPr="00271C2B">
              <w:rPr>
                <w:rStyle w:val="ad"/>
                <w:rFonts w:cs="Huawei Sans"/>
                <w:noProof/>
              </w:rPr>
              <w:t>3</w:t>
            </w:r>
            <w:r w:rsidR="00015B76" w:rsidRPr="00271C2B">
              <w:rPr>
                <w:rStyle w:val="ad"/>
                <w:rFonts w:hint="eastAsia"/>
                <w:noProof/>
              </w:rPr>
              <w:t xml:space="preserve"> </w:t>
            </w:r>
            <w:r w:rsidR="00015B76" w:rsidRPr="00271C2B">
              <w:rPr>
                <w:rStyle w:val="ad"/>
                <w:rFonts w:hint="eastAsia"/>
                <w:noProof/>
              </w:rPr>
              <w:t>附录一：</w:t>
            </w:r>
            <w:r w:rsidR="00015B76" w:rsidRPr="00271C2B">
              <w:rPr>
                <w:rStyle w:val="ad"/>
                <w:noProof/>
              </w:rPr>
              <w:t>openGauss</w:t>
            </w:r>
            <w:r w:rsidR="00015B76" w:rsidRPr="00271C2B">
              <w:rPr>
                <w:rStyle w:val="ad"/>
                <w:rFonts w:hint="eastAsia"/>
                <w:noProof/>
              </w:rPr>
              <w:t>数据库基本操作</w:t>
            </w:r>
            <w:r w:rsidR="00015B76">
              <w:rPr>
                <w:noProof/>
                <w:webHidden/>
              </w:rPr>
              <w:tab/>
            </w:r>
            <w:r w:rsidR="00015B76">
              <w:rPr>
                <w:noProof/>
                <w:webHidden/>
              </w:rPr>
              <w:fldChar w:fldCharType="begin"/>
            </w:r>
            <w:r w:rsidR="00015B76">
              <w:rPr>
                <w:noProof/>
                <w:webHidden/>
              </w:rPr>
              <w:instrText xml:space="preserve"> PAGEREF _Toc61265866 \h </w:instrText>
            </w:r>
            <w:r w:rsidR="00015B76">
              <w:rPr>
                <w:noProof/>
                <w:webHidden/>
              </w:rPr>
            </w:r>
            <w:r w:rsidR="00015B76">
              <w:rPr>
                <w:noProof/>
                <w:webHidden/>
              </w:rPr>
              <w:fldChar w:fldCharType="separate"/>
            </w:r>
            <w:r w:rsidR="00015B76">
              <w:rPr>
                <w:rFonts w:hint="eastAsia"/>
                <w:noProof/>
                <w:webHidden/>
              </w:rPr>
              <w:t>15</w:t>
            </w:r>
            <w:r w:rsidR="00015B76">
              <w:rPr>
                <w:noProof/>
                <w:webHidden/>
              </w:rPr>
              <w:fldChar w:fldCharType="end"/>
            </w:r>
          </w:hyperlink>
        </w:p>
        <w:p w14:paraId="035A03F0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7" w:history="1">
            <w:r w:rsidR="00015B76" w:rsidRPr="00271C2B">
              <w:rPr>
                <w:rStyle w:val="ad"/>
                <w:rFonts w:cs="Huawei Sans"/>
                <w:snapToGrid w:val="0"/>
              </w:rPr>
              <w:t>3.1</w:t>
            </w:r>
            <w:r w:rsidR="00015B76" w:rsidRPr="00271C2B">
              <w:rPr>
                <w:rStyle w:val="ad"/>
                <w:rFonts w:hint="eastAsia"/>
              </w:rPr>
              <w:t xml:space="preserve"> </w:t>
            </w:r>
            <w:r w:rsidR="00015B76" w:rsidRPr="00271C2B">
              <w:rPr>
                <w:rStyle w:val="ad"/>
                <w:rFonts w:hint="eastAsia"/>
              </w:rPr>
              <w:t>查看数据库对象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_Toc61265867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15</w:t>
            </w:r>
            <w:r w:rsidR="00015B76">
              <w:rPr>
                <w:webHidden/>
              </w:rPr>
              <w:fldChar w:fldCharType="end"/>
            </w:r>
          </w:hyperlink>
        </w:p>
        <w:p w14:paraId="2F55C76F" w14:textId="77777777" w:rsidR="00015B76" w:rsidRDefault="00033D7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61265868" w:history="1">
            <w:r w:rsidR="00015B76" w:rsidRPr="00271C2B">
              <w:rPr>
                <w:rStyle w:val="ad"/>
                <w:rFonts w:cs="Huawei Sans"/>
                <w:snapToGrid w:val="0"/>
              </w:rPr>
              <w:t>3.2</w:t>
            </w:r>
            <w:r w:rsidR="00015B76" w:rsidRPr="00271C2B">
              <w:rPr>
                <w:rStyle w:val="ad"/>
                <w:rFonts w:hint="eastAsia"/>
              </w:rPr>
              <w:t xml:space="preserve"> </w:t>
            </w:r>
            <w:r w:rsidR="00015B76" w:rsidRPr="00271C2B">
              <w:rPr>
                <w:rStyle w:val="ad"/>
                <w:rFonts w:hint="eastAsia"/>
              </w:rPr>
              <w:t>其他操作</w:t>
            </w:r>
            <w:r w:rsidR="00015B76">
              <w:rPr>
                <w:webHidden/>
              </w:rPr>
              <w:tab/>
            </w:r>
            <w:r w:rsidR="00015B76">
              <w:rPr>
                <w:webHidden/>
              </w:rPr>
              <w:fldChar w:fldCharType="begin"/>
            </w:r>
            <w:r w:rsidR="00015B76">
              <w:rPr>
                <w:webHidden/>
              </w:rPr>
              <w:instrText xml:space="preserve"> PAGEREF _Toc61265868 \h </w:instrText>
            </w:r>
            <w:r w:rsidR="00015B76">
              <w:rPr>
                <w:webHidden/>
              </w:rPr>
            </w:r>
            <w:r w:rsidR="00015B76">
              <w:rPr>
                <w:webHidden/>
              </w:rPr>
              <w:fldChar w:fldCharType="separate"/>
            </w:r>
            <w:r w:rsidR="00015B76">
              <w:rPr>
                <w:rFonts w:hint="eastAsia"/>
                <w:webHidden/>
              </w:rPr>
              <w:t>16</w:t>
            </w:r>
            <w:r w:rsidR="00015B76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61265852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61265853"/>
      <w:r w:rsidRPr="00894139">
        <w:t>简介</w:t>
      </w:r>
      <w:bookmarkEnd w:id="15"/>
      <w:bookmarkEnd w:id="16"/>
      <w:bookmarkEnd w:id="17"/>
    </w:p>
    <w:p w14:paraId="1A1A7183" w14:textId="3EE397E6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r w:rsidR="00015B76">
        <w:t>Virtualbox+centos</w:t>
      </w:r>
      <w:r w:rsidRPr="001F7973">
        <w:t>+openGauss</w:t>
      </w:r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r w:rsidRPr="001F7973">
        <w:t>openGauss</w:t>
      </w:r>
      <w:r w:rsidRPr="001F7973">
        <w:rPr>
          <w:rFonts w:hint="eastAsia"/>
        </w:rPr>
        <w:t>数据库。</w:t>
      </w:r>
    </w:p>
    <w:p w14:paraId="5573896E" w14:textId="52624363" w:rsidR="00015B76" w:rsidRPr="001F7973" w:rsidRDefault="00015B76" w:rsidP="00FD628A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r w:rsidR="00255F30">
        <w:t>centos_</w:t>
      </w:r>
      <w:r w:rsidRPr="00015B76">
        <w:t>openGauss</w:t>
      </w:r>
      <w:r w:rsidRPr="0038542B">
        <w:t>.ova</w:t>
      </w:r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61265854"/>
      <w:r w:rsidRPr="00894139">
        <w:t>内容描述</w:t>
      </w:r>
      <w:bookmarkEnd w:id="18"/>
      <w:bookmarkEnd w:id="19"/>
      <w:bookmarkEnd w:id="20"/>
    </w:p>
    <w:p w14:paraId="36DEDBB6" w14:textId="7278064D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r w:rsidRPr="001F7973">
        <w:rPr>
          <w:rFonts w:ascii="Arial" w:hAnsi="Arial" w:cs="Arial"/>
          <w:color w:val="000000"/>
          <w:szCs w:val="21"/>
        </w:rPr>
        <w:t>Virtualbox</w:t>
      </w:r>
      <w:r w:rsidRPr="001F7973">
        <w:t xml:space="preserve"> 6.1.14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61265855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6A84CF09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r w:rsidR="00AD4726" w:rsidRPr="00894139">
        <w:t>VirtualBox</w:t>
      </w:r>
      <w:r w:rsidR="00BD2C0D">
        <w:t xml:space="preserve"> 6.1.14</w:t>
      </w:r>
      <w:r w:rsidR="00F7321A">
        <w:rPr>
          <w:rFonts w:hint="eastAsia"/>
        </w:rPr>
        <w:t>、</w:t>
      </w:r>
      <w:r w:rsidR="00F7321A">
        <w:t>win10</w:t>
      </w:r>
      <w:r w:rsidR="00F7321A" w:rsidRPr="00714C00">
        <w:t xml:space="preserve"> </w:t>
      </w:r>
      <w:r w:rsidR="00F7321A">
        <w:t>x86 64</w:t>
      </w:r>
      <w:r w:rsidR="00F7321A">
        <w:t>位</w:t>
      </w:r>
      <w:r w:rsidR="00F7321A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r w:rsidRPr="00894139">
        <w:t>openGauss</w:t>
      </w:r>
      <w:r w:rsidRPr="00894139">
        <w:t>安装部署实验需要，建议每套实验环境采用以下配置：</w:t>
      </w:r>
    </w:p>
    <w:p w14:paraId="7AF978D8" w14:textId="1C6683EB" w:rsidR="001F7973" w:rsidRPr="00894139" w:rsidRDefault="001F7973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设备明细表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740B8C32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设备名称</w:t>
            </w:r>
          </w:p>
        </w:tc>
        <w:tc>
          <w:tcPr>
            <w:tcW w:w="5103" w:type="dxa"/>
          </w:tcPr>
          <w:p w14:paraId="0C1CF0E1" w14:textId="13713CB0" w:rsidR="000F6E3D" w:rsidRPr="00894139" w:rsidRDefault="000F6E3D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设备型号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04078A14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387C0AD" w:rsidR="000F6E3D" w:rsidRPr="00894139" w:rsidRDefault="00F7321A" w:rsidP="00F7321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t>win10</w:t>
            </w:r>
            <w:r w:rsidRPr="00714C00">
              <w:t xml:space="preserve"> </w:t>
            </w:r>
            <w:r>
              <w:t>x86 64</w:t>
            </w:r>
            <w:r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42BFB5A4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VirtualBox</w:t>
            </w:r>
            <w:r w:rsidR="00062BE6">
              <w:rPr>
                <w:rFonts w:ascii="Huawei Sans" w:hAnsi="Huawei Sans" w:cs="Huawei Sans"/>
              </w:rPr>
              <w:t xml:space="preserve"> 6.1.14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61265856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61265857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894139">
        <w:rPr>
          <w:rFonts w:ascii="Huawei Sans" w:hAnsi="Huawei Sans" w:cs="Huawei Sans"/>
        </w:rPr>
        <w:lastRenderedPageBreak/>
        <w:t>openGauss</w:t>
      </w:r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61265858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61265859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r w:rsidR="003955D6" w:rsidRPr="006B1CA8">
        <w:t>openGauss</w:t>
      </w:r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61265860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r w:rsidR="00BE2747" w:rsidRPr="00894139">
        <w:t>VirtualBox</w:t>
      </w:r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r>
        <w:t>openGauss</w:t>
      </w:r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61265861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BF4EBB6" w:rsidR="00CB5D9D" w:rsidRPr="00894139" w:rsidRDefault="00686697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E75593E">
                <wp:simplePos x="0" y="0"/>
                <wp:positionH relativeFrom="column">
                  <wp:posOffset>772486</wp:posOffset>
                </wp:positionH>
                <wp:positionV relativeFrom="paragraph">
                  <wp:posOffset>1734837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AC69" id="矩形 17" o:spid="_x0000_s1026" style="position:absolute;left:0;text-align:left;margin-left:60.85pt;margin-top:136.6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" filled="f" strokecolor="#c7000b" strokeweight="2.25pt"/>
            </w:pict>
          </mc:Fallback>
        </mc:AlternateContent>
      </w:r>
      <w:r w:rsidR="00895E4C" w:rsidRPr="00B24F16">
        <w:t>网址：</w:t>
      </w:r>
      <w:r w:rsidR="00445563" w:rsidRPr="00B24F16">
        <w:t>https://www.virtualbox.org/wiki/Downloads</w:t>
      </w:r>
      <w:r w:rsidR="00445563" w:rsidRPr="00894139">
        <w:rPr>
          <w:noProof/>
        </w:rPr>
        <w:drawing>
          <wp:inline distT="0" distB="0" distL="0" distR="0" wp14:anchorId="3DB54027" wp14:editId="1E4FF243">
            <wp:extent cx="5237038" cy="1910502"/>
            <wp:effectExtent l="19050" t="19050" r="209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653" cy="192057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BE344A" w14:textId="44823F5D" w:rsidR="00DC345B" w:rsidRDefault="00DC345B" w:rsidP="00DC345B">
      <w:pPr>
        <w:pStyle w:val="9"/>
        <w:rPr>
          <w:rFonts w:hint="eastAsia"/>
        </w:rPr>
      </w:pPr>
      <w:r>
        <w:t>官网下载地址</w:t>
      </w:r>
    </w:p>
    <w:p w14:paraId="20A5B86D" w14:textId="5810EA2F" w:rsidR="00CB5D9D" w:rsidRPr="00894139" w:rsidRDefault="00872951" w:rsidP="00FD628A">
      <w:pPr>
        <w:pStyle w:val="1e"/>
      </w:pPr>
      <w:r w:rsidRPr="00894139">
        <w:t>点击</w:t>
      </w:r>
      <w:r w:rsidRPr="00894139">
        <w:t>” window</w:t>
      </w:r>
      <w:r w:rsidRPr="00894139">
        <w:t>主机</w:t>
      </w:r>
      <w:r w:rsidRPr="00894139">
        <w:t xml:space="preserve">” </w:t>
      </w:r>
      <w:r w:rsidRPr="00894139">
        <w:t>下载</w:t>
      </w:r>
      <w:r w:rsidRPr="00894139">
        <w:t>windows</w:t>
      </w:r>
      <w:r w:rsidRPr="00894139">
        <w:t>版本的</w:t>
      </w:r>
      <w:r w:rsidRPr="00894139">
        <w:t>VirtualBox</w:t>
      </w:r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148DA166" w:rsidR="00CB5D9D" w:rsidRPr="00FD628A" w:rsidRDefault="00872951" w:rsidP="00FD628A">
      <w:pPr>
        <w:pStyle w:val="1e"/>
      </w:pPr>
      <w:r w:rsidRPr="00FD628A">
        <w:t>下载后</w:t>
      </w:r>
      <w:r w:rsidR="00C06E2B" w:rsidRPr="00FD628A">
        <w:t>，</w:t>
      </w:r>
      <w:r w:rsidRPr="00FD628A">
        <w:t>文件名</w:t>
      </w:r>
      <w:r w:rsidR="00C06E2B" w:rsidRPr="00FD628A">
        <w:t>为</w:t>
      </w:r>
      <w:r w:rsidR="00CB5D9D" w:rsidRPr="00FD628A">
        <w:t>：</w:t>
      </w:r>
      <w:r w:rsidRPr="00FD628A">
        <w:t>VirtualBox-6.1.14-140239-Win.exe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lastRenderedPageBreak/>
        <w:t>具体如下：</w:t>
      </w:r>
    </w:p>
    <w:p w14:paraId="647DC21E" w14:textId="0FDE6CCA" w:rsidR="00872951" w:rsidRDefault="002D45E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7461636A">
                <wp:simplePos x="0" y="0"/>
                <wp:positionH relativeFrom="column">
                  <wp:posOffset>3638893</wp:posOffset>
                </wp:positionH>
                <wp:positionV relativeFrom="paragraph">
                  <wp:posOffset>3350930</wp:posOffset>
                </wp:positionV>
                <wp:extent cx="729757" cy="197561"/>
                <wp:effectExtent l="19050" t="19050" r="13335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E7A1" id="矩形 9" o:spid="_x0000_s1026" style="position:absolute;left:0;text-align:left;margin-left:286.55pt;margin-top:263.85pt;width:57.4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" filled="f" strokecolor="#c7000b" strokeweight="2.25pt"/>
            </w:pict>
          </mc:Fallback>
        </mc:AlternateContent>
      </w:r>
      <w:r w:rsidR="00872951" w:rsidRPr="00894139">
        <w:rPr>
          <w:noProof/>
        </w:rPr>
        <w:drawing>
          <wp:inline distT="0" distB="0" distL="0" distR="0" wp14:anchorId="0A11798B" wp14:editId="407418AE">
            <wp:extent cx="4686300" cy="36671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67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C59DDD" w14:textId="665CA4AD" w:rsidR="00DC345B" w:rsidRDefault="00DC345B" w:rsidP="00DC345B">
      <w:pPr>
        <w:pStyle w:val="9"/>
        <w:rPr>
          <w:rFonts w:hint="eastAsia"/>
        </w:rPr>
      </w:pPr>
      <w:r>
        <w:rPr>
          <w:rFonts w:hint="eastAsia"/>
        </w:rPr>
        <w:t>Oracle</w:t>
      </w:r>
      <w:r>
        <w:t xml:space="preserve"> VM VirtualBox</w:t>
      </w:r>
      <w:r>
        <w:t>安装</w:t>
      </w:r>
    </w:p>
    <w:p w14:paraId="6D80143A" w14:textId="0AA24F47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61265862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6F2E12CA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055D698A" w:rsidR="00EA5491" w:rsidRDefault="00EA5491" w:rsidP="00FD628A">
      <w:pPr>
        <w:pStyle w:val="1e"/>
      </w:pPr>
      <w:r>
        <w:rPr>
          <w:rFonts w:hint="eastAsia"/>
        </w:rPr>
        <w:t>点击管理器上的“导入”功能，进入如下界面：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294F7004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1FFE9EF9" w:rsidR="00EA5491" w:rsidRDefault="00EA5491" w:rsidP="00FD628A">
      <w:pPr>
        <w:pStyle w:val="1e"/>
      </w:pPr>
      <w:r>
        <w:rPr>
          <w:rFonts w:hint="eastAsia"/>
        </w:rPr>
        <w:t>选择镜像文件。</w:t>
      </w:r>
    </w:p>
    <w:p w14:paraId="0446896B" w14:textId="06257BC5" w:rsidR="008F5F78" w:rsidRDefault="008F5F7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A68980" wp14:editId="49BCD55F">
                <wp:simplePos x="0" y="0"/>
                <wp:positionH relativeFrom="column">
                  <wp:posOffset>4682794</wp:posOffset>
                </wp:positionH>
                <wp:positionV relativeFrom="paragraph">
                  <wp:posOffset>4681855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C204" id="矩形 7" o:spid="_x0000_s1026" style="position:absolute;left:0;text-align:left;margin-left:368.7pt;margin-top:368.65pt;width:42.15pt;height:12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lXQRx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540023" wp14:editId="59AF72D6">
                <wp:simplePos x="0" y="0"/>
                <wp:positionH relativeFrom="column">
                  <wp:posOffset>1227980</wp:posOffset>
                </wp:positionH>
                <wp:positionV relativeFrom="paragraph">
                  <wp:posOffset>1449401</wp:posOffset>
                </wp:positionV>
                <wp:extent cx="4571944" cy="212338"/>
                <wp:effectExtent l="19050" t="19050" r="1968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44" cy="2123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2E81" id="矩形 6" o:spid="_x0000_s1026" style="position:absolute;left:0;text-align:left;margin-left:96.7pt;margin-top:114.15pt;width:5in;height:16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6F05645" wp14:editId="6584BCC1">
            <wp:extent cx="5152446" cy="4885682"/>
            <wp:effectExtent l="19050" t="19050" r="1016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532" cy="49009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33C8E07F" w:rsidR="00EA5491" w:rsidRDefault="00EA5491" w:rsidP="00FD628A">
      <w:pPr>
        <w:pStyle w:val="1e"/>
      </w:pPr>
      <w:r>
        <w:rPr>
          <w:rFonts w:hint="eastAsia"/>
        </w:rPr>
        <w:t>然后点击“下一步”。</w:t>
      </w:r>
    </w:p>
    <w:p w14:paraId="04B7700A" w14:textId="60ABB7DB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53BA79" wp14:editId="415C1053">
                <wp:simplePos x="0" y="0"/>
                <wp:positionH relativeFrom="column">
                  <wp:posOffset>4708251</wp:posOffset>
                </wp:positionH>
                <wp:positionV relativeFrom="paragraph">
                  <wp:posOffset>4554237</wp:posOffset>
                </wp:positionV>
                <wp:extent cx="518984" cy="164757"/>
                <wp:effectExtent l="19050" t="19050" r="1460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07F6" id="矩形 10" o:spid="_x0000_s1026" style="position:absolute;left:0;text-align:left;margin-left:370.75pt;margin-top:358.6pt;width:40.85pt;height:1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78FCA95" wp14:editId="2F8743B2">
            <wp:extent cx="5190490" cy="4775272"/>
            <wp:effectExtent l="19050" t="19050" r="10160" b="2540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749" cy="47819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414EE876" w:rsidR="00EA5491" w:rsidRDefault="00EA5491" w:rsidP="00FD628A">
      <w:pPr>
        <w:pStyle w:val="1e"/>
      </w:pPr>
      <w:r>
        <w:rPr>
          <w:rFonts w:hint="eastAsia"/>
        </w:rPr>
        <w:t>点击“导入”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19A238E3" w14:textId="14D6E0FF" w:rsidR="00EA5491" w:rsidRDefault="00EA5491" w:rsidP="00FD628A">
      <w:pPr>
        <w:pStyle w:val="1e"/>
      </w:pPr>
      <w:r>
        <w:rPr>
          <w:noProof/>
        </w:rPr>
        <w:drawing>
          <wp:inline distT="0" distB="0" distL="0" distR="0" wp14:anchorId="12825940" wp14:editId="454432B7">
            <wp:extent cx="4059555" cy="2972778"/>
            <wp:effectExtent l="19050" t="19050" r="17145" b="1841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279" cy="29938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lastRenderedPageBreak/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4A6FB91D" w:rsidR="00EB5212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889CBB4">
                <wp:simplePos x="0" y="0"/>
                <wp:positionH relativeFrom="column">
                  <wp:posOffset>2591091</wp:posOffset>
                </wp:positionH>
                <wp:positionV relativeFrom="paragraph">
                  <wp:posOffset>181696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577D" id="矩形 11" o:spid="_x0000_s1026" style="position:absolute;left:0;text-align:left;margin-left:204pt;margin-top:14.3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o8MDZeEAAAAJAQAADwAA&#10;AAAAAAAAAAAAAAAEBQAAZHJzL2Rvd25yZXYueG1sUEsFBgAAAAAEAAQA8wAAABIGAAAAAA=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7B8809D4" wp14:editId="5692D8AF">
            <wp:extent cx="5190490" cy="2783197"/>
            <wp:effectExtent l="19050" t="19050" r="10160" b="1778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801" cy="27924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11BC4DA2" w:rsidR="00B952DD" w:rsidRDefault="00B952DD" w:rsidP="00FD628A">
      <w:pPr>
        <w:pStyle w:val="1e"/>
      </w:pPr>
      <w:r>
        <w:rPr>
          <w:rFonts w:hint="eastAsia"/>
        </w:rPr>
        <w:t>镜像导入完成后，在管理器上点击“启动”功能，启动后具体如下：</w:t>
      </w:r>
    </w:p>
    <w:p w14:paraId="40D89137" w14:textId="0481E10B" w:rsidR="00B952DD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12499F0D">
                <wp:simplePos x="0" y="0"/>
                <wp:positionH relativeFrom="column">
                  <wp:posOffset>820163</wp:posOffset>
                </wp:positionH>
                <wp:positionV relativeFrom="paragraph">
                  <wp:posOffset>990017</wp:posOffset>
                </wp:positionV>
                <wp:extent cx="5051803" cy="398248"/>
                <wp:effectExtent l="19050" t="19050" r="1587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0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DEC6" id="矩形 12" o:spid="_x0000_s1026" style="position:absolute;left:0;text-align:left;margin-left:64.6pt;margin-top:77.95pt;width:397.8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3949FD75" wp14:editId="481B737E">
            <wp:extent cx="5233035" cy="4268194"/>
            <wp:effectExtent l="19050" t="19050" r="24765" b="1841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313" cy="427902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45411" w14:textId="4FAB2C47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按下“</w:t>
      </w:r>
      <w:r w:rsidR="00B952DD">
        <w:rPr>
          <w:rFonts w:hint="eastAsia"/>
        </w:rPr>
        <w:t>E</w:t>
      </w:r>
      <w:r w:rsidR="00B952DD">
        <w:t>nter</w:t>
      </w:r>
      <w:r w:rsidR="00AC501B">
        <w:rPr>
          <w:rFonts w:hint="eastAsia"/>
        </w:rPr>
        <w:t>”键使</w:t>
      </w:r>
      <w:r w:rsidR="00B952DD">
        <w:rPr>
          <w:rFonts w:hint="eastAsia"/>
        </w:rPr>
        <w:t>系统继续启动，具体如下：</w:t>
      </w:r>
    </w:p>
    <w:p w14:paraId="4CD39068" w14:textId="2D478D92" w:rsidR="00B952DD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4C465A5C">
                <wp:simplePos x="0" y="0"/>
                <wp:positionH relativeFrom="column">
                  <wp:posOffset>663266</wp:posOffset>
                </wp:positionH>
                <wp:positionV relativeFrom="paragraph">
                  <wp:posOffset>682642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C3EA" id="矩形 14" o:spid="_x0000_s1026" style="position:absolute;left:0;text-align:left;margin-left:52.25pt;margin-top:53.7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6884C592" wp14:editId="45EDD2D2">
            <wp:extent cx="5130165" cy="1992343"/>
            <wp:effectExtent l="19050" t="19050" r="13335" b="2730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3996" cy="202101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AE710C6" w14:textId="17071208" w:rsidR="008663F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252D5516">
                <wp:simplePos x="0" y="0"/>
                <wp:positionH relativeFrom="column">
                  <wp:posOffset>638535</wp:posOffset>
                </wp:positionH>
                <wp:positionV relativeFrom="paragraph">
                  <wp:posOffset>682093</wp:posOffset>
                </wp:positionV>
                <wp:extent cx="1188102" cy="296305"/>
                <wp:effectExtent l="19050" t="19050" r="1206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96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3202" id="矩形 15" o:spid="_x0000_s1026" style="position:absolute;left:0;text-align:left;margin-left:50.3pt;margin-top:53.7pt;width:93.55pt;height:2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" filled="f" strokecolor="#c7000b" strokeweight="2.25pt"/>
            </w:pict>
          </mc:Fallback>
        </mc:AlternateContent>
      </w:r>
      <w:r w:rsidR="008663F1">
        <w:rPr>
          <w:noProof/>
        </w:rPr>
        <w:drawing>
          <wp:inline distT="0" distB="0" distL="0" distR="0" wp14:anchorId="7A9C8047" wp14:editId="116E691B">
            <wp:extent cx="5190490" cy="1537544"/>
            <wp:effectExtent l="19050" t="19050" r="10160" b="2476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592" cy="154349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E97F7B8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62477322" w:rsidR="00E63F0E" w:rsidRDefault="00E63F0E" w:rsidP="009F7E95">
      <w:pPr>
        <w:pStyle w:val="30"/>
      </w:pPr>
      <w:r>
        <w:t>Root</w:t>
      </w:r>
      <w:r>
        <w:rPr>
          <w:rFonts w:hint="eastAsia"/>
        </w:rPr>
        <w:t>密码修改（可选）。</w:t>
      </w:r>
    </w:p>
    <w:p w14:paraId="4B4D5CAD" w14:textId="0656AFC9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r>
        <w:rPr>
          <w:shd w:val="clear" w:color="auto" w:fill="FFFFFF"/>
        </w:rPr>
        <w:t>:passwd </w:t>
      </w:r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passwd</w:t>
      </w:r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r w:rsidRPr="00C42141">
        <w:t>passwd: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77777777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r w:rsidRPr="00894139">
        <w:t>ifconfig</w:t>
      </w:r>
      <w:r w:rsidRPr="00894139">
        <w:t>来查看二张网卡是否都正常启动，具体如下：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r w:rsidRPr="000C060D">
        <w:rPr>
          <w:b/>
          <w:color w:val="C7000B"/>
        </w:rPr>
        <w:t>ifconfig</w:t>
      </w:r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flags=4163&lt;UP,BROADCAST,RUNNING,MULTICAST&gt;  mtu 1500</w:t>
      </w:r>
    </w:p>
    <w:p w14:paraId="26A7916F" w14:textId="77777777" w:rsidR="00C631BB" w:rsidRPr="00894139" w:rsidRDefault="00C631BB" w:rsidP="00FD628A">
      <w:pPr>
        <w:pStyle w:val="affffc"/>
      </w:pPr>
      <w:r w:rsidRPr="00894139">
        <w:t xml:space="preserve">        inet </w:t>
      </w:r>
      <w:r w:rsidRPr="000C060D">
        <w:rPr>
          <w:b/>
          <w:color w:val="C7000B"/>
        </w:rPr>
        <w:t xml:space="preserve">192.168.56.108 </w:t>
      </w:r>
      <w:r w:rsidRPr="00894139">
        <w:t xml:space="preserve"> netmask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fe80::ac2f:dc4f:edfe:1d57  prefixlen 64  scopeid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ether 08:00:27:0f:78:e3  txqueuelen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519  bytes 48509 (47.3 KiB)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178  bytes 52937 (51.6 KiB)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flags=4163&lt;UP,BROADCAST,RUNNING,MULTICAST&gt;  mtu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inet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netmask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fe80::bedc:2040:4b9:23ed  prefixlen 64  scopeid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ether 08:00:27:45:8d:f0  txqueuelen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72  bytes 10702 (10.4 KiB)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124  bytes 11664 (11.3 KiB)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flags=4099&lt;UP,BROADCAST,MULTICAST&gt;  mtu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inet 192.168.122.1  netmask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ether 52:54:00:05:11:90  txqueuelen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0  bytes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0  dropped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0  bytes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0  dropped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61265863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61265864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r w:rsidRPr="0053549F">
        <w:t>openGauss</w:t>
      </w:r>
      <w:r w:rsidRPr="0053549F">
        <w:t>正常运行。</w:t>
      </w:r>
    </w:p>
    <w:p w14:paraId="28E40A8C" w14:textId="623481CC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r>
        <w:rPr>
          <w:rFonts w:hint="eastAsia"/>
        </w:rPr>
        <w:t>openGauss</w:t>
      </w:r>
      <w:r>
        <w:rPr>
          <w:rFonts w:hint="eastAsia"/>
        </w:rPr>
        <w:t>数据库的基本使用，需要掌握</w:t>
      </w:r>
      <w:r>
        <w:rPr>
          <w:rFonts w:hint="eastAsia"/>
        </w:rPr>
        <w:t>openGauss</w:t>
      </w:r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r>
        <w:rPr>
          <w:rFonts w:hint="eastAsia"/>
        </w:rPr>
        <w:t>openGauss</w:t>
      </w:r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r w:rsidRPr="0018262D">
        <w:rPr>
          <w:rFonts w:hint="eastAsia"/>
          <w:b/>
        </w:rPr>
        <w:t>附录</w:t>
      </w:r>
      <w:r>
        <w:rPr>
          <w:rFonts w:hint="eastAsia"/>
          <w:b/>
        </w:rPr>
        <w:t>一</w:t>
      </w:r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61265865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00F6D78B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r w:rsidR="00732A07">
        <w:rPr>
          <w:rFonts w:hint="eastAsia"/>
        </w:rPr>
        <w:t>P</w:t>
      </w:r>
      <w:r w:rsidR="00732A07">
        <w:t>uTTY</w:t>
      </w:r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192.168.56.108</w:t>
      </w:r>
      <w:r>
        <w:rPr>
          <w:rFonts w:hint="eastAsia"/>
        </w:rPr>
        <w:t>）来连接虚拟机，并使用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用户来登录。</w:t>
      </w:r>
    </w:p>
    <w:p w14:paraId="18B78E4B" w14:textId="69867DF3" w:rsidR="00732A07" w:rsidRDefault="00732A07" w:rsidP="00FD628A">
      <w:pPr>
        <w:pStyle w:val="1e"/>
      </w:pPr>
      <w:r>
        <w:rPr>
          <w:noProof/>
        </w:rPr>
        <w:drawing>
          <wp:inline distT="0" distB="0" distL="0" distR="0" wp14:anchorId="679AD3DA" wp14:editId="68AE141E">
            <wp:extent cx="3978888" cy="3636811"/>
            <wp:effectExtent l="19050" t="19050" r="22225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022" cy="366161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lastRenderedPageBreak/>
        <w:t>以操作系统用户</w:t>
      </w:r>
      <w:r w:rsidRPr="00894139">
        <w:t>omm</w:t>
      </w:r>
      <w:r w:rsidRPr="00894139">
        <w:t>登录数据库主节点。</w:t>
      </w:r>
    </w:p>
    <w:p w14:paraId="08F17CA3" w14:textId="6545312B" w:rsidR="006E7B5C" w:rsidRPr="00894139" w:rsidRDefault="00746113" w:rsidP="00FD628A">
      <w:pPr>
        <w:pStyle w:val="affffc"/>
      </w:pPr>
      <w:r w:rsidRPr="00B341A2">
        <w:t>[root@ecs</w:t>
      </w:r>
      <w:r w:rsidRPr="0053549F">
        <w:t>-c9bf</w:t>
      </w:r>
      <w:r w:rsidRPr="00894139">
        <w:rPr>
          <w:snapToGrid w:val="0"/>
        </w:rPr>
        <w:t xml:space="preserve"> ~]</w:t>
      </w:r>
      <w:r w:rsidRPr="00B341A2">
        <w:t>#</w:t>
      </w:r>
      <w:r>
        <w:t xml:space="preserve"> </w:t>
      </w:r>
      <w:r w:rsidR="006E7B5C" w:rsidRPr="00746113">
        <w:rPr>
          <w:b/>
          <w:snapToGrid w:val="0"/>
          <w:color w:val="C7000B"/>
        </w:rPr>
        <w:t xml:space="preserve">su - omm </w:t>
      </w:r>
      <w:r w:rsidR="006E7B5C" w:rsidRPr="00746113">
        <w:rPr>
          <w:snapToGrid w:val="0"/>
          <w:color w:val="C7000B"/>
        </w:rPr>
        <w:t xml:space="preserve">  </w:t>
      </w:r>
      <w:r w:rsidR="006E7B5C" w:rsidRPr="00894139">
        <w:t xml:space="preserve">                                                              </w:t>
      </w:r>
    </w:p>
    <w:p w14:paraId="33473BAD" w14:textId="77777777" w:rsidR="006E7B5C" w:rsidRPr="00894139" w:rsidRDefault="006E7B5C" w:rsidP="00FD628A">
      <w:pPr>
        <w:pStyle w:val="1e"/>
      </w:pPr>
      <w:r w:rsidRPr="00894139"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77777777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[omm@ecs-c9bf ~]$</w:t>
      </w:r>
      <w:r w:rsidRPr="000C060D">
        <w:rPr>
          <w:snapToGrid w:val="0"/>
          <w:color w:val="C7000B"/>
        </w:rPr>
        <w:t xml:space="preserve"> </w:t>
      </w:r>
      <w:r w:rsidRPr="000C060D">
        <w:rPr>
          <w:b/>
          <w:snapToGrid w:val="0"/>
          <w:color w:val="C7000B"/>
        </w:rPr>
        <w:t>gs_om -t start</w:t>
      </w:r>
    </w:p>
    <w:p w14:paraId="41AFF1E5" w14:textId="25DAD6C0" w:rsidR="009C419F" w:rsidRPr="00894139" w:rsidRDefault="009C419F" w:rsidP="009C419F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启动</w:t>
      </w:r>
      <w:r w:rsidRPr="00894139">
        <w:t>成功。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66BBF49D" w:rsidR="006E7B5C" w:rsidRPr="00894139" w:rsidRDefault="00746113" w:rsidP="00FD628A">
      <w:pPr>
        <w:pStyle w:val="affffc"/>
      </w:pPr>
      <w:r w:rsidRPr="00894139">
        <w:rPr>
          <w:snapToGrid w:val="0"/>
        </w:rPr>
        <w:t>[omm@ecs-c9bf ~]$</w:t>
      </w:r>
      <w:r w:rsidR="006E7B5C" w:rsidRPr="00871029">
        <w:rPr>
          <w:b/>
          <w:snapToGrid w:val="0"/>
          <w:color w:val="C7000B"/>
        </w:rPr>
        <w:t xml:space="preserve">gsql -d postgres -p 26000 -r      </w:t>
      </w:r>
      <w:r w:rsidR="006E7B5C" w:rsidRPr="00894139">
        <w:t xml:space="preserve">                                             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6E630AF5" w14:textId="406D290D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gsql ((openGauss 1.</w:t>
      </w:r>
      <w:r w:rsidR="001E5D3A">
        <w:rPr>
          <w:snapToGrid w:val="0"/>
        </w:rPr>
        <w:t>1</w:t>
      </w:r>
      <w:r w:rsidRPr="00894139">
        <w:rPr>
          <w:snapToGrid w:val="0"/>
        </w:rPr>
        <w:t xml:space="preserve">.0 build 290d125f) compiled at 2020-05-08 02:59:43 commit 2143 last mr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</w:t>
      </w:r>
      <w:r w:rsidRPr="00894139">
        <w:rPr>
          <w:snapToGrid w:val="0"/>
        </w:rPr>
        <w:br/>
        <w:t xml:space="preserve">postgres=#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r w:rsidRPr="00894139">
        <w:t>postgres</w:t>
      </w:r>
      <w:r w:rsidRPr="00894139">
        <w:t>为</w:t>
      </w:r>
      <w:r w:rsidRPr="00894139">
        <w:t>openGauss</w:t>
      </w:r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r w:rsidRPr="00894139">
        <w:t>openGauss</w:t>
      </w:r>
      <w:r w:rsidRPr="00894139">
        <w:t>的实际情况做替换，请确认连接信息获取。</w:t>
      </w:r>
    </w:p>
    <w:p w14:paraId="19570756" w14:textId="77777777" w:rsidR="006E7B5C" w:rsidRPr="00894139" w:rsidRDefault="006E7B5C" w:rsidP="007E17D2">
      <w:pPr>
        <w:pStyle w:val="1e"/>
      </w:pPr>
      <w:r w:rsidRPr="00894139">
        <w:t>引申信息：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gsql</w:t>
      </w:r>
      <w:r w:rsidRPr="00894139">
        <w:t>是</w:t>
      </w:r>
      <w:r w:rsidRPr="00894139">
        <w:t>openGauss</w:t>
      </w:r>
      <w:r w:rsidRPr="00894139">
        <w:t>数据库提供的命令行方式的数据库连接工具。</w:t>
      </w:r>
    </w:p>
    <w:p w14:paraId="1021DD1F" w14:textId="26AF4CC6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r w:rsidR="006E7B5C" w:rsidRPr="00894139">
        <w:t>omm</w:t>
      </w:r>
      <w:r w:rsidR="006E7B5C" w:rsidRPr="00894139">
        <w:t>用户密码</w:t>
      </w:r>
      <w:r w:rsidR="0056311A">
        <w:rPr>
          <w:rFonts w:hint="eastAsia"/>
        </w:rPr>
        <w:t>为：</w:t>
      </w:r>
      <w:r w:rsidR="0056311A" w:rsidRPr="001D5055">
        <w:t>Bigdata@123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7E2CA6AE" w14:textId="17E0E7FD" w:rsidR="006E7B5C" w:rsidRPr="00871029" w:rsidRDefault="006E7B5C" w:rsidP="00FD628A">
      <w:pPr>
        <w:pStyle w:val="affffc"/>
        <w:rPr>
          <w:b/>
          <w:snapToGrid w:val="0"/>
          <w:color w:val="C7000B"/>
        </w:rPr>
      </w:pPr>
      <w:r w:rsidRPr="00894139">
        <w:t>postgres=#</w:t>
      </w:r>
      <w:r w:rsidRPr="00871029">
        <w:rPr>
          <w:b/>
          <w:snapToGrid w:val="0"/>
          <w:color w:val="C7000B"/>
        </w:rPr>
        <w:t xml:space="preserve"> alter role omm identified by</w:t>
      </w:r>
      <w:r w:rsidR="0056311A" w:rsidRPr="00871029">
        <w:rPr>
          <w:b/>
          <w:snapToGrid w:val="0"/>
          <w:color w:val="C7000B"/>
        </w:rPr>
        <w:t xml:space="preserve"> 'openGauss@123</w:t>
      </w:r>
      <w:r w:rsidR="004A0EBF" w:rsidRPr="00871029">
        <w:rPr>
          <w:b/>
          <w:snapToGrid w:val="0"/>
          <w:color w:val="C7000B"/>
        </w:rPr>
        <w:t>4</w:t>
      </w:r>
      <w:r w:rsidR="0056311A" w:rsidRPr="00871029">
        <w:rPr>
          <w:b/>
          <w:snapToGrid w:val="0"/>
          <w:color w:val="C7000B"/>
        </w:rPr>
        <w:t xml:space="preserve">'  </w:t>
      </w:r>
      <w:r w:rsidRPr="00871029">
        <w:rPr>
          <w:b/>
          <w:snapToGrid w:val="0"/>
          <w:color w:val="C7000B"/>
        </w:rPr>
        <w:t xml:space="preserve">replace </w:t>
      </w:r>
      <w:r w:rsidR="0056311A" w:rsidRPr="00871029">
        <w:rPr>
          <w:b/>
          <w:snapToGrid w:val="0"/>
          <w:color w:val="C7000B"/>
        </w:rPr>
        <w:t>'</w:t>
      </w:r>
      <w:r w:rsidR="0033505E" w:rsidRPr="00871029">
        <w:rPr>
          <w:b/>
          <w:snapToGrid w:val="0"/>
          <w:color w:val="C7000B"/>
        </w:rPr>
        <w:t>openGauss@123</w:t>
      </w:r>
      <w:r w:rsidR="0056311A" w:rsidRPr="00871029">
        <w:rPr>
          <w:b/>
          <w:snapToGrid w:val="0"/>
          <w:color w:val="C7000B"/>
        </w:rPr>
        <w:t>'</w:t>
      </w:r>
      <w:r w:rsidRPr="00871029">
        <w:rPr>
          <w:b/>
          <w:snapToGrid w:val="0"/>
          <w:color w:val="C7000B"/>
        </w:rPr>
        <w:t>;</w:t>
      </w:r>
    </w:p>
    <w:p w14:paraId="1EA49829" w14:textId="341C9C38" w:rsidR="007E17D2" w:rsidRPr="00894139" w:rsidRDefault="007E17D2" w:rsidP="007E17D2">
      <w:pPr>
        <w:pStyle w:val="1e"/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r w:rsidRPr="00894139">
        <w:t>openGauss</w:t>
      </w:r>
      <w:r w:rsidRPr="00894139">
        <w:t>安装时创建的管理员用户可以访问初始数据库，您还可以创建其他数据库用户帐号。</w:t>
      </w:r>
    </w:p>
    <w:p w14:paraId="1B6EEB5B" w14:textId="77777777" w:rsidR="006E7B5C" w:rsidRPr="00894139" w:rsidRDefault="006E7B5C" w:rsidP="00FD628A">
      <w:pPr>
        <w:pStyle w:val="affffc"/>
      </w:pPr>
      <w:r w:rsidRPr="00894139">
        <w:t>postgres=#</w:t>
      </w:r>
      <w:r w:rsidRPr="00871029">
        <w:rPr>
          <w:b/>
          <w:snapToGrid w:val="0"/>
          <w:color w:val="C7000B"/>
        </w:rPr>
        <w:t xml:space="preserve"> CREATE USER joe WITH PASSWORD "Bigdata@123";      </w:t>
      </w:r>
      <w:r w:rsidRPr="00894139">
        <w:t xml:space="preserve">      </w:t>
      </w:r>
    </w:p>
    <w:p w14:paraId="0947BCCE" w14:textId="77777777" w:rsidR="006E7B5C" w:rsidRPr="00894139" w:rsidRDefault="006E7B5C" w:rsidP="00FD628A">
      <w:pPr>
        <w:pStyle w:val="1e"/>
      </w:pPr>
      <w:r w:rsidRPr="00894139">
        <w:lastRenderedPageBreak/>
        <w:t>当结果显示为如下信息，则表示创建成功。</w:t>
      </w:r>
    </w:p>
    <w:p w14:paraId="2022EDE6" w14:textId="77777777" w:rsidR="006E7B5C" w:rsidRPr="00894139" w:rsidRDefault="006E7B5C" w:rsidP="00FD628A">
      <w:pPr>
        <w:pStyle w:val="affffc"/>
      </w:pPr>
      <w:r w:rsidRPr="00894139">
        <w:t xml:space="preserve">CREATE ROLE                                                                </w:t>
      </w:r>
    </w:p>
    <w:p w14:paraId="770D59D5" w14:textId="77777777" w:rsidR="006E7B5C" w:rsidRPr="00894139" w:rsidRDefault="006E7B5C" w:rsidP="00FD628A">
      <w:pPr>
        <w:pStyle w:val="1e"/>
      </w:pPr>
      <w:r w:rsidRPr="00894139">
        <w:t>如上创建了一个用户名为</w:t>
      </w:r>
      <w:r w:rsidRPr="00894139">
        <w:t>joe</w:t>
      </w:r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77777777" w:rsidR="006E7B5C" w:rsidRPr="00894139" w:rsidRDefault="006E7B5C" w:rsidP="00FD628A">
      <w:pPr>
        <w:pStyle w:val="affffc"/>
      </w:pPr>
      <w:r>
        <w:t xml:space="preserve">postgres=# </w:t>
      </w:r>
      <w:r w:rsidRPr="00871029">
        <w:rPr>
          <w:b/>
          <w:snapToGrid w:val="0"/>
          <w:color w:val="C7000B"/>
        </w:rPr>
        <w:t xml:space="preserve">CREATE DATABASE db_tpcc OWNER joe;     </w:t>
      </w:r>
      <w:r w:rsidRPr="00894139">
        <w:t xml:space="preserve">                 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77777777" w:rsidR="006E7B5C" w:rsidRPr="00894139" w:rsidRDefault="006E7B5C" w:rsidP="00FD628A">
      <w:pPr>
        <w:pStyle w:val="affffc"/>
      </w:pPr>
      <w:r w:rsidRPr="00894139">
        <w:t xml:space="preserve">CREATE DATABASE                                                          </w:t>
      </w:r>
    </w:p>
    <w:p w14:paraId="67942E63" w14:textId="77777777" w:rsidR="006E7B5C" w:rsidRPr="00894139" w:rsidRDefault="006E7B5C" w:rsidP="00FD628A">
      <w:pPr>
        <w:pStyle w:val="1e"/>
      </w:pPr>
      <w:r w:rsidRPr="00894139">
        <w:t>创建完</w:t>
      </w:r>
      <w:r w:rsidRPr="00894139">
        <w:t>db_tpcc</w:t>
      </w:r>
      <w:r w:rsidRPr="00894139">
        <w:t>数据库后，就可以按如下方法退出</w:t>
      </w:r>
      <w:r w:rsidRPr="00894139">
        <w:t>postgres</w:t>
      </w:r>
      <w:r w:rsidRPr="00894139">
        <w:t>数据库，使用新用户连接到此数据库执行接下来的创建表等操作。当然，也可以选择继续在默认的</w:t>
      </w:r>
      <w:r w:rsidRPr="00894139">
        <w:t>postgres</w:t>
      </w:r>
      <w:r w:rsidRPr="00894139">
        <w:t>数据库下做后续的体验。</w:t>
      </w:r>
    </w:p>
    <w:p w14:paraId="3AC47158" w14:textId="667F151E" w:rsidR="006E7B5C" w:rsidRPr="00871029" w:rsidRDefault="007E17D2" w:rsidP="00FD628A">
      <w:pPr>
        <w:pStyle w:val="affffc"/>
        <w:rPr>
          <w:b/>
          <w:snapToGrid w:val="0"/>
          <w:color w:val="C7000B"/>
        </w:rPr>
      </w:pPr>
      <w:r>
        <w:rPr>
          <w:snapToGrid w:val="0"/>
        </w:rPr>
        <w:t>postgres=#</w:t>
      </w:r>
      <w:r w:rsidRPr="00871029">
        <w:rPr>
          <w:b/>
          <w:snapToGrid w:val="0"/>
          <w:color w:val="C7000B"/>
        </w:rPr>
        <w:t xml:space="preserve"> </w:t>
      </w:r>
      <w:r w:rsidR="006E7B5C" w:rsidRPr="00871029">
        <w:rPr>
          <w:b/>
          <w:snapToGrid w:val="0"/>
          <w:color w:val="C7000B"/>
        </w:rPr>
        <w:t xml:space="preserve">\q </w:t>
      </w:r>
    </w:p>
    <w:p w14:paraId="71346218" w14:textId="3B52B3F2" w:rsidR="007E17D2" w:rsidRDefault="007E17D2" w:rsidP="007E17D2">
      <w:pPr>
        <w:pStyle w:val="1e"/>
        <w:rPr>
          <w:snapToGrid w:val="0"/>
        </w:rPr>
      </w:pPr>
      <w:r w:rsidRPr="00894139">
        <w:t>连接</w:t>
      </w:r>
      <w:r w:rsidRPr="00894139">
        <w:t>db_tpcc</w:t>
      </w:r>
      <w:r w:rsidRPr="00894139">
        <w:t>数据库</w:t>
      </w:r>
      <w:r>
        <w:rPr>
          <w:rFonts w:hint="eastAsia"/>
        </w:rPr>
        <w:t>。</w:t>
      </w:r>
    </w:p>
    <w:p w14:paraId="1D3D0D98" w14:textId="01A41BB3" w:rsidR="006E7B5C" w:rsidRPr="00871029" w:rsidRDefault="006E7B5C" w:rsidP="007E17D2">
      <w:pPr>
        <w:pStyle w:val="affffc"/>
        <w:rPr>
          <w:b/>
          <w:snapToGrid w:val="0"/>
          <w:color w:val="C7000B"/>
        </w:rPr>
      </w:pPr>
      <w:r w:rsidRPr="00871029">
        <w:rPr>
          <w:b/>
          <w:snapToGrid w:val="0"/>
          <w:color w:val="C7000B"/>
        </w:rPr>
        <w:t>gsql -d db_tpcc -p 26000 -U joe -W Bigdata@123  -r</w:t>
      </w:r>
    </w:p>
    <w:p w14:paraId="070842ED" w14:textId="28B8106D" w:rsidR="007E17D2" w:rsidRPr="00894139" w:rsidRDefault="007E17D2" w:rsidP="007E17D2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连接</w:t>
      </w:r>
      <w:r w:rsidRPr="00894139">
        <w:t>成功。</w:t>
      </w:r>
    </w:p>
    <w:p w14:paraId="4A3F44C7" w14:textId="63AB2B2B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gsql ((openGauss 1.</w:t>
      </w:r>
      <w:r w:rsidR="001E5D3A">
        <w:rPr>
          <w:snapToGrid w:val="0"/>
        </w:rPr>
        <w:t>1</w:t>
      </w:r>
      <w:r w:rsidRPr="00894139">
        <w:rPr>
          <w:snapToGrid w:val="0"/>
        </w:rPr>
        <w:t xml:space="preserve">.0 build 290d125f) compiled at 2020-05-08 02:59:43 commit 2143 last mr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 </w:t>
      </w:r>
      <w:r w:rsidRPr="00894139">
        <w:rPr>
          <w:snapToGrid w:val="0"/>
        </w:rPr>
        <w:br/>
        <w:t xml:space="preserve">db_tpcc=&gt;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77777777" w:rsidR="006E7B5C" w:rsidRPr="00894139" w:rsidRDefault="006E7B5C" w:rsidP="00FD628A">
      <w:pPr>
        <w:pStyle w:val="affffc"/>
      </w:pPr>
      <w:r w:rsidRPr="00894139">
        <w:t xml:space="preserve">db_tpcc=&gt; </w:t>
      </w:r>
      <w:r w:rsidRPr="00871029">
        <w:rPr>
          <w:b/>
          <w:snapToGrid w:val="0"/>
          <w:color w:val="C7000B"/>
        </w:rPr>
        <w:t xml:space="preserve">CREATE SCHEMA joe AUTHORIZATION joe;     </w:t>
      </w:r>
      <w:r w:rsidRPr="00894139">
        <w:t xml:space="preserve">              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77777777" w:rsidR="006E7B5C" w:rsidRPr="00894139" w:rsidRDefault="006E7B5C" w:rsidP="00FD628A">
      <w:pPr>
        <w:pStyle w:val="affffc"/>
      </w:pPr>
      <w:r w:rsidRPr="00894139">
        <w:t xml:space="preserve">CREATE SCHEMA                                                     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r w:rsidRPr="00894139">
        <w:t>mytable</w:t>
      </w:r>
      <w:r w:rsidRPr="00894139">
        <w:t>，只有一列的表。字段名为</w:t>
      </w:r>
      <w:r w:rsidRPr="00894139">
        <w:t>firstcol</w:t>
      </w:r>
      <w:r w:rsidRPr="00894139">
        <w:t>，字段类型为</w:t>
      </w:r>
      <w:r w:rsidRPr="00894139">
        <w:t>integer</w:t>
      </w:r>
      <w:r w:rsidRPr="00894139">
        <w:t>。</w:t>
      </w:r>
    </w:p>
    <w:p w14:paraId="59C9426B" w14:textId="77777777" w:rsidR="00951539" w:rsidRPr="00871029" w:rsidRDefault="008C6393" w:rsidP="00FD628A">
      <w:pPr>
        <w:pStyle w:val="affffc"/>
        <w:rPr>
          <w:b/>
          <w:snapToGrid w:val="0"/>
          <w:color w:val="C7000B"/>
        </w:rPr>
      </w:pPr>
      <w:r>
        <w:t xml:space="preserve">db_tpcc=&gt; </w:t>
      </w:r>
      <w:r w:rsidR="006E7B5C" w:rsidRPr="00871029">
        <w:rPr>
          <w:b/>
          <w:snapToGrid w:val="0"/>
          <w:color w:val="C7000B"/>
        </w:rPr>
        <w:t xml:space="preserve">CREATE TABLE mytable (firstcol int); </w:t>
      </w:r>
    </w:p>
    <w:p w14:paraId="277B52F5" w14:textId="412A3E5F" w:rsidR="00951539" w:rsidRPr="00894139" w:rsidRDefault="00951539" w:rsidP="00951539">
      <w:pPr>
        <w:pStyle w:val="1e"/>
      </w:pPr>
      <w:r w:rsidRPr="00894139">
        <w:t>当结果显示为如下信息，则表示创建成功。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77777777" w:rsidR="006E7B5C" w:rsidRPr="00894139" w:rsidRDefault="006E7B5C" w:rsidP="009F7E95">
      <w:pPr>
        <w:pStyle w:val="30"/>
      </w:pPr>
      <w:r w:rsidRPr="00894139">
        <w:t>向表中插入数据：</w:t>
      </w:r>
    </w:p>
    <w:p w14:paraId="731C673D" w14:textId="77777777" w:rsidR="006E7B5C" w:rsidRPr="00894139" w:rsidRDefault="006E7B5C" w:rsidP="00FD628A">
      <w:pPr>
        <w:pStyle w:val="affffc"/>
      </w:pPr>
      <w:r w:rsidRPr="00894139">
        <w:t>db_tpcc=&gt;</w:t>
      </w:r>
      <w:r w:rsidRPr="00871029">
        <w:rPr>
          <w:b/>
          <w:snapToGrid w:val="0"/>
          <w:color w:val="C7000B"/>
        </w:rPr>
        <w:t xml:space="preserve"> INSERT INTO mytable values (100);       </w:t>
      </w:r>
      <w:r w:rsidRPr="00894139">
        <w:t xml:space="preserve">               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77777777" w:rsidR="006E7B5C" w:rsidRPr="00894139" w:rsidRDefault="006E7B5C" w:rsidP="00FD628A">
      <w:pPr>
        <w:pStyle w:val="affffc"/>
      </w:pPr>
      <w:r w:rsidRPr="00894139">
        <w:t xml:space="preserve">INSERT 0 1                                                         </w:t>
      </w:r>
    </w:p>
    <w:p w14:paraId="5F878116" w14:textId="77777777" w:rsidR="006E7B5C" w:rsidRPr="00894139" w:rsidRDefault="006E7B5C" w:rsidP="00FD628A">
      <w:pPr>
        <w:pStyle w:val="1e"/>
      </w:pPr>
      <w:r w:rsidRPr="00894139">
        <w:t>查看表中数据：</w:t>
      </w:r>
    </w:p>
    <w:p w14:paraId="5DBFFC32" w14:textId="77777777" w:rsidR="002B1A8A" w:rsidRDefault="006E7B5C" w:rsidP="00FD628A">
      <w:pPr>
        <w:pStyle w:val="affffc"/>
        <w:rPr>
          <w:snapToGrid w:val="0"/>
          <w:color w:val="C7000B"/>
        </w:rPr>
      </w:pPr>
      <w:r w:rsidRPr="00894139">
        <w:rPr>
          <w:snapToGrid w:val="0"/>
        </w:rPr>
        <w:t>db_tpcc=&gt;</w:t>
      </w:r>
      <w:r w:rsidRPr="000C060D">
        <w:rPr>
          <w:snapToGrid w:val="0"/>
          <w:color w:val="C7000B"/>
        </w:rPr>
        <w:t xml:space="preserve"> </w:t>
      </w:r>
      <w:r w:rsidRPr="00A76068">
        <w:rPr>
          <w:b/>
          <w:snapToGrid w:val="0"/>
          <w:color w:val="C7000B"/>
        </w:rPr>
        <w:t>SELECT * from mytable;</w:t>
      </w:r>
      <w:r w:rsidRPr="000C060D">
        <w:rPr>
          <w:snapToGrid w:val="0"/>
          <w:color w:val="C7000B"/>
        </w:rPr>
        <w:t xml:space="preserve"> </w:t>
      </w:r>
    </w:p>
    <w:p w14:paraId="33C3EC71" w14:textId="3E147843" w:rsidR="00A76068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lastRenderedPageBreak/>
        <w:br/>
        <w:t xml:space="preserve"> firstcol  </w:t>
      </w:r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2EF15E1A" w14:textId="153E775F" w:rsidR="00A76068" w:rsidRPr="00894139" w:rsidRDefault="00A76068" w:rsidP="00A76068">
      <w:pPr>
        <w:pStyle w:val="30"/>
      </w:pPr>
      <w:r>
        <w:t>退出数据库</w:t>
      </w:r>
      <w:r w:rsidRPr="00894139">
        <w:t>。</w:t>
      </w:r>
    </w:p>
    <w:p w14:paraId="7CB3E7FA" w14:textId="77777777" w:rsidR="00A76068" w:rsidRPr="00871029" w:rsidRDefault="00A76068" w:rsidP="00A76068">
      <w:pPr>
        <w:pStyle w:val="affffc"/>
        <w:rPr>
          <w:b/>
          <w:snapToGrid w:val="0"/>
          <w:color w:val="C7000B"/>
        </w:rPr>
      </w:pPr>
      <w:r>
        <w:rPr>
          <w:snapToGrid w:val="0"/>
        </w:rPr>
        <w:t>postgres=#</w:t>
      </w:r>
      <w:r w:rsidRPr="00871029">
        <w:rPr>
          <w:b/>
          <w:snapToGrid w:val="0"/>
          <w:color w:val="C7000B"/>
        </w:rPr>
        <w:t xml:space="preserve"> \q 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3D3FD018" w:rsidR="00BD2951" w:rsidRDefault="00BD295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6E7B5C">
      <w:pPr>
        <w:pStyle w:val="1"/>
        <w:numPr>
          <w:ilvl w:val="0"/>
          <w:numId w:val="4"/>
        </w:numPr>
        <w:rPr>
          <w:rFonts w:hint="eastAsia"/>
        </w:rPr>
      </w:pPr>
      <w:bookmarkStart w:id="57" w:name="_Toc51057497"/>
      <w:bookmarkStart w:id="58" w:name="_Toc51158863"/>
      <w:bookmarkStart w:id="59" w:name="_Toc61265866"/>
      <w:r>
        <w:lastRenderedPageBreak/>
        <w:t>附录</w:t>
      </w:r>
      <w:r>
        <w:rPr>
          <w:rFonts w:hint="eastAsia"/>
        </w:rPr>
        <w:t>一：</w:t>
      </w:r>
      <w:r>
        <w:t>openGauss</w:t>
      </w:r>
      <w:r>
        <w:t>数据库基本操作</w:t>
      </w:r>
      <w:bookmarkEnd w:id="57"/>
      <w:bookmarkEnd w:id="58"/>
      <w:bookmarkEnd w:id="59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0" w:name="_Toc51057498"/>
      <w:bookmarkStart w:id="61" w:name="_Toc51158864"/>
      <w:bookmarkStart w:id="62" w:name="_Toc51335245"/>
      <w:bookmarkStart w:id="63" w:name="_Toc61265867"/>
      <w:r>
        <w:t>查看数据库对象</w:t>
      </w:r>
      <w:bookmarkEnd w:id="60"/>
      <w:bookmarkEnd w:id="61"/>
      <w:bookmarkEnd w:id="62"/>
      <w:bookmarkEnd w:id="63"/>
    </w:p>
    <w:p w14:paraId="2432C597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查看帮助信息：</w:t>
      </w:r>
    </w:p>
    <w:p w14:paraId="4AD3069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E450511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48E0384A" w14:textId="77777777" w:rsidR="006E7B5C" w:rsidRDefault="006E7B5C" w:rsidP="00AF44AC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：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r w:rsidRPr="00C57CF6">
        <w:t>元命令查看数据库系统的数据库列表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r w:rsidRPr="00B67E29">
        <w:t>pg_database</w:t>
      </w:r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>SELECT datname FROM pg_database;</w:t>
      </w:r>
    </w:p>
    <w:p w14:paraId="34D8451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列举表：</w:t>
      </w:r>
    </w:p>
    <w:p w14:paraId="67E06A43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\dt</w:t>
      </w:r>
    </w:p>
    <w:p w14:paraId="2759686E" w14:textId="77777777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：</w:t>
      </w:r>
    </w:p>
    <w:p w14:paraId="2C080081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 tablename</w:t>
      </w:r>
    </w:p>
    <w:p w14:paraId="2C06795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查看表结构：</w:t>
      </w:r>
    </w:p>
    <w:p w14:paraId="0F692CC9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 tablename</w:t>
      </w:r>
    </w:p>
    <w:p w14:paraId="50E7E75F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：</w:t>
      </w:r>
    </w:p>
    <w:p w14:paraId="6BA404DF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\dn</w:t>
      </w:r>
    </w:p>
    <w:p w14:paraId="0E5BC54B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查看索引：</w:t>
      </w:r>
    </w:p>
    <w:p w14:paraId="71AC7F79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查询表空间：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r w:rsidRPr="005535B5">
        <w:t>gsql</w:t>
      </w:r>
      <w:r w:rsidRPr="005535B5">
        <w:t>程序的元命令查询表空间。</w:t>
      </w:r>
    </w:p>
    <w:p w14:paraId="086DE623" w14:textId="77777777" w:rsidR="006E7B5C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db</w:t>
      </w:r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r w:rsidRPr="005535B5">
        <w:t>pg_tablespace</w:t>
      </w:r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>SELECT spcname FROM pg_tablespace;</w:t>
      </w:r>
    </w:p>
    <w:p w14:paraId="2A1C31FE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查看数据库用户</w:t>
      </w:r>
      <w:r>
        <w:t>列表</w:t>
      </w:r>
      <w:r>
        <w:rPr>
          <w:rFonts w:hint="eastAsia"/>
        </w:rPr>
        <w:t>：</w:t>
      </w:r>
    </w:p>
    <w:p w14:paraId="16B6A3EF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>SELECT * FROM pg_user</w:t>
      </w:r>
      <w:r>
        <w:t>;</w:t>
      </w:r>
    </w:p>
    <w:p w14:paraId="77BBC650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要查看用户属性：</w:t>
      </w:r>
    </w:p>
    <w:p w14:paraId="79B3D7A1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>SELECT * FROM pg_authid;</w:t>
      </w:r>
    </w:p>
    <w:p w14:paraId="03644356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查看所有角色：</w:t>
      </w:r>
    </w:p>
    <w:p w14:paraId="3877F9DB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4" w:name="_Toc51057499"/>
      <w:bookmarkStart w:id="65" w:name="_Toc51158865"/>
      <w:bookmarkStart w:id="66" w:name="_Toc51335246"/>
      <w:bookmarkStart w:id="67" w:name="_Toc61265868"/>
      <w:r>
        <w:rPr>
          <w:rFonts w:hint="eastAsia"/>
        </w:rPr>
        <w:t>其他操作</w:t>
      </w:r>
      <w:bookmarkEnd w:id="64"/>
      <w:bookmarkEnd w:id="65"/>
      <w:bookmarkEnd w:id="66"/>
      <w:bookmarkEnd w:id="67"/>
    </w:p>
    <w:p w14:paraId="73560CA1" w14:textId="77777777" w:rsidR="006E7B5C" w:rsidRDefault="006E7B5C" w:rsidP="00AF44AC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：</w:t>
      </w:r>
    </w:p>
    <w:p w14:paraId="472F611E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dbname</w:t>
      </w:r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77777777" w:rsidR="006E7B5C" w:rsidRDefault="006E7B5C" w:rsidP="00FD628A">
      <w:pPr>
        <w:pStyle w:val="affffc"/>
      </w:pPr>
      <w:r w:rsidRPr="00A721D4">
        <w:rPr>
          <w:i/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退出数据库：</w:t>
      </w:r>
    </w:p>
    <w:p w14:paraId="5C00CA5B" w14:textId="77777777" w:rsidR="006E7B5C" w:rsidRPr="00C57CF6" w:rsidRDefault="006E7B5C" w:rsidP="00FD628A">
      <w:pPr>
        <w:pStyle w:val="affffc"/>
      </w:pPr>
      <w:r w:rsidRPr="00A721D4">
        <w:rPr>
          <w:snapToGrid w:val="0"/>
        </w:rPr>
        <w:t>postgres</w:t>
      </w:r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4392C48F" w:rsidR="00600D77" w:rsidRDefault="00600D7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1EAC820" w14:textId="77777777" w:rsidR="00600D77" w:rsidRDefault="00600D77" w:rsidP="00600D77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F</w:t>
      </w:r>
      <w:r>
        <w:t>AQ</w:t>
      </w:r>
    </w:p>
    <w:p w14:paraId="170C4261" w14:textId="77777777" w:rsidR="00600D77" w:rsidRDefault="00600D77" w:rsidP="00600D77">
      <w:pPr>
        <w:pStyle w:val="2"/>
        <w:numPr>
          <w:ilvl w:val="1"/>
          <w:numId w:val="4"/>
        </w:numPr>
        <w:rPr>
          <w:rFonts w:hint="eastAsia"/>
        </w:rPr>
      </w:pPr>
      <w:r w:rsidRPr="00E43A23">
        <w:rPr>
          <w:rFonts w:hint="eastAsia"/>
        </w:rPr>
        <w:t>加载镜像文件</w:t>
      </w:r>
      <w:r>
        <w:rPr>
          <w:rFonts w:hint="eastAsia"/>
        </w:rPr>
        <w:t>后，启动时报错，如下图：</w:t>
      </w:r>
    </w:p>
    <w:p w14:paraId="4C5B330B" w14:textId="77777777" w:rsidR="00600D77" w:rsidRDefault="00600D77" w:rsidP="00600D77">
      <w:pPr>
        <w:pStyle w:val="1e"/>
      </w:pPr>
      <w:r>
        <w:rPr>
          <w:noProof/>
        </w:rPr>
        <w:drawing>
          <wp:inline distT="0" distB="0" distL="0" distR="0" wp14:anchorId="3F666218" wp14:editId="55CE11E0">
            <wp:extent cx="3188458" cy="3084609"/>
            <wp:effectExtent l="19050" t="19050" r="12065" b="209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947" cy="3127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2027D" w14:textId="77777777" w:rsidR="00600D77" w:rsidRDefault="00600D77" w:rsidP="00600D77">
      <w:pPr>
        <w:pStyle w:val="1e"/>
      </w:pPr>
      <w:r>
        <w:rPr>
          <w:rFonts w:hint="eastAsia"/>
        </w:rPr>
        <w:t>请确认虚机的网卡配置信息是否正确，具体配置参考如下。</w:t>
      </w:r>
    </w:p>
    <w:p w14:paraId="6AE658EA" w14:textId="77777777" w:rsidR="00600D77" w:rsidRDefault="00600D77" w:rsidP="00600D77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90B270" wp14:editId="131A5A64">
                <wp:simplePos x="0" y="0"/>
                <wp:positionH relativeFrom="column">
                  <wp:posOffset>2125523</wp:posOffset>
                </wp:positionH>
                <wp:positionV relativeFrom="paragraph">
                  <wp:posOffset>954075</wp:posOffset>
                </wp:positionV>
                <wp:extent cx="987552" cy="135605"/>
                <wp:effectExtent l="19050" t="19050" r="2222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919C" id="矩形 29" o:spid="_x0000_s1026" style="position:absolute;left:0;text-align:left;margin-left:167.35pt;margin-top:75.1pt;width:77.7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50A70C9" wp14:editId="2C95D3A5">
            <wp:extent cx="4030676" cy="2900262"/>
            <wp:effectExtent l="19050" t="19050" r="273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625" cy="293044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68" w:name="_GoBack"/>
      <w:bookmarkEnd w:id="68"/>
    </w:p>
    <w:p w14:paraId="21EDEB3E" w14:textId="77777777" w:rsidR="00600D77" w:rsidRDefault="00600D77" w:rsidP="00600D77">
      <w:pPr>
        <w:pStyle w:val="1e"/>
      </w:pPr>
    </w:p>
    <w:sectPr w:rsidR="00600D77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19E61" w14:textId="77777777" w:rsidR="00033D72" w:rsidRDefault="00033D72" w:rsidP="00940D2A">
      <w:pPr>
        <w:spacing w:before="0" w:after="0" w:line="240" w:lineRule="auto"/>
      </w:pPr>
      <w:r>
        <w:separator/>
      </w:r>
    </w:p>
  </w:endnote>
  <w:endnote w:type="continuationSeparator" w:id="0">
    <w:p w14:paraId="6CD11F90" w14:textId="77777777" w:rsidR="00033D72" w:rsidRDefault="00033D7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37F32" w14:textId="77777777" w:rsidR="00033D72" w:rsidRDefault="00033D7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32D8087" w14:textId="77777777" w:rsidR="00033D72" w:rsidRDefault="00033D7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0F95785D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F76F6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DF0CDB">
            <w:rPr>
              <w:rFonts w:ascii="Huawei Sans" w:eastAsia="方正兰亭黑简体" w:hAnsi="Huawei Sans" w:cs="Huawei Sans" w:hint="eastAsia"/>
              <w:noProof/>
            </w:rPr>
            <w:t>C</w:t>
          </w:r>
          <w:r w:rsidR="00DF0CDB">
            <w:rPr>
              <w:rFonts w:ascii="Huawei Sans" w:eastAsia="方正兰亭黑简体" w:hAnsi="Huawei Sans" w:cs="Huawei Sans"/>
              <w:noProof/>
            </w:rPr>
            <w:t>entOS+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600D77">
            <w:rPr>
              <w:rFonts w:ascii="HuaweiSans-Regular" w:eastAsia="方正兰亭黑简体" w:hAnsi="HuaweiSans-Regular" w:hint="eastAsia"/>
              <w:noProof/>
            </w:rPr>
            <w:t>17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B76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F46"/>
    <w:rsid w:val="000300ED"/>
    <w:rsid w:val="00030293"/>
    <w:rsid w:val="000321CB"/>
    <w:rsid w:val="00033243"/>
    <w:rsid w:val="00033B54"/>
    <w:rsid w:val="00033D72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1207"/>
    <w:rsid w:val="0005157D"/>
    <w:rsid w:val="00051A7C"/>
    <w:rsid w:val="00051CA2"/>
    <w:rsid w:val="00052608"/>
    <w:rsid w:val="000535E5"/>
    <w:rsid w:val="00054DE4"/>
    <w:rsid w:val="00055864"/>
    <w:rsid w:val="00060A17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683"/>
    <w:rsid w:val="000F536E"/>
    <w:rsid w:val="000F5433"/>
    <w:rsid w:val="000F5BFB"/>
    <w:rsid w:val="000F6AA5"/>
    <w:rsid w:val="000F6E3D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2FC0"/>
    <w:rsid w:val="00124327"/>
    <w:rsid w:val="00125657"/>
    <w:rsid w:val="00131CAC"/>
    <w:rsid w:val="00134805"/>
    <w:rsid w:val="00135B97"/>
    <w:rsid w:val="00135C53"/>
    <w:rsid w:val="00136A77"/>
    <w:rsid w:val="00140BD0"/>
    <w:rsid w:val="00141351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D3A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30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1A8A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5029"/>
    <w:rsid w:val="003267BB"/>
    <w:rsid w:val="00327963"/>
    <w:rsid w:val="00327A89"/>
    <w:rsid w:val="00332B2D"/>
    <w:rsid w:val="003344D9"/>
    <w:rsid w:val="0033505E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55D6"/>
    <w:rsid w:val="003959B9"/>
    <w:rsid w:val="00395E30"/>
    <w:rsid w:val="0039711D"/>
    <w:rsid w:val="003A104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B76F1"/>
    <w:rsid w:val="003C08CB"/>
    <w:rsid w:val="003C0AE4"/>
    <w:rsid w:val="003C1978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9FE"/>
    <w:rsid w:val="004E2A9A"/>
    <w:rsid w:val="004E2DD3"/>
    <w:rsid w:val="004E2FEA"/>
    <w:rsid w:val="004E305E"/>
    <w:rsid w:val="004E42D2"/>
    <w:rsid w:val="004E6EC6"/>
    <w:rsid w:val="004F06FA"/>
    <w:rsid w:val="004F07B3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655C"/>
    <w:rsid w:val="00507E2A"/>
    <w:rsid w:val="005135D9"/>
    <w:rsid w:val="00515EF2"/>
    <w:rsid w:val="00516B81"/>
    <w:rsid w:val="005177E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407C"/>
    <w:rsid w:val="005350A0"/>
    <w:rsid w:val="0053549F"/>
    <w:rsid w:val="00536900"/>
    <w:rsid w:val="00536D4D"/>
    <w:rsid w:val="00537472"/>
    <w:rsid w:val="00537775"/>
    <w:rsid w:val="0053792A"/>
    <w:rsid w:val="00540570"/>
    <w:rsid w:val="00542109"/>
    <w:rsid w:val="00543273"/>
    <w:rsid w:val="00543953"/>
    <w:rsid w:val="00543A76"/>
    <w:rsid w:val="00543FDE"/>
    <w:rsid w:val="00545A3D"/>
    <w:rsid w:val="00546FBA"/>
    <w:rsid w:val="005473E0"/>
    <w:rsid w:val="005476F7"/>
    <w:rsid w:val="00547873"/>
    <w:rsid w:val="00551D8B"/>
    <w:rsid w:val="0055520C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2F20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D7BAF"/>
    <w:rsid w:val="005E004F"/>
    <w:rsid w:val="005E0257"/>
    <w:rsid w:val="005E08C3"/>
    <w:rsid w:val="005E2BA8"/>
    <w:rsid w:val="005E2DD2"/>
    <w:rsid w:val="005E3C25"/>
    <w:rsid w:val="005E4B56"/>
    <w:rsid w:val="005E5310"/>
    <w:rsid w:val="005F10B1"/>
    <w:rsid w:val="005F26D0"/>
    <w:rsid w:val="005F2A85"/>
    <w:rsid w:val="005F2E32"/>
    <w:rsid w:val="005F5536"/>
    <w:rsid w:val="00600D77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C3F"/>
    <w:rsid w:val="00611C2B"/>
    <w:rsid w:val="006120E1"/>
    <w:rsid w:val="006137CA"/>
    <w:rsid w:val="00613D31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51CE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1CA8"/>
    <w:rsid w:val="006B3459"/>
    <w:rsid w:val="006B58EE"/>
    <w:rsid w:val="006B5E98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113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5F00"/>
    <w:rsid w:val="00767143"/>
    <w:rsid w:val="0076735B"/>
    <w:rsid w:val="007673B1"/>
    <w:rsid w:val="00771F53"/>
    <w:rsid w:val="00774DDB"/>
    <w:rsid w:val="007750B2"/>
    <w:rsid w:val="00775422"/>
    <w:rsid w:val="007760CB"/>
    <w:rsid w:val="00776335"/>
    <w:rsid w:val="00776533"/>
    <w:rsid w:val="00777DFD"/>
    <w:rsid w:val="00780864"/>
    <w:rsid w:val="00781214"/>
    <w:rsid w:val="00781B39"/>
    <w:rsid w:val="007823FC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7D2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6B8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B59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4AC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9CD"/>
    <w:rsid w:val="00861AD4"/>
    <w:rsid w:val="00863875"/>
    <w:rsid w:val="00864F67"/>
    <w:rsid w:val="00865C51"/>
    <w:rsid w:val="008663F1"/>
    <w:rsid w:val="00866CFB"/>
    <w:rsid w:val="00870F0E"/>
    <w:rsid w:val="00871029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6393"/>
    <w:rsid w:val="008C7F85"/>
    <w:rsid w:val="008D2C22"/>
    <w:rsid w:val="008D5BA5"/>
    <w:rsid w:val="008D76B5"/>
    <w:rsid w:val="008D7E9D"/>
    <w:rsid w:val="008E0285"/>
    <w:rsid w:val="008E0E60"/>
    <w:rsid w:val="008E322E"/>
    <w:rsid w:val="008E5FC1"/>
    <w:rsid w:val="008E6235"/>
    <w:rsid w:val="008E68BA"/>
    <w:rsid w:val="008E72B4"/>
    <w:rsid w:val="008F16B8"/>
    <w:rsid w:val="008F1F5A"/>
    <w:rsid w:val="008F2081"/>
    <w:rsid w:val="008F2A15"/>
    <w:rsid w:val="008F31C0"/>
    <w:rsid w:val="008F5F78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7DA"/>
    <w:rsid w:val="00927944"/>
    <w:rsid w:val="009301F6"/>
    <w:rsid w:val="00931412"/>
    <w:rsid w:val="009319E8"/>
    <w:rsid w:val="00934483"/>
    <w:rsid w:val="00937764"/>
    <w:rsid w:val="009379C2"/>
    <w:rsid w:val="00940D2A"/>
    <w:rsid w:val="0094105A"/>
    <w:rsid w:val="00941295"/>
    <w:rsid w:val="00941CE0"/>
    <w:rsid w:val="00943F7A"/>
    <w:rsid w:val="00947A35"/>
    <w:rsid w:val="0095046D"/>
    <w:rsid w:val="00950A31"/>
    <w:rsid w:val="00950B10"/>
    <w:rsid w:val="00951539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14A"/>
    <w:rsid w:val="009B029A"/>
    <w:rsid w:val="009B0FF3"/>
    <w:rsid w:val="009B2AEB"/>
    <w:rsid w:val="009B2E12"/>
    <w:rsid w:val="009B3539"/>
    <w:rsid w:val="009B42B5"/>
    <w:rsid w:val="009B499C"/>
    <w:rsid w:val="009B7234"/>
    <w:rsid w:val="009B7760"/>
    <w:rsid w:val="009C1BE8"/>
    <w:rsid w:val="009C3747"/>
    <w:rsid w:val="009C3A7F"/>
    <w:rsid w:val="009C3DB8"/>
    <w:rsid w:val="009C419F"/>
    <w:rsid w:val="009C4F82"/>
    <w:rsid w:val="009C53E9"/>
    <w:rsid w:val="009C6EF4"/>
    <w:rsid w:val="009C730E"/>
    <w:rsid w:val="009D0212"/>
    <w:rsid w:val="009D0D2A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3A7"/>
    <w:rsid w:val="00A12301"/>
    <w:rsid w:val="00A13D67"/>
    <w:rsid w:val="00A142D6"/>
    <w:rsid w:val="00A163FE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B3C"/>
    <w:rsid w:val="00A42333"/>
    <w:rsid w:val="00A46B36"/>
    <w:rsid w:val="00A4726A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068"/>
    <w:rsid w:val="00A76E5D"/>
    <w:rsid w:val="00A775A2"/>
    <w:rsid w:val="00A81AA1"/>
    <w:rsid w:val="00A81AF3"/>
    <w:rsid w:val="00A81EF8"/>
    <w:rsid w:val="00A82A9E"/>
    <w:rsid w:val="00A82F82"/>
    <w:rsid w:val="00A83E06"/>
    <w:rsid w:val="00A86CB6"/>
    <w:rsid w:val="00A87702"/>
    <w:rsid w:val="00A91900"/>
    <w:rsid w:val="00A91BF8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263D"/>
    <w:rsid w:val="00AE38D9"/>
    <w:rsid w:val="00AE468B"/>
    <w:rsid w:val="00AE48EC"/>
    <w:rsid w:val="00AE5AB6"/>
    <w:rsid w:val="00AE6172"/>
    <w:rsid w:val="00AE6B0F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3EC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1E5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F3B"/>
    <w:rsid w:val="00B81DEF"/>
    <w:rsid w:val="00B82A69"/>
    <w:rsid w:val="00B82F1B"/>
    <w:rsid w:val="00B83916"/>
    <w:rsid w:val="00B83DFF"/>
    <w:rsid w:val="00B8503A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951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F0D"/>
    <w:rsid w:val="00BF046A"/>
    <w:rsid w:val="00BF17B9"/>
    <w:rsid w:val="00BF1B54"/>
    <w:rsid w:val="00BF1C93"/>
    <w:rsid w:val="00BF2482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37541"/>
    <w:rsid w:val="00C4034C"/>
    <w:rsid w:val="00C40614"/>
    <w:rsid w:val="00C40A04"/>
    <w:rsid w:val="00C40DD7"/>
    <w:rsid w:val="00C41742"/>
    <w:rsid w:val="00C41B58"/>
    <w:rsid w:val="00C42141"/>
    <w:rsid w:val="00C4417B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3DE"/>
    <w:rsid w:val="00C87587"/>
    <w:rsid w:val="00C9043E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4E4"/>
    <w:rsid w:val="00CA778D"/>
    <w:rsid w:val="00CB00A4"/>
    <w:rsid w:val="00CB043F"/>
    <w:rsid w:val="00CB12B5"/>
    <w:rsid w:val="00CB32ED"/>
    <w:rsid w:val="00CB472C"/>
    <w:rsid w:val="00CB5D9D"/>
    <w:rsid w:val="00CB76A4"/>
    <w:rsid w:val="00CC0FB5"/>
    <w:rsid w:val="00CC297C"/>
    <w:rsid w:val="00CC3311"/>
    <w:rsid w:val="00CC5335"/>
    <w:rsid w:val="00CC57E8"/>
    <w:rsid w:val="00CC7597"/>
    <w:rsid w:val="00CC7F17"/>
    <w:rsid w:val="00CD1F3E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BE7"/>
    <w:rsid w:val="00D063A8"/>
    <w:rsid w:val="00D064FF"/>
    <w:rsid w:val="00D065EA"/>
    <w:rsid w:val="00D069B3"/>
    <w:rsid w:val="00D07622"/>
    <w:rsid w:val="00D07E88"/>
    <w:rsid w:val="00D100E0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335D"/>
    <w:rsid w:val="00D838FA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596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0CDB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17EA6"/>
    <w:rsid w:val="00E219D5"/>
    <w:rsid w:val="00E2309E"/>
    <w:rsid w:val="00E239EB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317B"/>
    <w:rsid w:val="00E74316"/>
    <w:rsid w:val="00E7444B"/>
    <w:rsid w:val="00E75636"/>
    <w:rsid w:val="00E75EA5"/>
    <w:rsid w:val="00E80176"/>
    <w:rsid w:val="00E8074C"/>
    <w:rsid w:val="00E8157D"/>
    <w:rsid w:val="00E825B6"/>
    <w:rsid w:val="00E84541"/>
    <w:rsid w:val="00E8559C"/>
    <w:rsid w:val="00E857B6"/>
    <w:rsid w:val="00E85A93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9DD"/>
    <w:rsid w:val="00F7304E"/>
    <w:rsid w:val="00F73117"/>
    <w:rsid w:val="00F73215"/>
    <w:rsid w:val="00F7321A"/>
    <w:rsid w:val="00F738F5"/>
    <w:rsid w:val="00F739A7"/>
    <w:rsid w:val="00F73F7D"/>
    <w:rsid w:val="00F749B0"/>
    <w:rsid w:val="00F75204"/>
    <w:rsid w:val="00F7529E"/>
    <w:rsid w:val="00F75C29"/>
    <w:rsid w:val="00F75CF6"/>
    <w:rsid w:val="00F76F63"/>
    <w:rsid w:val="00F77175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3DD3"/>
    <w:rsid w:val="00FD450C"/>
    <w:rsid w:val="00FD628A"/>
    <w:rsid w:val="00FD6CD0"/>
    <w:rsid w:val="00FD733D"/>
    <w:rsid w:val="00FD73EA"/>
    <w:rsid w:val="00FD7A39"/>
    <w:rsid w:val="00FE117B"/>
    <w:rsid w:val="00FE2B3C"/>
    <w:rsid w:val="00FE3208"/>
    <w:rsid w:val="00FE5E39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020549-B8E6-41C8-97EF-E158237D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2859</TotalTime>
  <Pages>18</Pages>
  <Words>1135</Words>
  <Characters>6472</Characters>
  <Application>Microsoft Office Word</Application>
  <DocSecurity>0</DocSecurity>
  <Lines>53</Lines>
  <Paragraphs>15</Paragraphs>
  <ScaleCrop>false</ScaleCrop>
  <Company>Huawei Technologies Co.,Ltd.</Company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1102</cp:revision>
  <cp:lastPrinted>2016-11-21T02:33:00Z</cp:lastPrinted>
  <dcterms:created xsi:type="dcterms:W3CDTF">2020-08-12T10:28:00Z</dcterms:created>
  <dcterms:modified xsi:type="dcterms:W3CDTF">2021-03-08T01:19:00Z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(3)2f+fdEHv649TqGo3O03Knb8r8ColbyK2Erj6NOPAP+GEOSFkjphEiLhFv7tyzsf68zB0sSde
6rabvxEEU3OiWBXY6aYdxikCxHHpqSUx/yw7J0W5LSouVRphqeYAjtmuF6EAT8wFHVNUB/mC
2eoIW4AgMDJ2kxWCt1WAwdaLMigfiUFeHohcLvNNIZs+Oj7Xoow0Q9EPZ/hH3hgGacXURa8K
healsPjPh0lDCgski0</vt:lpwstr>
  </property>
  <property fmtid="{D5CDD505-2E9C-101B-9397-08002B2CF9AE}" pid="15" name="_2015_ms_pID_7253431">
    <vt:lpwstr>k7EsMRjZVtBBGDmfjIl8ajP/1q0+iNGUfxivmohbbJovZmvubI53vQ
+vtM5gsgb8Gd+/ZgokjG0RMBwrSAJUUbgfTcxglqQ/tyqIyqVlXH7joR887f1heoNbs8Q562
zMNEbf0jFluSNhmsDOnfT89oarkalm9ebPZsnShg5SdbSHzl7A4A/Fda1urdO/Cv8wLyMqna
hXw4pQ+ALI/w+QfEW3hEtsjKCfZ1xKv1IhtF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rQ==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1615166239</vt:lpwstr>
  </property>
</Properties>
</file>